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D32BDA" w14:textId="77777777" w:rsidR="00F65859" w:rsidRDefault="0093005D">
      <w:r>
        <w:rPr>
          <w:noProof/>
          <w:lang w:val="en-AU" w:eastAsia="en-AU"/>
        </w:rPr>
        <mc:AlternateContent>
          <mc:Choice Requires="wpg">
            <w:drawing>
              <wp:anchor distT="0" distB="0" distL="114300" distR="114300" simplePos="0" relativeHeight="251663360" behindDoc="1" locked="1" layoutInCell="1" allowOverlap="1" wp14:anchorId="57C8337F" wp14:editId="5211DF80">
                <wp:simplePos x="0" y="0"/>
                <wp:positionH relativeFrom="column">
                  <wp:posOffset>-916940</wp:posOffset>
                </wp:positionH>
                <wp:positionV relativeFrom="paragraph">
                  <wp:posOffset>-702310</wp:posOffset>
                </wp:positionV>
                <wp:extent cx="7772400" cy="10058400"/>
                <wp:effectExtent l="76200" t="0" r="95250" b="38100"/>
                <wp:wrapNone/>
                <wp:docPr id="510" name="Group 510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72400" cy="10058400"/>
                          <a:chOff x="0" y="0"/>
                          <a:chExt cx="5300229" cy="6858000"/>
                        </a:xfrm>
                      </wpg:grpSpPr>
                      <wps:wsp>
                        <wps:cNvPr id="2" name="Freeform 2">
                          <a:extLst>
                            <a:ext uri="{FF2B5EF4-FFF2-40B4-BE49-F238E27FC236}">
                              <a16:creationId xmlns:a16="http://schemas.microsoft.com/office/drawing/2014/main" id="{9BF5F194-E3F9-4242-BB40-2AFE5808D723}"/>
                            </a:ext>
                          </a:extLst>
                        </wps:cNvPr>
                        <wps:cNvSpPr/>
                        <wps:spPr>
                          <a:xfrm>
                            <a:off x="0" y="0"/>
                            <a:ext cx="5299364" cy="6858000"/>
                          </a:xfrm>
                          <a:custGeom>
                            <a:avLst/>
                            <a:gdLst>
                              <a:gd name="connsiteX0" fmla="*/ 0 w 5299364"/>
                              <a:gd name="connsiteY0" fmla="*/ 0 h 6858000"/>
                              <a:gd name="connsiteX1" fmla="*/ 5299364 w 5299364"/>
                              <a:gd name="connsiteY1" fmla="*/ 0 h 6858000"/>
                              <a:gd name="connsiteX2" fmla="*/ 5299364 w 5299364"/>
                              <a:gd name="connsiteY2" fmla="*/ 6858000 h 6858000"/>
                              <a:gd name="connsiteX3" fmla="*/ 0 w 5299364"/>
                              <a:gd name="connsiteY3" fmla="*/ 6858000 h 685800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5299364" h="6858000">
                                <a:moveTo>
                                  <a:pt x="0" y="0"/>
                                </a:moveTo>
                                <a:lnTo>
                                  <a:pt x="5299364" y="0"/>
                                </a:lnTo>
                                <a:lnTo>
                                  <a:pt x="5299364" y="6858000"/>
                                </a:lnTo>
                                <a:lnTo>
                                  <a:pt x="0" y="68580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3"/>
                          </a:solidFill>
                          <a:ln w="8653" cap="flat">
                            <a:noFill/>
                            <a:prstDash val="solid"/>
                            <a:miter/>
                          </a:ln>
                        </wps:spPr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3" name="Graphic 4">
                          <a:extLst>
                            <a:ext uri="{FF2B5EF4-FFF2-40B4-BE49-F238E27FC236}">
                              <a16:creationId xmlns:a16="http://schemas.microsoft.com/office/drawing/2014/main" id="{847C7BF7-8C90-464B-B965-6670A0107AC4}"/>
                            </a:ext>
                          </a:extLst>
                        </wpg:cNvPr>
                        <wpg:cNvGrpSpPr/>
                        <wpg:grpSpPr>
                          <a:xfrm>
                            <a:off x="0" y="5162843"/>
                            <a:ext cx="5300229" cy="1694583"/>
                            <a:chOff x="0" y="5164282"/>
                            <a:chExt cx="5300229" cy="1694583"/>
                          </a:xfrm>
                          <a:solidFill>
                            <a:schemeClr val="accent1">
                              <a:lumMod val="40000"/>
                              <a:lumOff val="60000"/>
                              <a:alpha val="50000"/>
                            </a:schemeClr>
                          </a:solidFill>
                        </wpg:grpSpPr>
                        <wps:wsp>
                          <wps:cNvPr id="4" name="Freeform 4">
                            <a:extLst>
                              <a:ext uri="{FF2B5EF4-FFF2-40B4-BE49-F238E27FC236}">
                                <a16:creationId xmlns:a16="http://schemas.microsoft.com/office/drawing/2014/main" id="{3E7F20EC-B054-5F48-BFAF-1163240234D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66861" y="5927479"/>
                              <a:ext cx="65145" cy="121761"/>
                            </a:xfrm>
                            <a:custGeom>
                              <a:avLst/>
                              <a:gdLst>
                                <a:gd name="connsiteX0" fmla="*/ 64611 w 65145"/>
                                <a:gd name="connsiteY0" fmla="*/ 106175 h 121761"/>
                                <a:gd name="connsiteX1" fmla="*/ 21316 w 65145"/>
                                <a:gd name="connsiteY1" fmla="*/ 6596 h 121761"/>
                                <a:gd name="connsiteX2" fmla="*/ 6596 w 65145"/>
                                <a:gd name="connsiteY2" fmla="*/ 534 h 121761"/>
                                <a:gd name="connsiteX3" fmla="*/ 534 w 65145"/>
                                <a:gd name="connsiteY3" fmla="*/ 15255 h 121761"/>
                                <a:gd name="connsiteX4" fmla="*/ 43830 w 65145"/>
                                <a:gd name="connsiteY4" fmla="*/ 114834 h 121761"/>
                                <a:gd name="connsiteX5" fmla="*/ 54221 w 65145"/>
                                <a:gd name="connsiteY5" fmla="*/ 121761 h 121761"/>
                                <a:gd name="connsiteX6" fmla="*/ 58550 w 65145"/>
                                <a:gd name="connsiteY6" fmla="*/ 120896 h 121761"/>
                                <a:gd name="connsiteX7" fmla="*/ 64611 w 65145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145" h="121761">
                                  <a:moveTo>
                                    <a:pt x="64611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1"/>
                                    <a:pt x="54221" y="121761"/>
                                  </a:cubicBezTo>
                                  <a:cubicBezTo>
                                    <a:pt x="55952" y="121761"/>
                                    <a:pt x="56818" y="121761"/>
                                    <a:pt x="58550" y="120896"/>
                                  </a:cubicBezTo>
                                  <a:cubicBezTo>
                                    <a:pt x="63746" y="118298"/>
                                    <a:pt x="66343" y="111371"/>
                                    <a:pt x="64611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" name="Freeform 5">
                            <a:extLst>
                              <a:ext uri="{FF2B5EF4-FFF2-40B4-BE49-F238E27FC236}">
                                <a16:creationId xmlns:a16="http://schemas.microsoft.com/office/drawing/2014/main" id="{01ED4F1B-3317-2348-ABA7-A4BAF767D84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46613" y="5940556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37680 w 48516"/>
                                <a:gd name="connsiteY0" fmla="*/ 117343 h 117343"/>
                                <a:gd name="connsiteX1" fmla="*/ 40278 w 48516"/>
                                <a:gd name="connsiteY1" fmla="*/ 117343 h 117343"/>
                                <a:gd name="connsiteX2" fmla="*/ 48071 w 48516"/>
                                <a:gd name="connsiteY2" fmla="*/ 103489 h 117343"/>
                                <a:gd name="connsiteX3" fmla="*/ 22094 w 48516"/>
                                <a:gd name="connsiteY3" fmla="*/ 8239 h 117343"/>
                                <a:gd name="connsiteX4" fmla="*/ 8239 w 48516"/>
                                <a:gd name="connsiteY4" fmla="*/ 446 h 117343"/>
                                <a:gd name="connsiteX5" fmla="*/ 446 w 48516"/>
                                <a:gd name="connsiteY5" fmla="*/ 14301 h 117343"/>
                                <a:gd name="connsiteX6" fmla="*/ 26423 w 48516"/>
                                <a:gd name="connsiteY6" fmla="*/ 109551 h 117343"/>
                                <a:gd name="connsiteX7" fmla="*/ 37680 w 48516"/>
                                <a:gd name="connsiteY7" fmla="*/ 117343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37680" y="117343"/>
                                  </a:moveTo>
                                  <a:cubicBezTo>
                                    <a:pt x="38546" y="117343"/>
                                    <a:pt x="39412" y="117343"/>
                                    <a:pt x="40278" y="117343"/>
                                  </a:cubicBezTo>
                                  <a:cubicBezTo>
                                    <a:pt x="46339" y="115612"/>
                                    <a:pt x="49803" y="109551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26423" y="109551"/>
                                  </a:lnTo>
                                  <a:cubicBezTo>
                                    <a:pt x="29021" y="114746"/>
                                    <a:pt x="33350" y="117343"/>
                                    <a:pt x="37680" y="117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" name="Freeform 6">
                            <a:extLst>
                              <a:ext uri="{FF2B5EF4-FFF2-40B4-BE49-F238E27FC236}">
                                <a16:creationId xmlns:a16="http://schemas.microsoft.com/office/drawing/2014/main" id="{1F3963BC-84F8-E14E-AD95-7EF997A384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44347" y="5875524"/>
                              <a:ext cx="30112" cy="40366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6"/>
                                <a:gd name="connsiteX1" fmla="*/ 21316 w 30112"/>
                                <a:gd name="connsiteY1" fmla="*/ 6596 h 40366"/>
                                <a:gd name="connsiteX2" fmla="*/ 6596 w 30112"/>
                                <a:gd name="connsiteY2" fmla="*/ 534 h 40366"/>
                                <a:gd name="connsiteX3" fmla="*/ 534 w 30112"/>
                                <a:gd name="connsiteY3" fmla="*/ 15255 h 40366"/>
                                <a:gd name="connsiteX4" fmla="*/ 8328 w 30112"/>
                                <a:gd name="connsiteY4" fmla="*/ 33439 h 40366"/>
                                <a:gd name="connsiteX5" fmla="*/ 18718 w 30112"/>
                                <a:gd name="connsiteY5" fmla="*/ 40366 h 40366"/>
                                <a:gd name="connsiteX6" fmla="*/ 23048 w 30112"/>
                                <a:gd name="connsiteY6" fmla="*/ 39500 h 40366"/>
                                <a:gd name="connsiteX7" fmla="*/ 29109 w 30112"/>
                                <a:gd name="connsiteY7" fmla="*/ 24780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6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8" y="33439"/>
                                  </a:lnTo>
                                  <a:cubicBezTo>
                                    <a:pt x="10059" y="37769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2"/>
                                    <a:pt x="31707" y="30841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Freeform 7">
                            <a:extLst>
                              <a:ext uri="{FF2B5EF4-FFF2-40B4-BE49-F238E27FC236}">
                                <a16:creationId xmlns:a16="http://schemas.microsoft.com/office/drawing/2014/main" id="{6031F2A5-B76C-6647-8E6F-647158F024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73386" y="5626124"/>
                              <a:ext cx="55558" cy="43847"/>
                            </a:xfrm>
                            <a:custGeom>
                              <a:avLst/>
                              <a:gdLst>
                                <a:gd name="connsiteX0" fmla="*/ 1802 w 55558"/>
                                <a:gd name="connsiteY0" fmla="*/ 38653 h 43847"/>
                                <a:gd name="connsiteX1" fmla="*/ 11327 w 55558"/>
                                <a:gd name="connsiteY1" fmla="*/ 43848 h 43847"/>
                                <a:gd name="connsiteX2" fmla="*/ 17388 w 55558"/>
                                <a:gd name="connsiteY2" fmla="*/ 42116 h 43847"/>
                                <a:gd name="connsiteX3" fmla="*/ 50293 w 55558"/>
                                <a:gd name="connsiteY3" fmla="*/ 20468 h 43847"/>
                                <a:gd name="connsiteX4" fmla="*/ 53756 w 55558"/>
                                <a:gd name="connsiteY4" fmla="*/ 4882 h 43847"/>
                                <a:gd name="connsiteX5" fmla="*/ 38170 w 55558"/>
                                <a:gd name="connsiteY5" fmla="*/ 1419 h 43847"/>
                                <a:gd name="connsiteX6" fmla="*/ 5266 w 55558"/>
                                <a:gd name="connsiteY6" fmla="*/ 23066 h 43847"/>
                                <a:gd name="connsiteX7" fmla="*/ 1802 w 55558"/>
                                <a:gd name="connsiteY7" fmla="*/ 38653 h 43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7">
                                  <a:moveTo>
                                    <a:pt x="1802" y="38653"/>
                                  </a:moveTo>
                                  <a:cubicBezTo>
                                    <a:pt x="3534" y="42116"/>
                                    <a:pt x="6997" y="43848"/>
                                    <a:pt x="11327" y="43848"/>
                                  </a:cubicBezTo>
                                  <a:cubicBezTo>
                                    <a:pt x="13059" y="43848"/>
                                    <a:pt x="15657" y="42982"/>
                                    <a:pt x="17388" y="42116"/>
                                  </a:cubicBezTo>
                                  <a:lnTo>
                                    <a:pt x="50293" y="20468"/>
                                  </a:lnTo>
                                  <a:cubicBezTo>
                                    <a:pt x="55488" y="17005"/>
                                    <a:pt x="57220" y="10078"/>
                                    <a:pt x="53756" y="4882"/>
                                  </a:cubicBezTo>
                                  <a:cubicBezTo>
                                    <a:pt x="50293" y="-313"/>
                                    <a:pt x="43366" y="-1179"/>
                                    <a:pt x="38170" y="1419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2" y="33457"/>
                                    <a:pt x="1802" y="386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Freeform 8">
                            <a:extLst>
                              <a:ext uri="{FF2B5EF4-FFF2-40B4-BE49-F238E27FC236}">
                                <a16:creationId xmlns:a16="http://schemas.microsoft.com/office/drawing/2014/main" id="{EEDACF10-2E35-AC4F-85D4-ED031B7544B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3515" y="6599710"/>
                              <a:ext cx="59379" cy="54801"/>
                            </a:xfrm>
                            <a:custGeom>
                              <a:avLst/>
                              <a:gdLst>
                                <a:gd name="connsiteX0" fmla="*/ 2846 w 59379"/>
                                <a:gd name="connsiteY0" fmla="*/ 51337 h 54801"/>
                                <a:gd name="connsiteX1" fmla="*/ 11506 w 59379"/>
                                <a:gd name="connsiteY1" fmla="*/ 54801 h 54801"/>
                                <a:gd name="connsiteX2" fmla="*/ 18433 w 59379"/>
                                <a:gd name="connsiteY2" fmla="*/ 52203 h 54801"/>
                                <a:gd name="connsiteX3" fmla="*/ 55667 w 59379"/>
                                <a:gd name="connsiteY3" fmla="*/ 19299 h 54801"/>
                                <a:gd name="connsiteX4" fmla="*/ 56533 w 59379"/>
                                <a:gd name="connsiteY4" fmla="*/ 3712 h 54801"/>
                                <a:gd name="connsiteX5" fmla="*/ 40946 w 59379"/>
                                <a:gd name="connsiteY5" fmla="*/ 2847 h 54801"/>
                                <a:gd name="connsiteX6" fmla="*/ 3712 w 59379"/>
                                <a:gd name="connsiteY6" fmla="*/ 35751 h 54801"/>
                                <a:gd name="connsiteX7" fmla="*/ 2846 w 59379"/>
                                <a:gd name="connsiteY7" fmla="*/ 51337 h 54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1">
                                  <a:moveTo>
                                    <a:pt x="2846" y="51337"/>
                                  </a:move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60862" y="8042"/>
                                    <a:pt x="56533" y="3712"/>
                                  </a:cubicBezTo>
                                  <a:cubicBezTo>
                                    <a:pt x="52203" y="-617"/>
                                    <a:pt x="45276" y="-1483"/>
                                    <a:pt x="40946" y="2847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Freeform 9">
                            <a:extLst>
                              <a:ext uri="{FF2B5EF4-FFF2-40B4-BE49-F238E27FC236}">
                                <a16:creationId xmlns:a16="http://schemas.microsoft.com/office/drawing/2014/main" id="{112F95A1-93C2-154A-8010-2F855D434D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21082" y="6049240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Freeform 10">
                            <a:extLst>
                              <a:ext uri="{FF2B5EF4-FFF2-40B4-BE49-F238E27FC236}">
                                <a16:creationId xmlns:a16="http://schemas.microsoft.com/office/drawing/2014/main" id="{C8A68EB0-6156-B245-BFDA-8011560FD2C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99185" y="5538105"/>
                              <a:ext cx="54183" cy="50471"/>
                            </a:xfrm>
                            <a:custGeom>
                              <a:avLst/>
                              <a:gdLst>
                                <a:gd name="connsiteX0" fmla="*/ 11506 w 54183"/>
                                <a:gd name="connsiteY0" fmla="*/ 50472 h 50471"/>
                                <a:gd name="connsiteX1" fmla="*/ 18433 w 54183"/>
                                <a:gd name="connsiteY1" fmla="*/ 47873 h 50471"/>
                                <a:gd name="connsiteX2" fmla="*/ 50471 w 54183"/>
                                <a:gd name="connsiteY2" fmla="*/ 19299 h 50471"/>
                                <a:gd name="connsiteX3" fmla="*/ 51337 w 54183"/>
                                <a:gd name="connsiteY3" fmla="*/ 3712 h 50471"/>
                                <a:gd name="connsiteX4" fmla="*/ 35751 w 54183"/>
                                <a:gd name="connsiteY4" fmla="*/ 2847 h 50471"/>
                                <a:gd name="connsiteX5" fmla="*/ 3712 w 54183"/>
                                <a:gd name="connsiteY5" fmla="*/ 31421 h 50471"/>
                                <a:gd name="connsiteX6" fmla="*/ 2846 w 54183"/>
                                <a:gd name="connsiteY6" fmla="*/ 47008 h 50471"/>
                                <a:gd name="connsiteX7" fmla="*/ 11506 w 54183"/>
                                <a:gd name="connsiteY7" fmla="*/ 50472 h 50471"/>
                                <a:gd name="connsiteX8" fmla="*/ 11506 w 54183"/>
                                <a:gd name="connsiteY8" fmla="*/ 5047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183" h="50471">
                                  <a:moveTo>
                                    <a:pt x="11506" y="50472"/>
                                  </a:moveTo>
                                  <a:cubicBezTo>
                                    <a:pt x="14103" y="50472"/>
                                    <a:pt x="16701" y="49605"/>
                                    <a:pt x="18433" y="47873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4801" y="14969"/>
                                    <a:pt x="55667" y="8042"/>
                                    <a:pt x="51337" y="3712"/>
                                  </a:cubicBez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5444" y="49605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Freeform 11">
                            <a:extLst>
                              <a:ext uri="{FF2B5EF4-FFF2-40B4-BE49-F238E27FC236}">
                                <a16:creationId xmlns:a16="http://schemas.microsoft.com/office/drawing/2014/main" id="{AEB1352A-AAF0-8348-8243-4ABBC6ECA64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63066" y="5915891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Freeform 12">
                            <a:extLst>
                              <a:ext uri="{FF2B5EF4-FFF2-40B4-BE49-F238E27FC236}">
                                <a16:creationId xmlns:a16="http://schemas.microsoft.com/office/drawing/2014/main" id="{BAE9C11A-1347-874E-8C86-D14A1E4BE4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37819" y="5211907"/>
                              <a:ext cx="41784" cy="23044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441"/>
                                <a:gd name="connsiteX1" fmla="*/ 41674 w 41784"/>
                                <a:gd name="connsiteY1" fmla="*/ 12122 h 230441"/>
                                <a:gd name="connsiteX2" fmla="*/ 32149 w 41784"/>
                                <a:gd name="connsiteY2" fmla="*/ 0 h 230441"/>
                                <a:gd name="connsiteX3" fmla="*/ 20026 w 41784"/>
                                <a:gd name="connsiteY3" fmla="*/ 9525 h 230441"/>
                                <a:gd name="connsiteX4" fmla="*/ 110 w 41784"/>
                                <a:gd name="connsiteY4" fmla="*/ 218209 h 230441"/>
                                <a:gd name="connsiteX5" fmla="*/ 9635 w 41784"/>
                                <a:gd name="connsiteY5" fmla="*/ 230332 h 230441"/>
                                <a:gd name="connsiteX6" fmla="*/ 10501 w 41784"/>
                                <a:gd name="connsiteY6" fmla="*/ 230332 h 230441"/>
                                <a:gd name="connsiteX7" fmla="*/ 10501 w 41784"/>
                                <a:gd name="connsiteY7" fmla="*/ 230332 h 230441"/>
                                <a:gd name="connsiteX8" fmla="*/ 21758 w 41784"/>
                                <a:gd name="connsiteY8" fmla="*/ 220807 h 230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441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1197"/>
                                    <a:pt x="21758" y="226868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" name="Freeform 13">
                            <a:extLst>
                              <a:ext uri="{FF2B5EF4-FFF2-40B4-BE49-F238E27FC236}">
                                <a16:creationId xmlns:a16="http://schemas.microsoft.com/office/drawing/2014/main" id="{6F6096C4-C3BF-1C44-9BC3-C11304B7DA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12235" y="6177258"/>
                              <a:ext cx="208092" cy="102314"/>
                            </a:xfrm>
                            <a:custGeom>
                              <a:avLst/>
                              <a:gdLst>
                                <a:gd name="connsiteX0" fmla="*/ 196699 w 208092"/>
                                <a:gd name="connsiteY0" fmla="*/ 102314 h 102314"/>
                                <a:gd name="connsiteX1" fmla="*/ 207089 w 208092"/>
                                <a:gd name="connsiteY1" fmla="*/ 95387 h 102314"/>
                                <a:gd name="connsiteX2" fmla="*/ 201028 w 208092"/>
                                <a:gd name="connsiteY2" fmla="*/ 80667 h 102314"/>
                                <a:gd name="connsiteX3" fmla="*/ 15723 w 208092"/>
                                <a:gd name="connsiteY3" fmla="*/ 1003 h 102314"/>
                                <a:gd name="connsiteX4" fmla="*/ 1003 w 208092"/>
                                <a:gd name="connsiteY4" fmla="*/ 7064 h 102314"/>
                                <a:gd name="connsiteX5" fmla="*/ 7064 w 208092"/>
                                <a:gd name="connsiteY5" fmla="*/ 21785 h 102314"/>
                                <a:gd name="connsiteX6" fmla="*/ 192369 w 208092"/>
                                <a:gd name="connsiteY6" fmla="*/ 101448 h 102314"/>
                                <a:gd name="connsiteX7" fmla="*/ 196699 w 208092"/>
                                <a:gd name="connsiteY7" fmla="*/ 102314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2314">
                                  <a:moveTo>
                                    <a:pt x="196699" y="102314"/>
                                  </a:moveTo>
                                  <a:cubicBezTo>
                                    <a:pt x="201028" y="102314"/>
                                    <a:pt x="205358" y="99717"/>
                                    <a:pt x="207089" y="95387"/>
                                  </a:cubicBezTo>
                                  <a:cubicBezTo>
                                    <a:pt x="209687" y="90192"/>
                                    <a:pt x="207089" y="83264"/>
                                    <a:pt x="201028" y="80667"/>
                                  </a:cubicBezTo>
                                  <a:lnTo>
                                    <a:pt x="15723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92369" y="101448"/>
                                  </a:lnTo>
                                  <a:cubicBezTo>
                                    <a:pt x="193235" y="102314"/>
                                    <a:pt x="194967" y="102314"/>
                                    <a:pt x="196699" y="102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Freeform 14">
                            <a:extLst>
                              <a:ext uri="{FF2B5EF4-FFF2-40B4-BE49-F238E27FC236}">
                                <a16:creationId xmlns:a16="http://schemas.microsoft.com/office/drawing/2014/main" id="{3E088E92-BF37-194D-B579-7C2124B392C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9815" y="6058360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3869 h 94789"/>
                                <a:gd name="connsiteX1" fmla="*/ 3869 w 115110"/>
                                <a:gd name="connsiteY1" fmla="*/ 19456 h 94789"/>
                                <a:gd name="connsiteX2" fmla="*/ 97387 w 115110"/>
                                <a:gd name="connsiteY2" fmla="*/ 92192 h 94789"/>
                                <a:gd name="connsiteX3" fmla="*/ 104314 w 115110"/>
                                <a:gd name="connsiteY3" fmla="*/ 94789 h 94789"/>
                                <a:gd name="connsiteX4" fmla="*/ 104314 w 115110"/>
                                <a:gd name="connsiteY4" fmla="*/ 94789 h 94789"/>
                                <a:gd name="connsiteX5" fmla="*/ 112974 w 115110"/>
                                <a:gd name="connsiteY5" fmla="*/ 90460 h 94789"/>
                                <a:gd name="connsiteX6" fmla="*/ 111242 w 115110"/>
                                <a:gd name="connsiteY6" fmla="*/ 74874 h 94789"/>
                                <a:gd name="connsiteX7" fmla="*/ 17724 w 115110"/>
                                <a:gd name="connsiteY7" fmla="*/ 2137 h 94789"/>
                                <a:gd name="connsiteX8" fmla="*/ 2137 w 115110"/>
                                <a:gd name="connsiteY8" fmla="*/ 3869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2137" y="3869"/>
                                  </a:moveTo>
                                  <a:cubicBezTo>
                                    <a:pt x="-1326" y="9065"/>
                                    <a:pt x="-460" y="15992"/>
                                    <a:pt x="3869" y="19456"/>
                                  </a:cubicBezTo>
                                  <a:lnTo>
                                    <a:pt x="97387" y="92192"/>
                                  </a:lnTo>
                                  <a:cubicBezTo>
                                    <a:pt x="99119" y="93924"/>
                                    <a:pt x="101717" y="94789"/>
                                    <a:pt x="104314" y="94789"/>
                                  </a:cubicBezTo>
                                  <a:lnTo>
                                    <a:pt x="104314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" name="Freeform 15">
                            <a:extLst>
                              <a:ext uri="{FF2B5EF4-FFF2-40B4-BE49-F238E27FC236}">
                                <a16:creationId xmlns:a16="http://schemas.microsoft.com/office/drawing/2014/main" id="{16C400B5-1A9F-5C45-B58C-87234634B4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33197" y="5672909"/>
                              <a:ext cx="141676" cy="63738"/>
                            </a:xfrm>
                            <a:custGeom>
                              <a:avLst/>
                              <a:gdLst>
                                <a:gd name="connsiteX0" fmla="*/ 873 w 141676"/>
                                <a:gd name="connsiteY0" fmla="*/ 55945 h 63738"/>
                                <a:gd name="connsiteX1" fmla="*/ 11263 w 141676"/>
                                <a:gd name="connsiteY1" fmla="*/ 63738 h 63738"/>
                                <a:gd name="connsiteX2" fmla="*/ 14727 w 141676"/>
                                <a:gd name="connsiteY2" fmla="*/ 62872 h 63738"/>
                                <a:gd name="connsiteX3" fmla="*/ 134223 w 141676"/>
                                <a:gd name="connsiteY3" fmla="*/ 21308 h 63738"/>
                                <a:gd name="connsiteX4" fmla="*/ 141150 w 141676"/>
                                <a:gd name="connsiteY4" fmla="*/ 7454 h 63738"/>
                                <a:gd name="connsiteX5" fmla="*/ 127295 w 141676"/>
                                <a:gd name="connsiteY5" fmla="*/ 527 h 63738"/>
                                <a:gd name="connsiteX6" fmla="*/ 7800 w 141676"/>
                                <a:gd name="connsiteY6" fmla="*/ 42090 h 63738"/>
                                <a:gd name="connsiteX7" fmla="*/ 873 w 141676"/>
                                <a:gd name="connsiteY7" fmla="*/ 55945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676" h="63738">
                                  <a:moveTo>
                                    <a:pt x="873" y="55945"/>
                                  </a:moveTo>
                                  <a:cubicBezTo>
                                    <a:pt x="2604" y="60274"/>
                                    <a:pt x="6934" y="63738"/>
                                    <a:pt x="11263" y="63738"/>
                                  </a:cubicBezTo>
                                  <a:cubicBezTo>
                                    <a:pt x="12129" y="63738"/>
                                    <a:pt x="13861" y="63738"/>
                                    <a:pt x="14727" y="62872"/>
                                  </a:cubicBezTo>
                                  <a:lnTo>
                                    <a:pt x="134223" y="21308"/>
                                  </a:lnTo>
                                  <a:cubicBezTo>
                                    <a:pt x="140284" y="19577"/>
                                    <a:pt x="142882" y="12649"/>
                                    <a:pt x="141150" y="7454"/>
                                  </a:cubicBezTo>
                                  <a:cubicBezTo>
                                    <a:pt x="139418" y="1392"/>
                                    <a:pt x="132491" y="-1205"/>
                                    <a:pt x="127295" y="527"/>
                                  </a:cubicBezTo>
                                  <a:lnTo>
                                    <a:pt x="7800" y="42090"/>
                                  </a:lnTo>
                                  <a:cubicBezTo>
                                    <a:pt x="1739" y="43822"/>
                                    <a:pt x="-1725" y="49884"/>
                                    <a:pt x="873" y="559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Freeform 16">
                            <a:extLst>
                              <a:ext uri="{FF2B5EF4-FFF2-40B4-BE49-F238E27FC236}">
                                <a16:creationId xmlns:a16="http://schemas.microsoft.com/office/drawing/2014/main" id="{2B94B35E-56A8-A04A-A0D2-5E98697B6A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10021" y="5436276"/>
                              <a:ext cx="59379" cy="54452"/>
                            </a:xfrm>
                            <a:custGeom>
                              <a:avLst/>
                              <a:gdLst>
                                <a:gd name="connsiteX0" fmla="*/ 40947 w 59379"/>
                                <a:gd name="connsiteY0" fmla="*/ 2498 h 54452"/>
                                <a:gd name="connsiteX1" fmla="*/ 3712 w 59379"/>
                                <a:gd name="connsiteY1" fmla="*/ 35403 h 54452"/>
                                <a:gd name="connsiteX2" fmla="*/ 2847 w 59379"/>
                                <a:gd name="connsiteY2" fmla="*/ 50989 h 54452"/>
                                <a:gd name="connsiteX3" fmla="*/ 11506 w 59379"/>
                                <a:gd name="connsiteY3" fmla="*/ 54453 h 54452"/>
                                <a:gd name="connsiteX4" fmla="*/ 18433 w 59379"/>
                                <a:gd name="connsiteY4" fmla="*/ 51855 h 54452"/>
                                <a:gd name="connsiteX5" fmla="*/ 55667 w 59379"/>
                                <a:gd name="connsiteY5" fmla="*/ 18951 h 54452"/>
                                <a:gd name="connsiteX6" fmla="*/ 56533 w 59379"/>
                                <a:gd name="connsiteY6" fmla="*/ 3364 h 54452"/>
                                <a:gd name="connsiteX7" fmla="*/ 40947 w 59379"/>
                                <a:gd name="connsiteY7" fmla="*/ 2498 h 544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452">
                                  <a:moveTo>
                                    <a:pt x="40947" y="2498"/>
                                  </a:moveTo>
                                  <a:lnTo>
                                    <a:pt x="3712" y="35403"/>
                                  </a:lnTo>
                                  <a:cubicBezTo>
                                    <a:pt x="-617" y="39733"/>
                                    <a:pt x="-1483" y="46660"/>
                                    <a:pt x="2847" y="50989"/>
                                  </a:cubicBezTo>
                                  <a:cubicBezTo>
                                    <a:pt x="5444" y="53587"/>
                                    <a:pt x="8042" y="54453"/>
                                    <a:pt x="11506" y="54453"/>
                                  </a:cubicBezTo>
                                  <a:cubicBezTo>
                                    <a:pt x="14103" y="54453"/>
                                    <a:pt x="16701" y="53587"/>
                                    <a:pt x="18433" y="51855"/>
                                  </a:cubicBezTo>
                                  <a:lnTo>
                                    <a:pt x="55667" y="18951"/>
                                  </a:lnTo>
                                  <a:cubicBezTo>
                                    <a:pt x="59996" y="14621"/>
                                    <a:pt x="60862" y="7694"/>
                                    <a:pt x="56533" y="3364"/>
                                  </a:cubicBezTo>
                                  <a:cubicBezTo>
                                    <a:pt x="52203" y="-965"/>
                                    <a:pt x="45276" y="-965"/>
                                    <a:pt x="40947" y="24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" name="Freeform 17">
                            <a:extLst>
                              <a:ext uri="{FF2B5EF4-FFF2-40B4-BE49-F238E27FC236}">
                                <a16:creationId xmlns:a16="http://schemas.microsoft.com/office/drawing/2014/main" id="{9AA653E3-F754-9D48-925B-FD9B5E1935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79027" y="5554254"/>
                              <a:ext cx="57290" cy="45580"/>
                            </a:xfrm>
                            <a:custGeom>
                              <a:avLst/>
                              <a:gdLst>
                                <a:gd name="connsiteX0" fmla="*/ 1802 w 57290"/>
                                <a:gd name="connsiteY0" fmla="*/ 40384 h 45580"/>
                                <a:gd name="connsiteX1" fmla="*/ 11327 w 57290"/>
                                <a:gd name="connsiteY1" fmla="*/ 45580 h 45580"/>
                                <a:gd name="connsiteX2" fmla="*/ 17388 w 57290"/>
                                <a:gd name="connsiteY2" fmla="*/ 43848 h 45580"/>
                                <a:gd name="connsiteX3" fmla="*/ 52025 w 57290"/>
                                <a:gd name="connsiteY3" fmla="*/ 20468 h 45580"/>
                                <a:gd name="connsiteX4" fmla="*/ 55488 w 57290"/>
                                <a:gd name="connsiteY4" fmla="*/ 4882 h 45580"/>
                                <a:gd name="connsiteX5" fmla="*/ 39902 w 57290"/>
                                <a:gd name="connsiteY5" fmla="*/ 1418 h 45580"/>
                                <a:gd name="connsiteX6" fmla="*/ 5266 w 57290"/>
                                <a:gd name="connsiteY6" fmla="*/ 24798 h 45580"/>
                                <a:gd name="connsiteX7" fmla="*/ 1802 w 57290"/>
                                <a:gd name="connsiteY7" fmla="*/ 40384 h 45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80">
                                  <a:moveTo>
                                    <a:pt x="1802" y="40384"/>
                                  </a:moveTo>
                                  <a:cubicBezTo>
                                    <a:pt x="3534" y="43848"/>
                                    <a:pt x="6998" y="45580"/>
                                    <a:pt x="11327" y="45580"/>
                                  </a:cubicBez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8"/>
                                  </a:lnTo>
                                  <a:cubicBezTo>
                                    <a:pt x="57220" y="17005"/>
                                    <a:pt x="58952" y="10077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9128"/>
                                    <a:pt x="-1662" y="35189"/>
                                    <a:pt x="1802" y="403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" name="Freeform 18">
                            <a:extLst>
                              <a:ext uri="{FF2B5EF4-FFF2-40B4-BE49-F238E27FC236}">
                                <a16:creationId xmlns:a16="http://schemas.microsoft.com/office/drawing/2014/main" id="{96F09D3B-3CDD-454C-8002-BEB4D5E076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15162" y="5560157"/>
                              <a:ext cx="139001" cy="81240"/>
                            </a:xfrm>
                            <a:custGeom>
                              <a:avLst/>
                              <a:gdLst>
                                <a:gd name="connsiteX0" fmla="*/ 1169 w 139001"/>
                                <a:gd name="connsiteY0" fmla="*/ 75179 h 81240"/>
                                <a:gd name="connsiteX1" fmla="*/ 10694 w 139001"/>
                                <a:gd name="connsiteY1" fmla="*/ 81241 h 81240"/>
                                <a:gd name="connsiteX2" fmla="*/ 10694 w 139001"/>
                                <a:gd name="connsiteY2" fmla="*/ 81241 h 81240"/>
                                <a:gd name="connsiteX3" fmla="*/ 15889 w 139001"/>
                                <a:gd name="connsiteY3" fmla="*/ 80375 h 81240"/>
                                <a:gd name="connsiteX4" fmla="*/ 132787 w 139001"/>
                                <a:gd name="connsiteY4" fmla="*/ 20627 h 81240"/>
                                <a:gd name="connsiteX5" fmla="*/ 137983 w 139001"/>
                                <a:gd name="connsiteY5" fmla="*/ 5906 h 81240"/>
                                <a:gd name="connsiteX6" fmla="*/ 123262 w 139001"/>
                                <a:gd name="connsiteY6" fmla="*/ 1577 h 81240"/>
                                <a:gd name="connsiteX7" fmla="*/ 6365 w 139001"/>
                                <a:gd name="connsiteY7" fmla="*/ 61325 h 81240"/>
                                <a:gd name="connsiteX8" fmla="*/ 1169 w 139001"/>
                                <a:gd name="connsiteY8" fmla="*/ 75179 h 81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001" h="81240">
                                  <a:moveTo>
                                    <a:pt x="1169" y="75179"/>
                                  </a:moveTo>
                                  <a:cubicBezTo>
                                    <a:pt x="2901" y="78643"/>
                                    <a:pt x="7230" y="81241"/>
                                    <a:pt x="10694" y="81241"/>
                                  </a:cubicBezTo>
                                  <a:lnTo>
                                    <a:pt x="10694" y="81241"/>
                                  </a:lnTo>
                                  <a:cubicBezTo>
                                    <a:pt x="12426" y="81241"/>
                                    <a:pt x="14158" y="81241"/>
                                    <a:pt x="15889" y="80375"/>
                                  </a:cubicBezTo>
                                  <a:lnTo>
                                    <a:pt x="132787" y="20627"/>
                                  </a:lnTo>
                                  <a:cubicBezTo>
                                    <a:pt x="137983" y="18029"/>
                                    <a:pt x="140580" y="11102"/>
                                    <a:pt x="137983" y="5906"/>
                                  </a:cubicBezTo>
                                  <a:cubicBezTo>
                                    <a:pt x="135385" y="711"/>
                                    <a:pt x="128458" y="-1886"/>
                                    <a:pt x="123262" y="1577"/>
                                  </a:cubicBezTo>
                                  <a:lnTo>
                                    <a:pt x="6365" y="61325"/>
                                  </a:lnTo>
                                  <a:cubicBezTo>
                                    <a:pt x="303" y="63057"/>
                                    <a:pt x="-1429" y="69984"/>
                                    <a:pt x="1169" y="751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" name="Freeform 19">
                            <a:extLst>
                              <a:ext uri="{FF2B5EF4-FFF2-40B4-BE49-F238E27FC236}">
                                <a16:creationId xmlns:a16="http://schemas.microsoft.com/office/drawing/2014/main" id="{B6B8406E-F1AD-1B4F-B6CB-9B5B8A7936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8814" y="6123059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55202 w 58448"/>
                                <a:gd name="connsiteY0" fmla="*/ 40481 h 59531"/>
                                <a:gd name="connsiteX1" fmla="*/ 18833 w 58448"/>
                                <a:gd name="connsiteY1" fmla="*/ 3247 h 59531"/>
                                <a:gd name="connsiteX2" fmla="*/ 3247 w 58448"/>
                                <a:gd name="connsiteY2" fmla="*/ 3247 h 59531"/>
                                <a:gd name="connsiteX3" fmla="*/ 3247 w 58448"/>
                                <a:gd name="connsiteY3" fmla="*/ 18833 h 59531"/>
                                <a:gd name="connsiteX4" fmla="*/ 39615 w 58448"/>
                                <a:gd name="connsiteY4" fmla="*/ 56067 h 59531"/>
                                <a:gd name="connsiteX5" fmla="*/ 47408 w 58448"/>
                                <a:gd name="connsiteY5" fmla="*/ 59531 h 59531"/>
                                <a:gd name="connsiteX6" fmla="*/ 55202 w 58448"/>
                                <a:gd name="connsiteY6" fmla="*/ 56067 h 59531"/>
                                <a:gd name="connsiteX7" fmla="*/ 55202 w 58448"/>
                                <a:gd name="connsiteY7" fmla="*/ 40481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55202" y="40481"/>
                                  </a:move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ubicBezTo>
                                    <a:pt x="41347" y="58666"/>
                                    <a:pt x="44811" y="59531"/>
                                    <a:pt x="47408" y="59531"/>
                                  </a:cubicBezTo>
                                  <a:cubicBezTo>
                                    <a:pt x="50006" y="59531"/>
                                    <a:pt x="52604" y="58666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Freeform 20">
                            <a:extLst>
                              <a:ext uri="{FF2B5EF4-FFF2-40B4-BE49-F238E27FC236}">
                                <a16:creationId xmlns:a16="http://schemas.microsoft.com/office/drawing/2014/main" id="{ED545C4D-F13D-A044-91E7-AAA7F9E178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31664" y="6064177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38749 w 57582"/>
                                <a:gd name="connsiteY0" fmla="*/ 55202 h 58665"/>
                                <a:gd name="connsiteX1" fmla="*/ 46543 w 57582"/>
                                <a:gd name="connsiteY1" fmla="*/ 58665 h 58665"/>
                                <a:gd name="connsiteX2" fmla="*/ 54336 w 57582"/>
                                <a:gd name="connsiteY2" fmla="*/ 55202 h 58665"/>
                                <a:gd name="connsiteX3" fmla="*/ 54336 w 57582"/>
                                <a:gd name="connsiteY3" fmla="*/ 39615 h 58665"/>
                                <a:gd name="connsiteX4" fmla="*/ 18833 w 57582"/>
                                <a:gd name="connsiteY4" fmla="*/ 3247 h 58665"/>
                                <a:gd name="connsiteX5" fmla="*/ 3247 w 57582"/>
                                <a:gd name="connsiteY5" fmla="*/ 3247 h 58665"/>
                                <a:gd name="connsiteX6" fmla="*/ 3247 w 57582"/>
                                <a:gd name="connsiteY6" fmla="*/ 18833 h 58665"/>
                                <a:gd name="connsiteX7" fmla="*/ 38749 w 57582"/>
                                <a:gd name="connsiteY7" fmla="*/ 55202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38749" y="55202"/>
                                  </a:move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" name="Freeform 21">
                            <a:extLst>
                              <a:ext uri="{FF2B5EF4-FFF2-40B4-BE49-F238E27FC236}">
                                <a16:creationId xmlns:a16="http://schemas.microsoft.com/office/drawing/2014/main" id="{B68D3790-D4AB-5A4D-9DFD-7B18AD1D935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14821" y="5951218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80704 w 92135"/>
                                <a:gd name="connsiteY0" fmla="*/ 111877 h 111876"/>
                                <a:gd name="connsiteX1" fmla="*/ 87631 w 92135"/>
                                <a:gd name="connsiteY1" fmla="*/ 109279 h 111876"/>
                                <a:gd name="connsiteX2" fmla="*/ 89363 w 92135"/>
                                <a:gd name="connsiteY2" fmla="*/ 93692 h 111876"/>
                                <a:gd name="connsiteX3" fmla="*/ 20090 w 92135"/>
                                <a:gd name="connsiteY3" fmla="*/ 4504 h 111876"/>
                                <a:gd name="connsiteX4" fmla="*/ 4504 w 92135"/>
                                <a:gd name="connsiteY4" fmla="*/ 2772 h 111876"/>
                                <a:gd name="connsiteX5" fmla="*/ 2772 w 92135"/>
                                <a:gd name="connsiteY5" fmla="*/ 18359 h 111876"/>
                                <a:gd name="connsiteX6" fmla="*/ 72045 w 92135"/>
                                <a:gd name="connsiteY6" fmla="*/ 107547 h 111876"/>
                                <a:gd name="connsiteX7" fmla="*/ 80704 w 92135"/>
                                <a:gd name="connsiteY7" fmla="*/ 11187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80704" y="111877"/>
                                  </a:moveTo>
                                  <a:cubicBezTo>
                                    <a:pt x="83302" y="111877"/>
                                    <a:pt x="85034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9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4643" y="110145"/>
                                    <a:pt x="77240" y="111877"/>
                                    <a:pt x="80704" y="1118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" name="Freeform 22">
                            <a:extLst>
                              <a:ext uri="{FF2B5EF4-FFF2-40B4-BE49-F238E27FC236}">
                                <a16:creationId xmlns:a16="http://schemas.microsoft.com/office/drawing/2014/main" id="{E46F5990-1E19-DF48-8B9F-36BEE20BD0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8100" y="6432821"/>
                              <a:ext cx="39153" cy="68424"/>
                            </a:xfrm>
                            <a:custGeom>
                              <a:avLst/>
                              <a:gdLst>
                                <a:gd name="connsiteX0" fmla="*/ 17845 w 39153"/>
                                <a:gd name="connsiteY0" fmla="*/ 6945 h 68424"/>
                                <a:gd name="connsiteX1" fmla="*/ 527 w 39153"/>
                                <a:gd name="connsiteY1" fmla="*/ 53704 h 68424"/>
                                <a:gd name="connsiteX2" fmla="*/ 7454 w 39153"/>
                                <a:gd name="connsiteY2" fmla="*/ 67558 h 68424"/>
                                <a:gd name="connsiteX3" fmla="*/ 10918 w 39153"/>
                                <a:gd name="connsiteY3" fmla="*/ 68424 h 68424"/>
                                <a:gd name="connsiteX4" fmla="*/ 21309 w 39153"/>
                                <a:gd name="connsiteY4" fmla="*/ 61497 h 68424"/>
                                <a:gd name="connsiteX5" fmla="*/ 38627 w 39153"/>
                                <a:gd name="connsiteY5" fmla="*/ 14738 h 68424"/>
                                <a:gd name="connsiteX6" fmla="*/ 31699 w 39153"/>
                                <a:gd name="connsiteY6" fmla="*/ 883 h 68424"/>
                                <a:gd name="connsiteX7" fmla="*/ 17845 w 39153"/>
                                <a:gd name="connsiteY7" fmla="*/ 6945 h 68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424">
                                  <a:moveTo>
                                    <a:pt x="17845" y="6945"/>
                                  </a:moveTo>
                                  <a:lnTo>
                                    <a:pt x="527" y="53704"/>
                                  </a:lnTo>
                                  <a:cubicBezTo>
                                    <a:pt x="-1205" y="59765"/>
                                    <a:pt x="1393" y="65827"/>
                                    <a:pt x="7454" y="67558"/>
                                  </a:cubicBezTo>
                                  <a:cubicBezTo>
                                    <a:pt x="8320" y="67558"/>
                                    <a:pt x="10052" y="68424"/>
                                    <a:pt x="10918" y="68424"/>
                                  </a:cubicBezTo>
                                  <a:cubicBezTo>
                                    <a:pt x="15247" y="68424"/>
                                    <a:pt x="19577" y="65827"/>
                                    <a:pt x="21309" y="61497"/>
                                  </a:cubicBezTo>
                                  <a:lnTo>
                                    <a:pt x="38627" y="14738"/>
                                  </a:lnTo>
                                  <a:cubicBezTo>
                                    <a:pt x="40359" y="8677"/>
                                    <a:pt x="37761" y="2615"/>
                                    <a:pt x="31699" y="883"/>
                                  </a:cubicBezTo>
                                  <a:cubicBezTo>
                                    <a:pt x="26504" y="-1714"/>
                                    <a:pt x="19577" y="1749"/>
                                    <a:pt x="17845" y="69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" name="Freeform 23">
                            <a:extLst>
                              <a:ext uri="{FF2B5EF4-FFF2-40B4-BE49-F238E27FC236}">
                                <a16:creationId xmlns:a16="http://schemas.microsoft.com/office/drawing/2014/main" id="{DDC95F3F-BF25-3147-A84D-6079311466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31959" y="6516721"/>
                              <a:ext cx="106106" cy="148181"/>
                            </a:xfrm>
                            <a:custGeom>
                              <a:avLst/>
                              <a:gdLst>
                                <a:gd name="connsiteX0" fmla="*/ 4684 w 106106"/>
                                <a:gd name="connsiteY0" fmla="*/ 146449 h 148181"/>
                                <a:gd name="connsiteX1" fmla="*/ 10746 w 106106"/>
                                <a:gd name="connsiteY1" fmla="*/ 148181 h 148181"/>
                                <a:gd name="connsiteX2" fmla="*/ 19405 w 106106"/>
                                <a:gd name="connsiteY2" fmla="*/ 142986 h 148181"/>
                                <a:gd name="connsiteX3" fmla="*/ 104264 w 106106"/>
                                <a:gd name="connsiteY3" fmla="*/ 17429 h 148181"/>
                                <a:gd name="connsiteX4" fmla="*/ 101666 w 106106"/>
                                <a:gd name="connsiteY4" fmla="*/ 1842 h 148181"/>
                                <a:gd name="connsiteX5" fmla="*/ 86080 w 106106"/>
                                <a:gd name="connsiteY5" fmla="*/ 4440 h 148181"/>
                                <a:gd name="connsiteX6" fmla="*/ 1220 w 106106"/>
                                <a:gd name="connsiteY6" fmla="*/ 129997 h 148181"/>
                                <a:gd name="connsiteX7" fmla="*/ 4684 w 106106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106" h="148181">
                                  <a:moveTo>
                                    <a:pt x="4684" y="146449"/>
                                  </a:moveTo>
                                  <a:cubicBezTo>
                                    <a:pt x="6416" y="147315"/>
                                    <a:pt x="9014" y="148181"/>
                                    <a:pt x="10746" y="148181"/>
                                  </a:cubicBezTo>
                                  <a:cubicBezTo>
                                    <a:pt x="14209" y="148181"/>
                                    <a:pt x="17673" y="146449"/>
                                    <a:pt x="19405" y="142986"/>
                                  </a:cubicBezTo>
                                  <a:lnTo>
                                    <a:pt x="104264" y="17429"/>
                                  </a:lnTo>
                                  <a:cubicBezTo>
                                    <a:pt x="107727" y="12233"/>
                                    <a:pt x="105996" y="5306"/>
                                    <a:pt x="101666" y="1842"/>
                                  </a:cubicBezTo>
                                  <a:cubicBezTo>
                                    <a:pt x="96471" y="-1621"/>
                                    <a:pt x="89543" y="111"/>
                                    <a:pt x="86080" y="4440"/>
                                  </a:cubicBezTo>
                                  <a:lnTo>
                                    <a:pt x="1220" y="129997"/>
                                  </a:lnTo>
                                  <a:cubicBezTo>
                                    <a:pt x="-1377" y="136058"/>
                                    <a:pt x="355" y="142986"/>
                                    <a:pt x="4684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Freeform 24">
                            <a:extLst>
                              <a:ext uri="{FF2B5EF4-FFF2-40B4-BE49-F238E27FC236}">
                                <a16:creationId xmlns:a16="http://schemas.microsoft.com/office/drawing/2014/main" id="{2DD66AB7-8887-7C4C-912E-CBB22A5B39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6445" y="6298172"/>
                              <a:ext cx="89223" cy="42879"/>
                            </a:xfrm>
                            <a:custGeom>
                              <a:avLst/>
                              <a:gdLst>
                                <a:gd name="connsiteX0" fmla="*/ 78382 w 89223"/>
                                <a:gd name="connsiteY0" fmla="*/ 42880 h 42879"/>
                                <a:gd name="connsiteX1" fmla="*/ 88773 w 89223"/>
                                <a:gd name="connsiteY1" fmla="*/ 35087 h 42879"/>
                                <a:gd name="connsiteX2" fmla="*/ 81846 w 89223"/>
                                <a:gd name="connsiteY2" fmla="*/ 21232 h 42879"/>
                                <a:gd name="connsiteX3" fmla="*/ 14305 w 89223"/>
                                <a:gd name="connsiteY3" fmla="*/ 451 h 42879"/>
                                <a:gd name="connsiteX4" fmla="*/ 450 w 89223"/>
                                <a:gd name="connsiteY4" fmla="*/ 7378 h 42879"/>
                                <a:gd name="connsiteX5" fmla="*/ 7378 w 89223"/>
                                <a:gd name="connsiteY5" fmla="*/ 21232 h 42879"/>
                                <a:gd name="connsiteX6" fmla="*/ 74919 w 89223"/>
                                <a:gd name="connsiteY6" fmla="*/ 42014 h 42879"/>
                                <a:gd name="connsiteX7" fmla="*/ 78382 w 89223"/>
                                <a:gd name="connsiteY7" fmla="*/ 42880 h 428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79">
                                  <a:moveTo>
                                    <a:pt x="78382" y="42880"/>
                                  </a:moveTo>
                                  <a:cubicBezTo>
                                    <a:pt x="82712" y="42880"/>
                                    <a:pt x="87041" y="39416"/>
                                    <a:pt x="88773" y="35087"/>
                                  </a:cubicBezTo>
                                  <a:cubicBezTo>
                                    <a:pt x="90505" y="29025"/>
                                    <a:pt x="87041" y="22964"/>
                                    <a:pt x="81846" y="21232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74919" y="42014"/>
                                  </a:lnTo>
                                  <a:cubicBezTo>
                                    <a:pt x="76651" y="42880"/>
                                    <a:pt x="77516" y="42880"/>
                                    <a:pt x="78382" y="428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" name="Freeform 25">
                            <a:extLst>
                              <a:ext uri="{FF2B5EF4-FFF2-40B4-BE49-F238E27FC236}">
                                <a16:creationId xmlns:a16="http://schemas.microsoft.com/office/drawing/2014/main" id="{9A03C909-1415-B74D-8F0A-CFEF90720A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30066" y="6147884"/>
                              <a:ext cx="156869" cy="103113"/>
                            </a:xfrm>
                            <a:custGeom>
                              <a:avLst/>
                              <a:gdLst>
                                <a:gd name="connsiteX0" fmla="*/ 1802 w 156869"/>
                                <a:gd name="connsiteY0" fmla="*/ 5265 h 103113"/>
                                <a:gd name="connsiteX1" fmla="*/ 5266 w 156869"/>
                                <a:gd name="connsiteY1" fmla="*/ 19986 h 103113"/>
                                <a:gd name="connsiteX2" fmla="*/ 139482 w 156869"/>
                                <a:gd name="connsiteY2" fmla="*/ 101382 h 103113"/>
                                <a:gd name="connsiteX3" fmla="*/ 145543 w 156869"/>
                                <a:gd name="connsiteY3" fmla="*/ 103114 h 103113"/>
                                <a:gd name="connsiteX4" fmla="*/ 155068 w 156869"/>
                                <a:gd name="connsiteY4" fmla="*/ 97918 h 103113"/>
                                <a:gd name="connsiteX5" fmla="*/ 151604 w 156869"/>
                                <a:gd name="connsiteY5" fmla="*/ 83197 h 103113"/>
                                <a:gd name="connsiteX6" fmla="*/ 17388 w 156869"/>
                                <a:gd name="connsiteY6" fmla="*/ 1802 h 103113"/>
                                <a:gd name="connsiteX7" fmla="*/ 1802 w 156869"/>
                                <a:gd name="connsiteY7" fmla="*/ 5265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869" h="103113">
                                  <a:moveTo>
                                    <a:pt x="1802" y="5265"/>
                                  </a:move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2" y="101382"/>
                                  </a:lnTo>
                                  <a:cubicBezTo>
                                    <a:pt x="141213" y="102247"/>
                                    <a:pt x="142945" y="103114"/>
                                    <a:pt x="145543" y="103114"/>
                                  </a:cubicBezTo>
                                  <a:cubicBezTo>
                                    <a:pt x="149007" y="103114"/>
                                    <a:pt x="152470" y="101382"/>
                                    <a:pt x="155068" y="97918"/>
                                  </a:cubicBezTo>
                                  <a:cubicBezTo>
                                    <a:pt x="158531" y="92723"/>
                                    <a:pt x="156800" y="85795"/>
                                    <a:pt x="151604" y="83197"/>
                                  </a:cubicBezTo>
                                  <a:lnTo>
                                    <a:pt x="17388" y="1802"/>
                                  </a:lnTo>
                                  <a:cubicBezTo>
                                    <a:pt x="12193" y="-1662"/>
                                    <a:pt x="5266" y="70"/>
                                    <a:pt x="1802" y="52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" name="Freeform 26">
                            <a:extLst>
                              <a:ext uri="{FF2B5EF4-FFF2-40B4-BE49-F238E27FC236}">
                                <a16:creationId xmlns:a16="http://schemas.microsoft.com/office/drawing/2014/main" id="{C39FDAE0-FE5D-5E4F-9947-AAADB70C32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31908" y="6152744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17723 w 48435"/>
                                <a:gd name="connsiteY0" fmla="*/ 2137 h 42834"/>
                                <a:gd name="connsiteX1" fmla="*/ 2137 w 48435"/>
                                <a:gd name="connsiteY1" fmla="*/ 3869 h 42834"/>
                                <a:gd name="connsiteX2" fmla="*/ 3869 w 48435"/>
                                <a:gd name="connsiteY2" fmla="*/ 19455 h 42834"/>
                                <a:gd name="connsiteX3" fmla="*/ 30712 w 48435"/>
                                <a:gd name="connsiteY3" fmla="*/ 40237 h 42834"/>
                                <a:gd name="connsiteX4" fmla="*/ 37639 w 48435"/>
                                <a:gd name="connsiteY4" fmla="*/ 42835 h 42834"/>
                                <a:gd name="connsiteX5" fmla="*/ 46299 w 48435"/>
                                <a:gd name="connsiteY5" fmla="*/ 38505 h 42834"/>
                                <a:gd name="connsiteX6" fmla="*/ 44567 w 48435"/>
                                <a:gd name="connsiteY6" fmla="*/ 22919 h 42834"/>
                                <a:gd name="connsiteX7" fmla="*/ 17723 w 48435"/>
                                <a:gd name="connsiteY7" fmla="*/ 2137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17723" y="2137"/>
                                  </a:move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9064"/>
                                    <a:pt x="-460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3310"/>
                                    <a:pt x="48896" y="26382"/>
                                    <a:pt x="44567" y="22919"/>
                                  </a:cubicBezTo>
                                  <a:lnTo>
                                    <a:pt x="17723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" name="Freeform 27">
                            <a:extLst>
                              <a:ext uri="{FF2B5EF4-FFF2-40B4-BE49-F238E27FC236}">
                                <a16:creationId xmlns:a16="http://schemas.microsoft.com/office/drawing/2014/main" id="{7C895BD4-0F1B-9540-966F-F971D3C62E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04964" y="5940026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4 w 30527"/>
                                <a:gd name="connsiteY6" fmla="*/ 62456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3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6"/>
                                    <a:pt x="-755" y="7037"/>
                                    <a:pt x="110" y="13099"/>
                                  </a:cubicBezTo>
                                  <a:lnTo>
                                    <a:pt x="7904" y="62456"/>
                                  </a:lnTo>
                                  <a:cubicBezTo>
                                    <a:pt x="9635" y="67651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" name="Freeform 28">
                            <a:extLst>
                              <a:ext uri="{FF2B5EF4-FFF2-40B4-BE49-F238E27FC236}">
                                <a16:creationId xmlns:a16="http://schemas.microsoft.com/office/drawing/2014/main" id="{4839F717-F6F6-E340-9F51-6B20761BBA1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8180" y="5444587"/>
                              <a:ext cx="139908" cy="151782"/>
                            </a:xfrm>
                            <a:custGeom>
                              <a:avLst/>
                              <a:gdLst>
                                <a:gd name="connsiteX0" fmla="*/ 120610 w 139908"/>
                                <a:gd name="connsiteY0" fmla="*/ 3713 h 151782"/>
                                <a:gd name="connsiteX1" fmla="*/ 2847 w 139908"/>
                                <a:gd name="connsiteY1" fmla="*/ 133599 h 151782"/>
                                <a:gd name="connsiteX2" fmla="*/ 3712 w 139908"/>
                                <a:gd name="connsiteY2" fmla="*/ 149185 h 151782"/>
                                <a:gd name="connsiteX3" fmla="*/ 11506 w 139908"/>
                                <a:gd name="connsiteY3" fmla="*/ 151783 h 151782"/>
                                <a:gd name="connsiteX4" fmla="*/ 11506 w 139908"/>
                                <a:gd name="connsiteY4" fmla="*/ 151783 h 151782"/>
                                <a:gd name="connsiteX5" fmla="*/ 19299 w 139908"/>
                                <a:gd name="connsiteY5" fmla="*/ 148319 h 151782"/>
                                <a:gd name="connsiteX6" fmla="*/ 137062 w 139908"/>
                                <a:gd name="connsiteY6" fmla="*/ 18433 h 151782"/>
                                <a:gd name="connsiteX7" fmla="*/ 136197 w 139908"/>
                                <a:gd name="connsiteY7" fmla="*/ 2846 h 151782"/>
                                <a:gd name="connsiteX8" fmla="*/ 120610 w 139908"/>
                                <a:gd name="connsiteY8" fmla="*/ 3713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2">
                                  <a:moveTo>
                                    <a:pt x="120610" y="3713"/>
                                  </a:moveTo>
                                  <a:lnTo>
                                    <a:pt x="2847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042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4"/>
                                    <a:pt x="140526" y="7176"/>
                                    <a:pt x="136197" y="2846"/>
                                  </a:cubicBezTo>
                                  <a:cubicBezTo>
                                    <a:pt x="131867" y="-1483"/>
                                    <a:pt x="124940" y="-617"/>
                                    <a:pt x="120610" y="37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Freeform 29">
                            <a:extLst>
                              <a:ext uri="{FF2B5EF4-FFF2-40B4-BE49-F238E27FC236}">
                                <a16:creationId xmlns:a16="http://schemas.microsoft.com/office/drawing/2014/main" id="{6238C7F7-E249-9147-ADF5-2838660C76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5914" y="5819774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5222 w 36588"/>
                                <a:gd name="connsiteY0" fmla="*/ 109105 h 109104"/>
                                <a:gd name="connsiteX1" fmla="*/ 26954 w 36588"/>
                                <a:gd name="connsiteY1" fmla="*/ 109105 h 109104"/>
                                <a:gd name="connsiteX2" fmla="*/ 36478 w 36588"/>
                                <a:gd name="connsiteY2" fmla="*/ 96116 h 109104"/>
                                <a:gd name="connsiteX3" fmla="*/ 22624 w 36588"/>
                                <a:gd name="connsiteY3" fmla="*/ 9525 h 109104"/>
                                <a:gd name="connsiteX4" fmla="*/ 9635 w 36588"/>
                                <a:gd name="connsiteY4" fmla="*/ 0 h 109104"/>
                                <a:gd name="connsiteX5" fmla="*/ 110 w 36588"/>
                                <a:gd name="connsiteY5" fmla="*/ 12989 h 109104"/>
                                <a:gd name="connsiteX6" fmla="*/ 13965 w 36588"/>
                                <a:gd name="connsiteY6" fmla="*/ 99580 h 109104"/>
                                <a:gd name="connsiteX7" fmla="*/ 25222 w 36588"/>
                                <a:gd name="connsiteY7" fmla="*/ 109105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5222" y="109105"/>
                                  </a:moveTo>
                                  <a:cubicBezTo>
                                    <a:pt x="26088" y="109105"/>
                                    <a:pt x="26088" y="109105"/>
                                    <a:pt x="26954" y="109105"/>
                                  </a:cubicBezTo>
                                  <a:cubicBezTo>
                                    <a:pt x="33015" y="108239"/>
                                    <a:pt x="37344" y="102178"/>
                                    <a:pt x="36478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4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6" y="6928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4775"/>
                                    <a:pt x="20026" y="109105"/>
                                    <a:pt x="25222" y="1091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Freeform 30">
                            <a:extLst>
                              <a:ext uri="{FF2B5EF4-FFF2-40B4-BE49-F238E27FC236}">
                                <a16:creationId xmlns:a16="http://schemas.microsoft.com/office/drawing/2014/main" id="{A70542E8-297B-B54B-8BC6-3E5D7C4E6E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80383" y="6065247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4 h 48936"/>
                                <a:gd name="connsiteX1" fmla="*/ 19496 w 30332"/>
                                <a:gd name="connsiteY1" fmla="*/ 48937 h 48936"/>
                                <a:gd name="connsiteX2" fmla="*/ 22094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4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0 h 48936"/>
                                <a:gd name="connsiteX7" fmla="*/ 9105 w 30332"/>
                                <a:gd name="connsiteY7" fmla="*/ 41144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4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9" y="41144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9105" y="411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Freeform 31">
                            <a:extLst>
                              <a:ext uri="{FF2B5EF4-FFF2-40B4-BE49-F238E27FC236}">
                                <a16:creationId xmlns:a16="http://schemas.microsoft.com/office/drawing/2014/main" id="{DCA545D1-EC24-AA47-912C-0ADD551D85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02124" y="5377833"/>
                              <a:ext cx="55207" cy="86052"/>
                            </a:xfrm>
                            <a:custGeom>
                              <a:avLst/>
                              <a:gdLst>
                                <a:gd name="connsiteX0" fmla="*/ 49684 w 55207"/>
                                <a:gd name="connsiteY0" fmla="*/ 1193 h 86052"/>
                                <a:gd name="connsiteX1" fmla="*/ 34964 w 55207"/>
                                <a:gd name="connsiteY1" fmla="*/ 5523 h 86052"/>
                                <a:gd name="connsiteX2" fmla="*/ 1193 w 55207"/>
                                <a:gd name="connsiteY2" fmla="*/ 70466 h 86052"/>
                                <a:gd name="connsiteX3" fmla="*/ 5523 w 55207"/>
                                <a:gd name="connsiteY3" fmla="*/ 85187 h 86052"/>
                                <a:gd name="connsiteX4" fmla="*/ 10718 w 55207"/>
                                <a:gd name="connsiteY4" fmla="*/ 86052 h 86052"/>
                                <a:gd name="connsiteX5" fmla="*/ 20244 w 55207"/>
                                <a:gd name="connsiteY5" fmla="*/ 79991 h 86052"/>
                                <a:gd name="connsiteX6" fmla="*/ 54014 w 55207"/>
                                <a:gd name="connsiteY6" fmla="*/ 15048 h 86052"/>
                                <a:gd name="connsiteX7" fmla="*/ 49684 w 55207"/>
                                <a:gd name="connsiteY7" fmla="*/ 1193 h 8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052">
                                  <a:moveTo>
                                    <a:pt x="49684" y="1193"/>
                                  </a:moveTo>
                                  <a:cubicBezTo>
                                    <a:pt x="44489" y="-1404"/>
                                    <a:pt x="37562" y="327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1"/>
                                    <a:pt x="327" y="82589"/>
                                    <a:pt x="5523" y="85187"/>
                                  </a:cubicBezTo>
                                  <a:cubicBezTo>
                                    <a:pt x="7255" y="86052"/>
                                    <a:pt x="8987" y="86052"/>
                                    <a:pt x="10718" y="86052"/>
                                  </a:cubicBezTo>
                                  <a:cubicBezTo>
                                    <a:pt x="15048" y="86052"/>
                                    <a:pt x="18512" y="84321"/>
                                    <a:pt x="20244" y="79991"/>
                                  </a:cubicBezTo>
                                  <a:lnTo>
                                    <a:pt x="54014" y="15048"/>
                                  </a:lnTo>
                                  <a:cubicBezTo>
                                    <a:pt x="56612" y="10718"/>
                                    <a:pt x="54880" y="3791"/>
                                    <a:pt x="49684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" name="Freeform 32">
                            <a:extLst>
                              <a:ext uri="{FF2B5EF4-FFF2-40B4-BE49-F238E27FC236}">
                                <a16:creationId xmlns:a16="http://schemas.microsoft.com/office/drawing/2014/main" id="{A98740AE-3C58-5746-A6F6-5EE61222B2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38709" y="5354229"/>
                              <a:ext cx="105862" cy="147757"/>
                            </a:xfrm>
                            <a:custGeom>
                              <a:avLst/>
                              <a:gdLst>
                                <a:gd name="connsiteX0" fmla="*/ 86702 w 105862"/>
                                <a:gd name="connsiteY0" fmla="*/ 4882 h 147757"/>
                                <a:gd name="connsiteX1" fmla="*/ 1842 w 105862"/>
                                <a:gd name="connsiteY1" fmla="*/ 130439 h 147757"/>
                                <a:gd name="connsiteX2" fmla="*/ 4440 w 105862"/>
                                <a:gd name="connsiteY2" fmla="*/ 146025 h 147757"/>
                                <a:gd name="connsiteX3" fmla="*/ 10502 w 105862"/>
                                <a:gd name="connsiteY3" fmla="*/ 147757 h 147757"/>
                                <a:gd name="connsiteX4" fmla="*/ 19161 w 105862"/>
                                <a:gd name="connsiteY4" fmla="*/ 142562 h 147757"/>
                                <a:gd name="connsiteX5" fmla="*/ 104020 w 105862"/>
                                <a:gd name="connsiteY5" fmla="*/ 17005 h 147757"/>
                                <a:gd name="connsiteX6" fmla="*/ 101422 w 105862"/>
                                <a:gd name="connsiteY6" fmla="*/ 1418 h 147757"/>
                                <a:gd name="connsiteX7" fmla="*/ 86702 w 105862"/>
                                <a:gd name="connsiteY7" fmla="*/ 4882 h 1477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862" h="147757">
                                  <a:moveTo>
                                    <a:pt x="86702" y="4882"/>
                                  </a:moveTo>
                                  <a:lnTo>
                                    <a:pt x="1842" y="130439"/>
                                  </a:lnTo>
                                  <a:cubicBezTo>
                                    <a:pt x="-1621" y="135634"/>
                                    <a:pt x="111" y="142562"/>
                                    <a:pt x="4440" y="146025"/>
                                  </a:cubicBezTo>
                                  <a:cubicBezTo>
                                    <a:pt x="6172" y="146891"/>
                                    <a:pt x="8770" y="147757"/>
                                    <a:pt x="10502" y="147757"/>
                                  </a:cubicBezTo>
                                  <a:cubicBezTo>
                                    <a:pt x="13965" y="147757"/>
                                    <a:pt x="17429" y="146025"/>
                                    <a:pt x="19161" y="142562"/>
                                  </a:cubicBezTo>
                                  <a:lnTo>
                                    <a:pt x="104020" y="17005"/>
                                  </a:lnTo>
                                  <a:cubicBezTo>
                                    <a:pt x="107484" y="11809"/>
                                    <a:pt x="105752" y="4882"/>
                                    <a:pt x="101422" y="1418"/>
                                  </a:cubicBezTo>
                                  <a:cubicBezTo>
                                    <a:pt x="97092" y="-1179"/>
                                    <a:pt x="90165" y="-313"/>
                                    <a:pt x="86702" y="48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" name="Freeform 33">
                            <a:extLst>
                              <a:ext uri="{FF2B5EF4-FFF2-40B4-BE49-F238E27FC236}">
                                <a16:creationId xmlns:a16="http://schemas.microsoft.com/office/drawing/2014/main" id="{464AD1E7-361E-0449-8A7B-91A46EC9F2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4568" y="6622377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9"/>
                                <a:gd name="connsiteX1" fmla="*/ 11352 w 22608"/>
                                <a:gd name="connsiteY1" fmla="*/ 71099 h 71099"/>
                                <a:gd name="connsiteX2" fmla="*/ 22608 w 22608"/>
                                <a:gd name="connsiteY2" fmla="*/ 59843 h 71099"/>
                                <a:gd name="connsiteX3" fmla="*/ 21742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1 h 71099"/>
                                <a:gd name="connsiteX6" fmla="*/ 961 w 22608"/>
                                <a:gd name="connsiteY6" fmla="*/ 60708 h 71099"/>
                                <a:gd name="connsiteX7" fmla="*/ 11352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3"/>
                                  </a:cubicBezTo>
                                  <a:lnTo>
                                    <a:pt x="21742" y="10486"/>
                                  </a:lnTo>
                                  <a:cubicBezTo>
                                    <a:pt x="21742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1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6770"/>
                                    <a:pt x="5290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" name="Freeform 34">
                            <a:extLst>
                              <a:ext uri="{FF2B5EF4-FFF2-40B4-BE49-F238E27FC236}">
                                <a16:creationId xmlns:a16="http://schemas.microsoft.com/office/drawing/2014/main" id="{54FFE6EA-865D-764A-8BD8-8C75FB0CAF9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68354" y="5467022"/>
                              <a:ext cx="41352" cy="59209"/>
                            </a:xfrm>
                            <a:custGeom>
                              <a:avLst/>
                              <a:gdLst>
                                <a:gd name="connsiteX0" fmla="*/ 5523 w 41352"/>
                                <a:gd name="connsiteY0" fmla="*/ 58343 h 59209"/>
                                <a:gd name="connsiteX1" fmla="*/ 10719 w 41352"/>
                                <a:gd name="connsiteY1" fmla="*/ 59209 h 59209"/>
                                <a:gd name="connsiteX2" fmla="*/ 20243 w 41352"/>
                                <a:gd name="connsiteY2" fmla="*/ 53148 h 59209"/>
                                <a:gd name="connsiteX3" fmla="*/ 40159 w 41352"/>
                                <a:gd name="connsiteY3" fmla="*/ 15914 h 59209"/>
                                <a:gd name="connsiteX4" fmla="*/ 35830 w 41352"/>
                                <a:gd name="connsiteY4" fmla="*/ 1193 h 59209"/>
                                <a:gd name="connsiteX5" fmla="*/ 21109 w 41352"/>
                                <a:gd name="connsiteY5" fmla="*/ 5523 h 59209"/>
                                <a:gd name="connsiteX6" fmla="*/ 1194 w 41352"/>
                                <a:gd name="connsiteY6" fmla="*/ 42757 h 59209"/>
                                <a:gd name="connsiteX7" fmla="*/ 5523 w 41352"/>
                                <a:gd name="connsiteY7" fmla="*/ 58343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352" h="59209">
                                  <a:moveTo>
                                    <a:pt x="5523" y="58343"/>
                                  </a:moveTo>
                                  <a:cubicBezTo>
                                    <a:pt x="7255" y="59209"/>
                                    <a:pt x="8987" y="59209"/>
                                    <a:pt x="10719" y="59209"/>
                                  </a:cubicBezTo>
                                  <a:cubicBezTo>
                                    <a:pt x="15048" y="59209"/>
                                    <a:pt x="18512" y="57477"/>
                                    <a:pt x="20243" y="53148"/>
                                  </a:cubicBezTo>
                                  <a:lnTo>
                                    <a:pt x="40159" y="15914"/>
                                  </a:lnTo>
                                  <a:cubicBezTo>
                                    <a:pt x="42757" y="10718"/>
                                    <a:pt x="41025" y="3791"/>
                                    <a:pt x="35830" y="1193"/>
                                  </a:cubicBezTo>
                                  <a:cubicBezTo>
                                    <a:pt x="30634" y="-1404"/>
                                    <a:pt x="23707" y="328"/>
                                    <a:pt x="21109" y="5523"/>
                                  </a:cubicBezTo>
                                  <a:lnTo>
                                    <a:pt x="1194" y="42757"/>
                                  </a:lnTo>
                                  <a:cubicBezTo>
                                    <a:pt x="-1404" y="48818"/>
                                    <a:pt x="328" y="55746"/>
                                    <a:pt x="5523" y="58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" name="Freeform 35">
                            <a:extLst>
                              <a:ext uri="{FF2B5EF4-FFF2-40B4-BE49-F238E27FC236}">
                                <a16:creationId xmlns:a16="http://schemas.microsoft.com/office/drawing/2014/main" id="{766CB311-AEF7-A04B-85D0-0B3BBE444E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84607" y="5269396"/>
                              <a:ext cx="39077" cy="68933"/>
                            </a:xfrm>
                            <a:custGeom>
                              <a:avLst/>
                              <a:gdLst>
                                <a:gd name="connsiteX0" fmla="*/ 31699 w 39077"/>
                                <a:gd name="connsiteY0" fmla="*/ 526 h 68933"/>
                                <a:gd name="connsiteX1" fmla="*/ 17845 w 39077"/>
                                <a:gd name="connsiteY1" fmla="*/ 7454 h 68933"/>
                                <a:gd name="connsiteX2" fmla="*/ 527 w 39077"/>
                                <a:gd name="connsiteY2" fmla="*/ 54213 h 68933"/>
                                <a:gd name="connsiteX3" fmla="*/ 7454 w 39077"/>
                                <a:gd name="connsiteY3" fmla="*/ 68068 h 68933"/>
                                <a:gd name="connsiteX4" fmla="*/ 10918 w 39077"/>
                                <a:gd name="connsiteY4" fmla="*/ 68934 h 68933"/>
                                <a:gd name="connsiteX5" fmla="*/ 21308 w 39077"/>
                                <a:gd name="connsiteY5" fmla="*/ 62006 h 68933"/>
                                <a:gd name="connsiteX6" fmla="*/ 38627 w 39077"/>
                                <a:gd name="connsiteY6" fmla="*/ 15247 h 68933"/>
                                <a:gd name="connsiteX7" fmla="*/ 31699 w 39077"/>
                                <a:gd name="connsiteY7" fmla="*/ 526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077" h="68933">
                                  <a:moveTo>
                                    <a:pt x="31699" y="526"/>
                                  </a:moveTo>
                                  <a:cubicBezTo>
                                    <a:pt x="25638" y="-1205"/>
                                    <a:pt x="19577" y="1393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4"/>
                                    <a:pt x="1393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4"/>
                                    <a:pt x="10918" y="68934"/>
                                  </a:cubicBezTo>
                                  <a:cubicBezTo>
                                    <a:pt x="15247" y="68934"/>
                                    <a:pt x="19577" y="66336"/>
                                    <a:pt x="21308" y="62006"/>
                                  </a:cubicBezTo>
                                  <a:lnTo>
                                    <a:pt x="38627" y="15247"/>
                                  </a:lnTo>
                                  <a:cubicBezTo>
                                    <a:pt x="40358" y="9186"/>
                                    <a:pt x="36895" y="3125"/>
                                    <a:pt x="31699" y="5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Freeform 36">
                            <a:extLst>
                              <a:ext uri="{FF2B5EF4-FFF2-40B4-BE49-F238E27FC236}">
                                <a16:creationId xmlns:a16="http://schemas.microsoft.com/office/drawing/2014/main" id="{7374F5D6-B902-8844-8051-DF3A90E869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9130" y="6693693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9615 w 58448"/>
                                <a:gd name="connsiteY0" fmla="*/ 56067 h 59531"/>
                                <a:gd name="connsiteX1" fmla="*/ 47408 w 58448"/>
                                <a:gd name="connsiteY1" fmla="*/ 59531 h 59531"/>
                                <a:gd name="connsiteX2" fmla="*/ 55202 w 58448"/>
                                <a:gd name="connsiteY2" fmla="*/ 56067 h 59531"/>
                                <a:gd name="connsiteX3" fmla="*/ 55202 w 58448"/>
                                <a:gd name="connsiteY3" fmla="*/ 40481 h 59531"/>
                                <a:gd name="connsiteX4" fmla="*/ 18833 w 58448"/>
                                <a:gd name="connsiteY4" fmla="*/ 3247 h 59531"/>
                                <a:gd name="connsiteX5" fmla="*/ 3247 w 58448"/>
                                <a:gd name="connsiteY5" fmla="*/ 3247 h 59531"/>
                                <a:gd name="connsiteX6" fmla="*/ 3247 w 58448"/>
                                <a:gd name="connsiteY6" fmla="*/ 18833 h 59531"/>
                                <a:gd name="connsiteX7" fmla="*/ 39615 w 58448"/>
                                <a:gd name="connsiteY7" fmla="*/ 5606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9615" y="56067"/>
                                  </a:moveTo>
                                  <a:cubicBezTo>
                                    <a:pt x="41347" y="58665"/>
                                    <a:pt x="44811" y="59531"/>
                                    <a:pt x="47408" y="59531"/>
                                  </a:cubicBezTo>
                                  <a:cubicBezTo>
                                    <a:pt x="50006" y="59531"/>
                                    <a:pt x="52604" y="58665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Freeform 37">
                            <a:extLst>
                              <a:ext uri="{FF2B5EF4-FFF2-40B4-BE49-F238E27FC236}">
                                <a16:creationId xmlns:a16="http://schemas.microsoft.com/office/drawing/2014/main" id="{FC0B8F0D-1686-8548-9D4C-3D81776CE7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29924" y="5585445"/>
                              <a:ext cx="208092" cy="101845"/>
                            </a:xfrm>
                            <a:custGeom>
                              <a:avLst/>
                              <a:gdLst>
                                <a:gd name="connsiteX0" fmla="*/ 1003 w 208092"/>
                                <a:gd name="connsiteY0" fmla="*/ 6596 h 101845"/>
                                <a:gd name="connsiteX1" fmla="*/ 7064 w 208092"/>
                                <a:gd name="connsiteY1" fmla="*/ 21316 h 101845"/>
                                <a:gd name="connsiteX2" fmla="*/ 192369 w 208092"/>
                                <a:gd name="connsiteY2" fmla="*/ 100980 h 101845"/>
                                <a:gd name="connsiteX3" fmla="*/ 196698 w 208092"/>
                                <a:gd name="connsiteY3" fmla="*/ 101846 h 101845"/>
                                <a:gd name="connsiteX4" fmla="*/ 207089 w 208092"/>
                                <a:gd name="connsiteY4" fmla="*/ 94918 h 101845"/>
                                <a:gd name="connsiteX5" fmla="*/ 201028 w 208092"/>
                                <a:gd name="connsiteY5" fmla="*/ 80198 h 101845"/>
                                <a:gd name="connsiteX6" fmla="*/ 15723 w 208092"/>
                                <a:gd name="connsiteY6" fmla="*/ 534 h 101845"/>
                                <a:gd name="connsiteX7" fmla="*/ 1003 w 208092"/>
                                <a:gd name="connsiteY7" fmla="*/ 6596 h 101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1845">
                                  <a:moveTo>
                                    <a:pt x="1003" y="6596"/>
                                  </a:moveTo>
                                  <a:cubicBezTo>
                                    <a:pt x="-1595" y="11791"/>
                                    <a:pt x="1003" y="18719"/>
                                    <a:pt x="7064" y="21316"/>
                                  </a:cubicBezTo>
                                  <a:lnTo>
                                    <a:pt x="192369" y="100980"/>
                                  </a:lnTo>
                                  <a:cubicBezTo>
                                    <a:pt x="194101" y="101846"/>
                                    <a:pt x="194967" y="101846"/>
                                    <a:pt x="196698" y="101846"/>
                                  </a:cubicBezTo>
                                  <a:cubicBezTo>
                                    <a:pt x="201028" y="101846"/>
                                    <a:pt x="205358" y="99248"/>
                                    <a:pt x="207089" y="94918"/>
                                  </a:cubicBezTo>
                                  <a:cubicBezTo>
                                    <a:pt x="209687" y="89723"/>
                                    <a:pt x="207089" y="82795"/>
                                    <a:pt x="201028" y="80198"/>
                                  </a:cubicBezTo>
                                  <a:lnTo>
                                    <a:pt x="15723" y="534"/>
                                  </a:lnTo>
                                  <a:cubicBezTo>
                                    <a:pt x="9662" y="-1197"/>
                                    <a:pt x="3601" y="1400"/>
                                    <a:pt x="1003" y="6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" name="Freeform 38">
                            <a:extLst>
                              <a:ext uri="{FF2B5EF4-FFF2-40B4-BE49-F238E27FC236}">
                                <a16:creationId xmlns:a16="http://schemas.microsoft.com/office/drawing/2014/main" id="{C3F8162F-1030-9443-ABC5-61351CB134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08833" y="5997764"/>
                              <a:ext cx="42397" cy="110358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8"/>
                                <a:gd name="connsiteX1" fmla="*/ 10837 w 42397"/>
                                <a:gd name="connsiteY1" fmla="*/ 110358 h 110358"/>
                                <a:gd name="connsiteX2" fmla="*/ 21228 w 42397"/>
                                <a:gd name="connsiteY2" fmla="*/ 101699 h 110358"/>
                                <a:gd name="connsiteX3" fmla="*/ 42009 w 42397"/>
                                <a:gd name="connsiteY3" fmla="*/ 13377 h 110358"/>
                                <a:gd name="connsiteX4" fmla="*/ 34216 w 42397"/>
                                <a:gd name="connsiteY4" fmla="*/ 388 h 110358"/>
                                <a:gd name="connsiteX5" fmla="*/ 21228 w 42397"/>
                                <a:gd name="connsiteY5" fmla="*/ 8181 h 110358"/>
                                <a:gd name="connsiteX6" fmla="*/ 446 w 42397"/>
                                <a:gd name="connsiteY6" fmla="*/ 96504 h 110358"/>
                                <a:gd name="connsiteX7" fmla="*/ 8239 w 42397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8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8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8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2565"/>
                                    <a:pt x="2178" y="108627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" name="Freeform 39">
                            <a:extLst>
                              <a:ext uri="{FF2B5EF4-FFF2-40B4-BE49-F238E27FC236}">
                                <a16:creationId xmlns:a16="http://schemas.microsoft.com/office/drawing/2014/main" id="{D1B729A5-3036-704C-B18B-6BD5D44938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6637" y="5465443"/>
                              <a:ext cx="115110" cy="95424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4504 h 95424"/>
                                <a:gd name="connsiteX1" fmla="*/ 3869 w 115110"/>
                                <a:gd name="connsiteY1" fmla="*/ 20090 h 95424"/>
                                <a:gd name="connsiteX2" fmla="*/ 97387 w 115110"/>
                                <a:gd name="connsiteY2" fmla="*/ 92827 h 95424"/>
                                <a:gd name="connsiteX3" fmla="*/ 104314 w 115110"/>
                                <a:gd name="connsiteY3" fmla="*/ 95425 h 95424"/>
                                <a:gd name="connsiteX4" fmla="*/ 104314 w 115110"/>
                                <a:gd name="connsiteY4" fmla="*/ 95425 h 95424"/>
                                <a:gd name="connsiteX5" fmla="*/ 112974 w 115110"/>
                                <a:gd name="connsiteY5" fmla="*/ 91095 h 95424"/>
                                <a:gd name="connsiteX6" fmla="*/ 111242 w 115110"/>
                                <a:gd name="connsiteY6" fmla="*/ 75509 h 95424"/>
                                <a:gd name="connsiteX7" fmla="*/ 17724 w 115110"/>
                                <a:gd name="connsiteY7" fmla="*/ 2772 h 95424"/>
                                <a:gd name="connsiteX8" fmla="*/ 2137 w 115110"/>
                                <a:gd name="connsiteY8" fmla="*/ 4504 h 95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5424">
                                  <a:moveTo>
                                    <a:pt x="2137" y="4504"/>
                                  </a:moveTo>
                                  <a:cubicBezTo>
                                    <a:pt x="-1326" y="9699"/>
                                    <a:pt x="-460" y="16627"/>
                                    <a:pt x="3869" y="20090"/>
                                  </a:cubicBezTo>
                                  <a:lnTo>
                                    <a:pt x="97387" y="92827"/>
                                  </a:lnTo>
                                  <a:cubicBezTo>
                                    <a:pt x="99119" y="94558"/>
                                    <a:pt x="101717" y="95425"/>
                                    <a:pt x="104314" y="95425"/>
                                  </a:cubicBezTo>
                                  <a:lnTo>
                                    <a:pt x="104314" y="95425"/>
                                  </a:lnTo>
                                  <a:cubicBezTo>
                                    <a:pt x="107778" y="95425"/>
                                    <a:pt x="111242" y="93693"/>
                                    <a:pt x="112974" y="91095"/>
                                  </a:cubicBezTo>
                                  <a:cubicBezTo>
                                    <a:pt x="116437" y="85899"/>
                                    <a:pt x="115571" y="78972"/>
                                    <a:pt x="111242" y="75509"/>
                                  </a:cubicBezTo>
                                  <a:lnTo>
                                    <a:pt x="17724" y="2772"/>
                                  </a:lnTo>
                                  <a:cubicBezTo>
                                    <a:pt x="13394" y="-1557"/>
                                    <a:pt x="6467" y="-692"/>
                                    <a:pt x="2137" y="45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" name="Freeform 40">
                            <a:extLst>
                              <a:ext uri="{FF2B5EF4-FFF2-40B4-BE49-F238E27FC236}">
                                <a16:creationId xmlns:a16="http://schemas.microsoft.com/office/drawing/2014/main" id="{FE73481C-C488-7F4D-96DF-07521B8273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42846" y="6635677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3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5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" name="Freeform 41">
                            <a:extLst>
                              <a:ext uri="{FF2B5EF4-FFF2-40B4-BE49-F238E27FC236}">
                                <a16:creationId xmlns:a16="http://schemas.microsoft.com/office/drawing/2014/main" id="{9896859F-C16E-F548-B4EA-E545420D28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41248" y="6719384"/>
                              <a:ext cx="156003" cy="103113"/>
                            </a:xfrm>
                            <a:custGeom>
                              <a:avLst/>
                              <a:gdLst>
                                <a:gd name="connsiteX0" fmla="*/ 144677 w 156003"/>
                                <a:gd name="connsiteY0" fmla="*/ 103114 h 103113"/>
                                <a:gd name="connsiteX1" fmla="*/ 154202 w 156003"/>
                                <a:gd name="connsiteY1" fmla="*/ 97918 h 103113"/>
                                <a:gd name="connsiteX2" fmla="*/ 150738 w 156003"/>
                                <a:gd name="connsiteY2" fmla="*/ 83197 h 103113"/>
                                <a:gd name="connsiteX3" fmla="*/ 16522 w 156003"/>
                                <a:gd name="connsiteY3" fmla="*/ 1802 h 103113"/>
                                <a:gd name="connsiteX4" fmla="*/ 1802 w 156003"/>
                                <a:gd name="connsiteY4" fmla="*/ 5265 h 103113"/>
                                <a:gd name="connsiteX5" fmla="*/ 5266 w 156003"/>
                                <a:gd name="connsiteY5" fmla="*/ 19986 h 103113"/>
                                <a:gd name="connsiteX6" fmla="*/ 139482 w 156003"/>
                                <a:gd name="connsiteY6" fmla="*/ 101382 h 103113"/>
                                <a:gd name="connsiteX7" fmla="*/ 144677 w 156003"/>
                                <a:gd name="connsiteY7" fmla="*/ 103114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103113">
                                  <a:moveTo>
                                    <a:pt x="144677" y="103114"/>
                                  </a:moveTo>
                                  <a:cubicBezTo>
                                    <a:pt x="148141" y="103114"/>
                                    <a:pt x="151604" y="101382"/>
                                    <a:pt x="154202" y="97918"/>
                                  </a:cubicBezTo>
                                  <a:cubicBezTo>
                                    <a:pt x="157666" y="92723"/>
                                    <a:pt x="155934" y="85795"/>
                                    <a:pt x="150738" y="83197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2"/>
                                    <a:pt x="4400" y="70"/>
                                    <a:pt x="1802" y="5265"/>
                                  </a:cubicBez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2" y="101382"/>
                                  </a:lnTo>
                                  <a:cubicBezTo>
                                    <a:pt x="141213" y="102247"/>
                                    <a:pt x="142945" y="103114"/>
                                    <a:pt x="144677" y="1031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" name="Freeform 42">
                            <a:extLst>
                              <a:ext uri="{FF2B5EF4-FFF2-40B4-BE49-F238E27FC236}">
                                <a16:creationId xmlns:a16="http://schemas.microsoft.com/office/drawing/2014/main" id="{08E59037-7991-B943-867C-5589DD1FE3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43090" y="6723378"/>
                              <a:ext cx="48435" cy="42835"/>
                            </a:xfrm>
                            <a:custGeom>
                              <a:avLst/>
                              <a:gdLst>
                                <a:gd name="connsiteX0" fmla="*/ 37640 w 48435"/>
                                <a:gd name="connsiteY0" fmla="*/ 42835 h 42835"/>
                                <a:gd name="connsiteX1" fmla="*/ 46299 w 48435"/>
                                <a:gd name="connsiteY1" fmla="*/ 38506 h 42835"/>
                                <a:gd name="connsiteX2" fmla="*/ 44567 w 48435"/>
                                <a:gd name="connsiteY2" fmla="*/ 22919 h 42835"/>
                                <a:gd name="connsiteX3" fmla="*/ 17724 w 48435"/>
                                <a:gd name="connsiteY3" fmla="*/ 2137 h 42835"/>
                                <a:gd name="connsiteX4" fmla="*/ 2137 w 48435"/>
                                <a:gd name="connsiteY4" fmla="*/ 3869 h 42835"/>
                                <a:gd name="connsiteX5" fmla="*/ 3869 w 48435"/>
                                <a:gd name="connsiteY5" fmla="*/ 19455 h 42835"/>
                                <a:gd name="connsiteX6" fmla="*/ 30712 w 48435"/>
                                <a:gd name="connsiteY6" fmla="*/ 40237 h 42835"/>
                                <a:gd name="connsiteX7" fmla="*/ 37640 w 48435"/>
                                <a:gd name="connsiteY7" fmla="*/ 42835 h 4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5">
                                  <a:moveTo>
                                    <a:pt x="37640" y="42835"/>
                                  </a:moveTo>
                                  <a:cubicBezTo>
                                    <a:pt x="41103" y="42835"/>
                                    <a:pt x="44567" y="41103"/>
                                    <a:pt x="46299" y="38506"/>
                                  </a:cubicBezTo>
                                  <a:cubicBezTo>
                                    <a:pt x="49762" y="34176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7"/>
                                    <a:pt x="6467" y="-460"/>
                                    <a:pt x="2137" y="3869"/>
                                  </a:cubicBezTo>
                                  <a:cubicBezTo>
                                    <a:pt x="-1326" y="9064"/>
                                    <a:pt x="-461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40" y="428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Freeform 43">
                            <a:extLst>
                              <a:ext uri="{FF2B5EF4-FFF2-40B4-BE49-F238E27FC236}">
                                <a16:creationId xmlns:a16="http://schemas.microsoft.com/office/drawing/2014/main" id="{AAC2FBF0-840D-144C-A608-4E7B1E0B99B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09169" y="5738269"/>
                              <a:ext cx="83347" cy="32149"/>
                            </a:xfrm>
                            <a:custGeom>
                              <a:avLst/>
                              <a:gdLst>
                                <a:gd name="connsiteX0" fmla="*/ 110 w 83347"/>
                                <a:gd name="connsiteY0" fmla="*/ 9635 h 32149"/>
                                <a:gd name="connsiteX1" fmla="*/ 9635 w 83347"/>
                                <a:gd name="connsiteY1" fmla="*/ 22624 h 32149"/>
                                <a:gd name="connsiteX2" fmla="*/ 70249 w 83347"/>
                                <a:gd name="connsiteY2" fmla="*/ 32149 h 32149"/>
                                <a:gd name="connsiteX3" fmla="*/ 71981 w 83347"/>
                                <a:gd name="connsiteY3" fmla="*/ 32149 h 32149"/>
                                <a:gd name="connsiteX4" fmla="*/ 83238 w 83347"/>
                                <a:gd name="connsiteY4" fmla="*/ 22624 h 32149"/>
                                <a:gd name="connsiteX5" fmla="*/ 73713 w 83347"/>
                                <a:gd name="connsiteY5" fmla="*/ 9635 h 32149"/>
                                <a:gd name="connsiteX6" fmla="*/ 13099 w 83347"/>
                                <a:gd name="connsiteY6" fmla="*/ 110 h 32149"/>
                                <a:gd name="connsiteX7" fmla="*/ 110 w 83347"/>
                                <a:gd name="connsiteY7" fmla="*/ 9635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347" h="32149">
                                  <a:moveTo>
                                    <a:pt x="110" y="9635"/>
                                  </a:move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0249" y="32149"/>
                                  </a:lnTo>
                                  <a:cubicBezTo>
                                    <a:pt x="71115" y="32149"/>
                                    <a:pt x="71115" y="32149"/>
                                    <a:pt x="71981" y="32149"/>
                                  </a:cubicBezTo>
                                  <a:cubicBezTo>
                                    <a:pt x="77176" y="32149"/>
                                    <a:pt x="82372" y="28685"/>
                                    <a:pt x="83238" y="22624"/>
                                  </a:cubicBezTo>
                                  <a:cubicBezTo>
                                    <a:pt x="84104" y="16562"/>
                                    <a:pt x="79774" y="11367"/>
                                    <a:pt x="73713" y="9635"/>
                                  </a:cubicBezTo>
                                  <a:lnTo>
                                    <a:pt x="13099" y="110"/>
                                  </a:lnTo>
                                  <a:cubicBezTo>
                                    <a:pt x="6172" y="-756"/>
                                    <a:pt x="976" y="3574"/>
                                    <a:pt x="110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" name="Freeform 44">
                            <a:extLst>
                              <a:ext uri="{FF2B5EF4-FFF2-40B4-BE49-F238E27FC236}">
                                <a16:creationId xmlns:a16="http://schemas.microsoft.com/office/drawing/2014/main" id="{A71D293F-73EE-E041-AE24-52B877A894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55369" y="6053321"/>
                              <a:ext cx="140208" cy="151782"/>
                            </a:xfrm>
                            <a:custGeom>
                              <a:avLst/>
                              <a:gdLst>
                                <a:gd name="connsiteX0" fmla="*/ 136196 w 140208"/>
                                <a:gd name="connsiteY0" fmla="*/ 2847 h 151782"/>
                                <a:gd name="connsiteX1" fmla="*/ 120610 w 140208"/>
                                <a:gd name="connsiteY1" fmla="*/ 3712 h 151782"/>
                                <a:gd name="connsiteX2" fmla="*/ 2846 w 140208"/>
                                <a:gd name="connsiteY2" fmla="*/ 133599 h 151782"/>
                                <a:gd name="connsiteX3" fmla="*/ 3712 w 140208"/>
                                <a:gd name="connsiteY3" fmla="*/ 149185 h 151782"/>
                                <a:gd name="connsiteX4" fmla="*/ 11506 w 140208"/>
                                <a:gd name="connsiteY4" fmla="*/ 151783 h 151782"/>
                                <a:gd name="connsiteX5" fmla="*/ 11506 w 140208"/>
                                <a:gd name="connsiteY5" fmla="*/ 151783 h 151782"/>
                                <a:gd name="connsiteX6" fmla="*/ 19299 w 140208"/>
                                <a:gd name="connsiteY6" fmla="*/ 148319 h 151782"/>
                                <a:gd name="connsiteX7" fmla="*/ 137062 w 140208"/>
                                <a:gd name="connsiteY7" fmla="*/ 18433 h 151782"/>
                                <a:gd name="connsiteX8" fmla="*/ 136196 w 140208"/>
                                <a:gd name="connsiteY8" fmla="*/ 2847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40208" h="151782">
                                  <a:moveTo>
                                    <a:pt x="136196" y="2847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5"/>
                                    <a:pt x="3712" y="149185"/>
                                  </a:cubicBezTo>
                                  <a:cubicBezTo>
                                    <a:pt x="5444" y="150917"/>
                                    <a:pt x="8042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3"/>
                                    <a:pt x="141392" y="7176"/>
                                    <a:pt x="136196" y="28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Freeform 45">
                            <a:extLst>
                              <a:ext uri="{FF2B5EF4-FFF2-40B4-BE49-F238E27FC236}">
                                <a16:creationId xmlns:a16="http://schemas.microsoft.com/office/drawing/2014/main" id="{BAB53227-D158-E24F-9613-1347F04A7B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9709" y="6233992"/>
                              <a:ext cx="55558" cy="43848"/>
                            </a:xfrm>
                            <a:custGeom>
                              <a:avLst/>
                              <a:gdLst>
                                <a:gd name="connsiteX0" fmla="*/ 50293 w 55558"/>
                                <a:gd name="connsiteY0" fmla="*/ 20468 h 43848"/>
                                <a:gd name="connsiteX1" fmla="*/ 53757 w 55558"/>
                                <a:gd name="connsiteY1" fmla="*/ 4882 h 43848"/>
                                <a:gd name="connsiteX2" fmla="*/ 38170 w 55558"/>
                                <a:gd name="connsiteY2" fmla="*/ 1418 h 43848"/>
                                <a:gd name="connsiteX3" fmla="*/ 5266 w 55558"/>
                                <a:gd name="connsiteY3" fmla="*/ 23066 h 43848"/>
                                <a:gd name="connsiteX4" fmla="*/ 1802 w 55558"/>
                                <a:gd name="connsiteY4" fmla="*/ 38653 h 43848"/>
                                <a:gd name="connsiteX5" fmla="*/ 11327 w 55558"/>
                                <a:gd name="connsiteY5" fmla="*/ 43848 h 43848"/>
                                <a:gd name="connsiteX6" fmla="*/ 17388 w 55558"/>
                                <a:gd name="connsiteY6" fmla="*/ 42116 h 43848"/>
                                <a:gd name="connsiteX7" fmla="*/ 50293 w 55558"/>
                                <a:gd name="connsiteY7" fmla="*/ 20468 h 438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8">
                                  <a:moveTo>
                                    <a:pt x="50293" y="20468"/>
                                  </a:moveTo>
                                  <a:cubicBezTo>
                                    <a:pt x="55488" y="17005"/>
                                    <a:pt x="57220" y="10077"/>
                                    <a:pt x="53757" y="4882"/>
                                  </a:cubicBezTo>
                                  <a:cubicBezTo>
                                    <a:pt x="50293" y="-313"/>
                                    <a:pt x="43366" y="-1179"/>
                                    <a:pt x="38170" y="1418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2" y="33457"/>
                                    <a:pt x="1802" y="38653"/>
                                  </a:cubicBezTo>
                                  <a:cubicBezTo>
                                    <a:pt x="3534" y="42116"/>
                                    <a:pt x="6997" y="43848"/>
                                    <a:pt x="11327" y="43848"/>
                                  </a:cubicBezTo>
                                  <a:cubicBezTo>
                                    <a:pt x="13059" y="43848"/>
                                    <a:pt x="15657" y="42982"/>
                                    <a:pt x="17388" y="42116"/>
                                  </a:cubicBezTo>
                                  <a:lnTo>
                                    <a:pt x="50293" y="2046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" name="Freeform 46">
                            <a:extLst>
                              <a:ext uri="{FF2B5EF4-FFF2-40B4-BE49-F238E27FC236}">
                                <a16:creationId xmlns:a16="http://schemas.microsoft.com/office/drawing/2014/main" id="{440EA244-E04D-8449-BA64-BDB4BFE065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17963" y="5812752"/>
                              <a:ext cx="78797" cy="24340"/>
                            </a:xfrm>
                            <a:custGeom>
                              <a:avLst/>
                              <a:gdLst>
                                <a:gd name="connsiteX0" fmla="*/ 67541 w 78797"/>
                                <a:gd name="connsiteY0" fmla="*/ 2692 h 24340"/>
                                <a:gd name="connsiteX1" fmla="*/ 11257 w 78797"/>
                                <a:gd name="connsiteY1" fmla="*/ 95 h 24340"/>
                                <a:gd name="connsiteX2" fmla="*/ 0 w 78797"/>
                                <a:gd name="connsiteY2" fmla="*/ 10486 h 24340"/>
                                <a:gd name="connsiteX3" fmla="*/ 10391 w 78797"/>
                                <a:gd name="connsiteY3" fmla="*/ 21742 h 24340"/>
                                <a:gd name="connsiteX4" fmla="*/ 66675 w 78797"/>
                                <a:gd name="connsiteY4" fmla="*/ 24340 h 24340"/>
                                <a:gd name="connsiteX5" fmla="*/ 67541 w 78797"/>
                                <a:gd name="connsiteY5" fmla="*/ 24340 h 24340"/>
                                <a:gd name="connsiteX6" fmla="*/ 78798 w 78797"/>
                                <a:gd name="connsiteY6" fmla="*/ 13950 h 24340"/>
                                <a:gd name="connsiteX7" fmla="*/ 67541 w 78797"/>
                                <a:gd name="connsiteY7" fmla="*/ 2692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797" h="24340">
                                  <a:moveTo>
                                    <a:pt x="67541" y="2692"/>
                                  </a:moveTo>
                                  <a:lnTo>
                                    <a:pt x="11257" y="95"/>
                                  </a:lnTo>
                                  <a:cubicBezTo>
                                    <a:pt x="5196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2"/>
                                    <a:pt x="10391" y="21742"/>
                                  </a:cubicBezTo>
                                  <a:lnTo>
                                    <a:pt x="66675" y="24340"/>
                                  </a:lnTo>
                                  <a:cubicBezTo>
                                    <a:pt x="66675" y="24340"/>
                                    <a:pt x="67541" y="24340"/>
                                    <a:pt x="67541" y="24340"/>
                                  </a:cubicBezTo>
                                  <a:cubicBezTo>
                                    <a:pt x="73602" y="24340"/>
                                    <a:pt x="77932" y="20011"/>
                                    <a:pt x="78798" y="13950"/>
                                  </a:cubicBezTo>
                                  <a:cubicBezTo>
                                    <a:pt x="78798" y="7888"/>
                                    <a:pt x="74468" y="2692"/>
                                    <a:pt x="67541" y="26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" name="Freeform 47">
                            <a:extLst>
                              <a:ext uri="{FF2B5EF4-FFF2-40B4-BE49-F238E27FC236}">
                                <a16:creationId xmlns:a16="http://schemas.microsoft.com/office/drawing/2014/main" id="{9E0BC833-ABAA-094A-AFFF-E4B8D2B58F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82837" y="6494318"/>
                              <a:ext cx="23474" cy="115165"/>
                            </a:xfrm>
                            <a:custGeom>
                              <a:avLst/>
                              <a:gdLst>
                                <a:gd name="connsiteX0" fmla="*/ 12217 w 23474"/>
                                <a:gd name="connsiteY0" fmla="*/ 115166 h 115165"/>
                                <a:gd name="connsiteX1" fmla="*/ 12217 w 23474"/>
                                <a:gd name="connsiteY1" fmla="*/ 115166 h 115165"/>
                                <a:gd name="connsiteX2" fmla="*/ 23474 w 23474"/>
                                <a:gd name="connsiteY2" fmla="*/ 103909 h 115165"/>
                                <a:gd name="connsiteX3" fmla="*/ 21743 w 23474"/>
                                <a:gd name="connsiteY3" fmla="*/ 10391 h 115165"/>
                                <a:gd name="connsiteX4" fmla="*/ 10486 w 23474"/>
                                <a:gd name="connsiteY4" fmla="*/ 0 h 115165"/>
                                <a:gd name="connsiteX5" fmla="*/ 10486 w 23474"/>
                                <a:gd name="connsiteY5" fmla="*/ 0 h 115165"/>
                                <a:gd name="connsiteX6" fmla="*/ 95 w 23474"/>
                                <a:gd name="connsiteY6" fmla="*/ 11257 h 115165"/>
                                <a:gd name="connsiteX7" fmla="*/ 1827 w 23474"/>
                                <a:gd name="connsiteY7" fmla="*/ 104775 h 115165"/>
                                <a:gd name="connsiteX8" fmla="*/ 12217 w 23474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5">
                                  <a:moveTo>
                                    <a:pt x="12217" y="115166"/>
                                  </a:moveTo>
                                  <a:lnTo>
                                    <a:pt x="12217" y="115166"/>
                                  </a:lnTo>
                                  <a:cubicBezTo>
                                    <a:pt x="18279" y="115166"/>
                                    <a:pt x="23474" y="109971"/>
                                    <a:pt x="23474" y="103909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961" y="110836"/>
                                    <a:pt x="6156" y="115166"/>
                                    <a:pt x="12217" y="1151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" name="Freeform 48">
                            <a:extLst>
                              <a:ext uri="{FF2B5EF4-FFF2-40B4-BE49-F238E27FC236}">
                                <a16:creationId xmlns:a16="http://schemas.microsoft.com/office/drawing/2014/main" id="{49F28AE8-BC7D-9B45-A10B-1806C81E4C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9352" y="5471895"/>
                              <a:ext cx="57583" cy="58665"/>
                            </a:xfrm>
                            <a:custGeom>
                              <a:avLst/>
                              <a:gdLst>
                                <a:gd name="connsiteX0" fmla="*/ 54336 w 57583"/>
                                <a:gd name="connsiteY0" fmla="*/ 39615 h 58665"/>
                                <a:gd name="connsiteX1" fmla="*/ 18834 w 57583"/>
                                <a:gd name="connsiteY1" fmla="*/ 3247 h 58665"/>
                                <a:gd name="connsiteX2" fmla="*/ 3247 w 57583"/>
                                <a:gd name="connsiteY2" fmla="*/ 3247 h 58665"/>
                                <a:gd name="connsiteX3" fmla="*/ 3247 w 57583"/>
                                <a:gd name="connsiteY3" fmla="*/ 18833 h 58665"/>
                                <a:gd name="connsiteX4" fmla="*/ 38749 w 57583"/>
                                <a:gd name="connsiteY4" fmla="*/ 55202 h 58665"/>
                                <a:gd name="connsiteX5" fmla="*/ 46543 w 57583"/>
                                <a:gd name="connsiteY5" fmla="*/ 58666 h 58665"/>
                                <a:gd name="connsiteX6" fmla="*/ 54336 w 57583"/>
                                <a:gd name="connsiteY6" fmla="*/ 55202 h 58665"/>
                                <a:gd name="connsiteX7" fmla="*/ 54336 w 57583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3" h="58665">
                                  <a:moveTo>
                                    <a:pt x="54336" y="39615"/>
                                  </a:move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0" y="58666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" name="Freeform 49">
                            <a:extLst>
                              <a:ext uri="{FF2B5EF4-FFF2-40B4-BE49-F238E27FC236}">
                                <a16:creationId xmlns:a16="http://schemas.microsoft.com/office/drawing/2014/main" id="{FBDF8099-3C1C-914B-A95B-FC0E881F3C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48731" y="5560462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37640 w 48435"/>
                                <a:gd name="connsiteY0" fmla="*/ 42835 h 42834"/>
                                <a:gd name="connsiteX1" fmla="*/ 46299 w 48435"/>
                                <a:gd name="connsiteY1" fmla="*/ 38505 h 42834"/>
                                <a:gd name="connsiteX2" fmla="*/ 44567 w 48435"/>
                                <a:gd name="connsiteY2" fmla="*/ 22919 h 42834"/>
                                <a:gd name="connsiteX3" fmla="*/ 17724 w 48435"/>
                                <a:gd name="connsiteY3" fmla="*/ 2137 h 42834"/>
                                <a:gd name="connsiteX4" fmla="*/ 2137 w 48435"/>
                                <a:gd name="connsiteY4" fmla="*/ 3869 h 42834"/>
                                <a:gd name="connsiteX5" fmla="*/ 3869 w 48435"/>
                                <a:gd name="connsiteY5" fmla="*/ 19456 h 42834"/>
                                <a:gd name="connsiteX6" fmla="*/ 30712 w 48435"/>
                                <a:gd name="connsiteY6" fmla="*/ 40237 h 42834"/>
                                <a:gd name="connsiteX7" fmla="*/ 37640 w 48435"/>
                                <a:gd name="connsiteY7" fmla="*/ 42835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37640" y="42835"/>
                                  </a:move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4176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8198"/>
                                    <a:pt x="-461" y="15992"/>
                                    <a:pt x="3869" y="19456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3310" y="41969"/>
                                    <a:pt x="35908" y="42835"/>
                                    <a:pt x="37640" y="428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Freeform 50">
                            <a:extLst>
                              <a:ext uri="{FF2B5EF4-FFF2-40B4-BE49-F238E27FC236}">
                                <a16:creationId xmlns:a16="http://schemas.microsoft.com/office/drawing/2014/main" id="{4F1154EC-AE1A-C746-9B80-1BC99160C1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47754" y="5555602"/>
                              <a:ext cx="156003" cy="103113"/>
                            </a:xfrm>
                            <a:custGeom>
                              <a:avLst/>
                              <a:gdLst>
                                <a:gd name="connsiteX0" fmla="*/ 154202 w 156003"/>
                                <a:gd name="connsiteY0" fmla="*/ 97918 h 103113"/>
                                <a:gd name="connsiteX1" fmla="*/ 150738 w 156003"/>
                                <a:gd name="connsiteY1" fmla="*/ 83198 h 103113"/>
                                <a:gd name="connsiteX2" fmla="*/ 16522 w 156003"/>
                                <a:gd name="connsiteY2" fmla="*/ 1802 h 103113"/>
                                <a:gd name="connsiteX3" fmla="*/ 1802 w 156003"/>
                                <a:gd name="connsiteY3" fmla="*/ 5266 h 103113"/>
                                <a:gd name="connsiteX4" fmla="*/ 5266 w 156003"/>
                                <a:gd name="connsiteY4" fmla="*/ 19986 h 103113"/>
                                <a:gd name="connsiteX5" fmla="*/ 139481 w 156003"/>
                                <a:gd name="connsiteY5" fmla="*/ 101381 h 103113"/>
                                <a:gd name="connsiteX6" fmla="*/ 145543 w 156003"/>
                                <a:gd name="connsiteY6" fmla="*/ 103113 h 103113"/>
                                <a:gd name="connsiteX7" fmla="*/ 154202 w 156003"/>
                                <a:gd name="connsiteY7" fmla="*/ 97918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103113">
                                  <a:moveTo>
                                    <a:pt x="154202" y="97918"/>
                                  </a:moveTo>
                                  <a:cubicBezTo>
                                    <a:pt x="157666" y="92722"/>
                                    <a:pt x="155934" y="85795"/>
                                    <a:pt x="150738" y="83198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1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1" y="101381"/>
                                  </a:lnTo>
                                  <a:cubicBezTo>
                                    <a:pt x="141213" y="102248"/>
                                    <a:pt x="142945" y="103113"/>
                                    <a:pt x="145543" y="103113"/>
                                  </a:cubicBezTo>
                                  <a:cubicBezTo>
                                    <a:pt x="148141" y="103113"/>
                                    <a:pt x="152470" y="101381"/>
                                    <a:pt x="154202" y="979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Freeform 51">
                            <a:extLst>
                              <a:ext uri="{FF2B5EF4-FFF2-40B4-BE49-F238E27FC236}">
                                <a16:creationId xmlns:a16="http://schemas.microsoft.com/office/drawing/2014/main" id="{5D7073F8-5548-384B-B69A-7082E1B925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2509" y="5359802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8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2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Freeform 52">
                            <a:extLst>
                              <a:ext uri="{FF2B5EF4-FFF2-40B4-BE49-F238E27FC236}">
                                <a16:creationId xmlns:a16="http://schemas.microsoft.com/office/drawing/2014/main" id="{44AD531E-3E22-7D43-AB4A-FF72AACC41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42501" y="6168891"/>
                              <a:ext cx="138851" cy="82106"/>
                            </a:xfrm>
                            <a:custGeom>
                              <a:avLst/>
                              <a:gdLst>
                                <a:gd name="connsiteX0" fmla="*/ 137833 w 138851"/>
                                <a:gd name="connsiteY0" fmla="*/ 5906 h 82106"/>
                                <a:gd name="connsiteX1" fmla="*/ 123112 w 138851"/>
                                <a:gd name="connsiteY1" fmla="*/ 1577 h 82106"/>
                                <a:gd name="connsiteX2" fmla="*/ 6215 w 138851"/>
                                <a:gd name="connsiteY2" fmla="*/ 61325 h 82106"/>
                                <a:gd name="connsiteX3" fmla="*/ 1019 w 138851"/>
                                <a:gd name="connsiteY3" fmla="*/ 76045 h 82106"/>
                                <a:gd name="connsiteX4" fmla="*/ 10544 w 138851"/>
                                <a:gd name="connsiteY4" fmla="*/ 82107 h 82106"/>
                                <a:gd name="connsiteX5" fmla="*/ 10544 w 138851"/>
                                <a:gd name="connsiteY5" fmla="*/ 82107 h 82106"/>
                                <a:gd name="connsiteX6" fmla="*/ 15740 w 138851"/>
                                <a:gd name="connsiteY6" fmla="*/ 81241 h 82106"/>
                                <a:gd name="connsiteX7" fmla="*/ 132637 w 138851"/>
                                <a:gd name="connsiteY7" fmla="*/ 21493 h 82106"/>
                                <a:gd name="connsiteX8" fmla="*/ 137833 w 138851"/>
                                <a:gd name="connsiteY8" fmla="*/ 5906 h 82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2106">
                                  <a:moveTo>
                                    <a:pt x="137833" y="5906"/>
                                  </a:moveTo>
                                  <a:cubicBezTo>
                                    <a:pt x="135235" y="711"/>
                                    <a:pt x="128308" y="-1886"/>
                                    <a:pt x="123112" y="1577"/>
                                  </a:cubicBezTo>
                                  <a:lnTo>
                                    <a:pt x="6215" y="61325"/>
                                  </a:lnTo>
                                  <a:cubicBezTo>
                                    <a:pt x="1019" y="63922"/>
                                    <a:pt x="-1579" y="70850"/>
                                    <a:pt x="1019" y="76045"/>
                                  </a:cubicBezTo>
                                  <a:cubicBezTo>
                                    <a:pt x="2751" y="79509"/>
                                    <a:pt x="7081" y="82107"/>
                                    <a:pt x="10544" y="82107"/>
                                  </a:cubicBezTo>
                                  <a:lnTo>
                                    <a:pt x="10544" y="82107"/>
                                  </a:lnTo>
                                  <a:cubicBezTo>
                                    <a:pt x="12276" y="82107"/>
                                    <a:pt x="14008" y="82107"/>
                                    <a:pt x="15740" y="81241"/>
                                  </a:cubicBezTo>
                                  <a:lnTo>
                                    <a:pt x="132637" y="21493"/>
                                  </a:lnTo>
                                  <a:cubicBezTo>
                                    <a:pt x="137833" y="18029"/>
                                    <a:pt x="140430" y="11102"/>
                                    <a:pt x="137833" y="590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3" name="Freeform 53">
                            <a:extLst>
                              <a:ext uri="{FF2B5EF4-FFF2-40B4-BE49-F238E27FC236}">
                                <a16:creationId xmlns:a16="http://schemas.microsoft.com/office/drawing/2014/main" id="{9826BF7C-2653-C644-AC40-430537A16C4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16146" y="6510660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3 w 30527"/>
                                <a:gd name="connsiteY6" fmla="*/ 62455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3" y="71115"/>
                                    <a:pt x="31283" y="65054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6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7903" y="62455"/>
                                  </a:lnTo>
                                  <a:cubicBezTo>
                                    <a:pt x="8769" y="68517"/>
                                    <a:pt x="13099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4" name="Freeform 54">
                            <a:extLst>
                              <a:ext uri="{FF2B5EF4-FFF2-40B4-BE49-F238E27FC236}">
                                <a16:creationId xmlns:a16="http://schemas.microsoft.com/office/drawing/2014/main" id="{5B575316-0945-A642-829E-E00EF4F34A9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1565" y="6635881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3 h 48936"/>
                                <a:gd name="connsiteX1" fmla="*/ 19496 w 30332"/>
                                <a:gd name="connsiteY1" fmla="*/ 48937 h 48936"/>
                                <a:gd name="connsiteX2" fmla="*/ 22094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4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0 h 48936"/>
                                <a:gd name="connsiteX7" fmla="*/ 9105 w 30332"/>
                                <a:gd name="connsiteY7" fmla="*/ 41143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3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9" y="41143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7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7"/>
                                    <a:pt x="-1286" y="8239"/>
                                    <a:pt x="446" y="14300"/>
                                  </a:cubicBezTo>
                                  <a:lnTo>
                                    <a:pt x="9105" y="411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Freeform 55">
                            <a:extLst>
                              <a:ext uri="{FF2B5EF4-FFF2-40B4-BE49-F238E27FC236}">
                                <a16:creationId xmlns:a16="http://schemas.microsoft.com/office/drawing/2014/main" id="{A4BE28AC-1D45-F449-98ED-AC76474EE5C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64302" y="5348274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37680 w 48516"/>
                                <a:gd name="connsiteY0" fmla="*/ 117344 h 117343"/>
                                <a:gd name="connsiteX1" fmla="*/ 40278 w 48516"/>
                                <a:gd name="connsiteY1" fmla="*/ 117344 h 117343"/>
                                <a:gd name="connsiteX2" fmla="*/ 48071 w 48516"/>
                                <a:gd name="connsiteY2" fmla="*/ 103489 h 117343"/>
                                <a:gd name="connsiteX3" fmla="*/ 22094 w 48516"/>
                                <a:gd name="connsiteY3" fmla="*/ 8239 h 117343"/>
                                <a:gd name="connsiteX4" fmla="*/ 8239 w 48516"/>
                                <a:gd name="connsiteY4" fmla="*/ 446 h 117343"/>
                                <a:gd name="connsiteX5" fmla="*/ 446 w 48516"/>
                                <a:gd name="connsiteY5" fmla="*/ 14300 h 117343"/>
                                <a:gd name="connsiteX6" fmla="*/ 26423 w 48516"/>
                                <a:gd name="connsiteY6" fmla="*/ 109550 h 117343"/>
                                <a:gd name="connsiteX7" fmla="*/ 37680 w 48516"/>
                                <a:gd name="connsiteY7" fmla="*/ 117344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37680" y="117344"/>
                                  </a:moveTo>
                                  <a:cubicBezTo>
                                    <a:pt x="38546" y="117344"/>
                                    <a:pt x="39412" y="117344"/>
                                    <a:pt x="40278" y="117344"/>
                                  </a:cubicBezTo>
                                  <a:cubicBezTo>
                                    <a:pt x="46339" y="115612"/>
                                    <a:pt x="49803" y="109550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6"/>
                                    <a:pt x="32485" y="117344"/>
                                    <a:pt x="37680" y="117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6" name="Freeform 56">
                            <a:extLst>
                              <a:ext uri="{FF2B5EF4-FFF2-40B4-BE49-F238E27FC236}">
                                <a16:creationId xmlns:a16="http://schemas.microsoft.com/office/drawing/2014/main" id="{E5906176-49B8-C84C-A5D8-3BB6D0FD598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02737" y="5227493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0 h 109104"/>
                                <a:gd name="connsiteX1" fmla="*/ 110 w 36588"/>
                                <a:gd name="connsiteY1" fmla="*/ 12989 h 109104"/>
                                <a:gd name="connsiteX2" fmla="*/ 13965 w 36588"/>
                                <a:gd name="connsiteY2" fmla="*/ 99580 h 109104"/>
                                <a:gd name="connsiteX3" fmla="*/ 25222 w 36588"/>
                                <a:gd name="connsiteY3" fmla="*/ 109104 h 109104"/>
                                <a:gd name="connsiteX4" fmla="*/ 26953 w 36588"/>
                                <a:gd name="connsiteY4" fmla="*/ 109104 h 109104"/>
                                <a:gd name="connsiteX5" fmla="*/ 36479 w 36588"/>
                                <a:gd name="connsiteY5" fmla="*/ 96116 h 109104"/>
                                <a:gd name="connsiteX6" fmla="*/ 22624 w 36588"/>
                                <a:gd name="connsiteY6" fmla="*/ 9525 h 109104"/>
                                <a:gd name="connsiteX7" fmla="*/ 9635 w 36588"/>
                                <a:gd name="connsiteY7" fmla="*/ 0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9635" y="0"/>
                                  </a:moveTo>
                                  <a:cubicBezTo>
                                    <a:pt x="3574" y="866"/>
                                    <a:pt x="-756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4775"/>
                                    <a:pt x="19160" y="109104"/>
                                    <a:pt x="25222" y="109104"/>
                                  </a:cubicBezTo>
                                  <a:cubicBezTo>
                                    <a:pt x="26088" y="109104"/>
                                    <a:pt x="26088" y="109104"/>
                                    <a:pt x="26953" y="109104"/>
                                  </a:cubicBezTo>
                                  <a:cubicBezTo>
                                    <a:pt x="33015" y="108239"/>
                                    <a:pt x="37344" y="102177"/>
                                    <a:pt x="36479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3"/>
                                    <a:pt x="16563" y="0"/>
                                    <a:pt x="963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7" name="Freeform 57">
                            <a:extLst>
                              <a:ext uri="{FF2B5EF4-FFF2-40B4-BE49-F238E27FC236}">
                                <a16:creationId xmlns:a16="http://schemas.microsoft.com/office/drawing/2014/main" id="{75715F59-86D8-2A46-891C-BABBC8F1C60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21787" y="5347744"/>
                              <a:ext cx="30527" cy="71981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1"/>
                                <a:gd name="connsiteX1" fmla="*/ 20892 w 30527"/>
                                <a:gd name="connsiteY1" fmla="*/ 71981 h 71981"/>
                                <a:gd name="connsiteX2" fmla="*/ 30417 w 30527"/>
                                <a:gd name="connsiteY2" fmla="*/ 58993 h 71981"/>
                                <a:gd name="connsiteX3" fmla="*/ 22624 w 30527"/>
                                <a:gd name="connsiteY3" fmla="*/ 9636 h 71981"/>
                                <a:gd name="connsiteX4" fmla="*/ 9635 w 30527"/>
                                <a:gd name="connsiteY4" fmla="*/ 110 h 71981"/>
                                <a:gd name="connsiteX5" fmla="*/ 110 w 30527"/>
                                <a:gd name="connsiteY5" fmla="*/ 13099 h 71981"/>
                                <a:gd name="connsiteX6" fmla="*/ 7903 w 30527"/>
                                <a:gd name="connsiteY6" fmla="*/ 62456 h 71981"/>
                                <a:gd name="connsiteX7" fmla="*/ 19160 w 30527"/>
                                <a:gd name="connsiteY7" fmla="*/ 71981 h 71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1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3"/>
                                    <a:pt x="30417" y="58993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7"/>
                                    <a:pt x="-756" y="7038"/>
                                    <a:pt x="110" y="13099"/>
                                  </a:cubicBezTo>
                                  <a:lnTo>
                                    <a:pt x="7903" y="62456"/>
                                  </a:lnTo>
                                  <a:cubicBezTo>
                                    <a:pt x="9635" y="67652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8" name="Freeform 58">
                            <a:extLst>
                              <a:ext uri="{FF2B5EF4-FFF2-40B4-BE49-F238E27FC236}">
                                <a16:creationId xmlns:a16="http://schemas.microsoft.com/office/drawing/2014/main" id="{329326EC-4405-3349-8CB5-8BAF274447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3222" y="6543347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2 h 168313"/>
                                <a:gd name="connsiteX3" fmla="*/ 20243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3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4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3" y="163119"/>
                                    <a:pt x="106834" y="157057"/>
                                    <a:pt x="104237" y="151862"/>
                                  </a:cubicBez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9"/>
                                    <a:pt x="1193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6918" y="165716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9" name="Freeform 59">
                            <a:extLst>
                              <a:ext uri="{FF2B5EF4-FFF2-40B4-BE49-F238E27FC236}">
                                <a16:creationId xmlns:a16="http://schemas.microsoft.com/office/drawing/2014/main" id="{75231A72-8099-124D-8224-128E1F7931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98938" y="5472965"/>
                              <a:ext cx="29466" cy="48936"/>
                            </a:xfrm>
                            <a:custGeom>
                              <a:avLst/>
                              <a:gdLst>
                                <a:gd name="connsiteX0" fmla="*/ 8239 w 29466"/>
                                <a:gd name="connsiteY0" fmla="*/ 446 h 48936"/>
                                <a:gd name="connsiteX1" fmla="*/ 446 w 29466"/>
                                <a:gd name="connsiteY1" fmla="*/ 14301 h 48936"/>
                                <a:gd name="connsiteX2" fmla="*/ 8239 w 29466"/>
                                <a:gd name="connsiteY2" fmla="*/ 41143 h 48936"/>
                                <a:gd name="connsiteX3" fmla="*/ 18630 w 29466"/>
                                <a:gd name="connsiteY3" fmla="*/ 48937 h 48936"/>
                                <a:gd name="connsiteX4" fmla="*/ 21228 w 29466"/>
                                <a:gd name="connsiteY4" fmla="*/ 48937 h 48936"/>
                                <a:gd name="connsiteX5" fmla="*/ 29021 w 29466"/>
                                <a:gd name="connsiteY5" fmla="*/ 35082 h 48936"/>
                                <a:gd name="connsiteX6" fmla="*/ 21228 w 29466"/>
                                <a:gd name="connsiteY6" fmla="*/ 8239 h 48936"/>
                                <a:gd name="connsiteX7" fmla="*/ 8239 w 29466"/>
                                <a:gd name="connsiteY7" fmla="*/ 446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466" h="48936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8239" y="41143"/>
                                  </a:lnTo>
                                  <a:cubicBezTo>
                                    <a:pt x="9971" y="46339"/>
                                    <a:pt x="14300" y="48937"/>
                                    <a:pt x="18630" y="48937"/>
                                  </a:cubicBezTo>
                                  <a:cubicBezTo>
                                    <a:pt x="19496" y="48937"/>
                                    <a:pt x="20362" y="48937"/>
                                    <a:pt x="21228" y="48937"/>
                                  </a:cubicBezTo>
                                  <a:cubicBezTo>
                                    <a:pt x="27289" y="47205"/>
                                    <a:pt x="30753" y="41143"/>
                                    <a:pt x="29021" y="35082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19496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0" name="Freeform 60">
                            <a:extLst>
                              <a:ext uri="{FF2B5EF4-FFF2-40B4-BE49-F238E27FC236}">
                                <a16:creationId xmlns:a16="http://schemas.microsoft.com/office/drawing/2014/main" id="{52D3927F-19AA-5241-86F1-5D80066030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60732" y="6280778"/>
                              <a:ext cx="141330" cy="63738"/>
                            </a:xfrm>
                            <a:custGeom>
                              <a:avLst/>
                              <a:gdLst>
                                <a:gd name="connsiteX0" fmla="*/ 140804 w 141330"/>
                                <a:gd name="connsiteY0" fmla="*/ 7454 h 63738"/>
                                <a:gd name="connsiteX1" fmla="*/ 126949 w 141330"/>
                                <a:gd name="connsiteY1" fmla="*/ 527 h 63738"/>
                                <a:gd name="connsiteX2" fmla="*/ 7454 w 141330"/>
                                <a:gd name="connsiteY2" fmla="*/ 42090 h 63738"/>
                                <a:gd name="connsiteX3" fmla="*/ 527 w 141330"/>
                                <a:gd name="connsiteY3" fmla="*/ 55945 h 63738"/>
                                <a:gd name="connsiteX4" fmla="*/ 10918 w 141330"/>
                                <a:gd name="connsiteY4" fmla="*/ 63738 h 63738"/>
                                <a:gd name="connsiteX5" fmla="*/ 14381 w 141330"/>
                                <a:gd name="connsiteY5" fmla="*/ 62872 h 63738"/>
                                <a:gd name="connsiteX6" fmla="*/ 133877 w 141330"/>
                                <a:gd name="connsiteY6" fmla="*/ 21308 h 63738"/>
                                <a:gd name="connsiteX7" fmla="*/ 140804 w 141330"/>
                                <a:gd name="connsiteY7" fmla="*/ 7454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30" h="63738">
                                  <a:moveTo>
                                    <a:pt x="140804" y="7454"/>
                                  </a:moveTo>
                                  <a:cubicBezTo>
                                    <a:pt x="139072" y="1392"/>
                                    <a:pt x="132145" y="-1205"/>
                                    <a:pt x="126949" y="527"/>
                                  </a:cubicBezTo>
                                  <a:lnTo>
                                    <a:pt x="7454" y="42090"/>
                                  </a:lnTo>
                                  <a:cubicBezTo>
                                    <a:pt x="1393" y="43822"/>
                                    <a:pt x="-1205" y="50749"/>
                                    <a:pt x="527" y="55945"/>
                                  </a:cubicBezTo>
                                  <a:cubicBezTo>
                                    <a:pt x="2259" y="60274"/>
                                    <a:pt x="6588" y="63738"/>
                                    <a:pt x="10918" y="63738"/>
                                  </a:cubicBezTo>
                                  <a:cubicBezTo>
                                    <a:pt x="11784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7" y="21308"/>
                                  </a:lnTo>
                                  <a:cubicBezTo>
                                    <a:pt x="139938" y="19576"/>
                                    <a:pt x="142536" y="13515"/>
                                    <a:pt x="140804" y="7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Freeform 61">
                            <a:extLst>
                              <a:ext uri="{FF2B5EF4-FFF2-40B4-BE49-F238E27FC236}">
                                <a16:creationId xmlns:a16="http://schemas.microsoft.com/office/drawing/2014/main" id="{51FD4578-3E83-4846-8330-707578663A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57795" y="6511190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27289 w 48516"/>
                                <a:gd name="connsiteY0" fmla="*/ 109550 h 117343"/>
                                <a:gd name="connsiteX1" fmla="*/ 37680 w 48516"/>
                                <a:gd name="connsiteY1" fmla="*/ 117344 h 117343"/>
                                <a:gd name="connsiteX2" fmla="*/ 40278 w 48516"/>
                                <a:gd name="connsiteY2" fmla="*/ 117344 h 117343"/>
                                <a:gd name="connsiteX3" fmla="*/ 48071 w 48516"/>
                                <a:gd name="connsiteY3" fmla="*/ 103489 h 117343"/>
                                <a:gd name="connsiteX4" fmla="*/ 22094 w 48516"/>
                                <a:gd name="connsiteY4" fmla="*/ 8239 h 117343"/>
                                <a:gd name="connsiteX5" fmla="*/ 8239 w 48516"/>
                                <a:gd name="connsiteY5" fmla="*/ 446 h 117343"/>
                                <a:gd name="connsiteX6" fmla="*/ 446 w 48516"/>
                                <a:gd name="connsiteY6" fmla="*/ 14300 h 117343"/>
                                <a:gd name="connsiteX7" fmla="*/ 27289 w 48516"/>
                                <a:gd name="connsiteY7" fmla="*/ 109550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27289" y="109550"/>
                                  </a:moveTo>
                                  <a:cubicBezTo>
                                    <a:pt x="29021" y="114746"/>
                                    <a:pt x="33350" y="117344"/>
                                    <a:pt x="37680" y="117344"/>
                                  </a:cubicBezTo>
                                  <a:cubicBezTo>
                                    <a:pt x="38546" y="117344"/>
                                    <a:pt x="39412" y="117344"/>
                                    <a:pt x="40278" y="117344"/>
                                  </a:cubicBezTo>
                                  <a:cubicBezTo>
                                    <a:pt x="46339" y="115612"/>
                                    <a:pt x="49803" y="109550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7289" y="1095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Freeform 62">
                            <a:extLst>
                              <a:ext uri="{FF2B5EF4-FFF2-40B4-BE49-F238E27FC236}">
                                <a16:creationId xmlns:a16="http://schemas.microsoft.com/office/drawing/2014/main" id="{057AC3D8-B04B-DF4D-8ED7-46E837C900D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32263" y="6619875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Freeform 63">
                            <a:extLst>
                              <a:ext uri="{FF2B5EF4-FFF2-40B4-BE49-F238E27FC236}">
                                <a16:creationId xmlns:a16="http://schemas.microsoft.com/office/drawing/2014/main" id="{F02E6249-B3DE-7940-B619-181E37A19B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7177" y="6498113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6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2" y="121762"/>
                                    <a:pt x="56818" y="121762"/>
                                    <a:pt x="58550" y="120896"/>
                                  </a:cubicBezTo>
                                  <a:cubicBezTo>
                                    <a:pt x="64612" y="118298"/>
                                    <a:pt x="67209" y="112237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4" name="Freeform 64">
                            <a:extLst>
                              <a:ext uri="{FF2B5EF4-FFF2-40B4-BE49-F238E27FC236}">
                                <a16:creationId xmlns:a16="http://schemas.microsoft.com/office/drawing/2014/main" id="{FF4132E9-7420-BE4A-B06C-E107B82597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58975" y="6327197"/>
                              <a:ext cx="82393" cy="32904"/>
                            </a:xfrm>
                            <a:custGeom>
                              <a:avLst/>
                              <a:gdLst>
                                <a:gd name="connsiteX0" fmla="*/ 82393 w 82393"/>
                                <a:gd name="connsiteY0" fmla="*/ 0 h 32904"/>
                                <a:gd name="connsiteX1" fmla="*/ 8791 w 82393"/>
                                <a:gd name="connsiteY1" fmla="*/ 16452 h 32904"/>
                                <a:gd name="connsiteX2" fmla="*/ 132 w 82393"/>
                                <a:gd name="connsiteY2" fmla="*/ 29441 h 32904"/>
                                <a:gd name="connsiteX3" fmla="*/ 1863 w 82393"/>
                                <a:gd name="connsiteY3" fmla="*/ 32904 h 32904"/>
                                <a:gd name="connsiteX4" fmla="*/ 79795 w 82393"/>
                                <a:gd name="connsiteY4" fmla="*/ 21648 h 32904"/>
                                <a:gd name="connsiteX5" fmla="*/ 82393 w 82393"/>
                                <a:gd name="connsiteY5" fmla="*/ 0 h 329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2393" h="32904">
                                  <a:moveTo>
                                    <a:pt x="82393" y="0"/>
                                  </a:moveTo>
                                  <a:lnTo>
                                    <a:pt x="8791" y="16452"/>
                                  </a:lnTo>
                                  <a:cubicBezTo>
                                    <a:pt x="2729" y="18184"/>
                                    <a:pt x="-734" y="23380"/>
                                    <a:pt x="132" y="29441"/>
                                  </a:cubicBezTo>
                                  <a:cubicBezTo>
                                    <a:pt x="132" y="30307"/>
                                    <a:pt x="998" y="32039"/>
                                    <a:pt x="1863" y="32904"/>
                                  </a:cubicBezTo>
                                  <a:cubicBezTo>
                                    <a:pt x="26975" y="27709"/>
                                    <a:pt x="52952" y="23380"/>
                                    <a:pt x="79795" y="21648"/>
                                  </a:cubicBezTo>
                                  <a:cubicBezTo>
                                    <a:pt x="80661" y="13854"/>
                                    <a:pt x="81527" y="6927"/>
                                    <a:pt x="8239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5" name="Freeform 65">
                            <a:extLst>
                              <a:ext uri="{FF2B5EF4-FFF2-40B4-BE49-F238E27FC236}">
                                <a16:creationId xmlns:a16="http://schemas.microsoft.com/office/drawing/2014/main" id="{9D6269F6-AFD5-C749-8A03-0EAF0B1040F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97096" y="6391164"/>
                              <a:ext cx="36588" cy="109215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110 h 109215"/>
                                <a:gd name="connsiteX1" fmla="*/ 110 w 36588"/>
                                <a:gd name="connsiteY1" fmla="*/ 13099 h 109215"/>
                                <a:gd name="connsiteX2" fmla="*/ 13965 w 36588"/>
                                <a:gd name="connsiteY2" fmla="*/ 99690 h 109215"/>
                                <a:gd name="connsiteX3" fmla="*/ 25222 w 36588"/>
                                <a:gd name="connsiteY3" fmla="*/ 109215 h 109215"/>
                                <a:gd name="connsiteX4" fmla="*/ 26953 w 36588"/>
                                <a:gd name="connsiteY4" fmla="*/ 109215 h 109215"/>
                                <a:gd name="connsiteX5" fmla="*/ 36479 w 36588"/>
                                <a:gd name="connsiteY5" fmla="*/ 96227 h 109215"/>
                                <a:gd name="connsiteX6" fmla="*/ 22624 w 36588"/>
                                <a:gd name="connsiteY6" fmla="*/ 9636 h 109215"/>
                                <a:gd name="connsiteX7" fmla="*/ 9635 w 36588"/>
                                <a:gd name="connsiteY7" fmla="*/ 110 h 1092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215">
                                  <a:moveTo>
                                    <a:pt x="9635" y="110"/>
                                  </a:moveTo>
                                  <a:cubicBezTo>
                                    <a:pt x="3574" y="977"/>
                                    <a:pt x="-756" y="7038"/>
                                    <a:pt x="110" y="13099"/>
                                  </a:cubicBezTo>
                                  <a:lnTo>
                                    <a:pt x="13965" y="99690"/>
                                  </a:lnTo>
                                  <a:cubicBezTo>
                                    <a:pt x="14831" y="104886"/>
                                    <a:pt x="19160" y="109215"/>
                                    <a:pt x="25222" y="109215"/>
                                  </a:cubicBezTo>
                                  <a:cubicBezTo>
                                    <a:pt x="26088" y="109215"/>
                                    <a:pt x="26088" y="109215"/>
                                    <a:pt x="26953" y="109215"/>
                                  </a:cubicBezTo>
                                  <a:cubicBezTo>
                                    <a:pt x="33015" y="108349"/>
                                    <a:pt x="37344" y="102288"/>
                                    <a:pt x="36479" y="96227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0892" y="3574"/>
                                    <a:pt x="15697" y="-755"/>
                                    <a:pt x="9635" y="1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6" name="Freeform 66">
                            <a:extLst>
                              <a:ext uri="{FF2B5EF4-FFF2-40B4-BE49-F238E27FC236}">
                                <a16:creationId xmlns:a16="http://schemas.microsoft.com/office/drawing/2014/main" id="{A78B9BEE-8276-7244-A94B-6ED35DBB5F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61339" y="6146536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79"/>
                                <a:gd name="connsiteX1" fmla="*/ 17388 w 57290"/>
                                <a:gd name="connsiteY1" fmla="*/ 43848 h 45579"/>
                                <a:gd name="connsiteX2" fmla="*/ 52025 w 57290"/>
                                <a:gd name="connsiteY2" fmla="*/ 20469 h 45579"/>
                                <a:gd name="connsiteX3" fmla="*/ 55488 w 57290"/>
                                <a:gd name="connsiteY3" fmla="*/ 4882 h 45579"/>
                                <a:gd name="connsiteX4" fmla="*/ 39902 w 57290"/>
                                <a:gd name="connsiteY4" fmla="*/ 1418 h 45579"/>
                                <a:gd name="connsiteX5" fmla="*/ 5266 w 57290"/>
                                <a:gd name="connsiteY5" fmla="*/ 24798 h 45579"/>
                                <a:gd name="connsiteX6" fmla="*/ 1802 w 57290"/>
                                <a:gd name="connsiteY6" fmla="*/ 40384 h 45579"/>
                                <a:gd name="connsiteX7" fmla="*/ 11327 w 57290"/>
                                <a:gd name="connsiteY7" fmla="*/ 45580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6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8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1"/>
                                    <a:pt x="-1662" y="35189"/>
                                    <a:pt x="1802" y="40384"/>
                                  </a:cubicBezTo>
                                  <a:cubicBezTo>
                                    <a:pt x="4400" y="43848"/>
                                    <a:pt x="7863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7" name="Freeform 67">
                            <a:extLst>
                              <a:ext uri="{FF2B5EF4-FFF2-40B4-BE49-F238E27FC236}">
                                <a16:creationId xmlns:a16="http://schemas.microsoft.com/office/drawing/2014/main" id="{4250DE2A-C126-2542-A74A-F504B72FFC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27608" y="5631422"/>
                              <a:ext cx="78832" cy="39416"/>
                            </a:xfrm>
                            <a:custGeom>
                              <a:avLst/>
                              <a:gdLst>
                                <a:gd name="connsiteX0" fmla="*/ 71455 w 78832"/>
                                <a:gd name="connsiteY0" fmla="*/ 17769 h 39416"/>
                                <a:gd name="connsiteX1" fmla="*/ 14305 w 78832"/>
                                <a:gd name="connsiteY1" fmla="*/ 451 h 39416"/>
                                <a:gd name="connsiteX2" fmla="*/ 451 w 78832"/>
                                <a:gd name="connsiteY2" fmla="*/ 7378 h 39416"/>
                                <a:gd name="connsiteX3" fmla="*/ 7378 w 78832"/>
                                <a:gd name="connsiteY3" fmla="*/ 21232 h 39416"/>
                                <a:gd name="connsiteX4" fmla="*/ 64528 w 78832"/>
                                <a:gd name="connsiteY4" fmla="*/ 38550 h 39416"/>
                                <a:gd name="connsiteX5" fmla="*/ 67991 w 78832"/>
                                <a:gd name="connsiteY5" fmla="*/ 39416 h 39416"/>
                                <a:gd name="connsiteX6" fmla="*/ 78382 w 78832"/>
                                <a:gd name="connsiteY6" fmla="*/ 31623 h 39416"/>
                                <a:gd name="connsiteX7" fmla="*/ 71455 w 78832"/>
                                <a:gd name="connsiteY7" fmla="*/ 17769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832" h="39416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64528" y="38550"/>
                                  </a:lnTo>
                                  <a:cubicBezTo>
                                    <a:pt x="65394" y="38550"/>
                                    <a:pt x="66260" y="39416"/>
                                    <a:pt x="67991" y="39416"/>
                                  </a:cubicBezTo>
                                  <a:cubicBezTo>
                                    <a:pt x="73187" y="39416"/>
                                    <a:pt x="76650" y="35953"/>
                                    <a:pt x="78382" y="31623"/>
                                  </a:cubicBezTo>
                                  <a:cubicBezTo>
                                    <a:pt x="80114" y="25562"/>
                                    <a:pt x="76650" y="19500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8" name="Freeform 68">
                            <a:extLst>
                              <a:ext uri="{FF2B5EF4-FFF2-40B4-BE49-F238E27FC236}">
                                <a16:creationId xmlns:a16="http://schemas.microsoft.com/office/drawing/2014/main" id="{3CEF1A9C-B8A3-6349-A1E7-FD2DB6F557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11358" y="6036869"/>
                              <a:ext cx="139908" cy="151783"/>
                            </a:xfrm>
                            <a:custGeom>
                              <a:avLst/>
                              <a:gdLst>
                                <a:gd name="connsiteX0" fmla="*/ 11506 w 139908"/>
                                <a:gd name="connsiteY0" fmla="*/ 151783 h 151783"/>
                                <a:gd name="connsiteX1" fmla="*/ 11506 w 139908"/>
                                <a:gd name="connsiteY1" fmla="*/ 151783 h 151783"/>
                                <a:gd name="connsiteX2" fmla="*/ 19299 w 139908"/>
                                <a:gd name="connsiteY2" fmla="*/ 148319 h 151783"/>
                                <a:gd name="connsiteX3" fmla="*/ 137062 w 139908"/>
                                <a:gd name="connsiteY3" fmla="*/ 18433 h 151783"/>
                                <a:gd name="connsiteX4" fmla="*/ 136196 w 139908"/>
                                <a:gd name="connsiteY4" fmla="*/ 2847 h 151783"/>
                                <a:gd name="connsiteX5" fmla="*/ 120610 w 139908"/>
                                <a:gd name="connsiteY5" fmla="*/ 3712 h 151783"/>
                                <a:gd name="connsiteX6" fmla="*/ 2846 w 139908"/>
                                <a:gd name="connsiteY6" fmla="*/ 133599 h 151783"/>
                                <a:gd name="connsiteX7" fmla="*/ 3712 w 139908"/>
                                <a:gd name="connsiteY7" fmla="*/ 149185 h 151783"/>
                                <a:gd name="connsiteX8" fmla="*/ 11506 w 139908"/>
                                <a:gd name="connsiteY8" fmla="*/ 151783 h 15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3">
                                  <a:moveTo>
                                    <a:pt x="11506" y="151783"/>
                                  </a:moveTo>
                                  <a:lnTo>
                                    <a:pt x="11506" y="151783"/>
                                  </a:lnTo>
                                  <a:cubicBezTo>
                                    <a:pt x="14969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3"/>
                                    <a:pt x="140526" y="7176"/>
                                    <a:pt x="136196" y="2847"/>
                                  </a:cubicBez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908" y="151783"/>
                                    <a:pt x="11506" y="1517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9" name="Freeform 69">
                            <a:extLst>
                              <a:ext uri="{FF2B5EF4-FFF2-40B4-BE49-F238E27FC236}">
                                <a16:creationId xmlns:a16="http://schemas.microsoft.com/office/drawing/2014/main" id="{573C460E-78E0-6E49-B07E-BB3D847550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30546" y="5706230"/>
                              <a:ext cx="84103" cy="32149"/>
                            </a:xfrm>
                            <a:custGeom>
                              <a:avLst/>
                              <a:gdLst>
                                <a:gd name="connsiteX0" fmla="*/ 74579 w 84103"/>
                                <a:gd name="connsiteY0" fmla="*/ 9635 h 32149"/>
                                <a:gd name="connsiteX1" fmla="*/ 13099 w 84103"/>
                                <a:gd name="connsiteY1" fmla="*/ 110 h 32149"/>
                                <a:gd name="connsiteX2" fmla="*/ 110 w 84103"/>
                                <a:gd name="connsiteY2" fmla="*/ 9635 h 32149"/>
                                <a:gd name="connsiteX3" fmla="*/ 9635 w 84103"/>
                                <a:gd name="connsiteY3" fmla="*/ 22624 h 32149"/>
                                <a:gd name="connsiteX4" fmla="*/ 71115 w 84103"/>
                                <a:gd name="connsiteY4" fmla="*/ 32149 h 32149"/>
                                <a:gd name="connsiteX5" fmla="*/ 72847 w 84103"/>
                                <a:gd name="connsiteY5" fmla="*/ 32149 h 32149"/>
                                <a:gd name="connsiteX6" fmla="*/ 84104 w 84103"/>
                                <a:gd name="connsiteY6" fmla="*/ 22624 h 32149"/>
                                <a:gd name="connsiteX7" fmla="*/ 74579 w 84103"/>
                                <a:gd name="connsiteY7" fmla="*/ 9635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103" h="32149">
                                  <a:moveTo>
                                    <a:pt x="74579" y="9635"/>
                                  </a:moveTo>
                                  <a:lnTo>
                                    <a:pt x="13099" y="110"/>
                                  </a:lnTo>
                                  <a:cubicBezTo>
                                    <a:pt x="7038" y="-755"/>
                                    <a:pt x="1842" y="3574"/>
                                    <a:pt x="110" y="9635"/>
                                  </a:cubicBez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1115" y="32149"/>
                                  </a:lnTo>
                                  <a:cubicBezTo>
                                    <a:pt x="71981" y="32149"/>
                                    <a:pt x="71981" y="32149"/>
                                    <a:pt x="72847" y="32149"/>
                                  </a:cubicBezTo>
                                  <a:cubicBezTo>
                                    <a:pt x="78042" y="32149"/>
                                    <a:pt x="83238" y="28685"/>
                                    <a:pt x="84104" y="22624"/>
                                  </a:cubicBezTo>
                                  <a:cubicBezTo>
                                    <a:pt x="84104" y="16563"/>
                                    <a:pt x="79774" y="10501"/>
                                    <a:pt x="74579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0" name="Freeform 70">
                            <a:extLst>
                              <a:ext uri="{FF2B5EF4-FFF2-40B4-BE49-F238E27FC236}">
                                <a16:creationId xmlns:a16="http://schemas.microsoft.com/office/drawing/2014/main" id="{1770C809-4AC4-1640-8CE9-544E916F4F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44511" y="5759932"/>
                              <a:ext cx="83993" cy="24340"/>
                            </a:xfrm>
                            <a:custGeom>
                              <a:avLst/>
                              <a:gdLst>
                                <a:gd name="connsiteX0" fmla="*/ 11257 w 83993"/>
                                <a:gd name="connsiteY0" fmla="*/ 95 h 24340"/>
                                <a:gd name="connsiteX1" fmla="*/ 0 w 83993"/>
                                <a:gd name="connsiteY1" fmla="*/ 10486 h 24340"/>
                                <a:gd name="connsiteX2" fmla="*/ 10391 w 83993"/>
                                <a:gd name="connsiteY2" fmla="*/ 21743 h 24340"/>
                                <a:gd name="connsiteX3" fmla="*/ 71870 w 83993"/>
                                <a:gd name="connsiteY3" fmla="*/ 24340 h 24340"/>
                                <a:gd name="connsiteX4" fmla="*/ 72736 w 83993"/>
                                <a:gd name="connsiteY4" fmla="*/ 24340 h 24340"/>
                                <a:gd name="connsiteX5" fmla="*/ 83993 w 83993"/>
                                <a:gd name="connsiteY5" fmla="*/ 13949 h 24340"/>
                                <a:gd name="connsiteX6" fmla="*/ 73602 w 83993"/>
                                <a:gd name="connsiteY6" fmla="*/ 2692 h 24340"/>
                                <a:gd name="connsiteX7" fmla="*/ 11257 w 83993"/>
                                <a:gd name="connsiteY7" fmla="*/ 95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993" h="24340">
                                  <a:moveTo>
                                    <a:pt x="11257" y="95"/>
                                  </a:moveTo>
                                  <a:cubicBezTo>
                                    <a:pt x="4330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3"/>
                                    <a:pt x="10391" y="21743"/>
                                  </a:cubicBezTo>
                                  <a:lnTo>
                                    <a:pt x="71870" y="24340"/>
                                  </a:lnTo>
                                  <a:cubicBezTo>
                                    <a:pt x="71870" y="24340"/>
                                    <a:pt x="72736" y="24340"/>
                                    <a:pt x="72736" y="24340"/>
                                  </a:cubicBezTo>
                                  <a:cubicBezTo>
                                    <a:pt x="78798" y="24340"/>
                                    <a:pt x="83127" y="20011"/>
                                    <a:pt x="83993" y="13949"/>
                                  </a:cubicBezTo>
                                  <a:cubicBezTo>
                                    <a:pt x="83993" y="7888"/>
                                    <a:pt x="79664" y="2692"/>
                                    <a:pt x="73602" y="2692"/>
                                  </a:cubicBezTo>
                                  <a:lnTo>
                                    <a:pt x="11257" y="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1" name="Freeform 71">
                            <a:extLst>
                              <a:ext uri="{FF2B5EF4-FFF2-40B4-BE49-F238E27FC236}">
                                <a16:creationId xmlns:a16="http://schemas.microsoft.com/office/drawing/2014/main" id="{8DD5CE1A-038C-4A4E-B98E-C629C6B31C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97624" y="6152130"/>
                              <a:ext cx="139001" cy="81549"/>
                            </a:xfrm>
                            <a:custGeom>
                              <a:avLst/>
                              <a:gdLst>
                                <a:gd name="connsiteX0" fmla="*/ 137833 w 139001"/>
                                <a:gd name="connsiteY0" fmla="*/ 6215 h 81549"/>
                                <a:gd name="connsiteX1" fmla="*/ 123112 w 139001"/>
                                <a:gd name="connsiteY1" fmla="*/ 1019 h 81549"/>
                                <a:gd name="connsiteX2" fmla="*/ 6215 w 139001"/>
                                <a:gd name="connsiteY2" fmla="*/ 60767 h 81549"/>
                                <a:gd name="connsiteX3" fmla="*/ 1019 w 139001"/>
                                <a:gd name="connsiteY3" fmla="*/ 75488 h 81549"/>
                                <a:gd name="connsiteX4" fmla="*/ 10544 w 139001"/>
                                <a:gd name="connsiteY4" fmla="*/ 81549 h 81549"/>
                                <a:gd name="connsiteX5" fmla="*/ 10544 w 139001"/>
                                <a:gd name="connsiteY5" fmla="*/ 81549 h 81549"/>
                                <a:gd name="connsiteX6" fmla="*/ 15740 w 139001"/>
                                <a:gd name="connsiteY6" fmla="*/ 80683 h 81549"/>
                                <a:gd name="connsiteX7" fmla="*/ 132637 w 139001"/>
                                <a:gd name="connsiteY7" fmla="*/ 20935 h 81549"/>
                                <a:gd name="connsiteX8" fmla="*/ 137833 w 139001"/>
                                <a:gd name="connsiteY8" fmla="*/ 6215 h 81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001" h="81549">
                                  <a:moveTo>
                                    <a:pt x="137833" y="6215"/>
                                  </a:move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5"/>
                                    <a:pt x="-1579" y="70292"/>
                                    <a:pt x="1019" y="75488"/>
                                  </a:cubicBezTo>
                                  <a:cubicBezTo>
                                    <a:pt x="2751" y="78951"/>
                                    <a:pt x="7081" y="81549"/>
                                    <a:pt x="10544" y="81549"/>
                                  </a:cubicBezTo>
                                  <a:lnTo>
                                    <a:pt x="10544" y="81549"/>
                                  </a:lnTo>
                                  <a:cubicBezTo>
                                    <a:pt x="12276" y="81549"/>
                                    <a:pt x="14008" y="81549"/>
                                    <a:pt x="15740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8699" y="18337"/>
                                    <a:pt x="140430" y="12276"/>
                                    <a:pt x="137833" y="62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2" name="Freeform 72">
                            <a:extLst>
                              <a:ext uri="{FF2B5EF4-FFF2-40B4-BE49-F238E27FC236}">
                                <a16:creationId xmlns:a16="http://schemas.microsoft.com/office/drawing/2014/main" id="{B442E59B-B75B-294D-A2AF-0A23EB5CC78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2362" y="6131253"/>
                              <a:ext cx="54183" cy="50471"/>
                            </a:xfrm>
                            <a:custGeom>
                              <a:avLst/>
                              <a:gdLst>
                                <a:gd name="connsiteX0" fmla="*/ 51337 w 54183"/>
                                <a:gd name="connsiteY0" fmla="*/ 3712 h 50471"/>
                                <a:gd name="connsiteX1" fmla="*/ 35751 w 54183"/>
                                <a:gd name="connsiteY1" fmla="*/ 2847 h 50471"/>
                                <a:gd name="connsiteX2" fmla="*/ 3712 w 54183"/>
                                <a:gd name="connsiteY2" fmla="*/ 31421 h 50471"/>
                                <a:gd name="connsiteX3" fmla="*/ 2847 w 54183"/>
                                <a:gd name="connsiteY3" fmla="*/ 47008 h 50471"/>
                                <a:gd name="connsiteX4" fmla="*/ 11506 w 54183"/>
                                <a:gd name="connsiteY4" fmla="*/ 50472 h 50471"/>
                                <a:gd name="connsiteX5" fmla="*/ 11506 w 54183"/>
                                <a:gd name="connsiteY5" fmla="*/ 50472 h 50471"/>
                                <a:gd name="connsiteX6" fmla="*/ 18433 w 54183"/>
                                <a:gd name="connsiteY6" fmla="*/ 47873 h 50471"/>
                                <a:gd name="connsiteX7" fmla="*/ 50472 w 54183"/>
                                <a:gd name="connsiteY7" fmla="*/ 19299 h 50471"/>
                                <a:gd name="connsiteX8" fmla="*/ 51337 w 54183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183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7" y="47008"/>
                                  </a:cubicBezTo>
                                  <a:cubicBezTo>
                                    <a:pt x="4578" y="49605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5"/>
                                    <a:pt x="18433" y="47873"/>
                                  </a:cubicBezTo>
                                  <a:lnTo>
                                    <a:pt x="50472" y="19299"/>
                                  </a:lnTo>
                                  <a:cubicBezTo>
                                    <a:pt x="54801" y="14969"/>
                                    <a:pt x="55667" y="8042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3" name="Freeform 73">
                            <a:extLst>
                              <a:ext uri="{FF2B5EF4-FFF2-40B4-BE49-F238E27FC236}">
                                <a16:creationId xmlns:a16="http://schemas.microsoft.com/office/drawing/2014/main" id="{7B9D1F01-DE20-A742-9431-221AE96DB48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5698" y="6218406"/>
                              <a:ext cx="55558" cy="43848"/>
                            </a:xfrm>
                            <a:custGeom>
                              <a:avLst/>
                              <a:gdLst>
                                <a:gd name="connsiteX0" fmla="*/ 11327 w 55558"/>
                                <a:gd name="connsiteY0" fmla="*/ 43848 h 43848"/>
                                <a:gd name="connsiteX1" fmla="*/ 17388 w 55558"/>
                                <a:gd name="connsiteY1" fmla="*/ 42116 h 43848"/>
                                <a:gd name="connsiteX2" fmla="*/ 50293 w 55558"/>
                                <a:gd name="connsiteY2" fmla="*/ 20469 h 43848"/>
                                <a:gd name="connsiteX3" fmla="*/ 53757 w 55558"/>
                                <a:gd name="connsiteY3" fmla="*/ 4882 h 43848"/>
                                <a:gd name="connsiteX4" fmla="*/ 38170 w 55558"/>
                                <a:gd name="connsiteY4" fmla="*/ 1418 h 43848"/>
                                <a:gd name="connsiteX5" fmla="*/ 5266 w 55558"/>
                                <a:gd name="connsiteY5" fmla="*/ 23066 h 43848"/>
                                <a:gd name="connsiteX6" fmla="*/ 1802 w 55558"/>
                                <a:gd name="connsiteY6" fmla="*/ 38652 h 43848"/>
                                <a:gd name="connsiteX7" fmla="*/ 11327 w 55558"/>
                                <a:gd name="connsiteY7" fmla="*/ 43848 h 438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8">
                                  <a:moveTo>
                                    <a:pt x="11327" y="43848"/>
                                  </a:moveTo>
                                  <a:cubicBezTo>
                                    <a:pt x="13059" y="43848"/>
                                    <a:pt x="15657" y="42982"/>
                                    <a:pt x="17388" y="42116"/>
                                  </a:cubicBezTo>
                                  <a:lnTo>
                                    <a:pt x="50293" y="20469"/>
                                  </a:lnTo>
                                  <a:cubicBezTo>
                                    <a:pt x="55488" y="17005"/>
                                    <a:pt x="57220" y="10078"/>
                                    <a:pt x="53757" y="4882"/>
                                  </a:cubicBezTo>
                                  <a:cubicBezTo>
                                    <a:pt x="50293" y="-313"/>
                                    <a:pt x="43366" y="-1179"/>
                                    <a:pt x="38170" y="1418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2" y="33457"/>
                                    <a:pt x="1802" y="38652"/>
                                  </a:cubicBezTo>
                                  <a:cubicBezTo>
                                    <a:pt x="4400" y="41251"/>
                                    <a:pt x="7863" y="43848"/>
                                    <a:pt x="11327" y="438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4" name="Freeform 74">
                            <a:extLst>
                              <a:ext uri="{FF2B5EF4-FFF2-40B4-BE49-F238E27FC236}">
                                <a16:creationId xmlns:a16="http://schemas.microsoft.com/office/drawing/2014/main" id="{76C2BBBF-6EE0-CB45-8DF0-C213EBB3790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2918" y="6392141"/>
                              <a:ext cx="58016" cy="25111"/>
                            </a:xfrm>
                            <a:custGeom>
                              <a:avLst/>
                              <a:gdLst>
                                <a:gd name="connsiteX0" fmla="*/ 11257 w 58016"/>
                                <a:gd name="connsiteY0" fmla="*/ 25111 h 25111"/>
                                <a:gd name="connsiteX1" fmla="*/ 11257 w 58016"/>
                                <a:gd name="connsiteY1" fmla="*/ 25111 h 25111"/>
                                <a:gd name="connsiteX2" fmla="*/ 11257 w 58016"/>
                                <a:gd name="connsiteY2" fmla="*/ 25111 h 25111"/>
                                <a:gd name="connsiteX3" fmla="*/ 47625 w 58016"/>
                                <a:gd name="connsiteY3" fmla="*/ 22513 h 25111"/>
                                <a:gd name="connsiteX4" fmla="*/ 58016 w 58016"/>
                                <a:gd name="connsiteY4" fmla="*/ 10391 h 25111"/>
                                <a:gd name="connsiteX5" fmla="*/ 45893 w 58016"/>
                                <a:gd name="connsiteY5" fmla="*/ 0 h 25111"/>
                                <a:gd name="connsiteX6" fmla="*/ 10391 w 58016"/>
                                <a:gd name="connsiteY6" fmla="*/ 2598 h 25111"/>
                                <a:gd name="connsiteX7" fmla="*/ 0 w 58016"/>
                                <a:gd name="connsiteY7" fmla="*/ 14721 h 25111"/>
                                <a:gd name="connsiteX8" fmla="*/ 11257 w 58016"/>
                                <a:gd name="connsiteY8" fmla="*/ 25111 h 25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016" h="25111">
                                  <a:moveTo>
                                    <a:pt x="11257" y="25111"/>
                                  </a:moveTo>
                                  <a:lnTo>
                                    <a:pt x="11257" y="25111"/>
                                  </a:lnTo>
                                  <a:cubicBezTo>
                                    <a:pt x="11257" y="25111"/>
                                    <a:pt x="12123" y="25111"/>
                                    <a:pt x="11257" y="25111"/>
                                  </a:cubicBezTo>
                                  <a:lnTo>
                                    <a:pt x="47625" y="22513"/>
                                  </a:lnTo>
                                  <a:cubicBezTo>
                                    <a:pt x="53686" y="21648"/>
                                    <a:pt x="58016" y="16452"/>
                                    <a:pt x="58016" y="10391"/>
                                  </a:cubicBezTo>
                                  <a:cubicBezTo>
                                    <a:pt x="57150" y="4330"/>
                                    <a:pt x="51955" y="0"/>
                                    <a:pt x="45893" y="0"/>
                                  </a:cubicBezTo>
                                  <a:lnTo>
                                    <a:pt x="10391" y="2598"/>
                                  </a:lnTo>
                                  <a:cubicBezTo>
                                    <a:pt x="4330" y="3463"/>
                                    <a:pt x="0" y="8659"/>
                                    <a:pt x="0" y="14721"/>
                                  </a:cubicBezTo>
                                  <a:cubicBezTo>
                                    <a:pt x="866" y="20782"/>
                                    <a:pt x="6061" y="25111"/>
                                    <a:pt x="11257" y="2511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5" name="Freeform 75">
                            <a:extLst>
                              <a:ext uri="{FF2B5EF4-FFF2-40B4-BE49-F238E27FC236}">
                                <a16:creationId xmlns:a16="http://schemas.microsoft.com/office/drawing/2014/main" id="{676A8EF5-A68F-4B48-8CE4-AB5D7304A1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0573" y="5826592"/>
                              <a:ext cx="55418" cy="22623"/>
                            </a:xfrm>
                            <a:custGeom>
                              <a:avLst/>
                              <a:gdLst>
                                <a:gd name="connsiteX0" fmla="*/ 55418 w 55418"/>
                                <a:gd name="connsiteY0" fmla="*/ 9635 h 22623"/>
                                <a:gd name="connsiteX1" fmla="*/ 43295 w 55418"/>
                                <a:gd name="connsiteY1" fmla="*/ 110 h 22623"/>
                                <a:gd name="connsiteX2" fmla="*/ 0 w 55418"/>
                                <a:gd name="connsiteY2" fmla="*/ 4440 h 22623"/>
                                <a:gd name="connsiteX3" fmla="*/ 38100 w 55418"/>
                                <a:gd name="connsiteY3" fmla="*/ 22624 h 22623"/>
                                <a:gd name="connsiteX4" fmla="*/ 45027 w 55418"/>
                                <a:gd name="connsiteY4" fmla="*/ 21758 h 22623"/>
                                <a:gd name="connsiteX5" fmla="*/ 55418 w 55418"/>
                                <a:gd name="connsiteY5" fmla="*/ 9635 h 226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5418" h="22623">
                                  <a:moveTo>
                                    <a:pt x="55418" y="9635"/>
                                  </a:moveTo>
                                  <a:cubicBezTo>
                                    <a:pt x="54552" y="3574"/>
                                    <a:pt x="49357" y="-756"/>
                                    <a:pt x="43295" y="110"/>
                                  </a:cubicBezTo>
                                  <a:lnTo>
                                    <a:pt x="0" y="4440"/>
                                  </a:lnTo>
                                  <a:cubicBezTo>
                                    <a:pt x="12989" y="10501"/>
                                    <a:pt x="25977" y="16562"/>
                                    <a:pt x="38100" y="22624"/>
                                  </a:cubicBezTo>
                                  <a:lnTo>
                                    <a:pt x="45027" y="21758"/>
                                  </a:lnTo>
                                  <a:cubicBezTo>
                                    <a:pt x="51089" y="20892"/>
                                    <a:pt x="55418" y="15697"/>
                                    <a:pt x="55418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6" name="Freeform 76">
                            <a:extLst>
                              <a:ext uri="{FF2B5EF4-FFF2-40B4-BE49-F238E27FC236}">
                                <a16:creationId xmlns:a16="http://schemas.microsoft.com/office/drawing/2014/main" id="{44DF86E3-1E61-4C4D-91B9-6E709718116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21275" y="5946087"/>
                              <a:ext cx="107339" cy="148181"/>
                            </a:xfrm>
                            <a:custGeom>
                              <a:avLst/>
                              <a:gdLst>
                                <a:gd name="connsiteX0" fmla="*/ 5052 w 107339"/>
                                <a:gd name="connsiteY0" fmla="*/ 146449 h 148181"/>
                                <a:gd name="connsiteX1" fmla="*/ 11113 w 107339"/>
                                <a:gd name="connsiteY1" fmla="*/ 148181 h 148181"/>
                                <a:gd name="connsiteX2" fmla="*/ 20638 w 107339"/>
                                <a:gd name="connsiteY2" fmla="*/ 142986 h 148181"/>
                                <a:gd name="connsiteX3" fmla="*/ 105497 w 107339"/>
                                <a:gd name="connsiteY3" fmla="*/ 17429 h 148181"/>
                                <a:gd name="connsiteX4" fmla="*/ 102899 w 107339"/>
                                <a:gd name="connsiteY4" fmla="*/ 1843 h 148181"/>
                                <a:gd name="connsiteX5" fmla="*/ 87313 w 107339"/>
                                <a:gd name="connsiteY5" fmla="*/ 4440 h 148181"/>
                                <a:gd name="connsiteX6" fmla="*/ 2454 w 107339"/>
                                <a:gd name="connsiteY6" fmla="*/ 129997 h 148181"/>
                                <a:gd name="connsiteX7" fmla="*/ 5052 w 107339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7339" h="148181">
                                  <a:moveTo>
                                    <a:pt x="5052" y="146449"/>
                                  </a:moveTo>
                                  <a:cubicBezTo>
                                    <a:pt x="6783" y="147315"/>
                                    <a:pt x="9381" y="148181"/>
                                    <a:pt x="11113" y="148181"/>
                                  </a:cubicBezTo>
                                  <a:cubicBezTo>
                                    <a:pt x="14577" y="148181"/>
                                    <a:pt x="18040" y="146449"/>
                                    <a:pt x="20638" y="142986"/>
                                  </a:cubicBezTo>
                                  <a:lnTo>
                                    <a:pt x="105497" y="17429"/>
                                  </a:lnTo>
                                  <a:cubicBezTo>
                                    <a:pt x="108961" y="12233"/>
                                    <a:pt x="107229" y="5306"/>
                                    <a:pt x="102899" y="1843"/>
                                  </a:cubicBezTo>
                                  <a:cubicBezTo>
                                    <a:pt x="97704" y="-1621"/>
                                    <a:pt x="90776" y="111"/>
                                    <a:pt x="87313" y="4440"/>
                                  </a:cubicBezTo>
                                  <a:lnTo>
                                    <a:pt x="2454" y="129997"/>
                                  </a:lnTo>
                                  <a:cubicBezTo>
                                    <a:pt x="-1876" y="136059"/>
                                    <a:pt x="-144" y="142986"/>
                                    <a:pt x="5052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7" name="Freeform 77">
                            <a:extLst>
                              <a:ext uri="{FF2B5EF4-FFF2-40B4-BE49-F238E27FC236}">
                                <a16:creationId xmlns:a16="http://schemas.microsoft.com/office/drawing/2014/main" id="{F6C70AFC-684A-4346-BC96-F51C6A99577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6772" y="5853413"/>
                              <a:ext cx="73733" cy="29572"/>
                            </a:xfrm>
                            <a:custGeom>
                              <a:avLst/>
                              <a:gdLst>
                                <a:gd name="connsiteX0" fmla="*/ 64943 w 73733"/>
                                <a:gd name="connsiteY0" fmla="*/ 21779 h 29572"/>
                                <a:gd name="connsiteX1" fmla="*/ 73602 w 73733"/>
                                <a:gd name="connsiteY1" fmla="*/ 8791 h 29572"/>
                                <a:gd name="connsiteX2" fmla="*/ 60614 w 73733"/>
                                <a:gd name="connsiteY2" fmla="*/ 132 h 29572"/>
                                <a:gd name="connsiteX3" fmla="*/ 6061 w 73733"/>
                                <a:gd name="connsiteY3" fmla="*/ 11388 h 29572"/>
                                <a:gd name="connsiteX4" fmla="*/ 0 w 73733"/>
                                <a:gd name="connsiteY4" fmla="*/ 14852 h 29572"/>
                                <a:gd name="connsiteX5" fmla="*/ 23380 w 73733"/>
                                <a:gd name="connsiteY5" fmla="*/ 29573 h 29572"/>
                                <a:gd name="connsiteX6" fmla="*/ 64943 w 73733"/>
                                <a:gd name="connsiteY6" fmla="*/ 21779 h 2957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3733" h="29572">
                                  <a:moveTo>
                                    <a:pt x="64943" y="21779"/>
                                  </a:moveTo>
                                  <a:cubicBezTo>
                                    <a:pt x="71005" y="20914"/>
                                    <a:pt x="74468" y="14852"/>
                                    <a:pt x="73602" y="8791"/>
                                  </a:cubicBezTo>
                                  <a:cubicBezTo>
                                    <a:pt x="72736" y="2729"/>
                                    <a:pt x="66675" y="-734"/>
                                    <a:pt x="60614" y="132"/>
                                  </a:cubicBezTo>
                                  <a:lnTo>
                                    <a:pt x="6061" y="11388"/>
                                  </a:lnTo>
                                  <a:cubicBezTo>
                                    <a:pt x="3464" y="12255"/>
                                    <a:pt x="1732" y="13120"/>
                                    <a:pt x="0" y="14852"/>
                                  </a:cubicBezTo>
                                  <a:cubicBezTo>
                                    <a:pt x="7793" y="20047"/>
                                    <a:pt x="15586" y="24377"/>
                                    <a:pt x="23380" y="29573"/>
                                  </a:cubicBezTo>
                                  <a:lnTo>
                                    <a:pt x="64943" y="2177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8" name="Freeform 78">
                            <a:extLst>
                              <a:ext uri="{FF2B5EF4-FFF2-40B4-BE49-F238E27FC236}">
                                <a16:creationId xmlns:a16="http://schemas.microsoft.com/office/drawing/2014/main" id="{A30D4A1F-4042-7A45-84E8-5C25ECABEB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8529" y="5659055"/>
                              <a:ext cx="89223" cy="42956"/>
                            </a:xfrm>
                            <a:custGeom>
                              <a:avLst/>
                              <a:gdLst>
                                <a:gd name="connsiteX0" fmla="*/ 451 w 89223"/>
                                <a:gd name="connsiteY0" fmla="*/ 7454 h 42956"/>
                                <a:gd name="connsiteX1" fmla="*/ 7378 w 89223"/>
                                <a:gd name="connsiteY1" fmla="*/ 21309 h 42956"/>
                                <a:gd name="connsiteX2" fmla="*/ 74919 w 89223"/>
                                <a:gd name="connsiteY2" fmla="*/ 42091 h 42956"/>
                                <a:gd name="connsiteX3" fmla="*/ 78382 w 89223"/>
                                <a:gd name="connsiteY3" fmla="*/ 42956 h 42956"/>
                                <a:gd name="connsiteX4" fmla="*/ 88773 w 89223"/>
                                <a:gd name="connsiteY4" fmla="*/ 35163 h 42956"/>
                                <a:gd name="connsiteX5" fmla="*/ 81846 w 89223"/>
                                <a:gd name="connsiteY5" fmla="*/ 21309 h 42956"/>
                                <a:gd name="connsiteX6" fmla="*/ 14305 w 89223"/>
                                <a:gd name="connsiteY6" fmla="*/ 526 h 42956"/>
                                <a:gd name="connsiteX7" fmla="*/ 451 w 89223"/>
                                <a:gd name="connsiteY7" fmla="*/ 7454 h 429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956">
                                  <a:moveTo>
                                    <a:pt x="451" y="7454"/>
                                  </a:moveTo>
                                  <a:cubicBezTo>
                                    <a:pt x="-1281" y="13515"/>
                                    <a:pt x="2182" y="19577"/>
                                    <a:pt x="7378" y="21309"/>
                                  </a:cubicBezTo>
                                  <a:lnTo>
                                    <a:pt x="74919" y="42091"/>
                                  </a:lnTo>
                                  <a:cubicBezTo>
                                    <a:pt x="75784" y="42091"/>
                                    <a:pt x="76650" y="42956"/>
                                    <a:pt x="78382" y="42956"/>
                                  </a:cubicBezTo>
                                  <a:cubicBezTo>
                                    <a:pt x="83578" y="42956"/>
                                    <a:pt x="87041" y="39492"/>
                                    <a:pt x="88773" y="35163"/>
                                  </a:cubicBezTo>
                                  <a:cubicBezTo>
                                    <a:pt x="90505" y="29102"/>
                                    <a:pt x="87041" y="23040"/>
                                    <a:pt x="81846" y="21309"/>
                                  </a:cubicBezTo>
                                  <a:lnTo>
                                    <a:pt x="14305" y="526"/>
                                  </a:lnTo>
                                  <a:cubicBezTo>
                                    <a:pt x="8244" y="-1205"/>
                                    <a:pt x="2182" y="1393"/>
                                    <a:pt x="451" y="7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9" name="Freeform 79">
                            <a:extLst>
                              <a:ext uri="{FF2B5EF4-FFF2-40B4-BE49-F238E27FC236}">
                                <a16:creationId xmlns:a16="http://schemas.microsoft.com/office/drawing/2014/main" id="{8CA0660C-EE5C-6A4D-AC94-A002D23A02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93199" y="6029076"/>
                              <a:ext cx="59031" cy="54800"/>
                            </a:xfrm>
                            <a:custGeom>
                              <a:avLst/>
                              <a:gdLst>
                                <a:gd name="connsiteX0" fmla="*/ 56533 w 59031"/>
                                <a:gd name="connsiteY0" fmla="*/ 3713 h 54800"/>
                                <a:gd name="connsiteX1" fmla="*/ 40946 w 59031"/>
                                <a:gd name="connsiteY1" fmla="*/ 2846 h 54800"/>
                                <a:gd name="connsiteX2" fmla="*/ 3712 w 59031"/>
                                <a:gd name="connsiteY2" fmla="*/ 35751 h 54800"/>
                                <a:gd name="connsiteX3" fmla="*/ 2846 w 59031"/>
                                <a:gd name="connsiteY3" fmla="*/ 51338 h 54800"/>
                                <a:gd name="connsiteX4" fmla="*/ 11506 w 59031"/>
                                <a:gd name="connsiteY4" fmla="*/ 54801 h 54800"/>
                                <a:gd name="connsiteX5" fmla="*/ 18433 w 59031"/>
                                <a:gd name="connsiteY5" fmla="*/ 52203 h 54800"/>
                                <a:gd name="connsiteX6" fmla="*/ 55667 w 59031"/>
                                <a:gd name="connsiteY6" fmla="*/ 19299 h 54800"/>
                                <a:gd name="connsiteX7" fmla="*/ 56533 w 59031"/>
                                <a:gd name="connsiteY7" fmla="*/ 3713 h 54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031" h="54800">
                                  <a:moveTo>
                                    <a:pt x="56533" y="3713"/>
                                  </a:moveTo>
                                  <a:cubicBezTo>
                                    <a:pt x="52203" y="-617"/>
                                    <a:pt x="45276" y="-1483"/>
                                    <a:pt x="40946" y="2846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8"/>
                                  </a:cubicBez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59996" y="8042"/>
                                    <a:pt x="56533" y="37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0" name="Freeform 80">
                            <a:extLst>
                              <a:ext uri="{FF2B5EF4-FFF2-40B4-BE49-F238E27FC236}">
                                <a16:creationId xmlns:a16="http://schemas.microsoft.com/office/drawing/2014/main" id="{F89F274B-A7C0-914D-AD0D-51638E77EE1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72150" y="5507977"/>
                              <a:ext cx="156869" cy="103113"/>
                            </a:xfrm>
                            <a:custGeom>
                              <a:avLst/>
                              <a:gdLst>
                                <a:gd name="connsiteX0" fmla="*/ 1802 w 156869"/>
                                <a:gd name="connsiteY0" fmla="*/ 5266 h 103113"/>
                                <a:gd name="connsiteX1" fmla="*/ 5266 w 156869"/>
                                <a:gd name="connsiteY1" fmla="*/ 19986 h 103113"/>
                                <a:gd name="connsiteX2" fmla="*/ 139481 w 156869"/>
                                <a:gd name="connsiteY2" fmla="*/ 101381 h 103113"/>
                                <a:gd name="connsiteX3" fmla="*/ 145543 w 156869"/>
                                <a:gd name="connsiteY3" fmla="*/ 103113 h 103113"/>
                                <a:gd name="connsiteX4" fmla="*/ 155068 w 156869"/>
                                <a:gd name="connsiteY4" fmla="*/ 97918 h 103113"/>
                                <a:gd name="connsiteX5" fmla="*/ 151604 w 156869"/>
                                <a:gd name="connsiteY5" fmla="*/ 83198 h 103113"/>
                                <a:gd name="connsiteX6" fmla="*/ 17388 w 156869"/>
                                <a:gd name="connsiteY6" fmla="*/ 1802 h 103113"/>
                                <a:gd name="connsiteX7" fmla="*/ 1802 w 156869"/>
                                <a:gd name="connsiteY7" fmla="*/ 5266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869" h="103113">
                                  <a:moveTo>
                                    <a:pt x="1802" y="5266"/>
                                  </a:move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1" y="101381"/>
                                  </a:lnTo>
                                  <a:cubicBezTo>
                                    <a:pt x="141213" y="102248"/>
                                    <a:pt x="142945" y="103113"/>
                                    <a:pt x="145543" y="103113"/>
                                  </a:cubicBezTo>
                                  <a:cubicBezTo>
                                    <a:pt x="149006" y="103113"/>
                                    <a:pt x="152470" y="101381"/>
                                    <a:pt x="155068" y="97918"/>
                                  </a:cubicBezTo>
                                  <a:cubicBezTo>
                                    <a:pt x="158532" y="92722"/>
                                    <a:pt x="156800" y="85795"/>
                                    <a:pt x="151604" y="83198"/>
                                  </a:cubicBezTo>
                                  <a:lnTo>
                                    <a:pt x="17388" y="1802"/>
                                  </a:lnTo>
                                  <a:cubicBezTo>
                                    <a:pt x="12193" y="-1661"/>
                                    <a:pt x="5266" y="70"/>
                                    <a:pt x="1802" y="52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1" name="Freeform 81">
                            <a:extLst>
                              <a:ext uri="{FF2B5EF4-FFF2-40B4-BE49-F238E27FC236}">
                                <a16:creationId xmlns:a16="http://schemas.microsoft.com/office/drawing/2014/main" id="{4940743D-6B28-CE4B-B6A7-411B9AE3549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6003" y="6521852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80704 w 92135"/>
                                <a:gd name="connsiteY0" fmla="*/ 111877 h 111876"/>
                                <a:gd name="connsiteX1" fmla="*/ 87631 w 92135"/>
                                <a:gd name="connsiteY1" fmla="*/ 109279 h 111876"/>
                                <a:gd name="connsiteX2" fmla="*/ 89363 w 92135"/>
                                <a:gd name="connsiteY2" fmla="*/ 93693 h 111876"/>
                                <a:gd name="connsiteX3" fmla="*/ 20090 w 92135"/>
                                <a:gd name="connsiteY3" fmla="*/ 4504 h 111876"/>
                                <a:gd name="connsiteX4" fmla="*/ 4504 w 92135"/>
                                <a:gd name="connsiteY4" fmla="*/ 2772 h 111876"/>
                                <a:gd name="connsiteX5" fmla="*/ 2772 w 92135"/>
                                <a:gd name="connsiteY5" fmla="*/ 18358 h 111876"/>
                                <a:gd name="connsiteX6" fmla="*/ 72045 w 92135"/>
                                <a:gd name="connsiteY6" fmla="*/ 107547 h 111876"/>
                                <a:gd name="connsiteX7" fmla="*/ 80704 w 92135"/>
                                <a:gd name="connsiteY7" fmla="*/ 11187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80704" y="111877"/>
                                  </a:moveTo>
                                  <a:cubicBezTo>
                                    <a:pt x="83302" y="111877"/>
                                    <a:pt x="85034" y="111011"/>
                                    <a:pt x="87631" y="109279"/>
                                  </a:cubicBezTo>
                                  <a:cubicBezTo>
                                    <a:pt x="92827" y="105816"/>
                                    <a:pt x="93693" y="98888"/>
                                    <a:pt x="89363" y="93693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2" name="Freeform 82">
                            <a:extLst>
                              <a:ext uri="{FF2B5EF4-FFF2-40B4-BE49-F238E27FC236}">
                                <a16:creationId xmlns:a16="http://schemas.microsoft.com/office/drawing/2014/main" id="{1025A195-C957-A746-AB4A-EE559F439A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43225" y="5765127"/>
                              <a:ext cx="77931" cy="24340"/>
                            </a:xfrm>
                            <a:custGeom>
                              <a:avLst/>
                              <a:gdLst>
                                <a:gd name="connsiteX0" fmla="*/ 66675 w 77931"/>
                                <a:gd name="connsiteY0" fmla="*/ 24340 h 24340"/>
                                <a:gd name="connsiteX1" fmla="*/ 66675 w 77931"/>
                                <a:gd name="connsiteY1" fmla="*/ 24340 h 24340"/>
                                <a:gd name="connsiteX2" fmla="*/ 77932 w 77931"/>
                                <a:gd name="connsiteY2" fmla="*/ 13950 h 24340"/>
                                <a:gd name="connsiteX3" fmla="*/ 67541 w 77931"/>
                                <a:gd name="connsiteY3" fmla="*/ 2692 h 24340"/>
                                <a:gd name="connsiteX4" fmla="*/ 11257 w 77931"/>
                                <a:gd name="connsiteY4" fmla="*/ 95 h 24340"/>
                                <a:gd name="connsiteX5" fmla="*/ 0 w 77931"/>
                                <a:gd name="connsiteY5" fmla="*/ 10486 h 24340"/>
                                <a:gd name="connsiteX6" fmla="*/ 10391 w 77931"/>
                                <a:gd name="connsiteY6" fmla="*/ 21742 h 24340"/>
                                <a:gd name="connsiteX7" fmla="*/ 66675 w 77931"/>
                                <a:gd name="connsiteY7" fmla="*/ 24340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7931" h="24340">
                                  <a:moveTo>
                                    <a:pt x="66675" y="24340"/>
                                  </a:moveTo>
                                  <a:cubicBezTo>
                                    <a:pt x="66675" y="24340"/>
                                    <a:pt x="67541" y="24340"/>
                                    <a:pt x="66675" y="24340"/>
                                  </a:cubicBezTo>
                                  <a:cubicBezTo>
                                    <a:pt x="72736" y="24340"/>
                                    <a:pt x="77932" y="20011"/>
                                    <a:pt x="77932" y="13950"/>
                                  </a:cubicBezTo>
                                  <a:cubicBezTo>
                                    <a:pt x="77932" y="7888"/>
                                    <a:pt x="73602" y="2692"/>
                                    <a:pt x="67541" y="2692"/>
                                  </a:cubicBezTo>
                                  <a:lnTo>
                                    <a:pt x="11257" y="95"/>
                                  </a:lnTo>
                                  <a:cubicBezTo>
                                    <a:pt x="5196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2"/>
                                    <a:pt x="10391" y="21742"/>
                                  </a:cubicBezTo>
                                  <a:lnTo>
                                    <a:pt x="66675" y="2434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3" name="Freeform 83">
                            <a:extLst>
                              <a:ext uri="{FF2B5EF4-FFF2-40B4-BE49-F238E27FC236}">
                                <a16:creationId xmlns:a16="http://schemas.microsoft.com/office/drawing/2014/main" id="{CE2C8D92-57F4-E944-9CDF-3CC3D16E4B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40843" y="6733525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9615 w 58448"/>
                                <a:gd name="connsiteY0" fmla="*/ 56067 h 59531"/>
                                <a:gd name="connsiteX1" fmla="*/ 47409 w 58448"/>
                                <a:gd name="connsiteY1" fmla="*/ 59531 h 59531"/>
                                <a:gd name="connsiteX2" fmla="*/ 55202 w 58448"/>
                                <a:gd name="connsiteY2" fmla="*/ 56067 h 59531"/>
                                <a:gd name="connsiteX3" fmla="*/ 55202 w 58448"/>
                                <a:gd name="connsiteY3" fmla="*/ 40481 h 59531"/>
                                <a:gd name="connsiteX4" fmla="*/ 18833 w 58448"/>
                                <a:gd name="connsiteY4" fmla="*/ 3247 h 59531"/>
                                <a:gd name="connsiteX5" fmla="*/ 3247 w 58448"/>
                                <a:gd name="connsiteY5" fmla="*/ 3247 h 59531"/>
                                <a:gd name="connsiteX6" fmla="*/ 3247 w 58448"/>
                                <a:gd name="connsiteY6" fmla="*/ 18833 h 59531"/>
                                <a:gd name="connsiteX7" fmla="*/ 39615 w 58448"/>
                                <a:gd name="connsiteY7" fmla="*/ 5606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9615" y="56067"/>
                                  </a:moveTo>
                                  <a:cubicBezTo>
                                    <a:pt x="41347" y="58666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6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4" name="Freeform 84">
                            <a:extLst>
                              <a:ext uri="{FF2B5EF4-FFF2-40B4-BE49-F238E27FC236}">
                                <a16:creationId xmlns:a16="http://schemas.microsoft.com/office/drawing/2014/main" id="{547DFB01-F861-D041-8C07-9E613E72DA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67716" y="6561684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80704 w 92135"/>
                                <a:gd name="connsiteY0" fmla="*/ 111877 h 111876"/>
                                <a:gd name="connsiteX1" fmla="*/ 87631 w 92135"/>
                                <a:gd name="connsiteY1" fmla="*/ 109279 h 111876"/>
                                <a:gd name="connsiteX2" fmla="*/ 89363 w 92135"/>
                                <a:gd name="connsiteY2" fmla="*/ 93692 h 111876"/>
                                <a:gd name="connsiteX3" fmla="*/ 20090 w 92135"/>
                                <a:gd name="connsiteY3" fmla="*/ 4504 h 111876"/>
                                <a:gd name="connsiteX4" fmla="*/ 4504 w 92135"/>
                                <a:gd name="connsiteY4" fmla="*/ 2772 h 111876"/>
                                <a:gd name="connsiteX5" fmla="*/ 2772 w 92135"/>
                                <a:gd name="connsiteY5" fmla="*/ 18359 h 111876"/>
                                <a:gd name="connsiteX6" fmla="*/ 72045 w 92135"/>
                                <a:gd name="connsiteY6" fmla="*/ 107547 h 111876"/>
                                <a:gd name="connsiteX7" fmla="*/ 80704 w 92135"/>
                                <a:gd name="connsiteY7" fmla="*/ 11187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80704" y="111877"/>
                                  </a:move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9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1011"/>
                                    <a:pt x="77240" y="111877"/>
                                    <a:pt x="80704" y="1118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5" name="Freeform 85">
                            <a:extLst>
                              <a:ext uri="{FF2B5EF4-FFF2-40B4-BE49-F238E27FC236}">
                                <a16:creationId xmlns:a16="http://schemas.microsoft.com/office/drawing/2014/main" id="{AD67E0D1-AC59-2346-8884-D724FD23DF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74936" y="6583179"/>
                              <a:ext cx="105430" cy="168314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4"/>
                                <a:gd name="connsiteX1" fmla="*/ 99907 w 105430"/>
                                <a:gd name="connsiteY1" fmla="*/ 166582 h 168314"/>
                                <a:gd name="connsiteX2" fmla="*/ 104237 w 105430"/>
                                <a:gd name="connsiteY2" fmla="*/ 151862 h 168314"/>
                                <a:gd name="connsiteX3" fmla="*/ 20243 w 105430"/>
                                <a:gd name="connsiteY3" fmla="*/ 5523 h 168314"/>
                                <a:gd name="connsiteX4" fmla="*/ 5523 w 105430"/>
                                <a:gd name="connsiteY4" fmla="*/ 1194 h 168314"/>
                                <a:gd name="connsiteX5" fmla="*/ 1194 w 105430"/>
                                <a:gd name="connsiteY5" fmla="*/ 15914 h 168314"/>
                                <a:gd name="connsiteX6" fmla="*/ 85187 w 105430"/>
                                <a:gd name="connsiteY6" fmla="*/ 162253 h 168314"/>
                                <a:gd name="connsiteX7" fmla="*/ 94712 w 105430"/>
                                <a:gd name="connsiteY7" fmla="*/ 168314 h 168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4">
                                  <a:moveTo>
                                    <a:pt x="94712" y="168314"/>
                                  </a:moveTo>
                                  <a:cubicBezTo>
                                    <a:pt x="96444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3" y="163118"/>
                                    <a:pt x="106834" y="157057"/>
                                    <a:pt x="104237" y="151862"/>
                                  </a:cubicBez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4"/>
                                  </a:cubicBezTo>
                                  <a:cubicBezTo>
                                    <a:pt x="328" y="4657"/>
                                    <a:pt x="-1404" y="10719"/>
                                    <a:pt x="1194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6919" y="166582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6" name="Freeform 86">
                            <a:extLst>
                              <a:ext uri="{FF2B5EF4-FFF2-40B4-BE49-F238E27FC236}">
                                <a16:creationId xmlns:a16="http://schemas.microsoft.com/office/drawing/2014/main" id="{63A44F2C-C82A-374C-A17A-F7356BAE75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73977" y="6659706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7" name="Freeform 87">
                            <a:extLst>
                              <a:ext uri="{FF2B5EF4-FFF2-40B4-BE49-F238E27FC236}">
                                <a16:creationId xmlns:a16="http://schemas.microsoft.com/office/drawing/2014/main" id="{09CAE4D5-F599-0B46-87EA-494E06BC34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35877" y="6381750"/>
                              <a:ext cx="64077" cy="25977"/>
                            </a:xfrm>
                            <a:custGeom>
                              <a:avLst/>
                              <a:gdLst>
                                <a:gd name="connsiteX0" fmla="*/ 64077 w 64077"/>
                                <a:gd name="connsiteY0" fmla="*/ 10391 h 25977"/>
                                <a:gd name="connsiteX1" fmla="*/ 51955 w 64077"/>
                                <a:gd name="connsiteY1" fmla="*/ 0 h 25977"/>
                                <a:gd name="connsiteX2" fmla="*/ 10391 w 64077"/>
                                <a:gd name="connsiteY2" fmla="*/ 3464 h 25977"/>
                                <a:gd name="connsiteX3" fmla="*/ 0 w 64077"/>
                                <a:gd name="connsiteY3" fmla="*/ 15586 h 25977"/>
                                <a:gd name="connsiteX4" fmla="*/ 11257 w 64077"/>
                                <a:gd name="connsiteY4" fmla="*/ 25977 h 25977"/>
                                <a:gd name="connsiteX5" fmla="*/ 11257 w 64077"/>
                                <a:gd name="connsiteY5" fmla="*/ 25977 h 25977"/>
                                <a:gd name="connsiteX6" fmla="*/ 12123 w 64077"/>
                                <a:gd name="connsiteY6" fmla="*/ 25977 h 25977"/>
                                <a:gd name="connsiteX7" fmla="*/ 53686 w 64077"/>
                                <a:gd name="connsiteY7" fmla="*/ 22513 h 25977"/>
                                <a:gd name="connsiteX8" fmla="*/ 64077 w 64077"/>
                                <a:gd name="connsiteY8" fmla="*/ 10391 h 25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4077" h="25977">
                                  <a:moveTo>
                                    <a:pt x="64077" y="10391"/>
                                  </a:moveTo>
                                  <a:cubicBezTo>
                                    <a:pt x="63211" y="4330"/>
                                    <a:pt x="58016" y="0"/>
                                    <a:pt x="51955" y="0"/>
                                  </a:cubicBezTo>
                                  <a:lnTo>
                                    <a:pt x="10391" y="3464"/>
                                  </a:lnTo>
                                  <a:cubicBezTo>
                                    <a:pt x="4330" y="4330"/>
                                    <a:pt x="0" y="9525"/>
                                    <a:pt x="0" y="15586"/>
                                  </a:cubicBezTo>
                                  <a:cubicBezTo>
                                    <a:pt x="866" y="21648"/>
                                    <a:pt x="5196" y="25977"/>
                                    <a:pt x="11257" y="25977"/>
                                  </a:cubicBezTo>
                                  <a:lnTo>
                                    <a:pt x="11257" y="25977"/>
                                  </a:lnTo>
                                  <a:cubicBezTo>
                                    <a:pt x="11257" y="25977"/>
                                    <a:pt x="12123" y="25977"/>
                                    <a:pt x="12123" y="25977"/>
                                  </a:cubicBezTo>
                                  <a:lnTo>
                                    <a:pt x="53686" y="22513"/>
                                  </a:lnTo>
                                  <a:cubicBezTo>
                                    <a:pt x="59748" y="21648"/>
                                    <a:pt x="64077" y="16452"/>
                                    <a:pt x="64077" y="103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8" name="Freeform 88">
                            <a:extLst>
                              <a:ext uri="{FF2B5EF4-FFF2-40B4-BE49-F238E27FC236}">
                                <a16:creationId xmlns:a16="http://schemas.microsoft.com/office/drawing/2014/main" id="{2F13E38A-F5DC-D64C-864A-89DF6324CB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18890" y="6537945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1 h 121761"/>
                                <a:gd name="connsiteX6" fmla="*/ 58550 w 65614"/>
                                <a:gd name="connsiteY6" fmla="*/ 120896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1" y="119164"/>
                                    <a:pt x="49891" y="121761"/>
                                    <a:pt x="54221" y="121761"/>
                                  </a:cubicBezTo>
                                  <a:cubicBezTo>
                                    <a:pt x="55953" y="121761"/>
                                    <a:pt x="56818" y="121761"/>
                                    <a:pt x="58550" y="120896"/>
                                  </a:cubicBezTo>
                                  <a:cubicBezTo>
                                    <a:pt x="64612" y="118298"/>
                                    <a:pt x="67209" y="112237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9" name="Freeform 89">
                            <a:extLst>
                              <a:ext uri="{FF2B5EF4-FFF2-40B4-BE49-F238E27FC236}">
                                <a16:creationId xmlns:a16="http://schemas.microsoft.com/office/drawing/2014/main" id="{0A19EBBF-BE27-E74B-BC0E-F06426583F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2710" y="6668826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97387 w 115110"/>
                                <a:gd name="connsiteY0" fmla="*/ 92192 h 94789"/>
                                <a:gd name="connsiteX1" fmla="*/ 104315 w 115110"/>
                                <a:gd name="connsiteY1" fmla="*/ 94789 h 94789"/>
                                <a:gd name="connsiteX2" fmla="*/ 104315 w 115110"/>
                                <a:gd name="connsiteY2" fmla="*/ 94789 h 94789"/>
                                <a:gd name="connsiteX3" fmla="*/ 112974 w 115110"/>
                                <a:gd name="connsiteY3" fmla="*/ 90460 h 94789"/>
                                <a:gd name="connsiteX4" fmla="*/ 111242 w 115110"/>
                                <a:gd name="connsiteY4" fmla="*/ 74874 h 94789"/>
                                <a:gd name="connsiteX5" fmla="*/ 17724 w 115110"/>
                                <a:gd name="connsiteY5" fmla="*/ 2137 h 94789"/>
                                <a:gd name="connsiteX6" fmla="*/ 2137 w 115110"/>
                                <a:gd name="connsiteY6" fmla="*/ 3869 h 94789"/>
                                <a:gd name="connsiteX7" fmla="*/ 3869 w 115110"/>
                                <a:gd name="connsiteY7" fmla="*/ 19456 h 94789"/>
                                <a:gd name="connsiteX8" fmla="*/ 97387 w 115110"/>
                                <a:gd name="connsiteY8" fmla="*/ 92192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97387" y="92192"/>
                                  </a:moveTo>
                                  <a:cubicBezTo>
                                    <a:pt x="99119" y="93924"/>
                                    <a:pt x="101717" y="94789"/>
                                    <a:pt x="104315" y="94789"/>
                                  </a:cubicBezTo>
                                  <a:lnTo>
                                    <a:pt x="104315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ubicBezTo>
                                    <a:pt x="-1326" y="9065"/>
                                    <a:pt x="-460" y="15992"/>
                                    <a:pt x="3869" y="19456"/>
                                  </a:cubicBezTo>
                                  <a:lnTo>
                                    <a:pt x="97387" y="921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0" name="Freeform 90">
                            <a:extLst>
                              <a:ext uri="{FF2B5EF4-FFF2-40B4-BE49-F238E27FC236}">
                                <a16:creationId xmlns:a16="http://schemas.microsoft.com/office/drawing/2014/main" id="{5DEC8B5E-9DEA-764B-A7C3-C4CC7F9F5B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52790" y="5434271"/>
                              <a:ext cx="58595" cy="68581"/>
                            </a:xfrm>
                            <a:custGeom>
                              <a:avLst/>
                              <a:gdLst>
                                <a:gd name="connsiteX0" fmla="*/ 2137 w 58595"/>
                                <a:gd name="connsiteY0" fmla="*/ 17492 h 68581"/>
                                <a:gd name="connsiteX1" fmla="*/ 38505 w 58595"/>
                                <a:gd name="connsiteY1" fmla="*/ 64252 h 68581"/>
                                <a:gd name="connsiteX2" fmla="*/ 47165 w 58595"/>
                                <a:gd name="connsiteY2" fmla="*/ 68581 h 68581"/>
                                <a:gd name="connsiteX3" fmla="*/ 47165 w 58595"/>
                                <a:gd name="connsiteY3" fmla="*/ 68581 h 68581"/>
                                <a:gd name="connsiteX4" fmla="*/ 54092 w 58595"/>
                                <a:gd name="connsiteY4" fmla="*/ 65983 h 68581"/>
                                <a:gd name="connsiteX5" fmla="*/ 55824 w 58595"/>
                                <a:gd name="connsiteY5" fmla="*/ 50397 h 68581"/>
                                <a:gd name="connsiteX6" fmla="*/ 19455 w 58595"/>
                                <a:gd name="connsiteY6" fmla="*/ 4504 h 68581"/>
                                <a:gd name="connsiteX7" fmla="*/ 3869 w 58595"/>
                                <a:gd name="connsiteY7" fmla="*/ 2772 h 68581"/>
                                <a:gd name="connsiteX8" fmla="*/ 2137 w 58595"/>
                                <a:gd name="connsiteY8" fmla="*/ 17492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8581">
                                  <a:moveTo>
                                    <a:pt x="2137" y="17492"/>
                                  </a:moveTo>
                                  <a:lnTo>
                                    <a:pt x="38505" y="64252"/>
                                  </a:lnTo>
                                  <a:cubicBezTo>
                                    <a:pt x="40237" y="66849"/>
                                    <a:pt x="43701" y="68581"/>
                                    <a:pt x="47165" y="68581"/>
                                  </a:cubicBezTo>
                                  <a:lnTo>
                                    <a:pt x="47165" y="68581"/>
                                  </a:lnTo>
                                  <a:cubicBezTo>
                                    <a:pt x="49762" y="68581"/>
                                    <a:pt x="51494" y="67715"/>
                                    <a:pt x="54092" y="65983"/>
                                  </a:cubicBezTo>
                                  <a:cubicBezTo>
                                    <a:pt x="59287" y="62520"/>
                                    <a:pt x="60153" y="55592"/>
                                    <a:pt x="55824" y="50397"/>
                                  </a:cubicBezTo>
                                  <a:lnTo>
                                    <a:pt x="19455" y="4504"/>
                                  </a:lnTo>
                                  <a:cubicBezTo>
                                    <a:pt x="15992" y="-692"/>
                                    <a:pt x="9065" y="-1557"/>
                                    <a:pt x="3869" y="2772"/>
                                  </a:cubicBezTo>
                                  <a:cubicBezTo>
                                    <a:pt x="-460" y="6236"/>
                                    <a:pt x="-1326" y="13163"/>
                                    <a:pt x="2137" y="174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Freeform 91">
                            <a:extLst>
                              <a:ext uri="{FF2B5EF4-FFF2-40B4-BE49-F238E27FC236}">
                                <a16:creationId xmlns:a16="http://schemas.microsoft.com/office/drawing/2014/main" id="{F6E984C5-57E9-AB47-9FC7-B28728F4054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1531" y="6059304"/>
                              <a:ext cx="41352" cy="59209"/>
                            </a:xfrm>
                            <a:custGeom>
                              <a:avLst/>
                              <a:gdLst>
                                <a:gd name="connsiteX0" fmla="*/ 5523 w 41352"/>
                                <a:gd name="connsiteY0" fmla="*/ 58344 h 59209"/>
                                <a:gd name="connsiteX1" fmla="*/ 10718 w 41352"/>
                                <a:gd name="connsiteY1" fmla="*/ 59209 h 59209"/>
                                <a:gd name="connsiteX2" fmla="*/ 20244 w 41352"/>
                                <a:gd name="connsiteY2" fmla="*/ 53148 h 59209"/>
                                <a:gd name="connsiteX3" fmla="*/ 40159 w 41352"/>
                                <a:gd name="connsiteY3" fmla="*/ 15914 h 59209"/>
                                <a:gd name="connsiteX4" fmla="*/ 35830 w 41352"/>
                                <a:gd name="connsiteY4" fmla="*/ 1194 h 59209"/>
                                <a:gd name="connsiteX5" fmla="*/ 21110 w 41352"/>
                                <a:gd name="connsiteY5" fmla="*/ 5523 h 59209"/>
                                <a:gd name="connsiteX6" fmla="*/ 1193 w 41352"/>
                                <a:gd name="connsiteY6" fmla="*/ 42757 h 59209"/>
                                <a:gd name="connsiteX7" fmla="*/ 5523 w 41352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352" h="59209">
                                  <a:moveTo>
                                    <a:pt x="5523" y="58344"/>
                                  </a:moveTo>
                                  <a:cubicBezTo>
                                    <a:pt x="7255" y="59209"/>
                                    <a:pt x="8987" y="59209"/>
                                    <a:pt x="10718" y="59209"/>
                                  </a:cubicBezTo>
                                  <a:cubicBezTo>
                                    <a:pt x="15048" y="59209"/>
                                    <a:pt x="18512" y="57478"/>
                                    <a:pt x="20244" y="53148"/>
                                  </a:cubicBezTo>
                                  <a:lnTo>
                                    <a:pt x="40159" y="15914"/>
                                  </a:lnTo>
                                  <a:cubicBezTo>
                                    <a:pt x="42757" y="10719"/>
                                    <a:pt x="41025" y="3791"/>
                                    <a:pt x="35830" y="1194"/>
                                  </a:cubicBezTo>
                                  <a:cubicBezTo>
                                    <a:pt x="30634" y="-1404"/>
                                    <a:pt x="23707" y="328"/>
                                    <a:pt x="21110" y="5523"/>
                                  </a:cubicBezTo>
                                  <a:lnTo>
                                    <a:pt x="1193" y="42757"/>
                                  </a:lnTo>
                                  <a:cubicBezTo>
                                    <a:pt x="-1404" y="48819"/>
                                    <a:pt x="327" y="55746"/>
                                    <a:pt x="5523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2" name="Freeform 92">
                            <a:extLst>
                              <a:ext uri="{FF2B5EF4-FFF2-40B4-BE49-F238E27FC236}">
                                <a16:creationId xmlns:a16="http://schemas.microsoft.com/office/drawing/2014/main" id="{4664358B-71CC-7747-B30E-616BB13F160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30898" y="5482936"/>
                              <a:ext cx="58448" cy="5888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2598 h 58881"/>
                                <a:gd name="connsiteX1" fmla="*/ 3247 w 58448"/>
                                <a:gd name="connsiteY1" fmla="*/ 18184 h 58881"/>
                                <a:gd name="connsiteX2" fmla="*/ 39615 w 58448"/>
                                <a:gd name="connsiteY2" fmla="*/ 55418 h 58881"/>
                                <a:gd name="connsiteX3" fmla="*/ 47409 w 58448"/>
                                <a:gd name="connsiteY3" fmla="*/ 58882 h 58881"/>
                                <a:gd name="connsiteX4" fmla="*/ 55202 w 58448"/>
                                <a:gd name="connsiteY4" fmla="*/ 55418 h 58881"/>
                                <a:gd name="connsiteX5" fmla="*/ 55202 w 58448"/>
                                <a:gd name="connsiteY5" fmla="*/ 39832 h 58881"/>
                                <a:gd name="connsiteX6" fmla="*/ 18834 w 58448"/>
                                <a:gd name="connsiteY6" fmla="*/ 2598 h 58881"/>
                                <a:gd name="connsiteX7" fmla="*/ 3247 w 58448"/>
                                <a:gd name="connsiteY7" fmla="*/ 2598 h 58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8881">
                                  <a:moveTo>
                                    <a:pt x="3247" y="2598"/>
                                  </a:moveTo>
                                  <a:cubicBezTo>
                                    <a:pt x="-1082" y="6927"/>
                                    <a:pt x="-1082" y="13855"/>
                                    <a:pt x="3247" y="18184"/>
                                  </a:cubicBezTo>
                                  <a:lnTo>
                                    <a:pt x="39615" y="55418"/>
                                  </a:lnTo>
                                  <a:cubicBezTo>
                                    <a:pt x="41347" y="58016"/>
                                    <a:pt x="44811" y="58882"/>
                                    <a:pt x="47409" y="58882"/>
                                  </a:cubicBezTo>
                                  <a:cubicBezTo>
                                    <a:pt x="50006" y="58882"/>
                                    <a:pt x="52604" y="58016"/>
                                    <a:pt x="55202" y="55418"/>
                                  </a:cubicBezTo>
                                  <a:cubicBezTo>
                                    <a:pt x="59531" y="51089"/>
                                    <a:pt x="59531" y="44161"/>
                                    <a:pt x="55202" y="39832"/>
                                  </a:cubicBezTo>
                                  <a:lnTo>
                                    <a:pt x="18834" y="2598"/>
                                  </a:lnTo>
                                  <a:cubicBezTo>
                                    <a:pt x="15370" y="-866"/>
                                    <a:pt x="8443" y="-866"/>
                                    <a:pt x="3247" y="25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Freeform 93">
                            <a:extLst>
                              <a:ext uri="{FF2B5EF4-FFF2-40B4-BE49-F238E27FC236}">
                                <a16:creationId xmlns:a16="http://schemas.microsoft.com/office/drawing/2014/main" id="{0FC06248-8312-C644-A5F6-C015BBBD41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30261" y="6059285"/>
                              <a:ext cx="19396" cy="24591"/>
                            </a:xfrm>
                            <a:custGeom>
                              <a:avLst/>
                              <a:gdLst>
                                <a:gd name="connsiteX0" fmla="*/ 17318 w 19396"/>
                                <a:gd name="connsiteY0" fmla="*/ 17665 h 24591"/>
                                <a:gd name="connsiteX1" fmla="*/ 14721 w 19396"/>
                                <a:gd name="connsiteY1" fmla="*/ 2078 h 24591"/>
                                <a:gd name="connsiteX2" fmla="*/ 0 w 19396"/>
                                <a:gd name="connsiteY2" fmla="*/ 4676 h 24591"/>
                                <a:gd name="connsiteX3" fmla="*/ 12989 w 19396"/>
                                <a:gd name="connsiteY3" fmla="*/ 24592 h 24591"/>
                                <a:gd name="connsiteX4" fmla="*/ 17318 w 19396"/>
                                <a:gd name="connsiteY4" fmla="*/ 17665 h 245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9396" h="24591">
                                  <a:moveTo>
                                    <a:pt x="17318" y="17665"/>
                                  </a:moveTo>
                                  <a:cubicBezTo>
                                    <a:pt x="20782" y="12469"/>
                                    <a:pt x="19916" y="5542"/>
                                    <a:pt x="14721" y="2078"/>
                                  </a:cubicBezTo>
                                  <a:cubicBezTo>
                                    <a:pt x="9525" y="-1386"/>
                                    <a:pt x="3464" y="-519"/>
                                    <a:pt x="0" y="4676"/>
                                  </a:cubicBezTo>
                                  <a:cubicBezTo>
                                    <a:pt x="4330" y="11603"/>
                                    <a:pt x="8659" y="17665"/>
                                    <a:pt x="12989" y="24592"/>
                                  </a:cubicBezTo>
                                  <a:lnTo>
                                    <a:pt x="17318" y="1766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4" name="Freeform 94">
                            <a:extLst>
                              <a:ext uri="{FF2B5EF4-FFF2-40B4-BE49-F238E27FC236}">
                                <a16:creationId xmlns:a16="http://schemas.microsoft.com/office/drawing/2014/main" id="{8AD76747-B1E1-5C49-992E-F14D1A6240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56905" y="5312177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8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2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1"/>
                                    <a:pt x="9700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5" name="Freeform 95">
                            <a:extLst>
                              <a:ext uri="{FF2B5EF4-FFF2-40B4-BE49-F238E27FC236}">
                                <a16:creationId xmlns:a16="http://schemas.microsoft.com/office/drawing/2014/main" id="{52E3076C-60D9-D648-B5BE-08546649A9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41468" y="5689888"/>
                              <a:ext cx="74578" cy="32038"/>
                            </a:xfrm>
                            <a:custGeom>
                              <a:avLst/>
                              <a:gdLst>
                                <a:gd name="connsiteX0" fmla="*/ 0 w 74578"/>
                                <a:gd name="connsiteY0" fmla="*/ 1732 h 32038"/>
                                <a:gd name="connsiteX1" fmla="*/ 4330 w 74578"/>
                                <a:gd name="connsiteY1" fmla="*/ 23380 h 32038"/>
                                <a:gd name="connsiteX2" fmla="*/ 61480 w 74578"/>
                                <a:gd name="connsiteY2" fmla="*/ 32039 h 32038"/>
                                <a:gd name="connsiteX3" fmla="*/ 63211 w 74578"/>
                                <a:gd name="connsiteY3" fmla="*/ 32039 h 32038"/>
                                <a:gd name="connsiteX4" fmla="*/ 74468 w 74578"/>
                                <a:gd name="connsiteY4" fmla="*/ 22514 h 32038"/>
                                <a:gd name="connsiteX5" fmla="*/ 64943 w 74578"/>
                                <a:gd name="connsiteY5" fmla="*/ 9525 h 32038"/>
                                <a:gd name="connsiteX6" fmla="*/ 4330 w 74578"/>
                                <a:gd name="connsiteY6" fmla="*/ 0 h 32038"/>
                                <a:gd name="connsiteX7" fmla="*/ 0 w 74578"/>
                                <a:gd name="connsiteY7" fmla="*/ 1732 h 320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4578" h="32038">
                                  <a:moveTo>
                                    <a:pt x="0" y="1732"/>
                                  </a:moveTo>
                                  <a:cubicBezTo>
                                    <a:pt x="1732" y="8659"/>
                                    <a:pt x="3464" y="16452"/>
                                    <a:pt x="4330" y="23380"/>
                                  </a:cubicBezTo>
                                  <a:lnTo>
                                    <a:pt x="61480" y="32039"/>
                                  </a:lnTo>
                                  <a:cubicBezTo>
                                    <a:pt x="62345" y="32039"/>
                                    <a:pt x="62345" y="32039"/>
                                    <a:pt x="63211" y="32039"/>
                                  </a:cubicBezTo>
                                  <a:cubicBezTo>
                                    <a:pt x="68407" y="32039"/>
                                    <a:pt x="73602" y="28575"/>
                                    <a:pt x="74468" y="22514"/>
                                  </a:cubicBezTo>
                                  <a:cubicBezTo>
                                    <a:pt x="75334" y="16452"/>
                                    <a:pt x="71004" y="11257"/>
                                    <a:pt x="64943" y="9525"/>
                                  </a:cubicBezTo>
                                  <a:lnTo>
                                    <a:pt x="4330" y="0"/>
                                  </a:lnTo>
                                  <a:cubicBezTo>
                                    <a:pt x="3464" y="866"/>
                                    <a:pt x="1732" y="866"/>
                                    <a:pt x="0" y="173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6" name="Freeform 96">
                            <a:extLst>
                              <a:ext uri="{FF2B5EF4-FFF2-40B4-BE49-F238E27FC236}">
                                <a16:creationId xmlns:a16="http://schemas.microsoft.com/office/drawing/2014/main" id="{2185517A-A5CE-4646-9488-F908A349E4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51899" y="5417818"/>
                              <a:ext cx="115110" cy="95424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4504 h 95424"/>
                                <a:gd name="connsiteX1" fmla="*/ 3869 w 115110"/>
                                <a:gd name="connsiteY1" fmla="*/ 20090 h 95424"/>
                                <a:gd name="connsiteX2" fmla="*/ 97387 w 115110"/>
                                <a:gd name="connsiteY2" fmla="*/ 92827 h 95424"/>
                                <a:gd name="connsiteX3" fmla="*/ 104314 w 115110"/>
                                <a:gd name="connsiteY3" fmla="*/ 95425 h 95424"/>
                                <a:gd name="connsiteX4" fmla="*/ 104314 w 115110"/>
                                <a:gd name="connsiteY4" fmla="*/ 95425 h 95424"/>
                                <a:gd name="connsiteX5" fmla="*/ 112974 w 115110"/>
                                <a:gd name="connsiteY5" fmla="*/ 91095 h 95424"/>
                                <a:gd name="connsiteX6" fmla="*/ 111242 w 115110"/>
                                <a:gd name="connsiteY6" fmla="*/ 75509 h 95424"/>
                                <a:gd name="connsiteX7" fmla="*/ 17724 w 115110"/>
                                <a:gd name="connsiteY7" fmla="*/ 2772 h 95424"/>
                                <a:gd name="connsiteX8" fmla="*/ 2137 w 115110"/>
                                <a:gd name="connsiteY8" fmla="*/ 4504 h 95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5424">
                                  <a:moveTo>
                                    <a:pt x="2137" y="4504"/>
                                  </a:moveTo>
                                  <a:cubicBezTo>
                                    <a:pt x="-1326" y="9699"/>
                                    <a:pt x="-461" y="16627"/>
                                    <a:pt x="3869" y="20090"/>
                                  </a:cubicBezTo>
                                  <a:lnTo>
                                    <a:pt x="97387" y="92827"/>
                                  </a:lnTo>
                                  <a:cubicBezTo>
                                    <a:pt x="99119" y="94558"/>
                                    <a:pt x="101717" y="95425"/>
                                    <a:pt x="104314" y="95425"/>
                                  </a:cubicBezTo>
                                  <a:lnTo>
                                    <a:pt x="104314" y="95425"/>
                                  </a:lnTo>
                                  <a:cubicBezTo>
                                    <a:pt x="107778" y="95425"/>
                                    <a:pt x="111242" y="93693"/>
                                    <a:pt x="112974" y="91095"/>
                                  </a:cubicBezTo>
                                  <a:cubicBezTo>
                                    <a:pt x="116437" y="85899"/>
                                    <a:pt x="115571" y="78972"/>
                                    <a:pt x="111242" y="75509"/>
                                  </a:cubicBezTo>
                                  <a:lnTo>
                                    <a:pt x="17724" y="2772"/>
                                  </a:lnTo>
                                  <a:cubicBezTo>
                                    <a:pt x="12528" y="-1557"/>
                                    <a:pt x="5601" y="-692"/>
                                    <a:pt x="2137" y="45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Freeform 97">
                            <a:extLst>
                              <a:ext uri="{FF2B5EF4-FFF2-40B4-BE49-F238E27FC236}">
                                <a16:creationId xmlns:a16="http://schemas.microsoft.com/office/drawing/2014/main" id="{833F423B-71CD-5C4B-B90D-F5971AF044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54319" y="5537820"/>
                              <a:ext cx="208092" cy="101845"/>
                            </a:xfrm>
                            <a:custGeom>
                              <a:avLst/>
                              <a:gdLst>
                                <a:gd name="connsiteX0" fmla="*/ 1003 w 208092"/>
                                <a:gd name="connsiteY0" fmla="*/ 6596 h 101845"/>
                                <a:gd name="connsiteX1" fmla="*/ 7064 w 208092"/>
                                <a:gd name="connsiteY1" fmla="*/ 21316 h 101845"/>
                                <a:gd name="connsiteX2" fmla="*/ 192369 w 208092"/>
                                <a:gd name="connsiteY2" fmla="*/ 100980 h 101845"/>
                                <a:gd name="connsiteX3" fmla="*/ 196698 w 208092"/>
                                <a:gd name="connsiteY3" fmla="*/ 101846 h 101845"/>
                                <a:gd name="connsiteX4" fmla="*/ 207089 w 208092"/>
                                <a:gd name="connsiteY4" fmla="*/ 94918 h 101845"/>
                                <a:gd name="connsiteX5" fmla="*/ 201028 w 208092"/>
                                <a:gd name="connsiteY5" fmla="*/ 80198 h 101845"/>
                                <a:gd name="connsiteX6" fmla="*/ 15723 w 208092"/>
                                <a:gd name="connsiteY6" fmla="*/ 534 h 101845"/>
                                <a:gd name="connsiteX7" fmla="*/ 1003 w 208092"/>
                                <a:gd name="connsiteY7" fmla="*/ 6596 h 101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1845">
                                  <a:moveTo>
                                    <a:pt x="1003" y="6596"/>
                                  </a:moveTo>
                                  <a:cubicBezTo>
                                    <a:pt x="-1595" y="11791"/>
                                    <a:pt x="1003" y="18719"/>
                                    <a:pt x="7064" y="21316"/>
                                  </a:cubicBezTo>
                                  <a:lnTo>
                                    <a:pt x="192369" y="100980"/>
                                  </a:lnTo>
                                  <a:cubicBezTo>
                                    <a:pt x="194101" y="101846"/>
                                    <a:pt x="194967" y="101846"/>
                                    <a:pt x="196698" y="101846"/>
                                  </a:cubicBezTo>
                                  <a:cubicBezTo>
                                    <a:pt x="201028" y="101846"/>
                                    <a:pt x="205357" y="99248"/>
                                    <a:pt x="207089" y="94918"/>
                                  </a:cubicBezTo>
                                  <a:cubicBezTo>
                                    <a:pt x="209687" y="89723"/>
                                    <a:pt x="207089" y="82795"/>
                                    <a:pt x="201028" y="80198"/>
                                  </a:cubicBezTo>
                                  <a:lnTo>
                                    <a:pt x="15723" y="534"/>
                                  </a:lnTo>
                                  <a:cubicBezTo>
                                    <a:pt x="10528" y="-1197"/>
                                    <a:pt x="3601" y="1400"/>
                                    <a:pt x="1003" y="6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Freeform 98">
                            <a:extLst>
                              <a:ext uri="{FF2B5EF4-FFF2-40B4-BE49-F238E27FC236}">
                                <a16:creationId xmlns:a16="http://schemas.microsoft.com/office/drawing/2014/main" id="{4AE0B7E1-76B1-5D45-92B1-299E3E05CC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91075" y="5459556"/>
                              <a:ext cx="22703" cy="71004"/>
                            </a:xfrm>
                            <a:custGeom>
                              <a:avLst/>
                              <a:gdLst>
                                <a:gd name="connsiteX0" fmla="*/ 10486 w 22703"/>
                                <a:gd name="connsiteY0" fmla="*/ 0 h 71004"/>
                                <a:gd name="connsiteX1" fmla="*/ 95 w 22703"/>
                                <a:gd name="connsiteY1" fmla="*/ 11257 h 71004"/>
                                <a:gd name="connsiteX2" fmla="*/ 961 w 22703"/>
                                <a:gd name="connsiteY2" fmla="*/ 60614 h 71004"/>
                                <a:gd name="connsiteX3" fmla="*/ 12217 w 22703"/>
                                <a:gd name="connsiteY3" fmla="*/ 71005 h 71004"/>
                                <a:gd name="connsiteX4" fmla="*/ 12217 w 22703"/>
                                <a:gd name="connsiteY4" fmla="*/ 71005 h 71004"/>
                                <a:gd name="connsiteX5" fmla="*/ 22608 w 22703"/>
                                <a:gd name="connsiteY5" fmla="*/ 59748 h 71004"/>
                                <a:gd name="connsiteX6" fmla="*/ 21743 w 22703"/>
                                <a:gd name="connsiteY6" fmla="*/ 10391 h 71004"/>
                                <a:gd name="connsiteX7" fmla="*/ 10486 w 22703"/>
                                <a:gd name="connsiteY7" fmla="*/ 0 h 710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703" h="71004">
                                  <a:moveTo>
                                    <a:pt x="10486" y="0"/>
                                  </a:move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961" y="60614"/>
                                  </a:lnTo>
                                  <a:cubicBezTo>
                                    <a:pt x="961" y="66675"/>
                                    <a:pt x="6156" y="71005"/>
                                    <a:pt x="12217" y="71005"/>
                                  </a:cubicBezTo>
                                  <a:lnTo>
                                    <a:pt x="12217" y="71005"/>
                                  </a:lnTo>
                                  <a:cubicBezTo>
                                    <a:pt x="18279" y="71005"/>
                                    <a:pt x="23474" y="65809"/>
                                    <a:pt x="22608" y="59748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5195"/>
                                    <a:pt x="16547" y="0"/>
                                    <a:pt x="1048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Freeform 99">
                            <a:extLst>
                              <a:ext uri="{FF2B5EF4-FFF2-40B4-BE49-F238E27FC236}">
                                <a16:creationId xmlns:a16="http://schemas.microsoft.com/office/drawing/2014/main" id="{A4FFAEF7-B803-5E45-B8BC-1F6B9D882C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409671" y="6723630"/>
                              <a:ext cx="138851" cy="81549"/>
                            </a:xfrm>
                            <a:custGeom>
                              <a:avLst/>
                              <a:gdLst>
                                <a:gd name="connsiteX0" fmla="*/ 10544 w 138851"/>
                                <a:gd name="connsiteY0" fmla="*/ 81549 h 81549"/>
                                <a:gd name="connsiteX1" fmla="*/ 10544 w 138851"/>
                                <a:gd name="connsiteY1" fmla="*/ 81549 h 81549"/>
                                <a:gd name="connsiteX2" fmla="*/ 15740 w 138851"/>
                                <a:gd name="connsiteY2" fmla="*/ 80683 h 81549"/>
                                <a:gd name="connsiteX3" fmla="*/ 132637 w 138851"/>
                                <a:gd name="connsiteY3" fmla="*/ 20935 h 81549"/>
                                <a:gd name="connsiteX4" fmla="*/ 137833 w 138851"/>
                                <a:gd name="connsiteY4" fmla="*/ 6215 h 81549"/>
                                <a:gd name="connsiteX5" fmla="*/ 123112 w 138851"/>
                                <a:gd name="connsiteY5" fmla="*/ 1019 h 81549"/>
                                <a:gd name="connsiteX6" fmla="*/ 6215 w 138851"/>
                                <a:gd name="connsiteY6" fmla="*/ 60767 h 81549"/>
                                <a:gd name="connsiteX7" fmla="*/ 1019 w 138851"/>
                                <a:gd name="connsiteY7" fmla="*/ 75488 h 81549"/>
                                <a:gd name="connsiteX8" fmla="*/ 10544 w 138851"/>
                                <a:gd name="connsiteY8" fmla="*/ 81549 h 81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1549">
                                  <a:moveTo>
                                    <a:pt x="10544" y="81549"/>
                                  </a:moveTo>
                                  <a:lnTo>
                                    <a:pt x="10544" y="81549"/>
                                  </a:lnTo>
                                  <a:cubicBezTo>
                                    <a:pt x="12276" y="81549"/>
                                    <a:pt x="14008" y="81549"/>
                                    <a:pt x="15740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7833" y="18337"/>
                                    <a:pt x="140430" y="11410"/>
                                    <a:pt x="137833" y="6215"/>
                                  </a:cubicBez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5"/>
                                    <a:pt x="-1579" y="70292"/>
                                    <a:pt x="1019" y="75488"/>
                                  </a:cubicBezTo>
                                  <a:cubicBezTo>
                                    <a:pt x="2751" y="78951"/>
                                    <a:pt x="6215" y="81549"/>
                                    <a:pt x="10544" y="815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0" name="Freeform 100">
                            <a:extLst>
                              <a:ext uri="{FF2B5EF4-FFF2-40B4-BE49-F238E27FC236}">
                                <a16:creationId xmlns:a16="http://schemas.microsoft.com/office/drawing/2014/main" id="{A4127FA0-3C48-594D-9A98-60E79657EA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27012" y="6578650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8 w 37421"/>
                                <a:gd name="connsiteY1" fmla="*/ 65470 h 65469"/>
                                <a:gd name="connsiteX2" fmla="*/ 21309 w 37421"/>
                                <a:gd name="connsiteY2" fmla="*/ 58543 h 65469"/>
                                <a:gd name="connsiteX3" fmla="*/ 36895 w 37421"/>
                                <a:gd name="connsiteY3" fmla="*/ 14382 h 65469"/>
                                <a:gd name="connsiteX4" fmla="*/ 29968 w 37421"/>
                                <a:gd name="connsiteY4" fmla="*/ 527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6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8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9" y="58543"/>
                                  </a:cubicBezTo>
                                  <a:lnTo>
                                    <a:pt x="36895" y="14382"/>
                                  </a:lnTo>
                                  <a:cubicBezTo>
                                    <a:pt x="38627" y="8320"/>
                                    <a:pt x="36029" y="2259"/>
                                    <a:pt x="29968" y="527"/>
                                  </a:cubicBez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6"/>
                                  </a:lnTo>
                                  <a:cubicBezTo>
                                    <a:pt x="-1205" y="56811"/>
                                    <a:pt x="1393" y="62872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1" name="Freeform 101">
                            <a:extLst>
                              <a:ext uri="{FF2B5EF4-FFF2-40B4-BE49-F238E27FC236}">
                                <a16:creationId xmlns:a16="http://schemas.microsoft.com/office/drawing/2014/main" id="{3CD3D56F-2F86-8749-A514-27378EA06D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02905" y="6507784"/>
                              <a:ext cx="25021" cy="36888"/>
                            </a:xfrm>
                            <a:custGeom>
                              <a:avLst/>
                              <a:gdLst>
                                <a:gd name="connsiteX0" fmla="*/ 21170 w 25021"/>
                                <a:gd name="connsiteY0" fmla="*/ 28963 h 36888"/>
                                <a:gd name="connsiteX1" fmla="*/ 24633 w 25021"/>
                                <a:gd name="connsiteY1" fmla="*/ 13376 h 36888"/>
                                <a:gd name="connsiteX2" fmla="*/ 16840 w 25021"/>
                                <a:gd name="connsiteY2" fmla="*/ 388 h 36888"/>
                                <a:gd name="connsiteX3" fmla="*/ 3852 w 25021"/>
                                <a:gd name="connsiteY3" fmla="*/ 8181 h 36888"/>
                                <a:gd name="connsiteX4" fmla="*/ 388 w 25021"/>
                                <a:gd name="connsiteY4" fmla="*/ 23767 h 36888"/>
                                <a:gd name="connsiteX5" fmla="*/ 8181 w 25021"/>
                                <a:gd name="connsiteY5" fmla="*/ 36756 h 36888"/>
                                <a:gd name="connsiteX6" fmla="*/ 10779 w 25021"/>
                                <a:gd name="connsiteY6" fmla="*/ 36756 h 36888"/>
                                <a:gd name="connsiteX7" fmla="*/ 21170 w 25021"/>
                                <a:gd name="connsiteY7" fmla="*/ 28963 h 36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888">
                                  <a:moveTo>
                                    <a:pt x="21170" y="28963"/>
                                  </a:moveTo>
                                  <a:lnTo>
                                    <a:pt x="24633" y="13376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9" y="-1344"/>
                                    <a:pt x="4717" y="2986"/>
                                    <a:pt x="3852" y="8181"/>
                                  </a:cubicBezTo>
                                  <a:lnTo>
                                    <a:pt x="388" y="23767"/>
                                  </a:lnTo>
                                  <a:cubicBezTo>
                                    <a:pt x="-1344" y="29829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7622"/>
                                    <a:pt x="20304" y="34158"/>
                                    <a:pt x="21170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Freeform 102">
                            <a:extLst>
                              <a:ext uri="{FF2B5EF4-FFF2-40B4-BE49-F238E27FC236}">
                                <a16:creationId xmlns:a16="http://schemas.microsoft.com/office/drawing/2014/main" id="{93F1214A-E4D6-D745-9CF1-7B0C0791D9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95618" y="6540749"/>
                              <a:ext cx="55207" cy="86220"/>
                            </a:xfrm>
                            <a:custGeom>
                              <a:avLst/>
                              <a:gdLst>
                                <a:gd name="connsiteX0" fmla="*/ 20243 w 55207"/>
                                <a:gd name="connsiteY0" fmla="*/ 80857 h 86220"/>
                                <a:gd name="connsiteX1" fmla="*/ 54014 w 55207"/>
                                <a:gd name="connsiteY1" fmla="*/ 15914 h 86220"/>
                                <a:gd name="connsiteX2" fmla="*/ 49684 w 55207"/>
                                <a:gd name="connsiteY2" fmla="*/ 1193 h 86220"/>
                                <a:gd name="connsiteX3" fmla="*/ 34964 w 55207"/>
                                <a:gd name="connsiteY3" fmla="*/ 5523 h 86220"/>
                                <a:gd name="connsiteX4" fmla="*/ 1193 w 55207"/>
                                <a:gd name="connsiteY4" fmla="*/ 70466 h 86220"/>
                                <a:gd name="connsiteX5" fmla="*/ 5523 w 55207"/>
                                <a:gd name="connsiteY5" fmla="*/ 85187 h 86220"/>
                                <a:gd name="connsiteX6" fmla="*/ 10719 w 55207"/>
                                <a:gd name="connsiteY6" fmla="*/ 86052 h 86220"/>
                                <a:gd name="connsiteX7" fmla="*/ 20243 w 55207"/>
                                <a:gd name="connsiteY7" fmla="*/ 80857 h 86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220">
                                  <a:moveTo>
                                    <a:pt x="20243" y="80857"/>
                                  </a:moveTo>
                                  <a:lnTo>
                                    <a:pt x="54014" y="15914"/>
                                  </a:lnTo>
                                  <a:cubicBezTo>
                                    <a:pt x="56612" y="10718"/>
                                    <a:pt x="54880" y="3791"/>
                                    <a:pt x="49684" y="1193"/>
                                  </a:cubicBez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1"/>
                                    <a:pt x="328" y="82589"/>
                                    <a:pt x="5523" y="85187"/>
                                  </a:cubicBezTo>
                                  <a:cubicBezTo>
                                    <a:pt x="7255" y="86052"/>
                                    <a:pt x="8987" y="86052"/>
                                    <a:pt x="10719" y="86052"/>
                                  </a:cubicBezTo>
                                  <a:cubicBezTo>
                                    <a:pt x="14182" y="86919"/>
                                    <a:pt x="18512" y="84320"/>
                                    <a:pt x="20243" y="808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3" name="Freeform 103">
                            <a:extLst>
                              <a:ext uri="{FF2B5EF4-FFF2-40B4-BE49-F238E27FC236}">
                                <a16:creationId xmlns:a16="http://schemas.microsoft.com/office/drawing/2014/main" id="{ACB6F641-C86F-4A48-A3E7-9967C1F90B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72520" y="6717170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79"/>
                                <a:gd name="connsiteX1" fmla="*/ 17388 w 57290"/>
                                <a:gd name="connsiteY1" fmla="*/ 43848 h 45579"/>
                                <a:gd name="connsiteX2" fmla="*/ 52025 w 57290"/>
                                <a:gd name="connsiteY2" fmla="*/ 20468 h 45579"/>
                                <a:gd name="connsiteX3" fmla="*/ 55488 w 57290"/>
                                <a:gd name="connsiteY3" fmla="*/ 4882 h 45579"/>
                                <a:gd name="connsiteX4" fmla="*/ 39902 w 57290"/>
                                <a:gd name="connsiteY4" fmla="*/ 1419 h 45579"/>
                                <a:gd name="connsiteX5" fmla="*/ 5266 w 57290"/>
                                <a:gd name="connsiteY5" fmla="*/ 24798 h 45579"/>
                                <a:gd name="connsiteX6" fmla="*/ 1802 w 57290"/>
                                <a:gd name="connsiteY6" fmla="*/ 40385 h 45579"/>
                                <a:gd name="connsiteX7" fmla="*/ 11327 w 57290"/>
                                <a:gd name="connsiteY7" fmla="*/ 45580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6" y="44714"/>
                                    <a:pt x="17388" y="43848"/>
                                  </a:cubicBezTo>
                                  <a:lnTo>
                                    <a:pt x="52025" y="20468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8" y="-1179"/>
                                    <a:pt x="39902" y="1419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2"/>
                                    <a:pt x="-1662" y="35189"/>
                                    <a:pt x="1802" y="40385"/>
                                  </a:cubicBezTo>
                                  <a:cubicBezTo>
                                    <a:pt x="4400" y="43848"/>
                                    <a:pt x="7863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Freeform 104">
                            <a:extLst>
                              <a:ext uri="{FF2B5EF4-FFF2-40B4-BE49-F238E27FC236}">
                                <a16:creationId xmlns:a16="http://schemas.microsoft.com/office/drawing/2014/main" id="{BEF722A1-AB4D-9C4A-AC3C-E9F673E241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10071" y="6073312"/>
                              <a:ext cx="58595" cy="68581"/>
                            </a:xfrm>
                            <a:custGeom>
                              <a:avLst/>
                              <a:gdLst>
                                <a:gd name="connsiteX0" fmla="*/ 56458 w 58595"/>
                                <a:gd name="connsiteY0" fmla="*/ 51263 h 68581"/>
                                <a:gd name="connsiteX1" fmla="*/ 20090 w 58595"/>
                                <a:gd name="connsiteY1" fmla="*/ 4504 h 68581"/>
                                <a:gd name="connsiteX2" fmla="*/ 4504 w 58595"/>
                                <a:gd name="connsiteY2" fmla="*/ 2772 h 68581"/>
                                <a:gd name="connsiteX3" fmla="*/ 2772 w 58595"/>
                                <a:gd name="connsiteY3" fmla="*/ 18358 h 68581"/>
                                <a:gd name="connsiteX4" fmla="*/ 39140 w 58595"/>
                                <a:gd name="connsiteY4" fmla="*/ 64252 h 68581"/>
                                <a:gd name="connsiteX5" fmla="*/ 47799 w 58595"/>
                                <a:gd name="connsiteY5" fmla="*/ 68581 h 68581"/>
                                <a:gd name="connsiteX6" fmla="*/ 47799 w 58595"/>
                                <a:gd name="connsiteY6" fmla="*/ 68581 h 68581"/>
                                <a:gd name="connsiteX7" fmla="*/ 54727 w 58595"/>
                                <a:gd name="connsiteY7" fmla="*/ 65983 h 68581"/>
                                <a:gd name="connsiteX8" fmla="*/ 56458 w 58595"/>
                                <a:gd name="connsiteY8" fmla="*/ 51263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8581">
                                  <a:moveTo>
                                    <a:pt x="56458" y="51263"/>
                                  </a:move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5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8581"/>
                                    <a:pt x="52129" y="67715"/>
                                    <a:pt x="54727" y="65983"/>
                                  </a:cubicBezTo>
                                  <a:cubicBezTo>
                                    <a:pt x="59056" y="63386"/>
                                    <a:pt x="59922" y="56459"/>
                                    <a:pt x="56458" y="51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5" name="Freeform 105">
                            <a:extLst>
                              <a:ext uri="{FF2B5EF4-FFF2-40B4-BE49-F238E27FC236}">
                                <a16:creationId xmlns:a16="http://schemas.microsoft.com/office/drawing/2014/main" id="{319B19F1-7571-3A49-BF02-6F34E0DE4E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22040" y="5971847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2 h 168313"/>
                                <a:gd name="connsiteX3" fmla="*/ 20243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3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3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2" y="163119"/>
                                    <a:pt x="106834" y="157057"/>
                                    <a:pt x="104237" y="151862"/>
                                  </a:cubicBez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9"/>
                                    <a:pt x="1193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7784" y="166582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6" name="Freeform 106">
                            <a:extLst>
                              <a:ext uri="{FF2B5EF4-FFF2-40B4-BE49-F238E27FC236}">
                                <a16:creationId xmlns:a16="http://schemas.microsoft.com/office/drawing/2014/main" id="{40E9D33D-8722-404B-859E-C6A1894D79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62329" y="6629938"/>
                              <a:ext cx="41736" cy="59209"/>
                            </a:xfrm>
                            <a:custGeom>
                              <a:avLst/>
                              <a:gdLst>
                                <a:gd name="connsiteX0" fmla="*/ 5907 w 41736"/>
                                <a:gd name="connsiteY0" fmla="*/ 58344 h 59209"/>
                                <a:gd name="connsiteX1" fmla="*/ 11102 w 41736"/>
                                <a:gd name="connsiteY1" fmla="*/ 59209 h 59209"/>
                                <a:gd name="connsiteX2" fmla="*/ 20627 w 41736"/>
                                <a:gd name="connsiteY2" fmla="*/ 53148 h 59209"/>
                                <a:gd name="connsiteX3" fmla="*/ 40543 w 41736"/>
                                <a:gd name="connsiteY3" fmla="*/ 15914 h 59209"/>
                                <a:gd name="connsiteX4" fmla="*/ 36213 w 41736"/>
                                <a:gd name="connsiteY4" fmla="*/ 1193 h 59209"/>
                                <a:gd name="connsiteX5" fmla="*/ 21493 w 41736"/>
                                <a:gd name="connsiteY5" fmla="*/ 5523 h 59209"/>
                                <a:gd name="connsiteX6" fmla="*/ 1577 w 41736"/>
                                <a:gd name="connsiteY6" fmla="*/ 42757 h 59209"/>
                                <a:gd name="connsiteX7" fmla="*/ 5907 w 41736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736" h="59209">
                                  <a:moveTo>
                                    <a:pt x="5907" y="58344"/>
                                  </a:moveTo>
                                  <a:cubicBezTo>
                                    <a:pt x="7639" y="59209"/>
                                    <a:pt x="9370" y="59209"/>
                                    <a:pt x="11102" y="59209"/>
                                  </a:cubicBezTo>
                                  <a:cubicBezTo>
                                    <a:pt x="15432" y="59209"/>
                                    <a:pt x="18895" y="57477"/>
                                    <a:pt x="20627" y="53148"/>
                                  </a:cubicBezTo>
                                  <a:lnTo>
                                    <a:pt x="40543" y="15914"/>
                                  </a:lnTo>
                                  <a:cubicBezTo>
                                    <a:pt x="43141" y="10719"/>
                                    <a:pt x="41409" y="3791"/>
                                    <a:pt x="36213" y="1193"/>
                                  </a:cubicBezTo>
                                  <a:cubicBezTo>
                                    <a:pt x="31018" y="-1404"/>
                                    <a:pt x="24091" y="328"/>
                                    <a:pt x="21493" y="5523"/>
                                  </a:cubicBezTo>
                                  <a:lnTo>
                                    <a:pt x="1577" y="42757"/>
                                  </a:lnTo>
                                  <a:cubicBezTo>
                                    <a:pt x="-1887" y="48818"/>
                                    <a:pt x="711" y="55746"/>
                                    <a:pt x="5907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7" name="Freeform 107">
                            <a:extLst>
                              <a:ext uri="{FF2B5EF4-FFF2-40B4-BE49-F238E27FC236}">
                                <a16:creationId xmlns:a16="http://schemas.microsoft.com/office/drawing/2014/main" id="{C7A1F2B4-BF9F-554D-8C74-7455543B40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75138" y="6552812"/>
                              <a:ext cx="42397" cy="110358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8"/>
                                <a:gd name="connsiteX1" fmla="*/ 10837 w 42397"/>
                                <a:gd name="connsiteY1" fmla="*/ 110358 h 110358"/>
                                <a:gd name="connsiteX2" fmla="*/ 21228 w 42397"/>
                                <a:gd name="connsiteY2" fmla="*/ 101699 h 110358"/>
                                <a:gd name="connsiteX3" fmla="*/ 42009 w 42397"/>
                                <a:gd name="connsiteY3" fmla="*/ 13377 h 110358"/>
                                <a:gd name="connsiteX4" fmla="*/ 34216 w 42397"/>
                                <a:gd name="connsiteY4" fmla="*/ 388 h 110358"/>
                                <a:gd name="connsiteX5" fmla="*/ 21228 w 42397"/>
                                <a:gd name="connsiteY5" fmla="*/ 8181 h 110358"/>
                                <a:gd name="connsiteX6" fmla="*/ 446 w 42397"/>
                                <a:gd name="connsiteY6" fmla="*/ 96504 h 110358"/>
                                <a:gd name="connsiteX7" fmla="*/ 8239 w 42397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8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8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8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2565"/>
                                    <a:pt x="2178" y="108627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Freeform 108">
                            <a:extLst>
                              <a:ext uri="{FF2B5EF4-FFF2-40B4-BE49-F238E27FC236}">
                                <a16:creationId xmlns:a16="http://schemas.microsoft.com/office/drawing/2014/main" id="{B24DA11E-48C9-0F4E-B0A9-BA541151D8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33518" y="5414868"/>
                              <a:ext cx="37421" cy="66335"/>
                            </a:xfrm>
                            <a:custGeom>
                              <a:avLst/>
                              <a:gdLst>
                                <a:gd name="connsiteX0" fmla="*/ 29968 w 37421"/>
                                <a:gd name="connsiteY0" fmla="*/ 527 h 66335"/>
                                <a:gd name="connsiteX1" fmla="*/ 16113 w 37421"/>
                                <a:gd name="connsiteY1" fmla="*/ 7454 h 66335"/>
                                <a:gd name="connsiteX2" fmla="*/ 527 w 37421"/>
                                <a:gd name="connsiteY2" fmla="*/ 51615 h 66335"/>
                                <a:gd name="connsiteX3" fmla="*/ 7454 w 37421"/>
                                <a:gd name="connsiteY3" fmla="*/ 65470 h 66335"/>
                                <a:gd name="connsiteX4" fmla="*/ 10918 w 37421"/>
                                <a:gd name="connsiteY4" fmla="*/ 66336 h 66335"/>
                                <a:gd name="connsiteX5" fmla="*/ 10918 w 37421"/>
                                <a:gd name="connsiteY5" fmla="*/ 66336 h 66335"/>
                                <a:gd name="connsiteX6" fmla="*/ 21308 w 37421"/>
                                <a:gd name="connsiteY6" fmla="*/ 59408 h 66335"/>
                                <a:gd name="connsiteX7" fmla="*/ 36895 w 37421"/>
                                <a:gd name="connsiteY7" fmla="*/ 15247 h 66335"/>
                                <a:gd name="connsiteX8" fmla="*/ 29968 w 37421"/>
                                <a:gd name="connsiteY8" fmla="*/ 527 h 6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37421" h="66335">
                                  <a:moveTo>
                                    <a:pt x="29968" y="527"/>
                                  </a:move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7677"/>
                                    <a:pt x="1393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lnTo>
                                    <a:pt x="10918" y="66336"/>
                                  </a:lnTo>
                                  <a:cubicBezTo>
                                    <a:pt x="15247" y="66336"/>
                                    <a:pt x="19577" y="63738"/>
                                    <a:pt x="21308" y="59408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7" y="9186"/>
                                    <a:pt x="36029" y="3124"/>
                                    <a:pt x="29968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Freeform 109">
                            <a:extLst>
                              <a:ext uri="{FF2B5EF4-FFF2-40B4-BE49-F238E27FC236}">
                                <a16:creationId xmlns:a16="http://schemas.microsoft.com/office/drawing/2014/main" id="{1E6F7300-18A9-AD4C-BA6E-259B5A6E2C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09412" y="5344003"/>
                              <a:ext cx="25079" cy="36756"/>
                            </a:xfrm>
                            <a:custGeom>
                              <a:avLst/>
                              <a:gdLst>
                                <a:gd name="connsiteX0" fmla="*/ 16840 w 25079"/>
                                <a:gd name="connsiteY0" fmla="*/ 388 h 36756"/>
                                <a:gd name="connsiteX1" fmla="*/ 3852 w 25079"/>
                                <a:gd name="connsiteY1" fmla="*/ 8181 h 36756"/>
                                <a:gd name="connsiteX2" fmla="*/ 388 w 25079"/>
                                <a:gd name="connsiteY2" fmla="*/ 23768 h 36756"/>
                                <a:gd name="connsiteX3" fmla="*/ 8181 w 25079"/>
                                <a:gd name="connsiteY3" fmla="*/ 36756 h 36756"/>
                                <a:gd name="connsiteX4" fmla="*/ 10779 w 25079"/>
                                <a:gd name="connsiteY4" fmla="*/ 36756 h 36756"/>
                                <a:gd name="connsiteX5" fmla="*/ 21170 w 25079"/>
                                <a:gd name="connsiteY5" fmla="*/ 28097 h 36756"/>
                                <a:gd name="connsiteX6" fmla="*/ 24633 w 25079"/>
                                <a:gd name="connsiteY6" fmla="*/ 12510 h 36756"/>
                                <a:gd name="connsiteX7" fmla="*/ 16840 w 25079"/>
                                <a:gd name="connsiteY7" fmla="*/ 388 h 36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6756">
                                  <a:moveTo>
                                    <a:pt x="16840" y="388"/>
                                  </a:moveTo>
                                  <a:cubicBezTo>
                                    <a:pt x="10779" y="-1344"/>
                                    <a:pt x="4717" y="2986"/>
                                    <a:pt x="3852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6756"/>
                                    <a:pt x="20304" y="33292"/>
                                    <a:pt x="21170" y="28097"/>
                                  </a:cubicBezTo>
                                  <a:lnTo>
                                    <a:pt x="24633" y="12510"/>
                                  </a:lnTo>
                                  <a:cubicBezTo>
                                    <a:pt x="26365" y="7315"/>
                                    <a:pt x="22901" y="1254"/>
                                    <a:pt x="16840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0" name="Freeform 110">
                            <a:extLst>
                              <a:ext uri="{FF2B5EF4-FFF2-40B4-BE49-F238E27FC236}">
                                <a16:creationId xmlns:a16="http://schemas.microsoft.com/office/drawing/2014/main" id="{391DBBC3-54FA-DA42-A0D2-C5F26672312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80837" y="5389286"/>
                              <a:ext cx="42339" cy="110101"/>
                            </a:xfrm>
                            <a:custGeom>
                              <a:avLst/>
                              <a:gdLst>
                                <a:gd name="connsiteX0" fmla="*/ 21170 w 42339"/>
                                <a:gd name="connsiteY0" fmla="*/ 8791 h 110101"/>
                                <a:gd name="connsiteX1" fmla="*/ 388 w 42339"/>
                                <a:gd name="connsiteY1" fmla="*/ 97113 h 110101"/>
                                <a:gd name="connsiteX2" fmla="*/ 8181 w 42339"/>
                                <a:gd name="connsiteY2" fmla="*/ 110102 h 110101"/>
                                <a:gd name="connsiteX3" fmla="*/ 10779 w 42339"/>
                                <a:gd name="connsiteY3" fmla="*/ 110102 h 110101"/>
                                <a:gd name="connsiteX4" fmla="*/ 21170 w 42339"/>
                                <a:gd name="connsiteY4" fmla="*/ 101443 h 110101"/>
                                <a:gd name="connsiteX5" fmla="*/ 41952 w 42339"/>
                                <a:gd name="connsiteY5" fmla="*/ 13120 h 110101"/>
                                <a:gd name="connsiteX6" fmla="*/ 34158 w 42339"/>
                                <a:gd name="connsiteY6" fmla="*/ 132 h 110101"/>
                                <a:gd name="connsiteX7" fmla="*/ 21170 w 42339"/>
                                <a:gd name="connsiteY7" fmla="*/ 8791 h 110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101">
                                  <a:moveTo>
                                    <a:pt x="21170" y="8791"/>
                                  </a:moveTo>
                                  <a:lnTo>
                                    <a:pt x="388" y="97113"/>
                                  </a:lnTo>
                                  <a:cubicBezTo>
                                    <a:pt x="-1344" y="103175"/>
                                    <a:pt x="2986" y="109236"/>
                                    <a:pt x="8181" y="110102"/>
                                  </a:cubicBezTo>
                                  <a:cubicBezTo>
                                    <a:pt x="9047" y="110102"/>
                                    <a:pt x="9913" y="110102"/>
                                    <a:pt x="10779" y="110102"/>
                                  </a:cubicBezTo>
                                  <a:cubicBezTo>
                                    <a:pt x="15974" y="110102"/>
                                    <a:pt x="20304" y="106638"/>
                                    <a:pt x="21170" y="101443"/>
                                  </a:cubicBezTo>
                                  <a:lnTo>
                                    <a:pt x="41952" y="13120"/>
                                  </a:lnTo>
                                  <a:cubicBezTo>
                                    <a:pt x="43683" y="7059"/>
                                    <a:pt x="39354" y="997"/>
                                    <a:pt x="34158" y="132"/>
                                  </a:cubicBezTo>
                                  <a:cubicBezTo>
                                    <a:pt x="28963" y="-734"/>
                                    <a:pt x="22902" y="2729"/>
                                    <a:pt x="21170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1" name="Freeform 111">
                            <a:extLst>
                              <a:ext uri="{FF2B5EF4-FFF2-40B4-BE49-F238E27FC236}">
                                <a16:creationId xmlns:a16="http://schemas.microsoft.com/office/drawing/2014/main" id="{9F27F664-FE83-5640-9C7D-3D21863AA7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7707" y="5330536"/>
                              <a:ext cx="23474" cy="115166"/>
                            </a:xfrm>
                            <a:custGeom>
                              <a:avLst/>
                              <a:gdLst>
                                <a:gd name="connsiteX0" fmla="*/ 11257 w 23474"/>
                                <a:gd name="connsiteY0" fmla="*/ 0 h 115166"/>
                                <a:gd name="connsiteX1" fmla="*/ 11257 w 23474"/>
                                <a:gd name="connsiteY1" fmla="*/ 0 h 115166"/>
                                <a:gd name="connsiteX2" fmla="*/ 0 w 23474"/>
                                <a:gd name="connsiteY2" fmla="*/ 11257 h 115166"/>
                                <a:gd name="connsiteX3" fmla="*/ 1732 w 23474"/>
                                <a:gd name="connsiteY3" fmla="*/ 104775 h 115166"/>
                                <a:gd name="connsiteX4" fmla="*/ 12989 w 23474"/>
                                <a:gd name="connsiteY4" fmla="*/ 115166 h 115166"/>
                                <a:gd name="connsiteX5" fmla="*/ 12989 w 23474"/>
                                <a:gd name="connsiteY5" fmla="*/ 115166 h 115166"/>
                                <a:gd name="connsiteX6" fmla="*/ 23380 w 23474"/>
                                <a:gd name="connsiteY6" fmla="*/ 103909 h 115166"/>
                                <a:gd name="connsiteX7" fmla="*/ 21648 w 23474"/>
                                <a:gd name="connsiteY7" fmla="*/ 10391 h 115166"/>
                                <a:gd name="connsiteX8" fmla="*/ 11257 w 23474"/>
                                <a:gd name="connsiteY8" fmla="*/ 0 h 115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6">
                                  <a:moveTo>
                                    <a:pt x="11257" y="0"/>
                                  </a:moveTo>
                                  <a:lnTo>
                                    <a:pt x="11257" y="0"/>
                                  </a:lnTo>
                                  <a:cubicBezTo>
                                    <a:pt x="5195" y="0"/>
                                    <a:pt x="0" y="5196"/>
                                    <a:pt x="0" y="11257"/>
                                  </a:cubicBezTo>
                                  <a:lnTo>
                                    <a:pt x="1732" y="104775"/>
                                  </a:lnTo>
                                  <a:cubicBezTo>
                                    <a:pt x="1732" y="110837"/>
                                    <a:pt x="6927" y="115166"/>
                                    <a:pt x="12989" y="115166"/>
                                  </a:cubicBezTo>
                                  <a:lnTo>
                                    <a:pt x="12989" y="115166"/>
                                  </a:lnTo>
                                  <a:cubicBezTo>
                                    <a:pt x="19050" y="115166"/>
                                    <a:pt x="24245" y="109971"/>
                                    <a:pt x="23380" y="103909"/>
                                  </a:cubicBezTo>
                                  <a:lnTo>
                                    <a:pt x="21648" y="10391"/>
                                  </a:lnTo>
                                  <a:cubicBezTo>
                                    <a:pt x="22514" y="4330"/>
                                    <a:pt x="17318" y="0"/>
                                    <a:pt x="112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2" name="Freeform 112">
                            <a:extLst>
                              <a:ext uri="{FF2B5EF4-FFF2-40B4-BE49-F238E27FC236}">
                                <a16:creationId xmlns:a16="http://schemas.microsoft.com/office/drawing/2014/main" id="{8B1590E8-906F-1144-987A-1CAA3D40D7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5524" y="6271328"/>
                              <a:ext cx="78832" cy="39416"/>
                            </a:xfrm>
                            <a:custGeom>
                              <a:avLst/>
                              <a:gdLst>
                                <a:gd name="connsiteX0" fmla="*/ 64528 w 78832"/>
                                <a:gd name="connsiteY0" fmla="*/ 38551 h 39416"/>
                                <a:gd name="connsiteX1" fmla="*/ 67991 w 78832"/>
                                <a:gd name="connsiteY1" fmla="*/ 39416 h 39416"/>
                                <a:gd name="connsiteX2" fmla="*/ 78382 w 78832"/>
                                <a:gd name="connsiteY2" fmla="*/ 31624 h 39416"/>
                                <a:gd name="connsiteX3" fmla="*/ 71455 w 78832"/>
                                <a:gd name="connsiteY3" fmla="*/ 17769 h 39416"/>
                                <a:gd name="connsiteX4" fmla="*/ 14305 w 78832"/>
                                <a:gd name="connsiteY4" fmla="*/ 451 h 39416"/>
                                <a:gd name="connsiteX5" fmla="*/ 450 w 78832"/>
                                <a:gd name="connsiteY5" fmla="*/ 7378 h 39416"/>
                                <a:gd name="connsiteX6" fmla="*/ 7378 w 78832"/>
                                <a:gd name="connsiteY6" fmla="*/ 21233 h 39416"/>
                                <a:gd name="connsiteX7" fmla="*/ 64528 w 78832"/>
                                <a:gd name="connsiteY7" fmla="*/ 38551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832" h="39416">
                                  <a:moveTo>
                                    <a:pt x="64528" y="38551"/>
                                  </a:moveTo>
                                  <a:cubicBezTo>
                                    <a:pt x="65394" y="38551"/>
                                    <a:pt x="66260" y="39416"/>
                                    <a:pt x="67991" y="39416"/>
                                  </a:cubicBezTo>
                                  <a:cubicBezTo>
                                    <a:pt x="73187" y="39416"/>
                                    <a:pt x="76651" y="35953"/>
                                    <a:pt x="78382" y="31624"/>
                                  </a:cubicBezTo>
                                  <a:cubicBezTo>
                                    <a:pt x="80114" y="25562"/>
                                    <a:pt x="76651" y="19501"/>
                                    <a:pt x="71455" y="17769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64528" y="385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3" name="Freeform 113">
                            <a:extLst>
                              <a:ext uri="{FF2B5EF4-FFF2-40B4-BE49-F238E27FC236}">
                                <a16:creationId xmlns:a16="http://schemas.microsoft.com/office/drawing/2014/main" id="{9D541D32-531E-E64A-B9DE-6E39690435C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89438" y="6346081"/>
                              <a:ext cx="82371" cy="22679"/>
                            </a:xfrm>
                            <a:custGeom>
                              <a:avLst/>
                              <a:gdLst>
                                <a:gd name="connsiteX0" fmla="*/ 82261 w 82371"/>
                                <a:gd name="connsiteY0" fmla="*/ 22679 h 22679"/>
                                <a:gd name="connsiteX1" fmla="*/ 72736 w 82371"/>
                                <a:gd name="connsiteY1" fmla="*/ 9691 h 22679"/>
                                <a:gd name="connsiteX2" fmla="*/ 11257 w 82371"/>
                                <a:gd name="connsiteY2" fmla="*/ 166 h 22679"/>
                                <a:gd name="connsiteX3" fmla="*/ 0 w 82371"/>
                                <a:gd name="connsiteY3" fmla="*/ 6227 h 22679"/>
                                <a:gd name="connsiteX4" fmla="*/ 82261 w 82371"/>
                                <a:gd name="connsiteY4" fmla="*/ 22679 h 22679"/>
                                <a:gd name="connsiteX5" fmla="*/ 82261 w 82371"/>
                                <a:gd name="connsiteY5" fmla="*/ 22679 h 226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82371" h="22679">
                                  <a:moveTo>
                                    <a:pt x="82261" y="22679"/>
                                  </a:moveTo>
                                  <a:cubicBezTo>
                                    <a:pt x="83127" y="16618"/>
                                    <a:pt x="78798" y="11423"/>
                                    <a:pt x="72736" y="9691"/>
                                  </a:cubicBezTo>
                                  <a:lnTo>
                                    <a:pt x="11257" y="166"/>
                                  </a:lnTo>
                                  <a:cubicBezTo>
                                    <a:pt x="6927" y="-700"/>
                                    <a:pt x="2598" y="1897"/>
                                    <a:pt x="0" y="6227"/>
                                  </a:cubicBezTo>
                                  <a:cubicBezTo>
                                    <a:pt x="28575" y="9691"/>
                                    <a:pt x="55418" y="15752"/>
                                    <a:pt x="82261" y="22679"/>
                                  </a:cubicBezTo>
                                  <a:cubicBezTo>
                                    <a:pt x="82261" y="22679"/>
                                    <a:pt x="82261" y="22679"/>
                                    <a:pt x="82261" y="2267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4" name="Freeform 114">
                            <a:extLst>
                              <a:ext uri="{FF2B5EF4-FFF2-40B4-BE49-F238E27FC236}">
                                <a16:creationId xmlns:a16="http://schemas.microsoft.com/office/drawing/2014/main" id="{76AC6866-10A8-A944-A02F-08BBBEAF84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05150" y="5275983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5" name="Freeform 115">
                            <a:extLst>
                              <a:ext uri="{FF2B5EF4-FFF2-40B4-BE49-F238E27FC236}">
                                <a16:creationId xmlns:a16="http://schemas.microsoft.com/office/drawing/2014/main" id="{2BF8B849-502E-174E-9EC3-19AADB056F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97243" y="6486856"/>
                              <a:ext cx="30112" cy="40365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5"/>
                                <a:gd name="connsiteX1" fmla="*/ 21316 w 30112"/>
                                <a:gd name="connsiteY1" fmla="*/ 6596 h 40365"/>
                                <a:gd name="connsiteX2" fmla="*/ 6596 w 30112"/>
                                <a:gd name="connsiteY2" fmla="*/ 534 h 40365"/>
                                <a:gd name="connsiteX3" fmla="*/ 534 w 30112"/>
                                <a:gd name="connsiteY3" fmla="*/ 15255 h 40365"/>
                                <a:gd name="connsiteX4" fmla="*/ 8327 w 30112"/>
                                <a:gd name="connsiteY4" fmla="*/ 33439 h 40365"/>
                                <a:gd name="connsiteX5" fmla="*/ 18718 w 30112"/>
                                <a:gd name="connsiteY5" fmla="*/ 40366 h 40365"/>
                                <a:gd name="connsiteX6" fmla="*/ 23048 w 30112"/>
                                <a:gd name="connsiteY6" fmla="*/ 39500 h 40365"/>
                                <a:gd name="connsiteX7" fmla="*/ 29109 w 30112"/>
                                <a:gd name="connsiteY7" fmla="*/ 24780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5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3"/>
                                    <a:pt x="31707" y="29975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6" name="Freeform 116">
                            <a:extLst>
                              <a:ext uri="{FF2B5EF4-FFF2-40B4-BE49-F238E27FC236}">
                                <a16:creationId xmlns:a16="http://schemas.microsoft.com/office/drawing/2014/main" id="{790E1599-A01F-D24E-8FAD-21248C5B157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16721" y="6265191"/>
                              <a:ext cx="141254" cy="63738"/>
                            </a:xfrm>
                            <a:custGeom>
                              <a:avLst/>
                              <a:gdLst>
                                <a:gd name="connsiteX0" fmla="*/ 140804 w 141254"/>
                                <a:gd name="connsiteY0" fmla="*/ 7454 h 63738"/>
                                <a:gd name="connsiteX1" fmla="*/ 126949 w 141254"/>
                                <a:gd name="connsiteY1" fmla="*/ 526 h 63738"/>
                                <a:gd name="connsiteX2" fmla="*/ 7454 w 141254"/>
                                <a:gd name="connsiteY2" fmla="*/ 42091 h 63738"/>
                                <a:gd name="connsiteX3" fmla="*/ 527 w 141254"/>
                                <a:gd name="connsiteY3" fmla="*/ 55945 h 63738"/>
                                <a:gd name="connsiteX4" fmla="*/ 10918 w 141254"/>
                                <a:gd name="connsiteY4" fmla="*/ 63738 h 63738"/>
                                <a:gd name="connsiteX5" fmla="*/ 14381 w 141254"/>
                                <a:gd name="connsiteY5" fmla="*/ 62872 h 63738"/>
                                <a:gd name="connsiteX6" fmla="*/ 133877 w 141254"/>
                                <a:gd name="connsiteY6" fmla="*/ 21309 h 63738"/>
                                <a:gd name="connsiteX7" fmla="*/ 140804 w 141254"/>
                                <a:gd name="connsiteY7" fmla="*/ 7454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254" h="63738">
                                  <a:moveTo>
                                    <a:pt x="140804" y="7454"/>
                                  </a:moveTo>
                                  <a:cubicBezTo>
                                    <a:pt x="139072" y="1393"/>
                                    <a:pt x="132145" y="-1205"/>
                                    <a:pt x="126949" y="526"/>
                                  </a:cubicBezTo>
                                  <a:lnTo>
                                    <a:pt x="7454" y="42091"/>
                                  </a:lnTo>
                                  <a:cubicBezTo>
                                    <a:pt x="1393" y="43822"/>
                                    <a:pt x="-1205" y="50750"/>
                                    <a:pt x="527" y="55945"/>
                                  </a:cubicBezTo>
                                  <a:cubicBezTo>
                                    <a:pt x="2259" y="60274"/>
                                    <a:pt x="6588" y="63738"/>
                                    <a:pt x="10918" y="63738"/>
                                  </a:cubicBezTo>
                                  <a:cubicBezTo>
                                    <a:pt x="11784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7" y="21309"/>
                                  </a:lnTo>
                                  <a:cubicBezTo>
                                    <a:pt x="139072" y="19577"/>
                                    <a:pt x="142536" y="12649"/>
                                    <a:pt x="140804" y="7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7" name="Freeform 117">
                            <a:extLst>
                              <a:ext uri="{FF2B5EF4-FFF2-40B4-BE49-F238E27FC236}">
                                <a16:creationId xmlns:a16="http://schemas.microsoft.com/office/drawing/2014/main" id="{14B20D42-C8AF-AD45-A251-0D1A405CBA7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15961" y="6526356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8" name="Freeform 118">
                            <a:extLst>
                              <a:ext uri="{FF2B5EF4-FFF2-40B4-BE49-F238E27FC236}">
                                <a16:creationId xmlns:a16="http://schemas.microsoft.com/office/drawing/2014/main" id="{7197BFA9-1902-C040-B79A-A7B8675419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84436" y="5969249"/>
                              <a:ext cx="55207" cy="86918"/>
                            </a:xfrm>
                            <a:custGeom>
                              <a:avLst/>
                              <a:gdLst>
                                <a:gd name="connsiteX0" fmla="*/ 5523 w 55207"/>
                                <a:gd name="connsiteY0" fmla="*/ 86052 h 86918"/>
                                <a:gd name="connsiteX1" fmla="*/ 10718 w 55207"/>
                                <a:gd name="connsiteY1" fmla="*/ 86919 h 86918"/>
                                <a:gd name="connsiteX2" fmla="*/ 20243 w 55207"/>
                                <a:gd name="connsiteY2" fmla="*/ 80857 h 86918"/>
                                <a:gd name="connsiteX3" fmla="*/ 54014 w 55207"/>
                                <a:gd name="connsiteY3" fmla="*/ 15914 h 86918"/>
                                <a:gd name="connsiteX4" fmla="*/ 49684 w 55207"/>
                                <a:gd name="connsiteY4" fmla="*/ 1193 h 86918"/>
                                <a:gd name="connsiteX5" fmla="*/ 34964 w 55207"/>
                                <a:gd name="connsiteY5" fmla="*/ 5523 h 86918"/>
                                <a:gd name="connsiteX6" fmla="*/ 1194 w 55207"/>
                                <a:gd name="connsiteY6" fmla="*/ 70466 h 86918"/>
                                <a:gd name="connsiteX7" fmla="*/ 5523 w 55207"/>
                                <a:gd name="connsiteY7" fmla="*/ 86052 h 869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918">
                                  <a:moveTo>
                                    <a:pt x="5523" y="86052"/>
                                  </a:moveTo>
                                  <a:cubicBezTo>
                                    <a:pt x="7255" y="86919"/>
                                    <a:pt x="8987" y="86919"/>
                                    <a:pt x="10718" y="86919"/>
                                  </a:cubicBezTo>
                                  <a:cubicBezTo>
                                    <a:pt x="15048" y="86919"/>
                                    <a:pt x="18512" y="85187"/>
                                    <a:pt x="20243" y="80857"/>
                                  </a:cubicBezTo>
                                  <a:lnTo>
                                    <a:pt x="54014" y="15914"/>
                                  </a:lnTo>
                                  <a:cubicBezTo>
                                    <a:pt x="56612" y="10718"/>
                                    <a:pt x="54880" y="3791"/>
                                    <a:pt x="49684" y="1193"/>
                                  </a:cubicBez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4" y="70466"/>
                                  </a:lnTo>
                                  <a:cubicBezTo>
                                    <a:pt x="-1404" y="76528"/>
                                    <a:pt x="328" y="83455"/>
                                    <a:pt x="5523" y="860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9" name="Freeform 119">
                            <a:extLst>
                              <a:ext uri="{FF2B5EF4-FFF2-40B4-BE49-F238E27FC236}">
                                <a16:creationId xmlns:a16="http://schemas.microsoft.com/office/drawing/2014/main" id="{C6EB3F57-B47B-4442-A88D-73C442DEB4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64124" y="5332197"/>
                              <a:ext cx="105430" cy="168056"/>
                            </a:xfrm>
                            <a:custGeom>
                              <a:avLst/>
                              <a:gdLst>
                                <a:gd name="connsiteX0" fmla="*/ 5523 w 105430"/>
                                <a:gd name="connsiteY0" fmla="*/ 1802 h 168056"/>
                                <a:gd name="connsiteX1" fmla="*/ 1193 w 105430"/>
                                <a:gd name="connsiteY1" fmla="*/ 16523 h 168056"/>
                                <a:gd name="connsiteX2" fmla="*/ 85187 w 105430"/>
                                <a:gd name="connsiteY2" fmla="*/ 162861 h 168056"/>
                                <a:gd name="connsiteX3" fmla="*/ 94712 w 105430"/>
                                <a:gd name="connsiteY3" fmla="*/ 168057 h 168056"/>
                                <a:gd name="connsiteX4" fmla="*/ 99907 w 105430"/>
                                <a:gd name="connsiteY4" fmla="*/ 166325 h 168056"/>
                                <a:gd name="connsiteX5" fmla="*/ 104237 w 105430"/>
                                <a:gd name="connsiteY5" fmla="*/ 151604 h 168056"/>
                                <a:gd name="connsiteX6" fmla="*/ 20244 w 105430"/>
                                <a:gd name="connsiteY6" fmla="*/ 5266 h 168056"/>
                                <a:gd name="connsiteX7" fmla="*/ 5523 w 105430"/>
                                <a:gd name="connsiteY7" fmla="*/ 1802 h 168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056">
                                  <a:moveTo>
                                    <a:pt x="5523" y="1802"/>
                                  </a:moveTo>
                                  <a:cubicBezTo>
                                    <a:pt x="327" y="5266"/>
                                    <a:pt x="-1404" y="11327"/>
                                    <a:pt x="1193" y="16523"/>
                                  </a:cubicBezTo>
                                  <a:lnTo>
                                    <a:pt x="85187" y="162861"/>
                                  </a:lnTo>
                                  <a:cubicBezTo>
                                    <a:pt x="86918" y="166325"/>
                                    <a:pt x="91248" y="168057"/>
                                    <a:pt x="94712" y="168057"/>
                                  </a:cubicBezTo>
                                  <a:cubicBezTo>
                                    <a:pt x="96443" y="168057"/>
                                    <a:pt x="98175" y="167191"/>
                                    <a:pt x="99907" y="166325"/>
                                  </a:cubicBezTo>
                                  <a:cubicBezTo>
                                    <a:pt x="105103" y="162861"/>
                                    <a:pt x="106834" y="156800"/>
                                    <a:pt x="104237" y="151604"/>
                                  </a:cubicBezTo>
                                  <a:lnTo>
                                    <a:pt x="20244" y="5266"/>
                                  </a:lnTo>
                                  <a:cubicBezTo>
                                    <a:pt x="17646" y="70"/>
                                    <a:pt x="10718" y="-1662"/>
                                    <a:pt x="5523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0" name="Freeform 120">
                            <a:extLst>
                              <a:ext uri="{FF2B5EF4-FFF2-40B4-BE49-F238E27FC236}">
                                <a16:creationId xmlns:a16="http://schemas.microsoft.com/office/drawing/2014/main" id="{1A863963-457A-F845-B890-AA71B12936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63956" y="5981312"/>
                              <a:ext cx="42397" cy="110358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8"/>
                                <a:gd name="connsiteX1" fmla="*/ 10837 w 42397"/>
                                <a:gd name="connsiteY1" fmla="*/ 110358 h 110358"/>
                                <a:gd name="connsiteX2" fmla="*/ 21228 w 42397"/>
                                <a:gd name="connsiteY2" fmla="*/ 101699 h 110358"/>
                                <a:gd name="connsiteX3" fmla="*/ 42009 w 42397"/>
                                <a:gd name="connsiteY3" fmla="*/ 13377 h 110358"/>
                                <a:gd name="connsiteX4" fmla="*/ 34216 w 42397"/>
                                <a:gd name="connsiteY4" fmla="*/ 388 h 110358"/>
                                <a:gd name="connsiteX5" fmla="*/ 21228 w 42397"/>
                                <a:gd name="connsiteY5" fmla="*/ 8181 h 110358"/>
                                <a:gd name="connsiteX6" fmla="*/ 446 w 42397"/>
                                <a:gd name="connsiteY6" fmla="*/ 96504 h 110358"/>
                                <a:gd name="connsiteX7" fmla="*/ 8239 w 42397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8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8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8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3431"/>
                                    <a:pt x="2178" y="109493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1" name="Freeform 121">
                            <a:extLst>
                              <a:ext uri="{FF2B5EF4-FFF2-40B4-BE49-F238E27FC236}">
                                <a16:creationId xmlns:a16="http://schemas.microsoft.com/office/drawing/2014/main" id="{9014E8E1-E203-1341-AF7B-7AA9D7649E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67784" y="5862543"/>
                              <a:ext cx="39153" cy="68933"/>
                            </a:xfrm>
                            <a:custGeom>
                              <a:avLst/>
                              <a:gdLst>
                                <a:gd name="connsiteX0" fmla="*/ 21309 w 39153"/>
                                <a:gd name="connsiteY0" fmla="*/ 61140 h 68933"/>
                                <a:gd name="connsiteX1" fmla="*/ 38627 w 39153"/>
                                <a:gd name="connsiteY1" fmla="*/ 14381 h 68933"/>
                                <a:gd name="connsiteX2" fmla="*/ 31699 w 39153"/>
                                <a:gd name="connsiteY2" fmla="*/ 526 h 68933"/>
                                <a:gd name="connsiteX3" fmla="*/ 17845 w 39153"/>
                                <a:gd name="connsiteY3" fmla="*/ 7454 h 68933"/>
                                <a:gd name="connsiteX4" fmla="*/ 527 w 39153"/>
                                <a:gd name="connsiteY4" fmla="*/ 54213 h 68933"/>
                                <a:gd name="connsiteX5" fmla="*/ 7454 w 39153"/>
                                <a:gd name="connsiteY5" fmla="*/ 68068 h 68933"/>
                                <a:gd name="connsiteX6" fmla="*/ 10918 w 39153"/>
                                <a:gd name="connsiteY6" fmla="*/ 68934 h 68933"/>
                                <a:gd name="connsiteX7" fmla="*/ 21309 w 39153"/>
                                <a:gd name="connsiteY7" fmla="*/ 61140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933">
                                  <a:moveTo>
                                    <a:pt x="21309" y="61140"/>
                                  </a:moveTo>
                                  <a:lnTo>
                                    <a:pt x="38627" y="14381"/>
                                  </a:lnTo>
                                  <a:cubicBezTo>
                                    <a:pt x="40358" y="8320"/>
                                    <a:pt x="37761" y="2258"/>
                                    <a:pt x="31699" y="526"/>
                                  </a:cubicBezTo>
                                  <a:cubicBezTo>
                                    <a:pt x="25638" y="-1205"/>
                                    <a:pt x="19577" y="1393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4"/>
                                    <a:pt x="1392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4"/>
                                    <a:pt x="10918" y="68934"/>
                                  </a:cubicBezTo>
                                  <a:cubicBezTo>
                                    <a:pt x="15247" y="68068"/>
                                    <a:pt x="19577" y="65470"/>
                                    <a:pt x="21309" y="611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2" name="Freeform 122">
                            <a:extLst>
                              <a:ext uri="{FF2B5EF4-FFF2-40B4-BE49-F238E27FC236}">
                                <a16:creationId xmlns:a16="http://schemas.microsoft.com/office/drawing/2014/main" id="{7499F96A-AB3E-4543-A0E3-158236E5F5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73748" y="5424270"/>
                              <a:ext cx="57583" cy="58665"/>
                            </a:xfrm>
                            <a:custGeom>
                              <a:avLst/>
                              <a:gdLst>
                                <a:gd name="connsiteX0" fmla="*/ 54336 w 57583"/>
                                <a:gd name="connsiteY0" fmla="*/ 39615 h 58665"/>
                                <a:gd name="connsiteX1" fmla="*/ 18834 w 57583"/>
                                <a:gd name="connsiteY1" fmla="*/ 3247 h 58665"/>
                                <a:gd name="connsiteX2" fmla="*/ 3247 w 57583"/>
                                <a:gd name="connsiteY2" fmla="*/ 3247 h 58665"/>
                                <a:gd name="connsiteX3" fmla="*/ 3247 w 57583"/>
                                <a:gd name="connsiteY3" fmla="*/ 18833 h 58665"/>
                                <a:gd name="connsiteX4" fmla="*/ 38749 w 57583"/>
                                <a:gd name="connsiteY4" fmla="*/ 55202 h 58665"/>
                                <a:gd name="connsiteX5" fmla="*/ 46543 w 57583"/>
                                <a:gd name="connsiteY5" fmla="*/ 58666 h 58665"/>
                                <a:gd name="connsiteX6" fmla="*/ 54336 w 57583"/>
                                <a:gd name="connsiteY6" fmla="*/ 55202 h 58665"/>
                                <a:gd name="connsiteX7" fmla="*/ 54336 w 57583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3" h="58665">
                                  <a:moveTo>
                                    <a:pt x="54336" y="39615"/>
                                  </a:move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1" y="58666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6" y="50872"/>
                                    <a:pt x="58666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3" name="Freeform 123">
                            <a:extLst>
                              <a:ext uri="{FF2B5EF4-FFF2-40B4-BE49-F238E27FC236}">
                                <a16:creationId xmlns:a16="http://schemas.microsoft.com/office/drawing/2014/main" id="{FEB58BCD-8AB0-CF45-9163-DCB9E52D1E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63166" y="5408467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" name="Freeform 124">
                            <a:extLst>
                              <a:ext uri="{FF2B5EF4-FFF2-40B4-BE49-F238E27FC236}">
                                <a16:creationId xmlns:a16="http://schemas.microsoft.com/office/drawing/2014/main" id="{6F711BAA-2CF8-5149-9BA2-AE57BF4975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15906" y="6008016"/>
                              <a:ext cx="37345" cy="65469"/>
                            </a:xfrm>
                            <a:custGeom>
                              <a:avLst/>
                              <a:gdLst>
                                <a:gd name="connsiteX0" fmla="*/ 7378 w 37345"/>
                                <a:gd name="connsiteY0" fmla="*/ 64604 h 65469"/>
                                <a:gd name="connsiteX1" fmla="*/ 10841 w 37345"/>
                                <a:gd name="connsiteY1" fmla="*/ 65470 h 65469"/>
                                <a:gd name="connsiteX2" fmla="*/ 21232 w 37345"/>
                                <a:gd name="connsiteY2" fmla="*/ 58542 h 65469"/>
                                <a:gd name="connsiteX3" fmla="*/ 36819 w 37345"/>
                                <a:gd name="connsiteY3" fmla="*/ 14381 h 65469"/>
                                <a:gd name="connsiteX4" fmla="*/ 29891 w 37345"/>
                                <a:gd name="connsiteY4" fmla="*/ 527 h 65469"/>
                                <a:gd name="connsiteX5" fmla="*/ 16037 w 37345"/>
                                <a:gd name="connsiteY5" fmla="*/ 7454 h 65469"/>
                                <a:gd name="connsiteX6" fmla="*/ 451 w 37345"/>
                                <a:gd name="connsiteY6" fmla="*/ 51615 h 65469"/>
                                <a:gd name="connsiteX7" fmla="*/ 7378 w 37345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345" h="65469">
                                  <a:moveTo>
                                    <a:pt x="7378" y="64604"/>
                                  </a:moveTo>
                                  <a:cubicBezTo>
                                    <a:pt x="8244" y="64604"/>
                                    <a:pt x="9975" y="65470"/>
                                    <a:pt x="10841" y="65470"/>
                                  </a:cubicBezTo>
                                  <a:cubicBezTo>
                                    <a:pt x="15171" y="65470"/>
                                    <a:pt x="19500" y="62872"/>
                                    <a:pt x="21232" y="58542"/>
                                  </a:cubicBezTo>
                                  <a:lnTo>
                                    <a:pt x="36819" y="14381"/>
                                  </a:lnTo>
                                  <a:cubicBezTo>
                                    <a:pt x="38550" y="8320"/>
                                    <a:pt x="35953" y="2258"/>
                                    <a:pt x="29891" y="527"/>
                                  </a:cubicBezTo>
                                  <a:cubicBezTo>
                                    <a:pt x="23830" y="-1205"/>
                                    <a:pt x="17769" y="1392"/>
                                    <a:pt x="16037" y="7454"/>
                                  </a:cubicBezTo>
                                  <a:lnTo>
                                    <a:pt x="451" y="51615"/>
                                  </a:lnTo>
                                  <a:cubicBezTo>
                                    <a:pt x="-1281" y="56811"/>
                                    <a:pt x="2182" y="62872"/>
                                    <a:pt x="7378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5" name="Freeform 125">
                            <a:extLst>
                              <a:ext uri="{FF2B5EF4-FFF2-40B4-BE49-F238E27FC236}">
                                <a16:creationId xmlns:a16="http://schemas.microsoft.com/office/drawing/2014/main" id="{2701A1AF-9768-8046-92D1-590C803E23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92589" y="5937150"/>
                              <a:ext cx="25021" cy="36756"/>
                            </a:xfrm>
                            <a:custGeom>
                              <a:avLst/>
                              <a:gdLst>
                                <a:gd name="connsiteX0" fmla="*/ 21170 w 25021"/>
                                <a:gd name="connsiteY0" fmla="*/ 28963 h 36756"/>
                                <a:gd name="connsiteX1" fmla="*/ 24633 w 25021"/>
                                <a:gd name="connsiteY1" fmla="*/ 13377 h 36756"/>
                                <a:gd name="connsiteX2" fmla="*/ 16840 w 25021"/>
                                <a:gd name="connsiteY2" fmla="*/ 388 h 36756"/>
                                <a:gd name="connsiteX3" fmla="*/ 3851 w 25021"/>
                                <a:gd name="connsiteY3" fmla="*/ 8181 h 36756"/>
                                <a:gd name="connsiteX4" fmla="*/ 388 w 25021"/>
                                <a:gd name="connsiteY4" fmla="*/ 23768 h 36756"/>
                                <a:gd name="connsiteX5" fmla="*/ 8181 w 25021"/>
                                <a:gd name="connsiteY5" fmla="*/ 36756 h 36756"/>
                                <a:gd name="connsiteX6" fmla="*/ 10779 w 25021"/>
                                <a:gd name="connsiteY6" fmla="*/ 36756 h 36756"/>
                                <a:gd name="connsiteX7" fmla="*/ 21170 w 25021"/>
                                <a:gd name="connsiteY7" fmla="*/ 28963 h 36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756">
                                  <a:moveTo>
                                    <a:pt x="21170" y="28963"/>
                                  </a:moveTo>
                                  <a:lnTo>
                                    <a:pt x="24633" y="13377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108" y="36756"/>
                                    <a:pt x="19438" y="34158"/>
                                    <a:pt x="21170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6" name="Freeform 126">
                            <a:extLst>
                              <a:ext uri="{FF2B5EF4-FFF2-40B4-BE49-F238E27FC236}">
                                <a16:creationId xmlns:a16="http://schemas.microsoft.com/office/drawing/2014/main" id="{6A99A0A2-B078-B648-8C5C-E9BAE3F2EDF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38810" y="6430996"/>
                              <a:ext cx="36588" cy="109214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110 h 109214"/>
                                <a:gd name="connsiteX1" fmla="*/ 110 w 36588"/>
                                <a:gd name="connsiteY1" fmla="*/ 13099 h 109214"/>
                                <a:gd name="connsiteX2" fmla="*/ 13965 w 36588"/>
                                <a:gd name="connsiteY2" fmla="*/ 99690 h 109214"/>
                                <a:gd name="connsiteX3" fmla="*/ 25222 w 36588"/>
                                <a:gd name="connsiteY3" fmla="*/ 109215 h 109214"/>
                                <a:gd name="connsiteX4" fmla="*/ 26954 w 36588"/>
                                <a:gd name="connsiteY4" fmla="*/ 109215 h 109214"/>
                                <a:gd name="connsiteX5" fmla="*/ 36479 w 36588"/>
                                <a:gd name="connsiteY5" fmla="*/ 96226 h 109214"/>
                                <a:gd name="connsiteX6" fmla="*/ 22624 w 36588"/>
                                <a:gd name="connsiteY6" fmla="*/ 9635 h 109214"/>
                                <a:gd name="connsiteX7" fmla="*/ 9635 w 36588"/>
                                <a:gd name="connsiteY7" fmla="*/ 110 h 1092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214">
                                  <a:moveTo>
                                    <a:pt x="9635" y="110"/>
                                  </a:move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13965" y="99690"/>
                                  </a:lnTo>
                                  <a:cubicBezTo>
                                    <a:pt x="14831" y="104885"/>
                                    <a:pt x="19160" y="109215"/>
                                    <a:pt x="25222" y="109215"/>
                                  </a:cubicBezTo>
                                  <a:cubicBezTo>
                                    <a:pt x="26088" y="109215"/>
                                    <a:pt x="26088" y="109215"/>
                                    <a:pt x="26954" y="109215"/>
                                  </a:cubicBezTo>
                                  <a:cubicBezTo>
                                    <a:pt x="33015" y="108349"/>
                                    <a:pt x="37344" y="102288"/>
                                    <a:pt x="36479" y="96226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0892" y="3574"/>
                                    <a:pt x="15697" y="-756"/>
                                    <a:pt x="9635" y="1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7" name="Freeform 127">
                            <a:extLst>
                              <a:ext uri="{FF2B5EF4-FFF2-40B4-BE49-F238E27FC236}">
                                <a16:creationId xmlns:a16="http://schemas.microsoft.com/office/drawing/2014/main" id="{386656C1-4383-4E46-A698-2595EAF235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08945" y="5287572"/>
                              <a:ext cx="65145" cy="121761"/>
                            </a:xfrm>
                            <a:custGeom>
                              <a:avLst/>
                              <a:gdLst>
                                <a:gd name="connsiteX0" fmla="*/ 21316 w 65145"/>
                                <a:gd name="connsiteY0" fmla="*/ 6596 h 121761"/>
                                <a:gd name="connsiteX1" fmla="*/ 6596 w 65145"/>
                                <a:gd name="connsiteY1" fmla="*/ 534 h 121761"/>
                                <a:gd name="connsiteX2" fmla="*/ 534 w 65145"/>
                                <a:gd name="connsiteY2" fmla="*/ 15255 h 121761"/>
                                <a:gd name="connsiteX3" fmla="*/ 43830 w 65145"/>
                                <a:gd name="connsiteY3" fmla="*/ 114834 h 121761"/>
                                <a:gd name="connsiteX4" fmla="*/ 54221 w 65145"/>
                                <a:gd name="connsiteY4" fmla="*/ 121762 h 121761"/>
                                <a:gd name="connsiteX5" fmla="*/ 58550 w 65145"/>
                                <a:gd name="connsiteY5" fmla="*/ 120895 h 121761"/>
                                <a:gd name="connsiteX6" fmla="*/ 64612 w 65145"/>
                                <a:gd name="connsiteY6" fmla="*/ 106175 h 121761"/>
                                <a:gd name="connsiteX7" fmla="*/ 21316 w 65145"/>
                                <a:gd name="connsiteY7" fmla="*/ 6596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145" h="121761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1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2" y="121762"/>
                                    <a:pt x="56818" y="121762"/>
                                    <a:pt x="58550" y="120895"/>
                                  </a:cubicBezTo>
                                  <a:cubicBezTo>
                                    <a:pt x="63746" y="118298"/>
                                    <a:pt x="66343" y="112236"/>
                                    <a:pt x="64612" y="106175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8" name="Freeform 128">
                            <a:extLst>
                              <a:ext uri="{FF2B5EF4-FFF2-40B4-BE49-F238E27FC236}">
                                <a16:creationId xmlns:a16="http://schemas.microsoft.com/office/drawing/2014/main" id="{45F5C75B-7DC0-AD4A-BA8E-7AE0BF0E46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73992" y="5512837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4"/>
                                <a:gd name="connsiteX1" fmla="*/ 2137 w 48435"/>
                                <a:gd name="connsiteY1" fmla="*/ 3869 h 42834"/>
                                <a:gd name="connsiteX2" fmla="*/ 3869 w 48435"/>
                                <a:gd name="connsiteY2" fmla="*/ 19456 h 42834"/>
                                <a:gd name="connsiteX3" fmla="*/ 30712 w 48435"/>
                                <a:gd name="connsiteY3" fmla="*/ 40237 h 42834"/>
                                <a:gd name="connsiteX4" fmla="*/ 37639 w 48435"/>
                                <a:gd name="connsiteY4" fmla="*/ 42835 h 42834"/>
                                <a:gd name="connsiteX5" fmla="*/ 46299 w 48435"/>
                                <a:gd name="connsiteY5" fmla="*/ 38505 h 42834"/>
                                <a:gd name="connsiteX6" fmla="*/ 44567 w 48435"/>
                                <a:gd name="connsiteY6" fmla="*/ 22919 h 42834"/>
                                <a:gd name="connsiteX7" fmla="*/ 17724 w 48435"/>
                                <a:gd name="connsiteY7" fmla="*/ 2137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17724" y="2137"/>
                                  </a:move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9065"/>
                                    <a:pt x="-461" y="15992"/>
                                    <a:pt x="3869" y="19456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3310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9" name="Freeform 129">
                            <a:extLst>
                              <a:ext uri="{FF2B5EF4-FFF2-40B4-BE49-F238E27FC236}">
                                <a16:creationId xmlns:a16="http://schemas.microsoft.com/office/drawing/2014/main" id="{9873A7D0-2434-5246-ACF2-17D0CAA19D0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86431" y="5235618"/>
                              <a:ext cx="29643" cy="40365"/>
                            </a:xfrm>
                            <a:custGeom>
                              <a:avLst/>
                              <a:gdLst>
                                <a:gd name="connsiteX0" fmla="*/ 21316 w 29643"/>
                                <a:gd name="connsiteY0" fmla="*/ 6596 h 40365"/>
                                <a:gd name="connsiteX1" fmla="*/ 6596 w 29643"/>
                                <a:gd name="connsiteY1" fmla="*/ 534 h 40365"/>
                                <a:gd name="connsiteX2" fmla="*/ 534 w 29643"/>
                                <a:gd name="connsiteY2" fmla="*/ 15255 h 40365"/>
                                <a:gd name="connsiteX3" fmla="*/ 8327 w 29643"/>
                                <a:gd name="connsiteY3" fmla="*/ 33439 h 40365"/>
                                <a:gd name="connsiteX4" fmla="*/ 18718 w 29643"/>
                                <a:gd name="connsiteY4" fmla="*/ 40366 h 40365"/>
                                <a:gd name="connsiteX5" fmla="*/ 23048 w 29643"/>
                                <a:gd name="connsiteY5" fmla="*/ 39500 h 40365"/>
                                <a:gd name="connsiteX6" fmla="*/ 29109 w 29643"/>
                                <a:gd name="connsiteY6" fmla="*/ 24780 h 40365"/>
                                <a:gd name="connsiteX7" fmla="*/ 21316 w 29643"/>
                                <a:gd name="connsiteY7" fmla="*/ 6596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5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4" y="36903"/>
                                    <a:pt x="30841" y="30841"/>
                                    <a:pt x="29109" y="24780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0" name="Freeform 130">
                            <a:extLst>
                              <a:ext uri="{FF2B5EF4-FFF2-40B4-BE49-F238E27FC236}">
                                <a16:creationId xmlns:a16="http://schemas.microsoft.com/office/drawing/2014/main" id="{F9D5CBA1-C5EC-E240-807A-DF6E4EA809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05285" y="5753855"/>
                              <a:ext cx="84213" cy="32149"/>
                            </a:xfrm>
                            <a:custGeom>
                              <a:avLst/>
                              <a:gdLst>
                                <a:gd name="connsiteX0" fmla="*/ 74579 w 84213"/>
                                <a:gd name="connsiteY0" fmla="*/ 9635 h 32149"/>
                                <a:gd name="connsiteX1" fmla="*/ 13099 w 84213"/>
                                <a:gd name="connsiteY1" fmla="*/ 110 h 32149"/>
                                <a:gd name="connsiteX2" fmla="*/ 110 w 84213"/>
                                <a:gd name="connsiteY2" fmla="*/ 9635 h 32149"/>
                                <a:gd name="connsiteX3" fmla="*/ 9635 w 84213"/>
                                <a:gd name="connsiteY3" fmla="*/ 22624 h 32149"/>
                                <a:gd name="connsiteX4" fmla="*/ 71115 w 84213"/>
                                <a:gd name="connsiteY4" fmla="*/ 32149 h 32149"/>
                                <a:gd name="connsiteX5" fmla="*/ 72847 w 84213"/>
                                <a:gd name="connsiteY5" fmla="*/ 32149 h 32149"/>
                                <a:gd name="connsiteX6" fmla="*/ 84104 w 84213"/>
                                <a:gd name="connsiteY6" fmla="*/ 22624 h 32149"/>
                                <a:gd name="connsiteX7" fmla="*/ 74579 w 84213"/>
                                <a:gd name="connsiteY7" fmla="*/ 9635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13" h="32149">
                                  <a:moveTo>
                                    <a:pt x="74579" y="9635"/>
                                  </a:moveTo>
                                  <a:lnTo>
                                    <a:pt x="13099" y="110"/>
                                  </a:lnTo>
                                  <a:cubicBezTo>
                                    <a:pt x="7038" y="-755"/>
                                    <a:pt x="1842" y="3574"/>
                                    <a:pt x="110" y="9635"/>
                                  </a:cubicBez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1115" y="32149"/>
                                  </a:lnTo>
                                  <a:cubicBezTo>
                                    <a:pt x="71981" y="32149"/>
                                    <a:pt x="71981" y="32149"/>
                                    <a:pt x="72847" y="32149"/>
                                  </a:cubicBezTo>
                                  <a:cubicBezTo>
                                    <a:pt x="78042" y="32149"/>
                                    <a:pt x="83238" y="28685"/>
                                    <a:pt x="84104" y="22624"/>
                                  </a:cubicBezTo>
                                  <a:cubicBezTo>
                                    <a:pt x="84969" y="16563"/>
                                    <a:pt x="80640" y="10501"/>
                                    <a:pt x="74579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1" name="Freeform 131">
                            <a:extLst>
                              <a:ext uri="{FF2B5EF4-FFF2-40B4-BE49-F238E27FC236}">
                                <a16:creationId xmlns:a16="http://schemas.microsoft.com/office/drawing/2014/main" id="{A6EB67C4-D606-0445-9200-30E49FCC14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66879" y="6789299"/>
                              <a:ext cx="55558" cy="44455"/>
                            </a:xfrm>
                            <a:custGeom>
                              <a:avLst/>
                              <a:gdLst>
                                <a:gd name="connsiteX0" fmla="*/ 38170 w 55558"/>
                                <a:gd name="connsiteY0" fmla="*/ 2026 h 44455"/>
                                <a:gd name="connsiteX1" fmla="*/ 5266 w 55558"/>
                                <a:gd name="connsiteY1" fmla="*/ 23673 h 44455"/>
                                <a:gd name="connsiteX2" fmla="*/ 1802 w 55558"/>
                                <a:gd name="connsiteY2" fmla="*/ 39260 h 44455"/>
                                <a:gd name="connsiteX3" fmla="*/ 11327 w 55558"/>
                                <a:gd name="connsiteY3" fmla="*/ 44455 h 44455"/>
                                <a:gd name="connsiteX4" fmla="*/ 17388 w 55558"/>
                                <a:gd name="connsiteY4" fmla="*/ 42724 h 44455"/>
                                <a:gd name="connsiteX5" fmla="*/ 50293 w 55558"/>
                                <a:gd name="connsiteY5" fmla="*/ 21076 h 44455"/>
                                <a:gd name="connsiteX6" fmla="*/ 53757 w 55558"/>
                                <a:gd name="connsiteY6" fmla="*/ 5490 h 44455"/>
                                <a:gd name="connsiteX7" fmla="*/ 38170 w 55558"/>
                                <a:gd name="connsiteY7" fmla="*/ 2026 h 444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4455">
                                  <a:moveTo>
                                    <a:pt x="38170" y="2026"/>
                                  </a:moveTo>
                                  <a:lnTo>
                                    <a:pt x="5266" y="23673"/>
                                  </a:lnTo>
                                  <a:cubicBezTo>
                                    <a:pt x="70" y="27137"/>
                                    <a:pt x="-1662" y="34064"/>
                                    <a:pt x="1802" y="39260"/>
                                  </a:cubicBezTo>
                                  <a:cubicBezTo>
                                    <a:pt x="3534" y="42724"/>
                                    <a:pt x="6998" y="44455"/>
                                    <a:pt x="11327" y="44455"/>
                                  </a:cubicBezTo>
                                  <a:cubicBezTo>
                                    <a:pt x="13059" y="44455"/>
                                    <a:pt x="15657" y="43589"/>
                                    <a:pt x="17388" y="42724"/>
                                  </a:cubicBezTo>
                                  <a:lnTo>
                                    <a:pt x="50293" y="21076"/>
                                  </a:lnTo>
                                  <a:cubicBezTo>
                                    <a:pt x="55488" y="17612"/>
                                    <a:pt x="57220" y="10685"/>
                                    <a:pt x="53757" y="5490"/>
                                  </a:cubicBezTo>
                                  <a:cubicBezTo>
                                    <a:pt x="49427" y="-572"/>
                                    <a:pt x="42500" y="-1438"/>
                                    <a:pt x="38170" y="20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2" name="Freeform 132">
                            <a:extLst>
                              <a:ext uri="{FF2B5EF4-FFF2-40B4-BE49-F238E27FC236}">
                                <a16:creationId xmlns:a16="http://schemas.microsoft.com/office/drawing/2014/main" id="{52A231FE-32D9-8B46-A71B-0FC0A3BEDDC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21674" y="6608369"/>
                              <a:ext cx="140208" cy="151783"/>
                            </a:xfrm>
                            <a:custGeom>
                              <a:avLst/>
                              <a:gdLst>
                                <a:gd name="connsiteX0" fmla="*/ 136196 w 140208"/>
                                <a:gd name="connsiteY0" fmla="*/ 2847 h 151783"/>
                                <a:gd name="connsiteX1" fmla="*/ 120610 w 140208"/>
                                <a:gd name="connsiteY1" fmla="*/ 3712 h 151783"/>
                                <a:gd name="connsiteX2" fmla="*/ 2846 w 140208"/>
                                <a:gd name="connsiteY2" fmla="*/ 133599 h 151783"/>
                                <a:gd name="connsiteX3" fmla="*/ 3712 w 140208"/>
                                <a:gd name="connsiteY3" fmla="*/ 149185 h 151783"/>
                                <a:gd name="connsiteX4" fmla="*/ 11506 w 140208"/>
                                <a:gd name="connsiteY4" fmla="*/ 151783 h 151783"/>
                                <a:gd name="connsiteX5" fmla="*/ 11506 w 140208"/>
                                <a:gd name="connsiteY5" fmla="*/ 151783 h 151783"/>
                                <a:gd name="connsiteX6" fmla="*/ 19299 w 140208"/>
                                <a:gd name="connsiteY6" fmla="*/ 148319 h 151783"/>
                                <a:gd name="connsiteX7" fmla="*/ 137062 w 140208"/>
                                <a:gd name="connsiteY7" fmla="*/ 18433 h 151783"/>
                                <a:gd name="connsiteX8" fmla="*/ 136196 w 140208"/>
                                <a:gd name="connsiteY8" fmla="*/ 2847 h 15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40208" h="151783">
                                  <a:moveTo>
                                    <a:pt x="136196" y="2847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908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3238"/>
                                    <a:pt x="141392" y="6310"/>
                                    <a:pt x="136196" y="28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3" name="Freeform 133">
                            <a:extLst>
                              <a:ext uri="{FF2B5EF4-FFF2-40B4-BE49-F238E27FC236}">
                                <a16:creationId xmlns:a16="http://schemas.microsoft.com/office/drawing/2014/main" id="{08D01B1B-F340-9348-8B84-42C30DBDA80F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92678" y="6701887"/>
                              <a:ext cx="54483" cy="50471"/>
                            </a:xfrm>
                            <a:custGeom>
                              <a:avLst/>
                              <a:gdLst>
                                <a:gd name="connsiteX0" fmla="*/ 51337 w 54483"/>
                                <a:gd name="connsiteY0" fmla="*/ 3713 h 50471"/>
                                <a:gd name="connsiteX1" fmla="*/ 35751 w 54483"/>
                                <a:gd name="connsiteY1" fmla="*/ 2846 h 50471"/>
                                <a:gd name="connsiteX2" fmla="*/ 3712 w 54483"/>
                                <a:gd name="connsiteY2" fmla="*/ 31421 h 50471"/>
                                <a:gd name="connsiteX3" fmla="*/ 2846 w 54483"/>
                                <a:gd name="connsiteY3" fmla="*/ 47008 h 50471"/>
                                <a:gd name="connsiteX4" fmla="*/ 11506 w 54483"/>
                                <a:gd name="connsiteY4" fmla="*/ 50471 h 50471"/>
                                <a:gd name="connsiteX5" fmla="*/ 11506 w 54483"/>
                                <a:gd name="connsiteY5" fmla="*/ 50471 h 50471"/>
                                <a:gd name="connsiteX6" fmla="*/ 18433 w 54483"/>
                                <a:gd name="connsiteY6" fmla="*/ 47874 h 50471"/>
                                <a:gd name="connsiteX7" fmla="*/ 50471 w 54483"/>
                                <a:gd name="connsiteY7" fmla="*/ 19299 h 50471"/>
                                <a:gd name="connsiteX8" fmla="*/ 51337 w 54483"/>
                                <a:gd name="connsiteY8" fmla="*/ 3713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483" h="50471">
                                  <a:moveTo>
                                    <a:pt x="51337" y="3713"/>
                                  </a:moveTo>
                                  <a:cubicBezTo>
                                    <a:pt x="47008" y="-617"/>
                                    <a:pt x="40080" y="-1483"/>
                                    <a:pt x="35751" y="2846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6"/>
                                    <a:pt x="8042" y="50471"/>
                                    <a:pt x="11506" y="50471"/>
                                  </a:cubicBezTo>
                                  <a:lnTo>
                                    <a:pt x="11506" y="50471"/>
                                  </a:lnTo>
                                  <a:cubicBezTo>
                                    <a:pt x="14103" y="50471"/>
                                    <a:pt x="16701" y="49606"/>
                                    <a:pt x="18433" y="47874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5667" y="14969"/>
                                    <a:pt x="55667" y="8042"/>
                                    <a:pt x="51337" y="37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4" name="Freeform 134">
                            <a:extLst>
                              <a:ext uri="{FF2B5EF4-FFF2-40B4-BE49-F238E27FC236}">
                                <a16:creationId xmlns:a16="http://schemas.microsoft.com/office/drawing/2014/main" id="{7CCE7551-DF79-4648-867F-23571AC9A6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20387" y="6644812"/>
                              <a:ext cx="59230" cy="68581"/>
                            </a:xfrm>
                            <a:custGeom>
                              <a:avLst/>
                              <a:gdLst>
                                <a:gd name="connsiteX0" fmla="*/ 54727 w 59230"/>
                                <a:gd name="connsiteY0" fmla="*/ 65983 h 68581"/>
                                <a:gd name="connsiteX1" fmla="*/ 56458 w 59230"/>
                                <a:gd name="connsiteY1" fmla="*/ 50397 h 68581"/>
                                <a:gd name="connsiteX2" fmla="*/ 20090 w 59230"/>
                                <a:gd name="connsiteY2" fmla="*/ 4504 h 68581"/>
                                <a:gd name="connsiteX3" fmla="*/ 4504 w 59230"/>
                                <a:gd name="connsiteY3" fmla="*/ 2772 h 68581"/>
                                <a:gd name="connsiteX4" fmla="*/ 2772 w 59230"/>
                                <a:gd name="connsiteY4" fmla="*/ 18358 h 68581"/>
                                <a:gd name="connsiteX5" fmla="*/ 39140 w 59230"/>
                                <a:gd name="connsiteY5" fmla="*/ 64252 h 68581"/>
                                <a:gd name="connsiteX6" fmla="*/ 47799 w 59230"/>
                                <a:gd name="connsiteY6" fmla="*/ 68581 h 68581"/>
                                <a:gd name="connsiteX7" fmla="*/ 47799 w 59230"/>
                                <a:gd name="connsiteY7" fmla="*/ 68581 h 68581"/>
                                <a:gd name="connsiteX8" fmla="*/ 54727 w 59230"/>
                                <a:gd name="connsiteY8" fmla="*/ 65983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581">
                                  <a:moveTo>
                                    <a:pt x="54727" y="65983"/>
                                  </a:moveTo>
                                  <a:cubicBezTo>
                                    <a:pt x="59922" y="62520"/>
                                    <a:pt x="60788" y="55592"/>
                                    <a:pt x="56458" y="50397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5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8581"/>
                                    <a:pt x="52129" y="67715"/>
                                    <a:pt x="54727" y="659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5" name="Freeform 135">
                            <a:extLst>
                              <a:ext uri="{FF2B5EF4-FFF2-40B4-BE49-F238E27FC236}">
                                <a16:creationId xmlns:a16="http://schemas.microsoft.com/office/drawing/2014/main" id="{C21111B3-6F3C-C644-9A86-7AFBE08B54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0789" y="5923683"/>
                              <a:ext cx="23569" cy="115166"/>
                            </a:xfrm>
                            <a:custGeom>
                              <a:avLst/>
                              <a:gdLst>
                                <a:gd name="connsiteX0" fmla="*/ 13083 w 23569"/>
                                <a:gd name="connsiteY0" fmla="*/ 115166 h 115166"/>
                                <a:gd name="connsiteX1" fmla="*/ 23474 w 23569"/>
                                <a:gd name="connsiteY1" fmla="*/ 103909 h 115166"/>
                                <a:gd name="connsiteX2" fmla="*/ 21743 w 23569"/>
                                <a:gd name="connsiteY2" fmla="*/ 10391 h 115166"/>
                                <a:gd name="connsiteX3" fmla="*/ 10486 w 23569"/>
                                <a:gd name="connsiteY3" fmla="*/ 0 h 115166"/>
                                <a:gd name="connsiteX4" fmla="*/ 10486 w 23569"/>
                                <a:gd name="connsiteY4" fmla="*/ 0 h 115166"/>
                                <a:gd name="connsiteX5" fmla="*/ 95 w 23569"/>
                                <a:gd name="connsiteY5" fmla="*/ 11257 h 115166"/>
                                <a:gd name="connsiteX6" fmla="*/ 1827 w 23569"/>
                                <a:gd name="connsiteY6" fmla="*/ 104775 h 115166"/>
                                <a:gd name="connsiteX7" fmla="*/ 13083 w 23569"/>
                                <a:gd name="connsiteY7" fmla="*/ 115166 h 115166"/>
                                <a:gd name="connsiteX8" fmla="*/ 13083 w 23569"/>
                                <a:gd name="connsiteY8" fmla="*/ 115166 h 115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569" h="115166">
                                  <a:moveTo>
                                    <a:pt x="13083" y="115166"/>
                                  </a:moveTo>
                                  <a:cubicBezTo>
                                    <a:pt x="19145" y="115166"/>
                                    <a:pt x="24340" y="109971"/>
                                    <a:pt x="23474" y="103909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6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1827" y="109971"/>
                                    <a:pt x="7022" y="115166"/>
                                    <a:pt x="13083" y="115166"/>
                                  </a:cubicBezTo>
                                  <a:lnTo>
                                    <a:pt x="13083" y="1151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6" name="Freeform 136">
                            <a:extLst>
                              <a:ext uri="{FF2B5EF4-FFF2-40B4-BE49-F238E27FC236}">
                                <a16:creationId xmlns:a16="http://schemas.microsoft.com/office/drawing/2014/main" id="{D606436D-BD69-164C-979C-ECCF0187BD4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35258" y="6742067"/>
                              <a:ext cx="54183" cy="50123"/>
                            </a:xfrm>
                            <a:custGeom>
                              <a:avLst/>
                              <a:gdLst>
                                <a:gd name="connsiteX0" fmla="*/ 35751 w 54183"/>
                                <a:gd name="connsiteY0" fmla="*/ 2499 h 50123"/>
                                <a:gd name="connsiteX1" fmla="*/ 3712 w 54183"/>
                                <a:gd name="connsiteY1" fmla="*/ 31074 h 50123"/>
                                <a:gd name="connsiteX2" fmla="*/ 2846 w 54183"/>
                                <a:gd name="connsiteY2" fmla="*/ 46660 h 50123"/>
                                <a:gd name="connsiteX3" fmla="*/ 11506 w 54183"/>
                                <a:gd name="connsiteY3" fmla="*/ 50124 h 50123"/>
                                <a:gd name="connsiteX4" fmla="*/ 11506 w 54183"/>
                                <a:gd name="connsiteY4" fmla="*/ 50124 h 50123"/>
                                <a:gd name="connsiteX5" fmla="*/ 18433 w 54183"/>
                                <a:gd name="connsiteY5" fmla="*/ 47526 h 50123"/>
                                <a:gd name="connsiteX6" fmla="*/ 50471 w 54183"/>
                                <a:gd name="connsiteY6" fmla="*/ 18951 h 50123"/>
                                <a:gd name="connsiteX7" fmla="*/ 51337 w 54183"/>
                                <a:gd name="connsiteY7" fmla="*/ 3364 h 50123"/>
                                <a:gd name="connsiteX8" fmla="*/ 35751 w 54183"/>
                                <a:gd name="connsiteY8" fmla="*/ 2499 h 5012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183" h="50123">
                                  <a:moveTo>
                                    <a:pt x="35751" y="2499"/>
                                  </a:moveTo>
                                  <a:lnTo>
                                    <a:pt x="3712" y="31074"/>
                                  </a:lnTo>
                                  <a:cubicBezTo>
                                    <a:pt x="-617" y="35403"/>
                                    <a:pt x="-1483" y="42330"/>
                                    <a:pt x="2846" y="46660"/>
                                  </a:cubicBezTo>
                                  <a:cubicBezTo>
                                    <a:pt x="4578" y="49257"/>
                                    <a:pt x="8042" y="50124"/>
                                    <a:pt x="11506" y="50124"/>
                                  </a:cubicBezTo>
                                  <a:lnTo>
                                    <a:pt x="11506" y="50124"/>
                                  </a:lnTo>
                                  <a:cubicBezTo>
                                    <a:pt x="14103" y="50124"/>
                                    <a:pt x="16701" y="49257"/>
                                    <a:pt x="18433" y="47526"/>
                                  </a:cubicBezTo>
                                  <a:lnTo>
                                    <a:pt x="50471" y="18951"/>
                                  </a:lnTo>
                                  <a:cubicBezTo>
                                    <a:pt x="54801" y="14621"/>
                                    <a:pt x="55667" y="7694"/>
                                    <a:pt x="51337" y="3364"/>
                                  </a:cubicBezTo>
                                  <a:cubicBezTo>
                                    <a:pt x="47008" y="-965"/>
                                    <a:pt x="40080" y="-965"/>
                                    <a:pt x="35751" y="24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7" name="Freeform 137">
                            <a:extLst>
                              <a:ext uri="{FF2B5EF4-FFF2-40B4-BE49-F238E27FC236}">
                                <a16:creationId xmlns:a16="http://schemas.microsoft.com/office/drawing/2014/main" id="{4EB8E074-7918-4844-85A8-FE9408B8D0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91591" y="6331416"/>
                              <a:ext cx="82261" cy="19160"/>
                            </a:xfrm>
                            <a:custGeom>
                              <a:avLst/>
                              <a:gdLst>
                                <a:gd name="connsiteX0" fmla="*/ 73602 w 82261"/>
                                <a:gd name="connsiteY0" fmla="*/ 9635 h 19160"/>
                                <a:gd name="connsiteX1" fmla="*/ 12989 w 82261"/>
                                <a:gd name="connsiteY1" fmla="*/ 110 h 19160"/>
                                <a:gd name="connsiteX2" fmla="*/ 0 w 82261"/>
                                <a:gd name="connsiteY2" fmla="*/ 9635 h 19160"/>
                                <a:gd name="connsiteX3" fmla="*/ 866 w 82261"/>
                                <a:gd name="connsiteY3" fmla="*/ 14831 h 19160"/>
                                <a:gd name="connsiteX4" fmla="*/ 6061 w 82261"/>
                                <a:gd name="connsiteY4" fmla="*/ 14831 h 19160"/>
                                <a:gd name="connsiteX5" fmla="*/ 82261 w 82261"/>
                                <a:gd name="connsiteY5" fmla="*/ 19161 h 19160"/>
                                <a:gd name="connsiteX6" fmla="*/ 73602 w 82261"/>
                                <a:gd name="connsiteY6" fmla="*/ 9635 h 191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2261" h="19160">
                                  <a:moveTo>
                                    <a:pt x="73602" y="9635"/>
                                  </a:moveTo>
                                  <a:lnTo>
                                    <a:pt x="12989" y="110"/>
                                  </a:lnTo>
                                  <a:cubicBezTo>
                                    <a:pt x="6927" y="-756"/>
                                    <a:pt x="1732" y="3574"/>
                                    <a:pt x="0" y="9635"/>
                                  </a:cubicBezTo>
                                  <a:cubicBezTo>
                                    <a:pt x="0" y="11367"/>
                                    <a:pt x="0" y="13099"/>
                                    <a:pt x="866" y="14831"/>
                                  </a:cubicBezTo>
                                  <a:cubicBezTo>
                                    <a:pt x="2598" y="14831"/>
                                    <a:pt x="4330" y="14831"/>
                                    <a:pt x="6061" y="14831"/>
                                  </a:cubicBezTo>
                                  <a:cubicBezTo>
                                    <a:pt x="32039" y="14831"/>
                                    <a:pt x="57150" y="16562"/>
                                    <a:pt x="82261" y="19161"/>
                                  </a:cubicBezTo>
                                  <a:cubicBezTo>
                                    <a:pt x="82261" y="13965"/>
                                    <a:pt x="78798" y="10501"/>
                                    <a:pt x="73602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8" name="Freeform 138">
                            <a:extLst>
                              <a:ext uri="{FF2B5EF4-FFF2-40B4-BE49-F238E27FC236}">
                                <a16:creationId xmlns:a16="http://schemas.microsoft.com/office/drawing/2014/main" id="{31703E68-5428-6942-8703-38D5948088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1801" y="6689765"/>
                              <a:ext cx="53835" cy="50471"/>
                            </a:xfrm>
                            <a:custGeom>
                              <a:avLst/>
                              <a:gdLst>
                                <a:gd name="connsiteX0" fmla="*/ 51337 w 53835"/>
                                <a:gd name="connsiteY0" fmla="*/ 3712 h 50471"/>
                                <a:gd name="connsiteX1" fmla="*/ 35751 w 53835"/>
                                <a:gd name="connsiteY1" fmla="*/ 2847 h 50471"/>
                                <a:gd name="connsiteX2" fmla="*/ 3712 w 53835"/>
                                <a:gd name="connsiteY2" fmla="*/ 31421 h 50471"/>
                                <a:gd name="connsiteX3" fmla="*/ 2846 w 53835"/>
                                <a:gd name="connsiteY3" fmla="*/ 47008 h 50471"/>
                                <a:gd name="connsiteX4" fmla="*/ 11506 w 53835"/>
                                <a:gd name="connsiteY4" fmla="*/ 50472 h 50471"/>
                                <a:gd name="connsiteX5" fmla="*/ 11506 w 53835"/>
                                <a:gd name="connsiteY5" fmla="*/ 50472 h 50471"/>
                                <a:gd name="connsiteX6" fmla="*/ 18433 w 53835"/>
                                <a:gd name="connsiteY6" fmla="*/ 47873 h 50471"/>
                                <a:gd name="connsiteX7" fmla="*/ 50471 w 53835"/>
                                <a:gd name="connsiteY7" fmla="*/ 19299 h 50471"/>
                                <a:gd name="connsiteX8" fmla="*/ 51337 w 53835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835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5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5"/>
                                    <a:pt x="18433" y="47873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4801" y="14969"/>
                                    <a:pt x="54801" y="8042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39" name="Freeform 139">
                            <a:extLst>
                              <a:ext uri="{FF2B5EF4-FFF2-40B4-BE49-F238E27FC236}">
                                <a16:creationId xmlns:a16="http://schemas.microsoft.com/office/drawing/2014/main" id="{9713F702-887C-7947-9E47-80091A7AFD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74253" y="6051744"/>
                              <a:ext cx="22608" cy="71098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8"/>
                                <a:gd name="connsiteX1" fmla="*/ 11352 w 22608"/>
                                <a:gd name="connsiteY1" fmla="*/ 71099 h 71098"/>
                                <a:gd name="connsiteX2" fmla="*/ 22608 w 22608"/>
                                <a:gd name="connsiteY2" fmla="*/ 59842 h 71098"/>
                                <a:gd name="connsiteX3" fmla="*/ 21742 w 22608"/>
                                <a:gd name="connsiteY3" fmla="*/ 10485 h 71098"/>
                                <a:gd name="connsiteX4" fmla="*/ 10486 w 22608"/>
                                <a:gd name="connsiteY4" fmla="*/ 95 h 71098"/>
                                <a:gd name="connsiteX5" fmla="*/ 95 w 22608"/>
                                <a:gd name="connsiteY5" fmla="*/ 11352 h 71098"/>
                                <a:gd name="connsiteX6" fmla="*/ 961 w 22608"/>
                                <a:gd name="connsiteY6" fmla="*/ 60708 h 71098"/>
                                <a:gd name="connsiteX7" fmla="*/ 11352 w 22608"/>
                                <a:gd name="connsiteY7" fmla="*/ 71099 h 71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8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2"/>
                                  </a:cubicBezTo>
                                  <a:lnTo>
                                    <a:pt x="21742" y="10485"/>
                                  </a:lnTo>
                                  <a:cubicBezTo>
                                    <a:pt x="21742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5" y="66769"/>
                                    <a:pt x="5290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0" name="Freeform 140">
                            <a:extLst>
                              <a:ext uri="{FF2B5EF4-FFF2-40B4-BE49-F238E27FC236}">
                                <a16:creationId xmlns:a16="http://schemas.microsoft.com/office/drawing/2014/main" id="{1FD83DB2-B01B-624D-AC35-D8BAAECFF024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62100" y="6685509"/>
                              <a:ext cx="59230" cy="68581"/>
                            </a:xfrm>
                            <a:custGeom>
                              <a:avLst/>
                              <a:gdLst>
                                <a:gd name="connsiteX0" fmla="*/ 54727 w 59230"/>
                                <a:gd name="connsiteY0" fmla="*/ 65983 h 68581"/>
                                <a:gd name="connsiteX1" fmla="*/ 56459 w 59230"/>
                                <a:gd name="connsiteY1" fmla="*/ 50397 h 68581"/>
                                <a:gd name="connsiteX2" fmla="*/ 20090 w 59230"/>
                                <a:gd name="connsiteY2" fmla="*/ 4504 h 68581"/>
                                <a:gd name="connsiteX3" fmla="*/ 4504 w 59230"/>
                                <a:gd name="connsiteY3" fmla="*/ 2772 h 68581"/>
                                <a:gd name="connsiteX4" fmla="*/ 2772 w 59230"/>
                                <a:gd name="connsiteY4" fmla="*/ 18358 h 68581"/>
                                <a:gd name="connsiteX5" fmla="*/ 39140 w 59230"/>
                                <a:gd name="connsiteY5" fmla="*/ 64252 h 68581"/>
                                <a:gd name="connsiteX6" fmla="*/ 47799 w 59230"/>
                                <a:gd name="connsiteY6" fmla="*/ 68581 h 68581"/>
                                <a:gd name="connsiteX7" fmla="*/ 47799 w 59230"/>
                                <a:gd name="connsiteY7" fmla="*/ 68581 h 68581"/>
                                <a:gd name="connsiteX8" fmla="*/ 54727 w 59230"/>
                                <a:gd name="connsiteY8" fmla="*/ 65983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581">
                                  <a:moveTo>
                                    <a:pt x="54727" y="65983"/>
                                  </a:moveTo>
                                  <a:cubicBezTo>
                                    <a:pt x="59922" y="62520"/>
                                    <a:pt x="60788" y="55592"/>
                                    <a:pt x="56459" y="50397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700" y="-1557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7715"/>
                                    <a:pt x="52995" y="67715"/>
                                    <a:pt x="54727" y="659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1" name="Freeform 141">
                            <a:extLst>
                              <a:ext uri="{FF2B5EF4-FFF2-40B4-BE49-F238E27FC236}">
                                <a16:creationId xmlns:a16="http://schemas.microsoft.com/office/drawing/2014/main" id="{9A9747F9-A030-1146-BAF3-610B739FE7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73892" y="6415520"/>
                              <a:ext cx="41784" cy="23044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441"/>
                                <a:gd name="connsiteX1" fmla="*/ 41674 w 41784"/>
                                <a:gd name="connsiteY1" fmla="*/ 12122 h 230441"/>
                                <a:gd name="connsiteX2" fmla="*/ 32149 w 41784"/>
                                <a:gd name="connsiteY2" fmla="*/ 0 h 230441"/>
                                <a:gd name="connsiteX3" fmla="*/ 20026 w 41784"/>
                                <a:gd name="connsiteY3" fmla="*/ 9525 h 230441"/>
                                <a:gd name="connsiteX4" fmla="*/ 110 w 41784"/>
                                <a:gd name="connsiteY4" fmla="*/ 218209 h 230441"/>
                                <a:gd name="connsiteX5" fmla="*/ 9635 w 41784"/>
                                <a:gd name="connsiteY5" fmla="*/ 230332 h 230441"/>
                                <a:gd name="connsiteX6" fmla="*/ 10501 w 41784"/>
                                <a:gd name="connsiteY6" fmla="*/ 230332 h 230441"/>
                                <a:gd name="connsiteX7" fmla="*/ 10501 w 41784"/>
                                <a:gd name="connsiteY7" fmla="*/ 230332 h 230441"/>
                                <a:gd name="connsiteX8" fmla="*/ 21758 w 41784"/>
                                <a:gd name="connsiteY8" fmla="*/ 220807 h 230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441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1197"/>
                                    <a:pt x="20892" y="226868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2" name="Freeform 142">
                            <a:extLst>
                              <a:ext uri="{FF2B5EF4-FFF2-40B4-BE49-F238E27FC236}">
                                <a16:creationId xmlns:a16="http://schemas.microsoft.com/office/drawing/2014/main" id="{E8D17B44-2588-5342-847C-A6314DE5A2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4559" y="6675509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3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6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0" y="58666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3" name="Freeform 143">
                            <a:extLst>
                              <a:ext uri="{FF2B5EF4-FFF2-40B4-BE49-F238E27FC236}">
                                <a16:creationId xmlns:a16="http://schemas.microsoft.com/office/drawing/2014/main" id="{BDF801F6-0630-5945-8463-59712E9838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532652" y="5707074"/>
                              <a:ext cx="144870" cy="49488"/>
                            </a:xfrm>
                            <a:custGeom>
                              <a:avLst/>
                              <a:gdLst>
                                <a:gd name="connsiteX0" fmla="*/ 144739 w 144870"/>
                                <a:gd name="connsiteY0" fmla="*/ 8791 h 49488"/>
                                <a:gd name="connsiteX1" fmla="*/ 131750 w 144870"/>
                                <a:gd name="connsiteY1" fmla="*/ 132 h 49488"/>
                                <a:gd name="connsiteX2" fmla="*/ 8791 w 144870"/>
                                <a:gd name="connsiteY2" fmla="*/ 27841 h 49488"/>
                                <a:gd name="connsiteX3" fmla="*/ 132 w 144870"/>
                                <a:gd name="connsiteY3" fmla="*/ 40829 h 49488"/>
                                <a:gd name="connsiteX4" fmla="*/ 10523 w 144870"/>
                                <a:gd name="connsiteY4" fmla="*/ 49489 h 49488"/>
                                <a:gd name="connsiteX5" fmla="*/ 13120 w 144870"/>
                                <a:gd name="connsiteY5" fmla="*/ 49489 h 49488"/>
                                <a:gd name="connsiteX6" fmla="*/ 136080 w 144870"/>
                                <a:gd name="connsiteY6" fmla="*/ 21779 h 49488"/>
                                <a:gd name="connsiteX7" fmla="*/ 144739 w 144870"/>
                                <a:gd name="connsiteY7" fmla="*/ 8791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4870" h="49488">
                                  <a:moveTo>
                                    <a:pt x="144739" y="8791"/>
                                  </a:moveTo>
                                  <a:cubicBezTo>
                                    <a:pt x="143007" y="2730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29" y="29573"/>
                                    <a:pt x="-734" y="34768"/>
                                    <a:pt x="132" y="40829"/>
                                  </a:cubicBezTo>
                                  <a:cubicBezTo>
                                    <a:pt x="998" y="46025"/>
                                    <a:pt x="6193" y="49489"/>
                                    <a:pt x="10523" y="49489"/>
                                  </a:cubicBezTo>
                                  <a:cubicBezTo>
                                    <a:pt x="11388" y="49489"/>
                                    <a:pt x="12254" y="49489"/>
                                    <a:pt x="13120" y="49489"/>
                                  </a:cubicBezTo>
                                  <a:lnTo>
                                    <a:pt x="136080" y="21779"/>
                                  </a:lnTo>
                                  <a:cubicBezTo>
                                    <a:pt x="142141" y="20914"/>
                                    <a:pt x="145604" y="14852"/>
                                    <a:pt x="144739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4" name="Freeform 144">
                            <a:extLst>
                              <a:ext uri="{FF2B5EF4-FFF2-40B4-BE49-F238E27FC236}">
                                <a16:creationId xmlns:a16="http://schemas.microsoft.com/office/drawing/2014/main" id="{CB3DFC5E-D2CE-7C43-8C52-35BDC680C5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59698" y="5967671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8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3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6"/>
                                    <a:pt x="93693" y="98888"/>
                                    <a:pt x="89363" y="93693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5" name="Freeform 145">
                            <a:extLst>
                              <a:ext uri="{FF2B5EF4-FFF2-40B4-BE49-F238E27FC236}">
                                <a16:creationId xmlns:a16="http://schemas.microsoft.com/office/drawing/2014/main" id="{641B9EF3-001D-1444-A8F5-7A01A68B17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4803" y="6764076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4"/>
                                <a:gd name="connsiteX1" fmla="*/ 2137 w 48435"/>
                                <a:gd name="connsiteY1" fmla="*/ 3869 h 42834"/>
                                <a:gd name="connsiteX2" fmla="*/ 3869 w 48435"/>
                                <a:gd name="connsiteY2" fmla="*/ 19456 h 42834"/>
                                <a:gd name="connsiteX3" fmla="*/ 30712 w 48435"/>
                                <a:gd name="connsiteY3" fmla="*/ 40237 h 42834"/>
                                <a:gd name="connsiteX4" fmla="*/ 37639 w 48435"/>
                                <a:gd name="connsiteY4" fmla="*/ 42835 h 42834"/>
                                <a:gd name="connsiteX5" fmla="*/ 46299 w 48435"/>
                                <a:gd name="connsiteY5" fmla="*/ 38505 h 42834"/>
                                <a:gd name="connsiteX6" fmla="*/ 44567 w 48435"/>
                                <a:gd name="connsiteY6" fmla="*/ 22919 h 42834"/>
                                <a:gd name="connsiteX7" fmla="*/ 17724 w 48435"/>
                                <a:gd name="connsiteY7" fmla="*/ 2137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17724" y="2137"/>
                                  </a:move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8198"/>
                                    <a:pt x="-460" y="15992"/>
                                    <a:pt x="3869" y="19456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4176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6" name="Freeform 146">
                            <a:extLst>
                              <a:ext uri="{FF2B5EF4-FFF2-40B4-BE49-F238E27FC236}">
                                <a16:creationId xmlns:a16="http://schemas.microsoft.com/office/drawing/2014/main" id="{AF795772-47CB-1649-A850-235339ED8A8B}"/>
                              </a:ext>
                            </a:extLst>
                          </wps:cNvPr>
                          <wps:cNvSpPr/>
                          <wps:spPr>
                            <a:xfrm>
                              <a:off x="2032178" y="6375688"/>
                              <a:ext cx="41784" cy="230332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2"/>
                                <a:gd name="connsiteX1" fmla="*/ 41674 w 41784"/>
                                <a:gd name="connsiteY1" fmla="*/ 12123 h 230332"/>
                                <a:gd name="connsiteX2" fmla="*/ 32149 w 41784"/>
                                <a:gd name="connsiteY2" fmla="*/ 0 h 230332"/>
                                <a:gd name="connsiteX3" fmla="*/ 20026 w 41784"/>
                                <a:gd name="connsiteY3" fmla="*/ 9525 h 230332"/>
                                <a:gd name="connsiteX4" fmla="*/ 110 w 41784"/>
                                <a:gd name="connsiteY4" fmla="*/ 218209 h 230332"/>
                                <a:gd name="connsiteX5" fmla="*/ 9635 w 41784"/>
                                <a:gd name="connsiteY5" fmla="*/ 230332 h 230332"/>
                                <a:gd name="connsiteX6" fmla="*/ 10501 w 41784"/>
                                <a:gd name="connsiteY6" fmla="*/ 230332 h 230332"/>
                                <a:gd name="connsiteX7" fmla="*/ 10501 w 41784"/>
                                <a:gd name="connsiteY7" fmla="*/ 230332 h 230332"/>
                                <a:gd name="connsiteX8" fmla="*/ 21758 w 41784"/>
                                <a:gd name="connsiteY8" fmla="*/ 220807 h 230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2">
                                  <a:moveTo>
                                    <a:pt x="21758" y="220807"/>
                                  </a:moveTo>
                                  <a:lnTo>
                                    <a:pt x="41674" y="12123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4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1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0332"/>
                                    <a:pt x="20892" y="226003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7" name="Freeform 147">
                            <a:extLst>
                              <a:ext uri="{FF2B5EF4-FFF2-40B4-BE49-F238E27FC236}">
                                <a16:creationId xmlns:a16="http://schemas.microsoft.com/office/drawing/2014/main" id="{24FE7965-FFEC-6A40-BCE9-12C6A8F62E2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07943" y="5931477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8" name="Freeform 148">
                            <a:extLst>
                              <a:ext uri="{FF2B5EF4-FFF2-40B4-BE49-F238E27FC236}">
                                <a16:creationId xmlns:a16="http://schemas.microsoft.com/office/drawing/2014/main" id="{29B0AF14-3C14-F843-86FB-A084B4BB94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10872" y="5943065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5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4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5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5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4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3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3" y="121762"/>
                                    <a:pt x="56818" y="121762"/>
                                    <a:pt x="58550" y="120895"/>
                                  </a:cubicBezTo>
                                  <a:cubicBezTo>
                                    <a:pt x="64612" y="118298"/>
                                    <a:pt x="67209" y="112236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9" name="Freeform 149">
                            <a:extLst>
                              <a:ext uri="{FF2B5EF4-FFF2-40B4-BE49-F238E27FC236}">
                                <a16:creationId xmlns:a16="http://schemas.microsoft.com/office/drawing/2014/main" id="{2046ABCC-DBE0-DA4C-B8EE-6995354BCA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89224" y="5891976"/>
                              <a:ext cx="29643" cy="40365"/>
                            </a:xfrm>
                            <a:custGeom>
                              <a:avLst/>
                              <a:gdLst>
                                <a:gd name="connsiteX0" fmla="*/ 29109 w 29643"/>
                                <a:gd name="connsiteY0" fmla="*/ 24780 h 40365"/>
                                <a:gd name="connsiteX1" fmla="*/ 21316 w 29643"/>
                                <a:gd name="connsiteY1" fmla="*/ 6596 h 40365"/>
                                <a:gd name="connsiteX2" fmla="*/ 6596 w 29643"/>
                                <a:gd name="connsiteY2" fmla="*/ 534 h 40365"/>
                                <a:gd name="connsiteX3" fmla="*/ 534 w 29643"/>
                                <a:gd name="connsiteY3" fmla="*/ 15255 h 40365"/>
                                <a:gd name="connsiteX4" fmla="*/ 8328 w 29643"/>
                                <a:gd name="connsiteY4" fmla="*/ 33439 h 40365"/>
                                <a:gd name="connsiteX5" fmla="*/ 18718 w 29643"/>
                                <a:gd name="connsiteY5" fmla="*/ 40366 h 40365"/>
                                <a:gd name="connsiteX6" fmla="*/ 23048 w 29643"/>
                                <a:gd name="connsiteY6" fmla="*/ 39500 h 40365"/>
                                <a:gd name="connsiteX7" fmla="*/ 29109 w 29643"/>
                                <a:gd name="connsiteY7" fmla="*/ 24780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5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8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3" y="36036"/>
                                    <a:pt x="30841" y="29975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0" name="Freeform 150">
                            <a:extLst>
                              <a:ext uri="{FF2B5EF4-FFF2-40B4-BE49-F238E27FC236}">
                                <a16:creationId xmlns:a16="http://schemas.microsoft.com/office/drawing/2014/main" id="{05AE2642-A21A-5D40-BEAC-ABADC926F38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65093" y="6064827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1" name="Freeform 151">
                            <a:extLst>
                              <a:ext uri="{FF2B5EF4-FFF2-40B4-BE49-F238E27FC236}">
                                <a16:creationId xmlns:a16="http://schemas.microsoft.com/office/drawing/2014/main" id="{FEBEF35D-BCDA-9844-821D-3FB8B8411AA3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4943" y="6164336"/>
                              <a:ext cx="156003" cy="103113"/>
                            </a:xfrm>
                            <a:custGeom>
                              <a:avLst/>
                              <a:gdLst>
                                <a:gd name="connsiteX0" fmla="*/ 144677 w 156003"/>
                                <a:gd name="connsiteY0" fmla="*/ 103113 h 103113"/>
                                <a:gd name="connsiteX1" fmla="*/ 154202 w 156003"/>
                                <a:gd name="connsiteY1" fmla="*/ 97918 h 103113"/>
                                <a:gd name="connsiteX2" fmla="*/ 150738 w 156003"/>
                                <a:gd name="connsiteY2" fmla="*/ 83197 h 103113"/>
                                <a:gd name="connsiteX3" fmla="*/ 16522 w 156003"/>
                                <a:gd name="connsiteY3" fmla="*/ 1802 h 103113"/>
                                <a:gd name="connsiteX4" fmla="*/ 1802 w 156003"/>
                                <a:gd name="connsiteY4" fmla="*/ 5266 h 103113"/>
                                <a:gd name="connsiteX5" fmla="*/ 5266 w 156003"/>
                                <a:gd name="connsiteY5" fmla="*/ 19986 h 103113"/>
                                <a:gd name="connsiteX6" fmla="*/ 139482 w 156003"/>
                                <a:gd name="connsiteY6" fmla="*/ 101381 h 103113"/>
                                <a:gd name="connsiteX7" fmla="*/ 144677 w 156003"/>
                                <a:gd name="connsiteY7" fmla="*/ 103113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103113">
                                  <a:moveTo>
                                    <a:pt x="144677" y="103113"/>
                                  </a:moveTo>
                                  <a:cubicBezTo>
                                    <a:pt x="148141" y="103113"/>
                                    <a:pt x="151604" y="101381"/>
                                    <a:pt x="154202" y="97918"/>
                                  </a:cubicBezTo>
                                  <a:cubicBezTo>
                                    <a:pt x="157666" y="92722"/>
                                    <a:pt x="155934" y="85795"/>
                                    <a:pt x="150738" y="83197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2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9"/>
                                    <a:pt x="5266" y="19986"/>
                                  </a:cubicBezTo>
                                  <a:lnTo>
                                    <a:pt x="139482" y="101381"/>
                                  </a:lnTo>
                                  <a:cubicBezTo>
                                    <a:pt x="141213" y="102248"/>
                                    <a:pt x="142945" y="103113"/>
                                    <a:pt x="144677" y="1031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2" name="Freeform 152">
                            <a:extLst>
                              <a:ext uri="{FF2B5EF4-FFF2-40B4-BE49-F238E27FC236}">
                                <a16:creationId xmlns:a16="http://schemas.microsoft.com/office/drawing/2014/main" id="{7EABA14E-3ED7-0749-95F0-9BA018B585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6357" y="6420578"/>
                              <a:ext cx="39153" cy="68544"/>
                            </a:xfrm>
                            <a:custGeom>
                              <a:avLst/>
                              <a:gdLst>
                                <a:gd name="connsiteX0" fmla="*/ 17845 w 39153"/>
                                <a:gd name="connsiteY0" fmla="*/ 7064 h 68544"/>
                                <a:gd name="connsiteX1" fmla="*/ 527 w 39153"/>
                                <a:gd name="connsiteY1" fmla="*/ 53824 h 68544"/>
                                <a:gd name="connsiteX2" fmla="*/ 7454 w 39153"/>
                                <a:gd name="connsiteY2" fmla="*/ 67678 h 68544"/>
                                <a:gd name="connsiteX3" fmla="*/ 10918 w 39153"/>
                                <a:gd name="connsiteY3" fmla="*/ 68544 h 68544"/>
                                <a:gd name="connsiteX4" fmla="*/ 21309 w 39153"/>
                                <a:gd name="connsiteY4" fmla="*/ 61617 h 68544"/>
                                <a:gd name="connsiteX5" fmla="*/ 38627 w 39153"/>
                                <a:gd name="connsiteY5" fmla="*/ 14858 h 68544"/>
                                <a:gd name="connsiteX6" fmla="*/ 31699 w 39153"/>
                                <a:gd name="connsiteY6" fmla="*/ 1003 h 68544"/>
                                <a:gd name="connsiteX7" fmla="*/ 17845 w 39153"/>
                                <a:gd name="connsiteY7" fmla="*/ 7064 h 6854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544">
                                  <a:moveTo>
                                    <a:pt x="17845" y="7064"/>
                                  </a:moveTo>
                                  <a:lnTo>
                                    <a:pt x="527" y="53824"/>
                                  </a:lnTo>
                                  <a:cubicBezTo>
                                    <a:pt x="-1205" y="59885"/>
                                    <a:pt x="1393" y="65946"/>
                                    <a:pt x="7454" y="67678"/>
                                  </a:cubicBezTo>
                                  <a:cubicBezTo>
                                    <a:pt x="8320" y="67678"/>
                                    <a:pt x="10052" y="68544"/>
                                    <a:pt x="10918" y="68544"/>
                                  </a:cubicBezTo>
                                  <a:cubicBezTo>
                                    <a:pt x="15247" y="68544"/>
                                    <a:pt x="19577" y="65946"/>
                                    <a:pt x="21309" y="61617"/>
                                  </a:cubicBezTo>
                                  <a:lnTo>
                                    <a:pt x="38627" y="14858"/>
                                  </a:lnTo>
                                  <a:cubicBezTo>
                                    <a:pt x="40359" y="8796"/>
                                    <a:pt x="37761" y="2735"/>
                                    <a:pt x="31699" y="1003"/>
                                  </a:cubicBezTo>
                                  <a:cubicBezTo>
                                    <a:pt x="26504" y="-1595"/>
                                    <a:pt x="19577" y="1003"/>
                                    <a:pt x="17845" y="70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3" name="Freeform 153">
                            <a:extLst>
                              <a:ext uri="{FF2B5EF4-FFF2-40B4-BE49-F238E27FC236}">
                                <a16:creationId xmlns:a16="http://schemas.microsoft.com/office/drawing/2014/main" id="{E8C05112-2EA5-AC4A-8138-0BAC4008C4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21322" y="6314624"/>
                              <a:ext cx="89223" cy="42880"/>
                            </a:xfrm>
                            <a:custGeom>
                              <a:avLst/>
                              <a:gdLst>
                                <a:gd name="connsiteX0" fmla="*/ 78382 w 89223"/>
                                <a:gd name="connsiteY0" fmla="*/ 42880 h 42880"/>
                                <a:gd name="connsiteX1" fmla="*/ 88773 w 89223"/>
                                <a:gd name="connsiteY1" fmla="*/ 35087 h 42880"/>
                                <a:gd name="connsiteX2" fmla="*/ 81846 w 89223"/>
                                <a:gd name="connsiteY2" fmla="*/ 21233 h 42880"/>
                                <a:gd name="connsiteX3" fmla="*/ 14305 w 89223"/>
                                <a:gd name="connsiteY3" fmla="*/ 451 h 42880"/>
                                <a:gd name="connsiteX4" fmla="*/ 450 w 89223"/>
                                <a:gd name="connsiteY4" fmla="*/ 7378 h 42880"/>
                                <a:gd name="connsiteX5" fmla="*/ 7378 w 89223"/>
                                <a:gd name="connsiteY5" fmla="*/ 21233 h 42880"/>
                                <a:gd name="connsiteX6" fmla="*/ 74919 w 89223"/>
                                <a:gd name="connsiteY6" fmla="*/ 42014 h 42880"/>
                                <a:gd name="connsiteX7" fmla="*/ 78382 w 89223"/>
                                <a:gd name="connsiteY7" fmla="*/ 42880 h 42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80">
                                  <a:moveTo>
                                    <a:pt x="78382" y="42880"/>
                                  </a:moveTo>
                                  <a:cubicBezTo>
                                    <a:pt x="83578" y="42880"/>
                                    <a:pt x="87907" y="39416"/>
                                    <a:pt x="88773" y="35087"/>
                                  </a:cubicBezTo>
                                  <a:cubicBezTo>
                                    <a:pt x="90505" y="29025"/>
                                    <a:pt x="87041" y="22964"/>
                                    <a:pt x="81846" y="21233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74919" y="42014"/>
                                  </a:lnTo>
                                  <a:cubicBezTo>
                                    <a:pt x="75785" y="42880"/>
                                    <a:pt x="76651" y="42880"/>
                                    <a:pt x="78382" y="428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" name="Freeform 154">
                            <a:extLst>
                              <a:ext uri="{FF2B5EF4-FFF2-40B4-BE49-F238E27FC236}">
                                <a16:creationId xmlns:a16="http://schemas.microsoft.com/office/drawing/2014/main" id="{F37DCB43-0857-CD42-9C58-4E12DAF1CE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868506" y="5342659"/>
                              <a:ext cx="23474" cy="115165"/>
                            </a:xfrm>
                            <a:custGeom>
                              <a:avLst/>
                              <a:gdLst>
                                <a:gd name="connsiteX0" fmla="*/ 11257 w 23474"/>
                                <a:gd name="connsiteY0" fmla="*/ 0 h 115165"/>
                                <a:gd name="connsiteX1" fmla="*/ 11257 w 23474"/>
                                <a:gd name="connsiteY1" fmla="*/ 0 h 115165"/>
                                <a:gd name="connsiteX2" fmla="*/ 0 w 23474"/>
                                <a:gd name="connsiteY2" fmla="*/ 11257 h 115165"/>
                                <a:gd name="connsiteX3" fmla="*/ 1732 w 23474"/>
                                <a:gd name="connsiteY3" fmla="*/ 104775 h 115165"/>
                                <a:gd name="connsiteX4" fmla="*/ 12989 w 23474"/>
                                <a:gd name="connsiteY4" fmla="*/ 115166 h 115165"/>
                                <a:gd name="connsiteX5" fmla="*/ 12989 w 23474"/>
                                <a:gd name="connsiteY5" fmla="*/ 115166 h 115165"/>
                                <a:gd name="connsiteX6" fmla="*/ 23380 w 23474"/>
                                <a:gd name="connsiteY6" fmla="*/ 103909 h 115165"/>
                                <a:gd name="connsiteX7" fmla="*/ 21648 w 23474"/>
                                <a:gd name="connsiteY7" fmla="*/ 10391 h 115165"/>
                                <a:gd name="connsiteX8" fmla="*/ 11257 w 23474"/>
                                <a:gd name="connsiteY8" fmla="*/ 0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5">
                                  <a:moveTo>
                                    <a:pt x="11257" y="0"/>
                                  </a:moveTo>
                                  <a:lnTo>
                                    <a:pt x="11257" y="0"/>
                                  </a:lnTo>
                                  <a:cubicBezTo>
                                    <a:pt x="5195" y="0"/>
                                    <a:pt x="0" y="5195"/>
                                    <a:pt x="0" y="11257"/>
                                  </a:cubicBezTo>
                                  <a:lnTo>
                                    <a:pt x="1732" y="104775"/>
                                  </a:lnTo>
                                  <a:cubicBezTo>
                                    <a:pt x="1732" y="110836"/>
                                    <a:pt x="6927" y="115166"/>
                                    <a:pt x="12989" y="115166"/>
                                  </a:cubicBezTo>
                                  <a:lnTo>
                                    <a:pt x="12989" y="115166"/>
                                  </a:lnTo>
                                  <a:cubicBezTo>
                                    <a:pt x="19050" y="115166"/>
                                    <a:pt x="24245" y="109971"/>
                                    <a:pt x="23380" y="103909"/>
                                  </a:cubicBezTo>
                                  <a:lnTo>
                                    <a:pt x="21648" y="10391"/>
                                  </a:lnTo>
                                  <a:cubicBezTo>
                                    <a:pt x="21648" y="4330"/>
                                    <a:pt x="17318" y="0"/>
                                    <a:pt x="112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5" name="Freeform 155">
                            <a:extLst>
                              <a:ext uri="{FF2B5EF4-FFF2-40B4-BE49-F238E27FC236}">
                                <a16:creationId xmlns:a16="http://schemas.microsoft.com/office/drawing/2014/main" id="{B231F504-81B8-2741-9865-E7C360F20C42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2825" y="6610255"/>
                              <a:ext cx="22608" cy="71098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8"/>
                                <a:gd name="connsiteX1" fmla="*/ 11352 w 22608"/>
                                <a:gd name="connsiteY1" fmla="*/ 71099 h 71098"/>
                                <a:gd name="connsiteX2" fmla="*/ 22608 w 22608"/>
                                <a:gd name="connsiteY2" fmla="*/ 59842 h 71098"/>
                                <a:gd name="connsiteX3" fmla="*/ 21742 w 22608"/>
                                <a:gd name="connsiteY3" fmla="*/ 10485 h 71098"/>
                                <a:gd name="connsiteX4" fmla="*/ 10486 w 22608"/>
                                <a:gd name="connsiteY4" fmla="*/ 95 h 71098"/>
                                <a:gd name="connsiteX5" fmla="*/ 95 w 22608"/>
                                <a:gd name="connsiteY5" fmla="*/ 11352 h 71098"/>
                                <a:gd name="connsiteX6" fmla="*/ 961 w 22608"/>
                                <a:gd name="connsiteY6" fmla="*/ 60708 h 71098"/>
                                <a:gd name="connsiteX7" fmla="*/ 11352 w 22608"/>
                                <a:gd name="connsiteY7" fmla="*/ 71099 h 71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8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2"/>
                                  </a:cubicBezTo>
                                  <a:lnTo>
                                    <a:pt x="21742" y="10485"/>
                                  </a:lnTo>
                                  <a:cubicBezTo>
                                    <a:pt x="21742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6769"/>
                                    <a:pt x="6156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6" name="Freeform 156">
                            <a:extLst>
                              <a:ext uri="{FF2B5EF4-FFF2-40B4-BE49-F238E27FC236}">
                                <a16:creationId xmlns:a16="http://schemas.microsoft.com/office/drawing/2014/main" id="{9D003971-EC9C-604E-AB33-AFCB511B45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900435" y="6363566"/>
                              <a:ext cx="41784" cy="23033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1"/>
                                <a:gd name="connsiteX1" fmla="*/ 41674 w 41784"/>
                                <a:gd name="connsiteY1" fmla="*/ 12122 h 230331"/>
                                <a:gd name="connsiteX2" fmla="*/ 32149 w 41784"/>
                                <a:gd name="connsiteY2" fmla="*/ 0 h 230331"/>
                                <a:gd name="connsiteX3" fmla="*/ 20026 w 41784"/>
                                <a:gd name="connsiteY3" fmla="*/ 9525 h 230331"/>
                                <a:gd name="connsiteX4" fmla="*/ 110 w 41784"/>
                                <a:gd name="connsiteY4" fmla="*/ 218209 h 230331"/>
                                <a:gd name="connsiteX5" fmla="*/ 9635 w 41784"/>
                                <a:gd name="connsiteY5" fmla="*/ 230332 h 230331"/>
                                <a:gd name="connsiteX6" fmla="*/ 10501 w 41784"/>
                                <a:gd name="connsiteY6" fmla="*/ 230332 h 230331"/>
                                <a:gd name="connsiteX7" fmla="*/ 10501 w 41784"/>
                                <a:gd name="connsiteY7" fmla="*/ 230332 h 230331"/>
                                <a:gd name="connsiteX8" fmla="*/ 21758 w 41784"/>
                                <a:gd name="connsiteY8" fmla="*/ 220807 h 230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1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0332"/>
                                    <a:pt x="20892" y="226002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7" name="Freeform 157">
                            <a:extLst>
                              <a:ext uri="{FF2B5EF4-FFF2-40B4-BE49-F238E27FC236}">
                                <a16:creationId xmlns:a16="http://schemas.microsoft.com/office/drawing/2014/main" id="{63607820-4910-BC4F-85EF-0122FBDD33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90796" y="6595380"/>
                              <a:ext cx="139560" cy="151783"/>
                            </a:xfrm>
                            <a:custGeom>
                              <a:avLst/>
                              <a:gdLst>
                                <a:gd name="connsiteX0" fmla="*/ 136196 w 139560"/>
                                <a:gd name="connsiteY0" fmla="*/ 2847 h 151783"/>
                                <a:gd name="connsiteX1" fmla="*/ 120610 w 139560"/>
                                <a:gd name="connsiteY1" fmla="*/ 3712 h 151783"/>
                                <a:gd name="connsiteX2" fmla="*/ 2846 w 139560"/>
                                <a:gd name="connsiteY2" fmla="*/ 133599 h 151783"/>
                                <a:gd name="connsiteX3" fmla="*/ 3712 w 139560"/>
                                <a:gd name="connsiteY3" fmla="*/ 149185 h 151783"/>
                                <a:gd name="connsiteX4" fmla="*/ 11506 w 139560"/>
                                <a:gd name="connsiteY4" fmla="*/ 151783 h 151783"/>
                                <a:gd name="connsiteX5" fmla="*/ 11506 w 139560"/>
                                <a:gd name="connsiteY5" fmla="*/ 151783 h 151783"/>
                                <a:gd name="connsiteX6" fmla="*/ 19299 w 139560"/>
                                <a:gd name="connsiteY6" fmla="*/ 148319 h 151783"/>
                                <a:gd name="connsiteX7" fmla="*/ 137062 w 139560"/>
                                <a:gd name="connsiteY7" fmla="*/ 18433 h 151783"/>
                                <a:gd name="connsiteX8" fmla="*/ 136196 w 139560"/>
                                <a:gd name="connsiteY8" fmla="*/ 2847 h 15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560" h="151783">
                                  <a:moveTo>
                                    <a:pt x="136196" y="2847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908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0526" y="14103"/>
                                    <a:pt x="140526" y="7176"/>
                                    <a:pt x="136196" y="28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8" name="Freeform 158">
                            <a:extLst>
                              <a:ext uri="{FF2B5EF4-FFF2-40B4-BE49-F238E27FC236}">
                                <a16:creationId xmlns:a16="http://schemas.microsoft.com/office/drawing/2014/main" id="{7A3FF0EA-2427-B04E-857D-476000DC05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0227" y="6482195"/>
                              <a:ext cx="23569" cy="115166"/>
                            </a:xfrm>
                            <a:custGeom>
                              <a:avLst/>
                              <a:gdLst>
                                <a:gd name="connsiteX0" fmla="*/ 13083 w 23569"/>
                                <a:gd name="connsiteY0" fmla="*/ 115166 h 115166"/>
                                <a:gd name="connsiteX1" fmla="*/ 23474 w 23569"/>
                                <a:gd name="connsiteY1" fmla="*/ 103909 h 115166"/>
                                <a:gd name="connsiteX2" fmla="*/ 21742 w 23569"/>
                                <a:gd name="connsiteY2" fmla="*/ 10391 h 115166"/>
                                <a:gd name="connsiteX3" fmla="*/ 10486 w 23569"/>
                                <a:gd name="connsiteY3" fmla="*/ 0 h 115166"/>
                                <a:gd name="connsiteX4" fmla="*/ 10486 w 23569"/>
                                <a:gd name="connsiteY4" fmla="*/ 0 h 115166"/>
                                <a:gd name="connsiteX5" fmla="*/ 95 w 23569"/>
                                <a:gd name="connsiteY5" fmla="*/ 11257 h 115166"/>
                                <a:gd name="connsiteX6" fmla="*/ 1827 w 23569"/>
                                <a:gd name="connsiteY6" fmla="*/ 104775 h 115166"/>
                                <a:gd name="connsiteX7" fmla="*/ 13083 w 23569"/>
                                <a:gd name="connsiteY7" fmla="*/ 115166 h 115166"/>
                                <a:gd name="connsiteX8" fmla="*/ 13083 w 23569"/>
                                <a:gd name="connsiteY8" fmla="*/ 115166 h 115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569" h="115166">
                                  <a:moveTo>
                                    <a:pt x="13083" y="115166"/>
                                  </a:moveTo>
                                  <a:cubicBezTo>
                                    <a:pt x="19145" y="115166"/>
                                    <a:pt x="24340" y="109971"/>
                                    <a:pt x="23474" y="103909"/>
                                  </a:cubicBezTo>
                                  <a:lnTo>
                                    <a:pt x="21742" y="10391"/>
                                  </a:lnTo>
                                  <a:cubicBezTo>
                                    <a:pt x="21742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6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1827" y="109971"/>
                                    <a:pt x="7022" y="115166"/>
                                    <a:pt x="13083" y="115166"/>
                                  </a:cubicBezTo>
                                  <a:lnTo>
                                    <a:pt x="13083" y="1151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9" name="Freeform 159">
                            <a:extLst>
                              <a:ext uri="{FF2B5EF4-FFF2-40B4-BE49-F238E27FC236}">
                                <a16:creationId xmlns:a16="http://schemas.microsoft.com/office/drawing/2014/main" id="{9048B929-A5FE-E842-9F75-4B5F14095E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871009" y="5471584"/>
                              <a:ext cx="22703" cy="71098"/>
                            </a:xfrm>
                            <a:custGeom>
                              <a:avLst/>
                              <a:gdLst>
                                <a:gd name="connsiteX0" fmla="*/ 95 w 22703"/>
                                <a:gd name="connsiteY0" fmla="*/ 11352 h 71098"/>
                                <a:gd name="connsiteX1" fmla="*/ 961 w 22703"/>
                                <a:gd name="connsiteY1" fmla="*/ 60708 h 71098"/>
                                <a:gd name="connsiteX2" fmla="*/ 12218 w 22703"/>
                                <a:gd name="connsiteY2" fmla="*/ 71099 h 71098"/>
                                <a:gd name="connsiteX3" fmla="*/ 12218 w 22703"/>
                                <a:gd name="connsiteY3" fmla="*/ 71099 h 71098"/>
                                <a:gd name="connsiteX4" fmla="*/ 22608 w 22703"/>
                                <a:gd name="connsiteY4" fmla="*/ 59842 h 71098"/>
                                <a:gd name="connsiteX5" fmla="*/ 21742 w 22703"/>
                                <a:gd name="connsiteY5" fmla="*/ 10485 h 71098"/>
                                <a:gd name="connsiteX6" fmla="*/ 10486 w 22703"/>
                                <a:gd name="connsiteY6" fmla="*/ 95 h 71098"/>
                                <a:gd name="connsiteX7" fmla="*/ 95 w 22703"/>
                                <a:gd name="connsiteY7" fmla="*/ 11352 h 710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703" h="71098">
                                  <a:moveTo>
                                    <a:pt x="95" y="11352"/>
                                  </a:moveTo>
                                  <a:lnTo>
                                    <a:pt x="961" y="60708"/>
                                  </a:lnTo>
                                  <a:cubicBezTo>
                                    <a:pt x="961" y="66769"/>
                                    <a:pt x="6156" y="71099"/>
                                    <a:pt x="12218" y="71099"/>
                                  </a:cubicBezTo>
                                  <a:lnTo>
                                    <a:pt x="12218" y="71099"/>
                                  </a:lnTo>
                                  <a:cubicBezTo>
                                    <a:pt x="18279" y="71099"/>
                                    <a:pt x="23474" y="65904"/>
                                    <a:pt x="22608" y="59842"/>
                                  </a:cubicBezTo>
                                  <a:lnTo>
                                    <a:pt x="21742" y="10485"/>
                                  </a:lnTo>
                                  <a:cubicBezTo>
                                    <a:pt x="21742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0" name="Freeform 160">
                            <a:extLst>
                              <a:ext uri="{FF2B5EF4-FFF2-40B4-BE49-F238E27FC236}">
                                <a16:creationId xmlns:a16="http://schemas.microsoft.com/office/drawing/2014/main" id="{005258DB-4192-F347-8D00-4C07CA49D0F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5136" y="6776534"/>
                              <a:ext cx="55558" cy="44231"/>
                            </a:xfrm>
                            <a:custGeom>
                              <a:avLst/>
                              <a:gdLst>
                                <a:gd name="connsiteX0" fmla="*/ 38170 w 55558"/>
                                <a:gd name="connsiteY0" fmla="*/ 1802 h 44231"/>
                                <a:gd name="connsiteX1" fmla="*/ 5266 w 55558"/>
                                <a:gd name="connsiteY1" fmla="*/ 23450 h 44231"/>
                                <a:gd name="connsiteX2" fmla="*/ 1802 w 55558"/>
                                <a:gd name="connsiteY2" fmla="*/ 39036 h 44231"/>
                                <a:gd name="connsiteX3" fmla="*/ 11327 w 55558"/>
                                <a:gd name="connsiteY3" fmla="*/ 44232 h 44231"/>
                                <a:gd name="connsiteX4" fmla="*/ 17388 w 55558"/>
                                <a:gd name="connsiteY4" fmla="*/ 42500 h 44231"/>
                                <a:gd name="connsiteX5" fmla="*/ 50293 w 55558"/>
                                <a:gd name="connsiteY5" fmla="*/ 20852 h 44231"/>
                                <a:gd name="connsiteX6" fmla="*/ 53757 w 55558"/>
                                <a:gd name="connsiteY6" fmla="*/ 5266 h 44231"/>
                                <a:gd name="connsiteX7" fmla="*/ 38170 w 55558"/>
                                <a:gd name="connsiteY7" fmla="*/ 1802 h 44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4231">
                                  <a:moveTo>
                                    <a:pt x="38170" y="1802"/>
                                  </a:moveTo>
                                  <a:lnTo>
                                    <a:pt x="5266" y="23450"/>
                                  </a:lnTo>
                                  <a:cubicBezTo>
                                    <a:pt x="70" y="26913"/>
                                    <a:pt x="-1662" y="33841"/>
                                    <a:pt x="1802" y="39036"/>
                                  </a:cubicBezTo>
                                  <a:cubicBezTo>
                                    <a:pt x="3534" y="42500"/>
                                    <a:pt x="6997" y="44232"/>
                                    <a:pt x="11327" y="44232"/>
                                  </a:cubicBezTo>
                                  <a:cubicBezTo>
                                    <a:pt x="13059" y="44232"/>
                                    <a:pt x="15656" y="43365"/>
                                    <a:pt x="17388" y="42500"/>
                                  </a:cubicBezTo>
                                  <a:lnTo>
                                    <a:pt x="50293" y="20852"/>
                                  </a:lnTo>
                                  <a:cubicBezTo>
                                    <a:pt x="55488" y="17388"/>
                                    <a:pt x="57220" y="10461"/>
                                    <a:pt x="53757" y="5266"/>
                                  </a:cubicBezTo>
                                  <a:cubicBezTo>
                                    <a:pt x="50293" y="70"/>
                                    <a:pt x="43366" y="-1661"/>
                                    <a:pt x="38170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1" name="Freeform 161">
                            <a:extLst>
                              <a:ext uri="{FF2B5EF4-FFF2-40B4-BE49-F238E27FC236}">
                                <a16:creationId xmlns:a16="http://schemas.microsoft.com/office/drawing/2014/main" id="{33271740-9F9B-4C4B-B049-D5060A0C2450}"/>
                              </a:ext>
                            </a:extLst>
                          </wps:cNvPr>
                          <wps:cNvSpPr/>
                          <wps:spPr>
                            <a:xfrm>
                              <a:off x="856246" y="6193710"/>
                              <a:ext cx="208092" cy="102314"/>
                            </a:xfrm>
                            <a:custGeom>
                              <a:avLst/>
                              <a:gdLst>
                                <a:gd name="connsiteX0" fmla="*/ 196699 w 208092"/>
                                <a:gd name="connsiteY0" fmla="*/ 102314 h 102314"/>
                                <a:gd name="connsiteX1" fmla="*/ 207089 w 208092"/>
                                <a:gd name="connsiteY1" fmla="*/ 95387 h 102314"/>
                                <a:gd name="connsiteX2" fmla="*/ 201028 w 208092"/>
                                <a:gd name="connsiteY2" fmla="*/ 80666 h 102314"/>
                                <a:gd name="connsiteX3" fmla="*/ 15723 w 208092"/>
                                <a:gd name="connsiteY3" fmla="*/ 1003 h 102314"/>
                                <a:gd name="connsiteX4" fmla="*/ 1003 w 208092"/>
                                <a:gd name="connsiteY4" fmla="*/ 7064 h 102314"/>
                                <a:gd name="connsiteX5" fmla="*/ 7064 w 208092"/>
                                <a:gd name="connsiteY5" fmla="*/ 21785 h 102314"/>
                                <a:gd name="connsiteX6" fmla="*/ 192369 w 208092"/>
                                <a:gd name="connsiteY6" fmla="*/ 101448 h 102314"/>
                                <a:gd name="connsiteX7" fmla="*/ 196699 w 208092"/>
                                <a:gd name="connsiteY7" fmla="*/ 102314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2314">
                                  <a:moveTo>
                                    <a:pt x="196699" y="102314"/>
                                  </a:moveTo>
                                  <a:cubicBezTo>
                                    <a:pt x="201028" y="102314"/>
                                    <a:pt x="205358" y="99717"/>
                                    <a:pt x="207089" y="95387"/>
                                  </a:cubicBezTo>
                                  <a:cubicBezTo>
                                    <a:pt x="209687" y="90192"/>
                                    <a:pt x="207089" y="83265"/>
                                    <a:pt x="201028" y="80666"/>
                                  </a:cubicBezTo>
                                  <a:lnTo>
                                    <a:pt x="15723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92369" y="101448"/>
                                  </a:lnTo>
                                  <a:cubicBezTo>
                                    <a:pt x="194101" y="102314"/>
                                    <a:pt x="195833" y="102314"/>
                                    <a:pt x="196699" y="102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2" name="Freeform 162">
                            <a:extLst>
                              <a:ext uri="{FF2B5EF4-FFF2-40B4-BE49-F238E27FC236}">
                                <a16:creationId xmlns:a16="http://schemas.microsoft.com/office/drawing/2014/main" id="{B90C7D02-48E2-D443-90BE-B8FBD052BB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20996" y="5805054"/>
                              <a:ext cx="41784" cy="23033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1"/>
                                <a:gd name="connsiteX1" fmla="*/ 41674 w 41784"/>
                                <a:gd name="connsiteY1" fmla="*/ 12122 h 230331"/>
                                <a:gd name="connsiteX2" fmla="*/ 32149 w 41784"/>
                                <a:gd name="connsiteY2" fmla="*/ 0 h 230331"/>
                                <a:gd name="connsiteX3" fmla="*/ 20026 w 41784"/>
                                <a:gd name="connsiteY3" fmla="*/ 9525 h 230331"/>
                                <a:gd name="connsiteX4" fmla="*/ 110 w 41784"/>
                                <a:gd name="connsiteY4" fmla="*/ 218209 h 230331"/>
                                <a:gd name="connsiteX5" fmla="*/ 9635 w 41784"/>
                                <a:gd name="connsiteY5" fmla="*/ 230332 h 230331"/>
                                <a:gd name="connsiteX6" fmla="*/ 10501 w 41784"/>
                                <a:gd name="connsiteY6" fmla="*/ 230332 h 230331"/>
                                <a:gd name="connsiteX7" fmla="*/ 10501 w 41784"/>
                                <a:gd name="connsiteY7" fmla="*/ 230332 h 230331"/>
                                <a:gd name="connsiteX8" fmla="*/ 21758 w 41784"/>
                                <a:gd name="connsiteY8" fmla="*/ 220807 h 230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1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0332"/>
                                    <a:pt x="20892" y="226002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3" name="Freeform 163">
                            <a:extLst>
                              <a:ext uri="{FF2B5EF4-FFF2-40B4-BE49-F238E27FC236}">
                                <a16:creationId xmlns:a16="http://schemas.microsoft.com/office/drawing/2014/main" id="{829811F4-EE12-384F-B7ED-1EBE55435F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78475" y="5878130"/>
                              <a:ext cx="39153" cy="68067"/>
                            </a:xfrm>
                            <a:custGeom>
                              <a:avLst/>
                              <a:gdLst>
                                <a:gd name="connsiteX0" fmla="*/ 7454 w 39153"/>
                                <a:gd name="connsiteY0" fmla="*/ 67201 h 68067"/>
                                <a:gd name="connsiteX1" fmla="*/ 10918 w 39153"/>
                                <a:gd name="connsiteY1" fmla="*/ 68068 h 68067"/>
                                <a:gd name="connsiteX2" fmla="*/ 21309 w 39153"/>
                                <a:gd name="connsiteY2" fmla="*/ 61140 h 68067"/>
                                <a:gd name="connsiteX3" fmla="*/ 38627 w 39153"/>
                                <a:gd name="connsiteY3" fmla="*/ 14381 h 68067"/>
                                <a:gd name="connsiteX4" fmla="*/ 31700 w 39153"/>
                                <a:gd name="connsiteY4" fmla="*/ 527 h 68067"/>
                                <a:gd name="connsiteX5" fmla="*/ 17845 w 39153"/>
                                <a:gd name="connsiteY5" fmla="*/ 7454 h 68067"/>
                                <a:gd name="connsiteX6" fmla="*/ 526 w 39153"/>
                                <a:gd name="connsiteY6" fmla="*/ 54213 h 68067"/>
                                <a:gd name="connsiteX7" fmla="*/ 7454 w 39153"/>
                                <a:gd name="connsiteY7" fmla="*/ 67201 h 680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067">
                                  <a:moveTo>
                                    <a:pt x="7454" y="67201"/>
                                  </a:moveTo>
                                  <a:cubicBezTo>
                                    <a:pt x="8320" y="67201"/>
                                    <a:pt x="10052" y="68068"/>
                                    <a:pt x="10918" y="68068"/>
                                  </a:cubicBezTo>
                                  <a:cubicBezTo>
                                    <a:pt x="15247" y="68068"/>
                                    <a:pt x="19577" y="65470"/>
                                    <a:pt x="21309" y="61140"/>
                                  </a:cubicBezTo>
                                  <a:lnTo>
                                    <a:pt x="38627" y="14381"/>
                                  </a:lnTo>
                                  <a:cubicBezTo>
                                    <a:pt x="40359" y="8320"/>
                                    <a:pt x="37761" y="2258"/>
                                    <a:pt x="31700" y="527"/>
                                  </a:cubicBezTo>
                                  <a:cubicBezTo>
                                    <a:pt x="25638" y="-1205"/>
                                    <a:pt x="19577" y="1392"/>
                                    <a:pt x="17845" y="7454"/>
                                  </a:cubicBezTo>
                                  <a:lnTo>
                                    <a:pt x="526" y="54213"/>
                                  </a:lnTo>
                                  <a:cubicBezTo>
                                    <a:pt x="-1205" y="58542"/>
                                    <a:pt x="1393" y="64604"/>
                                    <a:pt x="7454" y="6720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4" name="Freeform 164">
                            <a:extLst>
                              <a:ext uri="{FF2B5EF4-FFF2-40B4-BE49-F238E27FC236}">
                                <a16:creationId xmlns:a16="http://schemas.microsoft.com/office/drawing/2014/main" id="{D7E8F653-F776-F94A-B6FB-8D2D54E95E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95421" y="5983970"/>
                              <a:ext cx="55779" cy="86918"/>
                            </a:xfrm>
                            <a:custGeom>
                              <a:avLst/>
                              <a:gdLst>
                                <a:gd name="connsiteX0" fmla="*/ 6095 w 55779"/>
                                <a:gd name="connsiteY0" fmla="*/ 86052 h 86918"/>
                                <a:gd name="connsiteX1" fmla="*/ 11290 w 55779"/>
                                <a:gd name="connsiteY1" fmla="*/ 86918 h 86918"/>
                                <a:gd name="connsiteX2" fmla="*/ 20816 w 55779"/>
                                <a:gd name="connsiteY2" fmla="*/ 80857 h 86918"/>
                                <a:gd name="connsiteX3" fmla="*/ 54586 w 55779"/>
                                <a:gd name="connsiteY3" fmla="*/ 15914 h 86918"/>
                                <a:gd name="connsiteX4" fmla="*/ 50256 w 55779"/>
                                <a:gd name="connsiteY4" fmla="*/ 1193 h 86918"/>
                                <a:gd name="connsiteX5" fmla="*/ 35536 w 55779"/>
                                <a:gd name="connsiteY5" fmla="*/ 5523 h 86918"/>
                                <a:gd name="connsiteX6" fmla="*/ 1765 w 55779"/>
                                <a:gd name="connsiteY6" fmla="*/ 70466 h 86918"/>
                                <a:gd name="connsiteX7" fmla="*/ 6095 w 55779"/>
                                <a:gd name="connsiteY7" fmla="*/ 86052 h 869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779" h="86918">
                                  <a:moveTo>
                                    <a:pt x="6095" y="86052"/>
                                  </a:moveTo>
                                  <a:cubicBezTo>
                                    <a:pt x="7827" y="86918"/>
                                    <a:pt x="9558" y="86918"/>
                                    <a:pt x="11290" y="86918"/>
                                  </a:cubicBezTo>
                                  <a:cubicBezTo>
                                    <a:pt x="15620" y="86918"/>
                                    <a:pt x="19084" y="85187"/>
                                    <a:pt x="20816" y="80857"/>
                                  </a:cubicBezTo>
                                  <a:lnTo>
                                    <a:pt x="54586" y="15914"/>
                                  </a:lnTo>
                                  <a:cubicBezTo>
                                    <a:pt x="57183" y="10718"/>
                                    <a:pt x="55452" y="3791"/>
                                    <a:pt x="50256" y="1193"/>
                                  </a:cubicBezTo>
                                  <a:cubicBezTo>
                                    <a:pt x="45061" y="-1404"/>
                                    <a:pt x="38134" y="327"/>
                                    <a:pt x="35536" y="5523"/>
                                  </a:cubicBezTo>
                                  <a:lnTo>
                                    <a:pt x="1765" y="70466"/>
                                  </a:lnTo>
                                  <a:cubicBezTo>
                                    <a:pt x="-1698" y="76528"/>
                                    <a:pt x="33" y="83455"/>
                                    <a:pt x="6095" y="860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5" name="Freeform 165">
                            <a:extLst>
                              <a:ext uri="{FF2B5EF4-FFF2-40B4-BE49-F238E27FC236}">
                                <a16:creationId xmlns:a16="http://schemas.microsoft.com/office/drawing/2014/main" id="{F5029C40-E61A-514E-B362-114DDE5C3F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76820" y="5697231"/>
                              <a:ext cx="79254" cy="39416"/>
                            </a:xfrm>
                            <a:custGeom>
                              <a:avLst/>
                              <a:gdLst>
                                <a:gd name="connsiteX0" fmla="*/ 71455 w 79254"/>
                                <a:gd name="connsiteY0" fmla="*/ 17769 h 39416"/>
                                <a:gd name="connsiteX1" fmla="*/ 14305 w 79254"/>
                                <a:gd name="connsiteY1" fmla="*/ 451 h 39416"/>
                                <a:gd name="connsiteX2" fmla="*/ 451 w 79254"/>
                                <a:gd name="connsiteY2" fmla="*/ 7378 h 39416"/>
                                <a:gd name="connsiteX3" fmla="*/ 7378 w 79254"/>
                                <a:gd name="connsiteY3" fmla="*/ 21233 h 39416"/>
                                <a:gd name="connsiteX4" fmla="*/ 64528 w 79254"/>
                                <a:gd name="connsiteY4" fmla="*/ 38551 h 39416"/>
                                <a:gd name="connsiteX5" fmla="*/ 67991 w 79254"/>
                                <a:gd name="connsiteY5" fmla="*/ 39416 h 39416"/>
                                <a:gd name="connsiteX6" fmla="*/ 78382 w 79254"/>
                                <a:gd name="connsiteY6" fmla="*/ 31623 h 39416"/>
                                <a:gd name="connsiteX7" fmla="*/ 71455 w 79254"/>
                                <a:gd name="connsiteY7" fmla="*/ 17769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9254" h="39416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3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64528" y="38551"/>
                                  </a:lnTo>
                                  <a:cubicBezTo>
                                    <a:pt x="65394" y="38551"/>
                                    <a:pt x="66259" y="39416"/>
                                    <a:pt x="67991" y="39416"/>
                                  </a:cubicBezTo>
                                  <a:cubicBezTo>
                                    <a:pt x="72321" y="39416"/>
                                    <a:pt x="76650" y="35953"/>
                                    <a:pt x="78382" y="31623"/>
                                  </a:cubicBezTo>
                                  <a:cubicBezTo>
                                    <a:pt x="80980" y="25562"/>
                                    <a:pt x="77516" y="19501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6" name="Freeform 166">
                            <a:extLst>
                              <a:ext uri="{FF2B5EF4-FFF2-40B4-BE49-F238E27FC236}">
                                <a16:creationId xmlns:a16="http://schemas.microsoft.com/office/drawing/2014/main" id="{398E2064-2E4A-A74C-A06F-869D3B54DC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64253" y="6648201"/>
                              <a:ext cx="139560" cy="151782"/>
                            </a:xfrm>
                            <a:custGeom>
                              <a:avLst/>
                              <a:gdLst>
                                <a:gd name="connsiteX0" fmla="*/ 136196 w 139560"/>
                                <a:gd name="connsiteY0" fmla="*/ 2846 h 151782"/>
                                <a:gd name="connsiteX1" fmla="*/ 120610 w 139560"/>
                                <a:gd name="connsiteY1" fmla="*/ 3713 h 151782"/>
                                <a:gd name="connsiteX2" fmla="*/ 2846 w 139560"/>
                                <a:gd name="connsiteY2" fmla="*/ 133599 h 151782"/>
                                <a:gd name="connsiteX3" fmla="*/ 3712 w 139560"/>
                                <a:gd name="connsiteY3" fmla="*/ 149185 h 151782"/>
                                <a:gd name="connsiteX4" fmla="*/ 11506 w 139560"/>
                                <a:gd name="connsiteY4" fmla="*/ 151783 h 151782"/>
                                <a:gd name="connsiteX5" fmla="*/ 11506 w 139560"/>
                                <a:gd name="connsiteY5" fmla="*/ 151783 h 151782"/>
                                <a:gd name="connsiteX6" fmla="*/ 19299 w 139560"/>
                                <a:gd name="connsiteY6" fmla="*/ 148319 h 151782"/>
                                <a:gd name="connsiteX7" fmla="*/ 137062 w 139560"/>
                                <a:gd name="connsiteY7" fmla="*/ 18433 h 151782"/>
                                <a:gd name="connsiteX8" fmla="*/ 136196 w 139560"/>
                                <a:gd name="connsiteY8" fmla="*/ 2846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560" h="151782">
                                  <a:moveTo>
                                    <a:pt x="136196" y="2846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3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042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0526" y="14104"/>
                                    <a:pt x="140526" y="7176"/>
                                    <a:pt x="136196" y="28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7" name="Freeform 167">
                            <a:extLst>
                              <a:ext uri="{FF2B5EF4-FFF2-40B4-BE49-F238E27FC236}">
                                <a16:creationId xmlns:a16="http://schemas.microsoft.com/office/drawing/2014/main" id="{337C6031-6B33-0C4D-AB37-6F8D4D7E21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63876" y="6663631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97387 w 115110"/>
                                <a:gd name="connsiteY0" fmla="*/ 92192 h 94789"/>
                                <a:gd name="connsiteX1" fmla="*/ 104315 w 115110"/>
                                <a:gd name="connsiteY1" fmla="*/ 94789 h 94789"/>
                                <a:gd name="connsiteX2" fmla="*/ 104315 w 115110"/>
                                <a:gd name="connsiteY2" fmla="*/ 94789 h 94789"/>
                                <a:gd name="connsiteX3" fmla="*/ 112974 w 115110"/>
                                <a:gd name="connsiteY3" fmla="*/ 90460 h 94789"/>
                                <a:gd name="connsiteX4" fmla="*/ 111242 w 115110"/>
                                <a:gd name="connsiteY4" fmla="*/ 74874 h 94789"/>
                                <a:gd name="connsiteX5" fmla="*/ 17724 w 115110"/>
                                <a:gd name="connsiteY5" fmla="*/ 2137 h 94789"/>
                                <a:gd name="connsiteX6" fmla="*/ 2137 w 115110"/>
                                <a:gd name="connsiteY6" fmla="*/ 3869 h 94789"/>
                                <a:gd name="connsiteX7" fmla="*/ 3869 w 115110"/>
                                <a:gd name="connsiteY7" fmla="*/ 19455 h 94789"/>
                                <a:gd name="connsiteX8" fmla="*/ 97387 w 115110"/>
                                <a:gd name="connsiteY8" fmla="*/ 92192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97387" y="92192"/>
                                  </a:moveTo>
                                  <a:cubicBezTo>
                                    <a:pt x="99119" y="93924"/>
                                    <a:pt x="101717" y="94789"/>
                                    <a:pt x="104315" y="94789"/>
                                  </a:cubicBezTo>
                                  <a:lnTo>
                                    <a:pt x="104315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ubicBezTo>
                                    <a:pt x="-1326" y="9064"/>
                                    <a:pt x="-461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8" name="Freeform 168">
                            <a:extLst>
                              <a:ext uri="{FF2B5EF4-FFF2-40B4-BE49-F238E27FC236}">
                                <a16:creationId xmlns:a16="http://schemas.microsoft.com/office/drawing/2014/main" id="{AE6EB507-BBE4-F84F-B29F-8B753C76195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62516" y="6074024"/>
                              <a:ext cx="41924" cy="59209"/>
                            </a:xfrm>
                            <a:custGeom>
                              <a:avLst/>
                              <a:gdLst>
                                <a:gd name="connsiteX0" fmla="*/ 6095 w 41924"/>
                                <a:gd name="connsiteY0" fmla="*/ 58344 h 59209"/>
                                <a:gd name="connsiteX1" fmla="*/ 11290 w 41924"/>
                                <a:gd name="connsiteY1" fmla="*/ 59209 h 59209"/>
                                <a:gd name="connsiteX2" fmla="*/ 20815 w 41924"/>
                                <a:gd name="connsiteY2" fmla="*/ 53148 h 59209"/>
                                <a:gd name="connsiteX3" fmla="*/ 40731 w 41924"/>
                                <a:gd name="connsiteY3" fmla="*/ 15914 h 59209"/>
                                <a:gd name="connsiteX4" fmla="*/ 36402 w 41924"/>
                                <a:gd name="connsiteY4" fmla="*/ 1193 h 59209"/>
                                <a:gd name="connsiteX5" fmla="*/ 21681 w 41924"/>
                                <a:gd name="connsiteY5" fmla="*/ 5523 h 59209"/>
                                <a:gd name="connsiteX6" fmla="*/ 1765 w 41924"/>
                                <a:gd name="connsiteY6" fmla="*/ 42757 h 59209"/>
                                <a:gd name="connsiteX7" fmla="*/ 6095 w 41924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924" h="59209">
                                  <a:moveTo>
                                    <a:pt x="6095" y="58344"/>
                                  </a:moveTo>
                                  <a:cubicBezTo>
                                    <a:pt x="7826" y="59209"/>
                                    <a:pt x="9558" y="59209"/>
                                    <a:pt x="11290" y="59209"/>
                                  </a:cubicBezTo>
                                  <a:cubicBezTo>
                                    <a:pt x="15620" y="59209"/>
                                    <a:pt x="19084" y="57477"/>
                                    <a:pt x="20815" y="53148"/>
                                  </a:cubicBezTo>
                                  <a:lnTo>
                                    <a:pt x="40731" y="15914"/>
                                  </a:lnTo>
                                  <a:cubicBezTo>
                                    <a:pt x="43329" y="10719"/>
                                    <a:pt x="41597" y="3792"/>
                                    <a:pt x="36402" y="1193"/>
                                  </a:cubicBezTo>
                                  <a:cubicBezTo>
                                    <a:pt x="31206" y="-1404"/>
                                    <a:pt x="24279" y="328"/>
                                    <a:pt x="21681" y="5523"/>
                                  </a:cubicBezTo>
                                  <a:lnTo>
                                    <a:pt x="1765" y="42757"/>
                                  </a:lnTo>
                                  <a:cubicBezTo>
                                    <a:pt x="-1698" y="48818"/>
                                    <a:pt x="33" y="55746"/>
                                    <a:pt x="6095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9" name="Freeform 169">
                            <a:extLst>
                              <a:ext uri="{FF2B5EF4-FFF2-40B4-BE49-F238E27FC236}">
                                <a16:creationId xmlns:a16="http://schemas.microsoft.com/office/drawing/2014/main" id="{1779F0E6-F34B-4849-9DD4-C4B0DFE934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37438" y="5612822"/>
                              <a:ext cx="161059" cy="92652"/>
                            </a:xfrm>
                            <a:custGeom>
                              <a:avLst/>
                              <a:gdLst>
                                <a:gd name="connsiteX0" fmla="*/ 10391 w 161059"/>
                                <a:gd name="connsiteY0" fmla="*/ 27709 h 92652"/>
                                <a:gd name="connsiteX1" fmla="*/ 158461 w 161059"/>
                                <a:gd name="connsiteY1" fmla="*/ 91786 h 92652"/>
                                <a:gd name="connsiteX2" fmla="*/ 161059 w 161059"/>
                                <a:gd name="connsiteY2" fmla="*/ 92652 h 92652"/>
                                <a:gd name="connsiteX3" fmla="*/ 161059 w 161059"/>
                                <a:gd name="connsiteY3" fmla="*/ 69273 h 92652"/>
                                <a:gd name="connsiteX4" fmla="*/ 0 w 161059"/>
                                <a:gd name="connsiteY4" fmla="*/ 0 h 92652"/>
                                <a:gd name="connsiteX5" fmla="*/ 10391 w 161059"/>
                                <a:gd name="connsiteY5" fmla="*/ 27709 h 926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61059" h="92652">
                                  <a:moveTo>
                                    <a:pt x="10391" y="27709"/>
                                  </a:moveTo>
                                  <a:lnTo>
                                    <a:pt x="158461" y="91786"/>
                                  </a:lnTo>
                                  <a:cubicBezTo>
                                    <a:pt x="159328" y="92652"/>
                                    <a:pt x="160193" y="92652"/>
                                    <a:pt x="161059" y="92652"/>
                                  </a:cubicBezTo>
                                  <a:lnTo>
                                    <a:pt x="161059" y="69273"/>
                                  </a:lnTo>
                                  <a:lnTo>
                                    <a:pt x="0" y="0"/>
                                  </a:lnTo>
                                  <a:cubicBezTo>
                                    <a:pt x="4330" y="9525"/>
                                    <a:pt x="7793" y="18184"/>
                                    <a:pt x="10391" y="2770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0" name="Freeform 170">
                            <a:extLst>
                              <a:ext uri="{FF2B5EF4-FFF2-40B4-BE49-F238E27FC236}">
                                <a16:creationId xmlns:a16="http://schemas.microsoft.com/office/drawing/2014/main" id="{066116AF-86EC-434A-B47F-07DA200078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16236" y="5826702"/>
                              <a:ext cx="61479" cy="22513"/>
                            </a:xfrm>
                            <a:custGeom>
                              <a:avLst/>
                              <a:gdLst>
                                <a:gd name="connsiteX0" fmla="*/ 55418 w 61479"/>
                                <a:gd name="connsiteY0" fmla="*/ 22513 h 22513"/>
                                <a:gd name="connsiteX1" fmla="*/ 61479 w 61479"/>
                                <a:gd name="connsiteY1" fmla="*/ 13854 h 22513"/>
                                <a:gd name="connsiteX2" fmla="*/ 51088 w 61479"/>
                                <a:gd name="connsiteY2" fmla="*/ 2598 h 22513"/>
                                <a:gd name="connsiteX3" fmla="*/ 0 w 61479"/>
                                <a:gd name="connsiteY3" fmla="*/ 0 h 22513"/>
                                <a:gd name="connsiteX4" fmla="*/ 55418 w 61479"/>
                                <a:gd name="connsiteY4" fmla="*/ 22513 h 22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1479" h="22513">
                                  <a:moveTo>
                                    <a:pt x="55418" y="22513"/>
                                  </a:moveTo>
                                  <a:cubicBezTo>
                                    <a:pt x="58882" y="20782"/>
                                    <a:pt x="60614" y="17318"/>
                                    <a:pt x="61479" y="13854"/>
                                  </a:cubicBezTo>
                                  <a:cubicBezTo>
                                    <a:pt x="61479" y="7793"/>
                                    <a:pt x="57150" y="2598"/>
                                    <a:pt x="51088" y="2598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19050" y="6927"/>
                                    <a:pt x="37234" y="14720"/>
                                    <a:pt x="55418" y="225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1" name="Freeform 171">
                            <a:extLst>
                              <a:ext uri="{FF2B5EF4-FFF2-40B4-BE49-F238E27FC236}">
                                <a16:creationId xmlns:a16="http://schemas.microsoft.com/office/drawing/2014/main" id="{7492CD42-9CE7-4B4F-BB4E-174BD361539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79758" y="5772039"/>
                              <a:ext cx="84213" cy="32149"/>
                            </a:xfrm>
                            <a:custGeom>
                              <a:avLst/>
                              <a:gdLst>
                                <a:gd name="connsiteX0" fmla="*/ 74578 w 84213"/>
                                <a:gd name="connsiteY0" fmla="*/ 9636 h 32149"/>
                                <a:gd name="connsiteX1" fmla="*/ 13099 w 84213"/>
                                <a:gd name="connsiteY1" fmla="*/ 110 h 32149"/>
                                <a:gd name="connsiteX2" fmla="*/ 110 w 84213"/>
                                <a:gd name="connsiteY2" fmla="*/ 9636 h 32149"/>
                                <a:gd name="connsiteX3" fmla="*/ 9635 w 84213"/>
                                <a:gd name="connsiteY3" fmla="*/ 22624 h 32149"/>
                                <a:gd name="connsiteX4" fmla="*/ 71115 w 84213"/>
                                <a:gd name="connsiteY4" fmla="*/ 32149 h 32149"/>
                                <a:gd name="connsiteX5" fmla="*/ 72846 w 84213"/>
                                <a:gd name="connsiteY5" fmla="*/ 32149 h 32149"/>
                                <a:gd name="connsiteX6" fmla="*/ 84104 w 84213"/>
                                <a:gd name="connsiteY6" fmla="*/ 22624 h 32149"/>
                                <a:gd name="connsiteX7" fmla="*/ 74578 w 84213"/>
                                <a:gd name="connsiteY7" fmla="*/ 9636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13" h="32149">
                                  <a:moveTo>
                                    <a:pt x="74578" y="9636"/>
                                  </a:moveTo>
                                  <a:lnTo>
                                    <a:pt x="13099" y="110"/>
                                  </a:lnTo>
                                  <a:cubicBezTo>
                                    <a:pt x="7038" y="-755"/>
                                    <a:pt x="1842" y="3574"/>
                                    <a:pt x="110" y="9636"/>
                                  </a:cubicBez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1115" y="32149"/>
                                  </a:lnTo>
                                  <a:cubicBezTo>
                                    <a:pt x="71981" y="32149"/>
                                    <a:pt x="71981" y="32149"/>
                                    <a:pt x="72846" y="32149"/>
                                  </a:cubicBezTo>
                                  <a:cubicBezTo>
                                    <a:pt x="78042" y="32149"/>
                                    <a:pt x="83237" y="28686"/>
                                    <a:pt x="84104" y="22624"/>
                                  </a:cubicBezTo>
                                  <a:cubicBezTo>
                                    <a:pt x="84969" y="16563"/>
                                    <a:pt x="80640" y="10501"/>
                                    <a:pt x="74578" y="96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2" name="Freeform 172">
                            <a:extLst>
                              <a:ext uri="{FF2B5EF4-FFF2-40B4-BE49-F238E27FC236}">
                                <a16:creationId xmlns:a16="http://schemas.microsoft.com/office/drawing/2014/main" id="{37194963-F602-3B4C-A5C2-6C28E9C9CB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03280" y="5951871"/>
                              <a:ext cx="25021" cy="36888"/>
                            </a:xfrm>
                            <a:custGeom>
                              <a:avLst/>
                              <a:gdLst>
                                <a:gd name="connsiteX0" fmla="*/ 21169 w 25021"/>
                                <a:gd name="connsiteY0" fmla="*/ 28963 h 36888"/>
                                <a:gd name="connsiteX1" fmla="*/ 24633 w 25021"/>
                                <a:gd name="connsiteY1" fmla="*/ 13377 h 36888"/>
                                <a:gd name="connsiteX2" fmla="*/ 16840 w 25021"/>
                                <a:gd name="connsiteY2" fmla="*/ 388 h 36888"/>
                                <a:gd name="connsiteX3" fmla="*/ 3851 w 25021"/>
                                <a:gd name="connsiteY3" fmla="*/ 8181 h 36888"/>
                                <a:gd name="connsiteX4" fmla="*/ 388 w 25021"/>
                                <a:gd name="connsiteY4" fmla="*/ 23767 h 36888"/>
                                <a:gd name="connsiteX5" fmla="*/ 8181 w 25021"/>
                                <a:gd name="connsiteY5" fmla="*/ 36756 h 36888"/>
                                <a:gd name="connsiteX6" fmla="*/ 10778 w 25021"/>
                                <a:gd name="connsiteY6" fmla="*/ 36756 h 36888"/>
                                <a:gd name="connsiteX7" fmla="*/ 21169 w 25021"/>
                                <a:gd name="connsiteY7" fmla="*/ 28963 h 36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888">
                                  <a:moveTo>
                                    <a:pt x="21169" y="28963"/>
                                  </a:moveTo>
                                  <a:lnTo>
                                    <a:pt x="24633" y="13377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8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7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8" y="36756"/>
                                  </a:cubicBezTo>
                                  <a:cubicBezTo>
                                    <a:pt x="15974" y="37622"/>
                                    <a:pt x="20304" y="34158"/>
                                    <a:pt x="21169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3" name="Freeform 173">
                            <a:extLst>
                              <a:ext uri="{FF2B5EF4-FFF2-40B4-BE49-F238E27FC236}">
                                <a16:creationId xmlns:a16="http://schemas.microsoft.com/office/drawing/2014/main" id="{4E17909B-535D-3541-8A86-BCD4D483E8F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856" y="6817170"/>
                              <a:ext cx="144870" cy="40829"/>
                            </a:xfrm>
                            <a:custGeom>
                              <a:avLst/>
                              <a:gdLst>
                                <a:gd name="connsiteX0" fmla="*/ 136079 w 144870"/>
                                <a:gd name="connsiteY0" fmla="*/ 21779 h 40829"/>
                                <a:gd name="connsiteX1" fmla="*/ 144739 w 144870"/>
                                <a:gd name="connsiteY1" fmla="*/ 8791 h 40829"/>
                                <a:gd name="connsiteX2" fmla="*/ 131750 w 144870"/>
                                <a:gd name="connsiteY2" fmla="*/ 132 h 40829"/>
                                <a:gd name="connsiteX3" fmla="*/ 8791 w 144870"/>
                                <a:gd name="connsiteY3" fmla="*/ 27841 h 40829"/>
                                <a:gd name="connsiteX4" fmla="*/ 132 w 144870"/>
                                <a:gd name="connsiteY4" fmla="*/ 40829 h 40829"/>
                                <a:gd name="connsiteX5" fmla="*/ 52086 w 144870"/>
                                <a:gd name="connsiteY5" fmla="*/ 40829 h 40829"/>
                                <a:gd name="connsiteX6" fmla="*/ 136079 w 144870"/>
                                <a:gd name="connsiteY6" fmla="*/ 21779 h 4082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144870" h="40829">
                                  <a:moveTo>
                                    <a:pt x="136079" y="21779"/>
                                  </a:moveTo>
                                  <a:cubicBezTo>
                                    <a:pt x="142141" y="20047"/>
                                    <a:pt x="145604" y="14852"/>
                                    <a:pt x="144739" y="8791"/>
                                  </a:cubicBezTo>
                                  <a:cubicBezTo>
                                    <a:pt x="143007" y="2729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29" y="29573"/>
                                    <a:pt x="-734" y="34768"/>
                                    <a:pt x="132" y="40829"/>
                                  </a:cubicBezTo>
                                  <a:lnTo>
                                    <a:pt x="52086" y="40829"/>
                                  </a:lnTo>
                                  <a:lnTo>
                                    <a:pt x="136079" y="2177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4" name="Freeform 174">
                            <a:extLst>
                              <a:ext uri="{FF2B5EF4-FFF2-40B4-BE49-F238E27FC236}">
                                <a16:creationId xmlns:a16="http://schemas.microsoft.com/office/drawing/2014/main" id="{75EE6800-18CE-1A4C-A3F6-49FCA18FD2D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75571" y="5996898"/>
                              <a:ext cx="42339" cy="109492"/>
                            </a:xfrm>
                            <a:custGeom>
                              <a:avLst/>
                              <a:gdLst>
                                <a:gd name="connsiteX0" fmla="*/ 34158 w 42339"/>
                                <a:gd name="connsiteY0" fmla="*/ 388 h 109492"/>
                                <a:gd name="connsiteX1" fmla="*/ 21169 w 42339"/>
                                <a:gd name="connsiteY1" fmla="*/ 8181 h 109492"/>
                                <a:gd name="connsiteX2" fmla="*/ 388 w 42339"/>
                                <a:gd name="connsiteY2" fmla="*/ 96504 h 109492"/>
                                <a:gd name="connsiteX3" fmla="*/ 8181 w 42339"/>
                                <a:gd name="connsiteY3" fmla="*/ 109493 h 109492"/>
                                <a:gd name="connsiteX4" fmla="*/ 10779 w 42339"/>
                                <a:gd name="connsiteY4" fmla="*/ 109493 h 109492"/>
                                <a:gd name="connsiteX5" fmla="*/ 21169 w 42339"/>
                                <a:gd name="connsiteY5" fmla="*/ 100833 h 109492"/>
                                <a:gd name="connsiteX6" fmla="*/ 41951 w 42339"/>
                                <a:gd name="connsiteY6" fmla="*/ 12511 h 109492"/>
                                <a:gd name="connsiteX7" fmla="*/ 34158 w 42339"/>
                                <a:gd name="connsiteY7" fmla="*/ 388 h 1094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09492">
                                  <a:moveTo>
                                    <a:pt x="34158" y="388"/>
                                  </a:moveTo>
                                  <a:cubicBezTo>
                                    <a:pt x="28097" y="-1344"/>
                                    <a:pt x="22036" y="2986"/>
                                    <a:pt x="21169" y="8181"/>
                                  </a:cubicBezTo>
                                  <a:lnTo>
                                    <a:pt x="388" y="96504"/>
                                  </a:lnTo>
                                  <a:cubicBezTo>
                                    <a:pt x="-1344" y="102565"/>
                                    <a:pt x="2986" y="108626"/>
                                    <a:pt x="8181" y="109493"/>
                                  </a:cubicBezTo>
                                  <a:cubicBezTo>
                                    <a:pt x="9047" y="109493"/>
                                    <a:pt x="9913" y="109493"/>
                                    <a:pt x="10779" y="109493"/>
                                  </a:cubicBezTo>
                                  <a:cubicBezTo>
                                    <a:pt x="15974" y="109493"/>
                                    <a:pt x="20304" y="106029"/>
                                    <a:pt x="21169" y="100833"/>
                                  </a:cubicBezTo>
                                  <a:lnTo>
                                    <a:pt x="41951" y="12511"/>
                                  </a:lnTo>
                                  <a:cubicBezTo>
                                    <a:pt x="43683" y="7315"/>
                                    <a:pt x="39354" y="2120"/>
                                    <a:pt x="34158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5" name="Freeform 175">
                            <a:extLst>
                              <a:ext uri="{FF2B5EF4-FFF2-40B4-BE49-F238E27FC236}">
                                <a16:creationId xmlns:a16="http://schemas.microsoft.com/office/drawing/2014/main" id="{EF80D59B-18B9-354C-A8D4-242A0EA8B42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32136" y="5995554"/>
                              <a:ext cx="66361" cy="113433"/>
                            </a:xfrm>
                            <a:custGeom>
                              <a:avLst/>
                              <a:gdLst>
                                <a:gd name="connsiteX0" fmla="*/ 4882 w 66361"/>
                                <a:gd name="connsiteY0" fmla="*/ 111702 h 113433"/>
                                <a:gd name="connsiteX1" fmla="*/ 10944 w 66361"/>
                                <a:gd name="connsiteY1" fmla="*/ 113434 h 113433"/>
                                <a:gd name="connsiteX2" fmla="*/ 19603 w 66361"/>
                                <a:gd name="connsiteY2" fmla="*/ 108239 h 113433"/>
                                <a:gd name="connsiteX3" fmla="*/ 66362 w 66361"/>
                                <a:gd name="connsiteY3" fmla="*/ 38966 h 113433"/>
                                <a:gd name="connsiteX4" fmla="*/ 66362 w 66361"/>
                                <a:gd name="connsiteY4" fmla="*/ 0 h 113433"/>
                                <a:gd name="connsiteX5" fmla="*/ 1419 w 66361"/>
                                <a:gd name="connsiteY5" fmla="*/ 96116 h 113433"/>
                                <a:gd name="connsiteX6" fmla="*/ 4882 w 66361"/>
                                <a:gd name="connsiteY6" fmla="*/ 111702 h 1134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66361" h="113433">
                                  <a:moveTo>
                                    <a:pt x="4882" y="111702"/>
                                  </a:moveTo>
                                  <a:cubicBezTo>
                                    <a:pt x="6614" y="112568"/>
                                    <a:pt x="9212" y="113434"/>
                                    <a:pt x="10944" y="113434"/>
                                  </a:cubicBezTo>
                                  <a:cubicBezTo>
                                    <a:pt x="14407" y="113434"/>
                                    <a:pt x="17871" y="111702"/>
                                    <a:pt x="19603" y="108239"/>
                                  </a:cubicBezTo>
                                  <a:lnTo>
                                    <a:pt x="66362" y="38966"/>
                                  </a:lnTo>
                                  <a:lnTo>
                                    <a:pt x="66362" y="0"/>
                                  </a:lnTo>
                                  <a:lnTo>
                                    <a:pt x="1419" y="96116"/>
                                  </a:lnTo>
                                  <a:cubicBezTo>
                                    <a:pt x="-1179" y="101311"/>
                                    <a:pt x="-313" y="108239"/>
                                    <a:pt x="4882" y="1117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6" name="Freeform 176">
                            <a:extLst>
                              <a:ext uri="{FF2B5EF4-FFF2-40B4-BE49-F238E27FC236}">
                                <a16:creationId xmlns:a16="http://schemas.microsoft.com/office/drawing/2014/main" id="{201E895D-C062-2C4C-898A-4A37EDE589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7387" y="6022736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8 w 37421"/>
                                <a:gd name="connsiteY1" fmla="*/ 65470 h 65469"/>
                                <a:gd name="connsiteX2" fmla="*/ 21308 w 37421"/>
                                <a:gd name="connsiteY2" fmla="*/ 58543 h 65469"/>
                                <a:gd name="connsiteX3" fmla="*/ 36895 w 37421"/>
                                <a:gd name="connsiteY3" fmla="*/ 14381 h 65469"/>
                                <a:gd name="connsiteX4" fmla="*/ 29967 w 37421"/>
                                <a:gd name="connsiteY4" fmla="*/ 526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5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8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8" y="58543"/>
                                  </a:cubicBezTo>
                                  <a:lnTo>
                                    <a:pt x="36895" y="14381"/>
                                  </a:lnTo>
                                  <a:cubicBezTo>
                                    <a:pt x="38626" y="8320"/>
                                    <a:pt x="36029" y="2258"/>
                                    <a:pt x="29967" y="526"/>
                                  </a:cubicBez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6811"/>
                                    <a:pt x="1392" y="62872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7" name="Freeform 177">
                            <a:extLst>
                              <a:ext uri="{FF2B5EF4-FFF2-40B4-BE49-F238E27FC236}">
                                <a16:creationId xmlns:a16="http://schemas.microsoft.com/office/drawing/2014/main" id="{6C9923E8-8332-824D-8335-9E736EA5F8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68606" y="5724362"/>
                              <a:ext cx="30757" cy="28737"/>
                            </a:xfrm>
                            <a:custGeom>
                              <a:avLst/>
                              <a:gdLst>
                                <a:gd name="connsiteX0" fmla="*/ 451 w 30757"/>
                                <a:gd name="connsiteY0" fmla="*/ 7956 h 28737"/>
                                <a:gd name="connsiteX1" fmla="*/ 7378 w 30757"/>
                                <a:gd name="connsiteY1" fmla="*/ 21810 h 28737"/>
                                <a:gd name="connsiteX2" fmla="*/ 30757 w 30757"/>
                                <a:gd name="connsiteY2" fmla="*/ 28738 h 28737"/>
                                <a:gd name="connsiteX3" fmla="*/ 30757 w 30757"/>
                                <a:gd name="connsiteY3" fmla="*/ 5358 h 28737"/>
                                <a:gd name="connsiteX4" fmla="*/ 14305 w 30757"/>
                                <a:gd name="connsiteY4" fmla="*/ 162 h 28737"/>
                                <a:gd name="connsiteX5" fmla="*/ 451 w 30757"/>
                                <a:gd name="connsiteY5" fmla="*/ 7956 h 28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757" h="28737">
                                  <a:moveTo>
                                    <a:pt x="451" y="7956"/>
                                  </a:moveTo>
                                  <a:cubicBezTo>
                                    <a:pt x="-1281" y="14017"/>
                                    <a:pt x="2182" y="20079"/>
                                    <a:pt x="7378" y="21810"/>
                                  </a:cubicBezTo>
                                  <a:lnTo>
                                    <a:pt x="30757" y="28738"/>
                                  </a:lnTo>
                                  <a:lnTo>
                                    <a:pt x="30757" y="5358"/>
                                  </a:lnTo>
                                  <a:lnTo>
                                    <a:pt x="14305" y="162"/>
                                  </a:lnTo>
                                  <a:cubicBezTo>
                                    <a:pt x="8244" y="-703"/>
                                    <a:pt x="2182" y="1894"/>
                                    <a:pt x="451" y="795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8" name="Freeform 178">
                            <a:extLst>
                              <a:ext uri="{FF2B5EF4-FFF2-40B4-BE49-F238E27FC236}">
                                <a16:creationId xmlns:a16="http://schemas.microsoft.com/office/drawing/2014/main" id="{1F7827C0-7C1C-7A4F-8C46-366B3C09E995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2436" y="5831897"/>
                              <a:ext cx="6927" cy="19915"/>
                            </a:xfrm>
                            <a:custGeom>
                              <a:avLst/>
                              <a:gdLst>
                                <a:gd name="connsiteX0" fmla="*/ 0 w 6927"/>
                                <a:gd name="connsiteY0" fmla="*/ 9525 h 19915"/>
                                <a:gd name="connsiteX1" fmla="*/ 6927 w 6927"/>
                                <a:gd name="connsiteY1" fmla="*/ 19916 h 19915"/>
                                <a:gd name="connsiteX2" fmla="*/ 6927 w 6927"/>
                                <a:gd name="connsiteY2" fmla="*/ 0 h 19915"/>
                                <a:gd name="connsiteX3" fmla="*/ 0 w 6927"/>
                                <a:gd name="connsiteY3" fmla="*/ 9525 h 199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</a:cxnLst>
                              <a:rect l="l" t="t" r="r" b="b"/>
                              <a:pathLst>
                                <a:path w="6927" h="19915">
                                  <a:moveTo>
                                    <a:pt x="0" y="9525"/>
                                  </a:moveTo>
                                  <a:cubicBezTo>
                                    <a:pt x="0" y="13854"/>
                                    <a:pt x="2598" y="18184"/>
                                    <a:pt x="6927" y="19916"/>
                                  </a:cubicBezTo>
                                  <a:lnTo>
                                    <a:pt x="6927" y="0"/>
                                  </a:lnTo>
                                  <a:cubicBezTo>
                                    <a:pt x="3463" y="1732"/>
                                    <a:pt x="866" y="5195"/>
                                    <a:pt x="0" y="952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79" name="Freeform 179">
                            <a:extLst>
                              <a:ext uri="{FF2B5EF4-FFF2-40B4-BE49-F238E27FC236}">
                                <a16:creationId xmlns:a16="http://schemas.microsoft.com/office/drawing/2014/main" id="{76EF7893-F9EA-2941-8BDE-98C4436D2EB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56739" y="6637964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9"/>
                                <a:gd name="connsiteX1" fmla="*/ 11352 w 22608"/>
                                <a:gd name="connsiteY1" fmla="*/ 71099 h 71099"/>
                                <a:gd name="connsiteX2" fmla="*/ 22608 w 22608"/>
                                <a:gd name="connsiteY2" fmla="*/ 59843 h 71099"/>
                                <a:gd name="connsiteX3" fmla="*/ 21743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2 h 71099"/>
                                <a:gd name="connsiteX6" fmla="*/ 961 w 22608"/>
                                <a:gd name="connsiteY6" fmla="*/ 60708 h 71099"/>
                                <a:gd name="connsiteX7" fmla="*/ 11352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3"/>
                                  </a:cubicBezTo>
                                  <a:lnTo>
                                    <a:pt x="21743" y="10486"/>
                                  </a:lnTo>
                                  <a:cubicBezTo>
                                    <a:pt x="21743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5904"/>
                                    <a:pt x="6156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0" name="Freeform 180">
                            <a:extLst>
                              <a:ext uri="{FF2B5EF4-FFF2-40B4-BE49-F238E27FC236}">
                                <a16:creationId xmlns:a16="http://schemas.microsoft.com/office/drawing/2014/main" id="{47E67CA3-F652-CD42-BC0C-454636F76C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54142" y="6509038"/>
                              <a:ext cx="23568" cy="115165"/>
                            </a:xfrm>
                            <a:custGeom>
                              <a:avLst/>
                              <a:gdLst>
                                <a:gd name="connsiteX0" fmla="*/ 13083 w 23568"/>
                                <a:gd name="connsiteY0" fmla="*/ 115166 h 115165"/>
                                <a:gd name="connsiteX1" fmla="*/ 23474 w 23568"/>
                                <a:gd name="connsiteY1" fmla="*/ 103909 h 115165"/>
                                <a:gd name="connsiteX2" fmla="*/ 21743 w 23568"/>
                                <a:gd name="connsiteY2" fmla="*/ 10391 h 115165"/>
                                <a:gd name="connsiteX3" fmla="*/ 10485 w 23568"/>
                                <a:gd name="connsiteY3" fmla="*/ 0 h 115165"/>
                                <a:gd name="connsiteX4" fmla="*/ 10485 w 23568"/>
                                <a:gd name="connsiteY4" fmla="*/ 0 h 115165"/>
                                <a:gd name="connsiteX5" fmla="*/ 95 w 23568"/>
                                <a:gd name="connsiteY5" fmla="*/ 11257 h 115165"/>
                                <a:gd name="connsiteX6" fmla="*/ 1826 w 23568"/>
                                <a:gd name="connsiteY6" fmla="*/ 104775 h 115165"/>
                                <a:gd name="connsiteX7" fmla="*/ 13083 w 23568"/>
                                <a:gd name="connsiteY7" fmla="*/ 115166 h 115165"/>
                                <a:gd name="connsiteX8" fmla="*/ 13083 w 23568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568" h="115165">
                                  <a:moveTo>
                                    <a:pt x="13083" y="115166"/>
                                  </a:moveTo>
                                  <a:cubicBezTo>
                                    <a:pt x="19144" y="115166"/>
                                    <a:pt x="24340" y="109971"/>
                                    <a:pt x="23474" y="103909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6547" y="0"/>
                                    <a:pt x="10485" y="0"/>
                                  </a:cubicBezTo>
                                  <a:lnTo>
                                    <a:pt x="10485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6" y="104775"/>
                                  </a:lnTo>
                                  <a:cubicBezTo>
                                    <a:pt x="1826" y="110836"/>
                                    <a:pt x="7022" y="115166"/>
                                    <a:pt x="13083" y="115166"/>
                                  </a:cubicBezTo>
                                  <a:lnTo>
                                    <a:pt x="13083" y="1151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1" name="Freeform 181">
                            <a:extLst>
                              <a:ext uri="{FF2B5EF4-FFF2-40B4-BE49-F238E27FC236}">
                                <a16:creationId xmlns:a16="http://schemas.microsoft.com/office/drawing/2014/main" id="{267A0A42-0425-3045-A258-1713DF07E11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96215" y="6286049"/>
                              <a:ext cx="78832" cy="39416"/>
                            </a:xfrm>
                            <a:custGeom>
                              <a:avLst/>
                              <a:gdLst>
                                <a:gd name="connsiteX0" fmla="*/ 67991 w 78832"/>
                                <a:gd name="connsiteY0" fmla="*/ 39416 h 39416"/>
                                <a:gd name="connsiteX1" fmla="*/ 78382 w 78832"/>
                                <a:gd name="connsiteY1" fmla="*/ 31623 h 39416"/>
                                <a:gd name="connsiteX2" fmla="*/ 71455 w 78832"/>
                                <a:gd name="connsiteY2" fmla="*/ 17769 h 39416"/>
                                <a:gd name="connsiteX3" fmla="*/ 14305 w 78832"/>
                                <a:gd name="connsiteY3" fmla="*/ 451 h 39416"/>
                                <a:gd name="connsiteX4" fmla="*/ 451 w 78832"/>
                                <a:gd name="connsiteY4" fmla="*/ 7378 h 39416"/>
                                <a:gd name="connsiteX5" fmla="*/ 7378 w 78832"/>
                                <a:gd name="connsiteY5" fmla="*/ 21233 h 39416"/>
                                <a:gd name="connsiteX6" fmla="*/ 64528 w 78832"/>
                                <a:gd name="connsiteY6" fmla="*/ 38551 h 39416"/>
                                <a:gd name="connsiteX7" fmla="*/ 67991 w 78832"/>
                                <a:gd name="connsiteY7" fmla="*/ 39416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832" h="39416">
                                  <a:moveTo>
                                    <a:pt x="67991" y="39416"/>
                                  </a:moveTo>
                                  <a:cubicBezTo>
                                    <a:pt x="73187" y="39416"/>
                                    <a:pt x="77517" y="35953"/>
                                    <a:pt x="78382" y="31623"/>
                                  </a:cubicBezTo>
                                  <a:cubicBezTo>
                                    <a:pt x="80114" y="25562"/>
                                    <a:pt x="76650" y="19501"/>
                                    <a:pt x="71455" y="17769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64528" y="38551"/>
                                  </a:lnTo>
                                  <a:cubicBezTo>
                                    <a:pt x="66260" y="39416"/>
                                    <a:pt x="67126" y="39416"/>
                                    <a:pt x="67991" y="394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2" name="Freeform 182">
                            <a:extLst>
                              <a:ext uri="{FF2B5EF4-FFF2-40B4-BE49-F238E27FC236}">
                                <a16:creationId xmlns:a16="http://schemas.microsoft.com/office/drawing/2014/main" id="{E4ADE088-E1B6-FF49-94A5-1CDE2E99C4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2926" y="6192844"/>
                              <a:ext cx="208092" cy="102314"/>
                            </a:xfrm>
                            <a:custGeom>
                              <a:avLst/>
                              <a:gdLst>
                                <a:gd name="connsiteX0" fmla="*/ 196699 w 208092"/>
                                <a:gd name="connsiteY0" fmla="*/ 102314 h 102314"/>
                                <a:gd name="connsiteX1" fmla="*/ 207090 w 208092"/>
                                <a:gd name="connsiteY1" fmla="*/ 95387 h 102314"/>
                                <a:gd name="connsiteX2" fmla="*/ 201028 w 208092"/>
                                <a:gd name="connsiteY2" fmla="*/ 80667 h 102314"/>
                                <a:gd name="connsiteX3" fmla="*/ 15723 w 208092"/>
                                <a:gd name="connsiteY3" fmla="*/ 1003 h 102314"/>
                                <a:gd name="connsiteX4" fmla="*/ 1003 w 208092"/>
                                <a:gd name="connsiteY4" fmla="*/ 7064 h 102314"/>
                                <a:gd name="connsiteX5" fmla="*/ 7064 w 208092"/>
                                <a:gd name="connsiteY5" fmla="*/ 21785 h 102314"/>
                                <a:gd name="connsiteX6" fmla="*/ 192369 w 208092"/>
                                <a:gd name="connsiteY6" fmla="*/ 101449 h 102314"/>
                                <a:gd name="connsiteX7" fmla="*/ 196699 w 208092"/>
                                <a:gd name="connsiteY7" fmla="*/ 102314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2314">
                                  <a:moveTo>
                                    <a:pt x="196699" y="102314"/>
                                  </a:moveTo>
                                  <a:cubicBezTo>
                                    <a:pt x="201028" y="102314"/>
                                    <a:pt x="205358" y="99717"/>
                                    <a:pt x="207090" y="95387"/>
                                  </a:cubicBezTo>
                                  <a:cubicBezTo>
                                    <a:pt x="209687" y="90192"/>
                                    <a:pt x="207090" y="83264"/>
                                    <a:pt x="201028" y="80667"/>
                                  </a:cubicBezTo>
                                  <a:lnTo>
                                    <a:pt x="15723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92369" y="101449"/>
                                  </a:lnTo>
                                  <a:cubicBezTo>
                                    <a:pt x="194101" y="101449"/>
                                    <a:pt x="195833" y="102314"/>
                                    <a:pt x="196699" y="102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3" name="Freeform 183">
                            <a:extLst>
                              <a:ext uri="{FF2B5EF4-FFF2-40B4-BE49-F238E27FC236}">
                                <a16:creationId xmlns:a16="http://schemas.microsoft.com/office/drawing/2014/main" id="{D10C3258-D103-8445-AF03-FA6CD3B913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04349" y="6390409"/>
                              <a:ext cx="41784" cy="230442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442"/>
                                <a:gd name="connsiteX1" fmla="*/ 41674 w 41784"/>
                                <a:gd name="connsiteY1" fmla="*/ 12123 h 230442"/>
                                <a:gd name="connsiteX2" fmla="*/ 32149 w 41784"/>
                                <a:gd name="connsiteY2" fmla="*/ 0 h 230442"/>
                                <a:gd name="connsiteX3" fmla="*/ 20026 w 41784"/>
                                <a:gd name="connsiteY3" fmla="*/ 9525 h 230442"/>
                                <a:gd name="connsiteX4" fmla="*/ 110 w 41784"/>
                                <a:gd name="connsiteY4" fmla="*/ 218209 h 230442"/>
                                <a:gd name="connsiteX5" fmla="*/ 9635 w 41784"/>
                                <a:gd name="connsiteY5" fmla="*/ 230332 h 230442"/>
                                <a:gd name="connsiteX6" fmla="*/ 10501 w 41784"/>
                                <a:gd name="connsiteY6" fmla="*/ 230332 h 230442"/>
                                <a:gd name="connsiteX7" fmla="*/ 10501 w 41784"/>
                                <a:gd name="connsiteY7" fmla="*/ 230332 h 230442"/>
                                <a:gd name="connsiteX8" fmla="*/ 21758 w 41784"/>
                                <a:gd name="connsiteY8" fmla="*/ 220807 h 2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442">
                                  <a:moveTo>
                                    <a:pt x="21758" y="220807"/>
                                  </a:moveTo>
                                  <a:lnTo>
                                    <a:pt x="41674" y="12123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4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1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2" y="231198"/>
                                    <a:pt x="20892" y="226868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4" name="Freeform 184">
                            <a:extLst>
                              <a:ext uri="{FF2B5EF4-FFF2-40B4-BE49-F238E27FC236}">
                                <a16:creationId xmlns:a16="http://schemas.microsoft.com/office/drawing/2014/main" id="{A44D6D92-4921-B44E-A82A-1E962F754D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38464" y="5873461"/>
                              <a:ext cx="41784" cy="230332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2"/>
                                <a:gd name="connsiteX1" fmla="*/ 41674 w 41784"/>
                                <a:gd name="connsiteY1" fmla="*/ 12123 h 230332"/>
                                <a:gd name="connsiteX2" fmla="*/ 32149 w 41784"/>
                                <a:gd name="connsiteY2" fmla="*/ 0 h 230332"/>
                                <a:gd name="connsiteX3" fmla="*/ 20026 w 41784"/>
                                <a:gd name="connsiteY3" fmla="*/ 9525 h 230332"/>
                                <a:gd name="connsiteX4" fmla="*/ 110 w 41784"/>
                                <a:gd name="connsiteY4" fmla="*/ 218209 h 230332"/>
                                <a:gd name="connsiteX5" fmla="*/ 9635 w 41784"/>
                                <a:gd name="connsiteY5" fmla="*/ 230332 h 230332"/>
                                <a:gd name="connsiteX6" fmla="*/ 10501 w 41784"/>
                                <a:gd name="connsiteY6" fmla="*/ 230332 h 230332"/>
                                <a:gd name="connsiteX7" fmla="*/ 10501 w 41784"/>
                                <a:gd name="connsiteY7" fmla="*/ 230332 h 230332"/>
                                <a:gd name="connsiteX8" fmla="*/ 21758 w 41784"/>
                                <a:gd name="connsiteY8" fmla="*/ 220807 h 230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2">
                                  <a:moveTo>
                                    <a:pt x="21758" y="220807"/>
                                  </a:moveTo>
                                  <a:lnTo>
                                    <a:pt x="41674" y="12123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4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5" y="224271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0332"/>
                                    <a:pt x="21758" y="226003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5" name="Freeform 185">
                            <a:extLst>
                              <a:ext uri="{FF2B5EF4-FFF2-40B4-BE49-F238E27FC236}">
                                <a16:creationId xmlns:a16="http://schemas.microsoft.com/office/drawing/2014/main" id="{9F8760F2-DEF5-7E44-9E5A-83318AD16A8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92557" y="6660398"/>
                              <a:ext cx="59230" cy="68581"/>
                            </a:xfrm>
                            <a:custGeom>
                              <a:avLst/>
                              <a:gdLst>
                                <a:gd name="connsiteX0" fmla="*/ 54727 w 59230"/>
                                <a:gd name="connsiteY0" fmla="*/ 65983 h 68581"/>
                                <a:gd name="connsiteX1" fmla="*/ 56459 w 59230"/>
                                <a:gd name="connsiteY1" fmla="*/ 50397 h 68581"/>
                                <a:gd name="connsiteX2" fmla="*/ 20090 w 59230"/>
                                <a:gd name="connsiteY2" fmla="*/ 4504 h 68581"/>
                                <a:gd name="connsiteX3" fmla="*/ 4504 w 59230"/>
                                <a:gd name="connsiteY3" fmla="*/ 2772 h 68581"/>
                                <a:gd name="connsiteX4" fmla="*/ 2772 w 59230"/>
                                <a:gd name="connsiteY4" fmla="*/ 18358 h 68581"/>
                                <a:gd name="connsiteX5" fmla="*/ 39140 w 59230"/>
                                <a:gd name="connsiteY5" fmla="*/ 64252 h 68581"/>
                                <a:gd name="connsiteX6" fmla="*/ 47799 w 59230"/>
                                <a:gd name="connsiteY6" fmla="*/ 68581 h 68581"/>
                                <a:gd name="connsiteX7" fmla="*/ 47799 w 59230"/>
                                <a:gd name="connsiteY7" fmla="*/ 68581 h 68581"/>
                                <a:gd name="connsiteX8" fmla="*/ 54727 w 59230"/>
                                <a:gd name="connsiteY8" fmla="*/ 65983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581">
                                  <a:moveTo>
                                    <a:pt x="54727" y="65983"/>
                                  </a:moveTo>
                                  <a:cubicBezTo>
                                    <a:pt x="59922" y="62520"/>
                                    <a:pt x="60788" y="55592"/>
                                    <a:pt x="56459" y="50397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50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7715"/>
                                    <a:pt x="52995" y="67715"/>
                                    <a:pt x="54727" y="659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6" name="Freeform 186">
                            <a:extLst>
                              <a:ext uri="{FF2B5EF4-FFF2-40B4-BE49-F238E27FC236}">
                                <a16:creationId xmlns:a16="http://schemas.microsoft.com/office/drawing/2014/main" id="{E581FB0B-699F-BF45-B96B-6492B8CC61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2915" y="6103793"/>
                              <a:ext cx="77314" cy="99579"/>
                            </a:xfrm>
                            <a:custGeom>
                              <a:avLst/>
                              <a:gdLst>
                                <a:gd name="connsiteX0" fmla="*/ 76449 w 77314"/>
                                <a:gd name="connsiteY0" fmla="*/ 0 h 99579"/>
                                <a:gd name="connsiteX1" fmla="*/ 2847 w 77314"/>
                                <a:gd name="connsiteY1" fmla="*/ 81395 h 99579"/>
                                <a:gd name="connsiteX2" fmla="*/ 3712 w 77314"/>
                                <a:gd name="connsiteY2" fmla="*/ 96981 h 99579"/>
                                <a:gd name="connsiteX3" fmla="*/ 11506 w 77314"/>
                                <a:gd name="connsiteY3" fmla="*/ 99580 h 99579"/>
                                <a:gd name="connsiteX4" fmla="*/ 11506 w 77314"/>
                                <a:gd name="connsiteY4" fmla="*/ 99580 h 99579"/>
                                <a:gd name="connsiteX5" fmla="*/ 19299 w 77314"/>
                                <a:gd name="connsiteY5" fmla="*/ 96116 h 99579"/>
                                <a:gd name="connsiteX6" fmla="*/ 77315 w 77314"/>
                                <a:gd name="connsiteY6" fmla="*/ 32904 h 99579"/>
                                <a:gd name="connsiteX7" fmla="*/ 77315 w 77314"/>
                                <a:gd name="connsiteY7" fmla="*/ 0 h 99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7314" h="99579">
                                  <a:moveTo>
                                    <a:pt x="76449" y="0"/>
                                  </a:moveTo>
                                  <a:lnTo>
                                    <a:pt x="2847" y="81395"/>
                                  </a:lnTo>
                                  <a:cubicBezTo>
                                    <a:pt x="-1483" y="85725"/>
                                    <a:pt x="-617" y="92652"/>
                                    <a:pt x="3712" y="96981"/>
                                  </a:cubicBezTo>
                                  <a:cubicBezTo>
                                    <a:pt x="5444" y="98713"/>
                                    <a:pt x="8042" y="99580"/>
                                    <a:pt x="11506" y="99580"/>
                                  </a:cubicBezTo>
                                  <a:lnTo>
                                    <a:pt x="11506" y="99580"/>
                                  </a:lnTo>
                                  <a:cubicBezTo>
                                    <a:pt x="14103" y="99580"/>
                                    <a:pt x="17567" y="98713"/>
                                    <a:pt x="19299" y="96116"/>
                                  </a:cubicBezTo>
                                  <a:lnTo>
                                    <a:pt x="77315" y="32904"/>
                                  </a:lnTo>
                                  <a:lnTo>
                                    <a:pt x="77315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7" name="Freeform 187">
                            <a:extLst>
                              <a:ext uri="{FF2B5EF4-FFF2-40B4-BE49-F238E27FC236}">
                                <a16:creationId xmlns:a16="http://schemas.microsoft.com/office/drawing/2014/main" id="{08D4872E-BCC1-4246-AB4C-A651682881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01976" y="5484262"/>
                              <a:ext cx="97387" cy="92191"/>
                            </a:xfrm>
                            <a:custGeom>
                              <a:avLst/>
                              <a:gdLst>
                                <a:gd name="connsiteX0" fmla="*/ 2137 w 97387"/>
                                <a:gd name="connsiteY0" fmla="*/ 3869 h 92191"/>
                                <a:gd name="connsiteX1" fmla="*/ 3869 w 97387"/>
                                <a:gd name="connsiteY1" fmla="*/ 19455 h 92191"/>
                                <a:gd name="connsiteX2" fmla="*/ 97387 w 97387"/>
                                <a:gd name="connsiteY2" fmla="*/ 92192 h 92191"/>
                                <a:gd name="connsiteX3" fmla="*/ 97387 w 97387"/>
                                <a:gd name="connsiteY3" fmla="*/ 64483 h 92191"/>
                                <a:gd name="connsiteX4" fmla="*/ 17724 w 97387"/>
                                <a:gd name="connsiteY4" fmla="*/ 2137 h 92191"/>
                                <a:gd name="connsiteX5" fmla="*/ 2137 w 97387"/>
                                <a:gd name="connsiteY5" fmla="*/ 3869 h 9219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97387" h="92191">
                                  <a:moveTo>
                                    <a:pt x="2137" y="3869"/>
                                  </a:moveTo>
                                  <a:cubicBezTo>
                                    <a:pt x="-1327" y="9065"/>
                                    <a:pt x="-460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lnTo>
                                    <a:pt x="97387" y="64483"/>
                                  </a:ln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8" name="Freeform 188">
                            <a:extLst>
                              <a:ext uri="{FF2B5EF4-FFF2-40B4-BE49-F238E27FC236}">
                                <a16:creationId xmlns:a16="http://schemas.microsoft.com/office/drawing/2014/main" id="{58075303-C30C-9642-B1B4-4904159A31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32553" y="5819774"/>
                              <a:ext cx="41784" cy="230332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2"/>
                                <a:gd name="connsiteX1" fmla="*/ 41674 w 41784"/>
                                <a:gd name="connsiteY1" fmla="*/ 12123 h 230332"/>
                                <a:gd name="connsiteX2" fmla="*/ 32149 w 41784"/>
                                <a:gd name="connsiteY2" fmla="*/ 0 h 230332"/>
                                <a:gd name="connsiteX3" fmla="*/ 20026 w 41784"/>
                                <a:gd name="connsiteY3" fmla="*/ 9525 h 230332"/>
                                <a:gd name="connsiteX4" fmla="*/ 110 w 41784"/>
                                <a:gd name="connsiteY4" fmla="*/ 218209 h 230332"/>
                                <a:gd name="connsiteX5" fmla="*/ 9635 w 41784"/>
                                <a:gd name="connsiteY5" fmla="*/ 230332 h 230332"/>
                                <a:gd name="connsiteX6" fmla="*/ 10501 w 41784"/>
                                <a:gd name="connsiteY6" fmla="*/ 230332 h 230332"/>
                                <a:gd name="connsiteX7" fmla="*/ 10501 w 41784"/>
                                <a:gd name="connsiteY7" fmla="*/ 230332 h 230332"/>
                                <a:gd name="connsiteX8" fmla="*/ 21758 w 41784"/>
                                <a:gd name="connsiteY8" fmla="*/ 220807 h 23033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2">
                                  <a:moveTo>
                                    <a:pt x="21758" y="220807"/>
                                  </a:moveTo>
                                  <a:lnTo>
                                    <a:pt x="41674" y="12123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4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1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0332"/>
                                    <a:pt x="20892" y="226003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89" name="Freeform 189">
                            <a:extLst>
                              <a:ext uri="{FF2B5EF4-FFF2-40B4-BE49-F238E27FC236}">
                                <a16:creationId xmlns:a16="http://schemas.microsoft.com/office/drawing/2014/main" id="{66A3FE67-B84F-FB47-8A48-D96E3FC0BB1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94710" y="6623089"/>
                              <a:ext cx="139561" cy="151783"/>
                            </a:xfrm>
                            <a:custGeom>
                              <a:avLst/>
                              <a:gdLst>
                                <a:gd name="connsiteX0" fmla="*/ 136197 w 139561"/>
                                <a:gd name="connsiteY0" fmla="*/ 2847 h 151783"/>
                                <a:gd name="connsiteX1" fmla="*/ 120610 w 139561"/>
                                <a:gd name="connsiteY1" fmla="*/ 3712 h 151783"/>
                                <a:gd name="connsiteX2" fmla="*/ 2847 w 139561"/>
                                <a:gd name="connsiteY2" fmla="*/ 133599 h 151783"/>
                                <a:gd name="connsiteX3" fmla="*/ 3712 w 139561"/>
                                <a:gd name="connsiteY3" fmla="*/ 149185 h 151783"/>
                                <a:gd name="connsiteX4" fmla="*/ 11506 w 139561"/>
                                <a:gd name="connsiteY4" fmla="*/ 151783 h 151783"/>
                                <a:gd name="connsiteX5" fmla="*/ 11506 w 139561"/>
                                <a:gd name="connsiteY5" fmla="*/ 151783 h 151783"/>
                                <a:gd name="connsiteX6" fmla="*/ 19299 w 139561"/>
                                <a:gd name="connsiteY6" fmla="*/ 148319 h 151783"/>
                                <a:gd name="connsiteX7" fmla="*/ 137062 w 139561"/>
                                <a:gd name="connsiteY7" fmla="*/ 18433 h 151783"/>
                                <a:gd name="connsiteX8" fmla="*/ 136197 w 139561"/>
                                <a:gd name="connsiteY8" fmla="*/ 2847 h 15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561" h="151783">
                                  <a:moveTo>
                                    <a:pt x="136197" y="2847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7" y="133599"/>
                                  </a:lnTo>
                                  <a:cubicBezTo>
                                    <a:pt x="-1483" y="137928"/>
                                    <a:pt x="-617" y="144855"/>
                                    <a:pt x="3712" y="149185"/>
                                  </a:cubicBezTo>
                                  <a:cubicBezTo>
                                    <a:pt x="5444" y="150917"/>
                                    <a:pt x="8908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0526" y="14103"/>
                                    <a:pt x="140526" y="7176"/>
                                    <a:pt x="136197" y="28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0" name="Freeform 190">
                            <a:extLst>
                              <a:ext uri="{FF2B5EF4-FFF2-40B4-BE49-F238E27FC236}">
                                <a16:creationId xmlns:a16="http://schemas.microsoft.com/office/drawing/2014/main" id="{32C9CA4B-559B-DE4C-8064-CE6D500A69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22227" y="5573529"/>
                              <a:ext cx="77136" cy="63538"/>
                            </a:xfrm>
                            <a:custGeom>
                              <a:avLst/>
                              <a:gdLst>
                                <a:gd name="connsiteX0" fmla="*/ 1802 w 77136"/>
                                <a:gd name="connsiteY0" fmla="*/ 5523 h 63538"/>
                                <a:gd name="connsiteX1" fmla="*/ 5266 w 77136"/>
                                <a:gd name="connsiteY1" fmla="*/ 20243 h 63538"/>
                                <a:gd name="connsiteX2" fmla="*/ 77136 w 77136"/>
                                <a:gd name="connsiteY2" fmla="*/ 63539 h 63538"/>
                                <a:gd name="connsiteX3" fmla="*/ 77136 w 77136"/>
                                <a:gd name="connsiteY3" fmla="*/ 37562 h 63538"/>
                                <a:gd name="connsiteX4" fmla="*/ 17388 w 77136"/>
                                <a:gd name="connsiteY4" fmla="*/ 1193 h 63538"/>
                                <a:gd name="connsiteX5" fmla="*/ 1802 w 77136"/>
                                <a:gd name="connsiteY5" fmla="*/ 5523 h 635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7136" h="63538">
                                  <a:moveTo>
                                    <a:pt x="1802" y="5523"/>
                                  </a:moveTo>
                                  <a:cubicBezTo>
                                    <a:pt x="-1661" y="10719"/>
                                    <a:pt x="70" y="17646"/>
                                    <a:pt x="5266" y="20243"/>
                                  </a:cubicBezTo>
                                  <a:lnTo>
                                    <a:pt x="77136" y="63539"/>
                                  </a:lnTo>
                                  <a:lnTo>
                                    <a:pt x="77136" y="37562"/>
                                  </a:lnTo>
                                  <a:lnTo>
                                    <a:pt x="17388" y="1193"/>
                                  </a:lnTo>
                                  <a:cubicBezTo>
                                    <a:pt x="12193" y="-1404"/>
                                    <a:pt x="5266" y="328"/>
                                    <a:pt x="1802" y="552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1" name="Freeform 191">
                            <a:extLst>
                              <a:ext uri="{FF2B5EF4-FFF2-40B4-BE49-F238E27FC236}">
                                <a16:creationId xmlns:a16="http://schemas.microsoft.com/office/drawing/2014/main" id="{EC1AEADB-5D44-DA41-9F56-DF60BF6629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39050" y="6804243"/>
                              <a:ext cx="55558" cy="44231"/>
                            </a:xfrm>
                            <a:custGeom>
                              <a:avLst/>
                              <a:gdLst>
                                <a:gd name="connsiteX0" fmla="*/ 38170 w 55558"/>
                                <a:gd name="connsiteY0" fmla="*/ 1802 h 44231"/>
                                <a:gd name="connsiteX1" fmla="*/ 5266 w 55558"/>
                                <a:gd name="connsiteY1" fmla="*/ 23450 h 44231"/>
                                <a:gd name="connsiteX2" fmla="*/ 1802 w 55558"/>
                                <a:gd name="connsiteY2" fmla="*/ 39036 h 44231"/>
                                <a:gd name="connsiteX3" fmla="*/ 11327 w 55558"/>
                                <a:gd name="connsiteY3" fmla="*/ 44232 h 44231"/>
                                <a:gd name="connsiteX4" fmla="*/ 17388 w 55558"/>
                                <a:gd name="connsiteY4" fmla="*/ 42500 h 44231"/>
                                <a:gd name="connsiteX5" fmla="*/ 50293 w 55558"/>
                                <a:gd name="connsiteY5" fmla="*/ 20852 h 44231"/>
                                <a:gd name="connsiteX6" fmla="*/ 53757 w 55558"/>
                                <a:gd name="connsiteY6" fmla="*/ 5266 h 44231"/>
                                <a:gd name="connsiteX7" fmla="*/ 38170 w 55558"/>
                                <a:gd name="connsiteY7" fmla="*/ 1802 h 44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4231">
                                  <a:moveTo>
                                    <a:pt x="38170" y="1802"/>
                                  </a:moveTo>
                                  <a:lnTo>
                                    <a:pt x="5266" y="23450"/>
                                  </a:lnTo>
                                  <a:cubicBezTo>
                                    <a:pt x="70" y="26914"/>
                                    <a:pt x="-1662" y="33841"/>
                                    <a:pt x="1802" y="39036"/>
                                  </a:cubicBezTo>
                                  <a:cubicBezTo>
                                    <a:pt x="3534" y="42500"/>
                                    <a:pt x="6997" y="44232"/>
                                    <a:pt x="11327" y="44232"/>
                                  </a:cubicBezTo>
                                  <a:cubicBezTo>
                                    <a:pt x="13059" y="44232"/>
                                    <a:pt x="15656" y="43366"/>
                                    <a:pt x="17388" y="42500"/>
                                  </a:cubicBezTo>
                                  <a:lnTo>
                                    <a:pt x="50293" y="20852"/>
                                  </a:lnTo>
                                  <a:cubicBezTo>
                                    <a:pt x="55489" y="17388"/>
                                    <a:pt x="57220" y="10461"/>
                                    <a:pt x="53757" y="5266"/>
                                  </a:cubicBezTo>
                                  <a:cubicBezTo>
                                    <a:pt x="49427" y="70"/>
                                    <a:pt x="42500" y="-1662"/>
                                    <a:pt x="38170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2" name="Freeform 192">
                            <a:extLst>
                              <a:ext uri="{FF2B5EF4-FFF2-40B4-BE49-F238E27FC236}">
                                <a16:creationId xmlns:a16="http://schemas.microsoft.com/office/drawing/2014/main" id="{8FECD63A-095F-9244-A1C7-5F41CE680B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65715" y="6716607"/>
                              <a:ext cx="53835" cy="50471"/>
                            </a:xfrm>
                            <a:custGeom>
                              <a:avLst/>
                              <a:gdLst>
                                <a:gd name="connsiteX0" fmla="*/ 51337 w 53835"/>
                                <a:gd name="connsiteY0" fmla="*/ 3712 h 50471"/>
                                <a:gd name="connsiteX1" fmla="*/ 35751 w 53835"/>
                                <a:gd name="connsiteY1" fmla="*/ 2847 h 50471"/>
                                <a:gd name="connsiteX2" fmla="*/ 3712 w 53835"/>
                                <a:gd name="connsiteY2" fmla="*/ 31421 h 50471"/>
                                <a:gd name="connsiteX3" fmla="*/ 2847 w 53835"/>
                                <a:gd name="connsiteY3" fmla="*/ 47008 h 50471"/>
                                <a:gd name="connsiteX4" fmla="*/ 11506 w 53835"/>
                                <a:gd name="connsiteY4" fmla="*/ 50472 h 50471"/>
                                <a:gd name="connsiteX5" fmla="*/ 11506 w 53835"/>
                                <a:gd name="connsiteY5" fmla="*/ 50472 h 50471"/>
                                <a:gd name="connsiteX6" fmla="*/ 18433 w 53835"/>
                                <a:gd name="connsiteY6" fmla="*/ 47874 h 50471"/>
                                <a:gd name="connsiteX7" fmla="*/ 50472 w 53835"/>
                                <a:gd name="connsiteY7" fmla="*/ 19299 h 50471"/>
                                <a:gd name="connsiteX8" fmla="*/ 51337 w 53835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835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7" y="47008"/>
                                  </a:cubicBezTo>
                                  <a:cubicBezTo>
                                    <a:pt x="4578" y="49606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6"/>
                                    <a:pt x="18433" y="47874"/>
                                  </a:cubicBezTo>
                                  <a:lnTo>
                                    <a:pt x="50472" y="19299"/>
                                  </a:lnTo>
                                  <a:cubicBezTo>
                                    <a:pt x="54801" y="15835"/>
                                    <a:pt x="54801" y="8908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3" name="Freeform 193">
                            <a:extLst>
                              <a:ext uri="{FF2B5EF4-FFF2-40B4-BE49-F238E27FC236}">
                                <a16:creationId xmlns:a16="http://schemas.microsoft.com/office/drawing/2014/main" id="{03B0FFFC-ACEA-5F44-A9A8-2732FAD4526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15829" y="6299357"/>
                              <a:ext cx="144870" cy="49488"/>
                            </a:xfrm>
                            <a:custGeom>
                              <a:avLst/>
                              <a:gdLst>
                                <a:gd name="connsiteX0" fmla="*/ 144739 w 144870"/>
                                <a:gd name="connsiteY0" fmla="*/ 8791 h 49488"/>
                                <a:gd name="connsiteX1" fmla="*/ 131750 w 144870"/>
                                <a:gd name="connsiteY1" fmla="*/ 132 h 49488"/>
                                <a:gd name="connsiteX2" fmla="*/ 8791 w 144870"/>
                                <a:gd name="connsiteY2" fmla="*/ 27841 h 49488"/>
                                <a:gd name="connsiteX3" fmla="*/ 132 w 144870"/>
                                <a:gd name="connsiteY3" fmla="*/ 40829 h 49488"/>
                                <a:gd name="connsiteX4" fmla="*/ 10523 w 144870"/>
                                <a:gd name="connsiteY4" fmla="*/ 49489 h 49488"/>
                                <a:gd name="connsiteX5" fmla="*/ 13120 w 144870"/>
                                <a:gd name="connsiteY5" fmla="*/ 49489 h 49488"/>
                                <a:gd name="connsiteX6" fmla="*/ 136079 w 144870"/>
                                <a:gd name="connsiteY6" fmla="*/ 21779 h 49488"/>
                                <a:gd name="connsiteX7" fmla="*/ 144739 w 144870"/>
                                <a:gd name="connsiteY7" fmla="*/ 8791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4870" h="49488">
                                  <a:moveTo>
                                    <a:pt x="144739" y="8791"/>
                                  </a:moveTo>
                                  <a:cubicBezTo>
                                    <a:pt x="143007" y="2729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30" y="29573"/>
                                    <a:pt x="-734" y="34768"/>
                                    <a:pt x="132" y="40829"/>
                                  </a:cubicBezTo>
                                  <a:cubicBezTo>
                                    <a:pt x="998" y="46025"/>
                                    <a:pt x="6193" y="49489"/>
                                    <a:pt x="10523" y="49489"/>
                                  </a:cubicBezTo>
                                  <a:cubicBezTo>
                                    <a:pt x="11389" y="49489"/>
                                    <a:pt x="12255" y="49489"/>
                                    <a:pt x="13120" y="49489"/>
                                  </a:cubicBezTo>
                                  <a:lnTo>
                                    <a:pt x="136079" y="21779"/>
                                  </a:lnTo>
                                  <a:cubicBezTo>
                                    <a:pt x="142141" y="20914"/>
                                    <a:pt x="145605" y="14852"/>
                                    <a:pt x="144739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4" name="Freeform 194">
                            <a:extLst>
                              <a:ext uri="{FF2B5EF4-FFF2-40B4-BE49-F238E27FC236}">
                                <a16:creationId xmlns:a16="http://schemas.microsoft.com/office/drawing/2014/main" id="{20CBE66A-ACC5-674C-876D-D888D27795A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83684" y="5335197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5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2" y="121762"/>
                                    <a:pt x="56818" y="121762"/>
                                    <a:pt x="58550" y="120895"/>
                                  </a:cubicBezTo>
                                  <a:cubicBezTo>
                                    <a:pt x="64612" y="118298"/>
                                    <a:pt x="67209" y="111371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Freeform 195">
                            <a:extLst>
                              <a:ext uri="{FF2B5EF4-FFF2-40B4-BE49-F238E27FC236}">
                                <a16:creationId xmlns:a16="http://schemas.microsoft.com/office/drawing/2014/main" id="{7F5F3BCD-9DDD-8140-A951-F30FC1E5C9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937904" y="5456092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6" name="Freeform 196">
                            <a:extLst>
                              <a:ext uri="{FF2B5EF4-FFF2-40B4-BE49-F238E27FC236}">
                                <a16:creationId xmlns:a16="http://schemas.microsoft.com/office/drawing/2014/main" id="{50678186-7675-8648-A595-E96BBD9B5F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65873" y="5820641"/>
                              <a:ext cx="41784" cy="230442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442"/>
                                <a:gd name="connsiteX1" fmla="*/ 41674 w 41784"/>
                                <a:gd name="connsiteY1" fmla="*/ 12122 h 230442"/>
                                <a:gd name="connsiteX2" fmla="*/ 32149 w 41784"/>
                                <a:gd name="connsiteY2" fmla="*/ 0 h 230442"/>
                                <a:gd name="connsiteX3" fmla="*/ 20026 w 41784"/>
                                <a:gd name="connsiteY3" fmla="*/ 9525 h 230442"/>
                                <a:gd name="connsiteX4" fmla="*/ 110 w 41784"/>
                                <a:gd name="connsiteY4" fmla="*/ 218209 h 230442"/>
                                <a:gd name="connsiteX5" fmla="*/ 9635 w 41784"/>
                                <a:gd name="connsiteY5" fmla="*/ 230332 h 230442"/>
                                <a:gd name="connsiteX6" fmla="*/ 10501 w 41784"/>
                                <a:gd name="connsiteY6" fmla="*/ 230332 h 230442"/>
                                <a:gd name="connsiteX7" fmla="*/ 10501 w 41784"/>
                                <a:gd name="connsiteY7" fmla="*/ 230332 h 230442"/>
                                <a:gd name="connsiteX8" fmla="*/ 21758 w 41784"/>
                                <a:gd name="connsiteY8" fmla="*/ 220807 h 2304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442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1198"/>
                                    <a:pt x="20892" y="226868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7" name="Freeform 197">
                            <a:extLst>
                              <a:ext uri="{FF2B5EF4-FFF2-40B4-BE49-F238E27FC236}">
                                <a16:creationId xmlns:a16="http://schemas.microsoft.com/office/drawing/2014/main" id="{5B1CFD61-1626-C549-8C11-69F9BE5BDCC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80754" y="5323608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8" name="Freeform 198">
                            <a:extLst>
                              <a:ext uri="{FF2B5EF4-FFF2-40B4-BE49-F238E27FC236}">
                                <a16:creationId xmlns:a16="http://schemas.microsoft.com/office/drawing/2014/main" id="{2B8D5DD8-6518-8543-BB1F-282563BEB3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33691" y="6138645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3247 h 59531"/>
                                <a:gd name="connsiteX1" fmla="*/ 3247 w 58448"/>
                                <a:gd name="connsiteY1" fmla="*/ 18833 h 59531"/>
                                <a:gd name="connsiteX2" fmla="*/ 39615 w 58448"/>
                                <a:gd name="connsiteY2" fmla="*/ 56068 h 59531"/>
                                <a:gd name="connsiteX3" fmla="*/ 47408 w 58448"/>
                                <a:gd name="connsiteY3" fmla="*/ 59531 h 59531"/>
                                <a:gd name="connsiteX4" fmla="*/ 55202 w 58448"/>
                                <a:gd name="connsiteY4" fmla="*/ 56068 h 59531"/>
                                <a:gd name="connsiteX5" fmla="*/ 55202 w 58448"/>
                                <a:gd name="connsiteY5" fmla="*/ 40481 h 59531"/>
                                <a:gd name="connsiteX6" fmla="*/ 18834 w 58448"/>
                                <a:gd name="connsiteY6" fmla="*/ 3247 h 59531"/>
                                <a:gd name="connsiteX7" fmla="*/ 3247 w 58448"/>
                                <a:gd name="connsiteY7" fmla="*/ 324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247" y="3247"/>
                                  </a:move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8"/>
                                  </a:lnTo>
                                  <a:cubicBezTo>
                                    <a:pt x="41347" y="58666"/>
                                    <a:pt x="44811" y="59531"/>
                                    <a:pt x="47408" y="59531"/>
                                  </a:cubicBezTo>
                                  <a:cubicBezTo>
                                    <a:pt x="50006" y="59531"/>
                                    <a:pt x="52604" y="58666"/>
                                    <a:pt x="55202" y="56068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9" name="Freeform 199">
                            <a:extLst>
                              <a:ext uri="{FF2B5EF4-FFF2-40B4-BE49-F238E27FC236}">
                                <a16:creationId xmlns:a16="http://schemas.microsoft.com/office/drawing/2014/main" id="{AE976FA8-07C8-5A4F-AB5E-E672EF87AE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23417" y="6747892"/>
                              <a:ext cx="208092" cy="102314"/>
                            </a:xfrm>
                            <a:custGeom>
                              <a:avLst/>
                              <a:gdLst>
                                <a:gd name="connsiteX0" fmla="*/ 7064 w 208092"/>
                                <a:gd name="connsiteY0" fmla="*/ 21785 h 102314"/>
                                <a:gd name="connsiteX1" fmla="*/ 192369 w 208092"/>
                                <a:gd name="connsiteY1" fmla="*/ 101448 h 102314"/>
                                <a:gd name="connsiteX2" fmla="*/ 196699 w 208092"/>
                                <a:gd name="connsiteY2" fmla="*/ 102314 h 102314"/>
                                <a:gd name="connsiteX3" fmla="*/ 207089 w 208092"/>
                                <a:gd name="connsiteY3" fmla="*/ 95387 h 102314"/>
                                <a:gd name="connsiteX4" fmla="*/ 201028 w 208092"/>
                                <a:gd name="connsiteY4" fmla="*/ 80666 h 102314"/>
                                <a:gd name="connsiteX5" fmla="*/ 15723 w 208092"/>
                                <a:gd name="connsiteY5" fmla="*/ 1003 h 102314"/>
                                <a:gd name="connsiteX6" fmla="*/ 1003 w 208092"/>
                                <a:gd name="connsiteY6" fmla="*/ 7064 h 102314"/>
                                <a:gd name="connsiteX7" fmla="*/ 7064 w 208092"/>
                                <a:gd name="connsiteY7" fmla="*/ 21785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2314">
                                  <a:moveTo>
                                    <a:pt x="7064" y="21785"/>
                                  </a:moveTo>
                                  <a:lnTo>
                                    <a:pt x="192369" y="101448"/>
                                  </a:lnTo>
                                  <a:cubicBezTo>
                                    <a:pt x="194101" y="102314"/>
                                    <a:pt x="194967" y="102314"/>
                                    <a:pt x="196699" y="102314"/>
                                  </a:cubicBezTo>
                                  <a:cubicBezTo>
                                    <a:pt x="201028" y="102314"/>
                                    <a:pt x="205358" y="99717"/>
                                    <a:pt x="207089" y="95387"/>
                                  </a:cubicBezTo>
                                  <a:cubicBezTo>
                                    <a:pt x="209687" y="90192"/>
                                    <a:pt x="207089" y="83265"/>
                                    <a:pt x="201028" y="80666"/>
                                  </a:cubicBezTo>
                                  <a:lnTo>
                                    <a:pt x="15723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3126"/>
                                    <a:pt x="1003" y="20053"/>
                                    <a:pt x="7064" y="217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0" name="Freeform 200">
                            <a:extLst>
                              <a:ext uri="{FF2B5EF4-FFF2-40B4-BE49-F238E27FC236}">
                                <a16:creationId xmlns:a16="http://schemas.microsoft.com/office/drawing/2014/main" id="{9AEC6213-19D5-4746-8545-0B52696C962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61170" y="5283243"/>
                              <a:ext cx="29643" cy="40365"/>
                            </a:xfrm>
                            <a:custGeom>
                              <a:avLst/>
                              <a:gdLst>
                                <a:gd name="connsiteX0" fmla="*/ 21316 w 29643"/>
                                <a:gd name="connsiteY0" fmla="*/ 6596 h 40365"/>
                                <a:gd name="connsiteX1" fmla="*/ 6596 w 29643"/>
                                <a:gd name="connsiteY1" fmla="*/ 534 h 40365"/>
                                <a:gd name="connsiteX2" fmla="*/ 534 w 29643"/>
                                <a:gd name="connsiteY2" fmla="*/ 15255 h 40365"/>
                                <a:gd name="connsiteX3" fmla="*/ 8327 w 29643"/>
                                <a:gd name="connsiteY3" fmla="*/ 33439 h 40365"/>
                                <a:gd name="connsiteX4" fmla="*/ 18718 w 29643"/>
                                <a:gd name="connsiteY4" fmla="*/ 40366 h 40365"/>
                                <a:gd name="connsiteX5" fmla="*/ 23048 w 29643"/>
                                <a:gd name="connsiteY5" fmla="*/ 39500 h 40365"/>
                                <a:gd name="connsiteX6" fmla="*/ 29109 w 29643"/>
                                <a:gd name="connsiteY6" fmla="*/ 24780 h 40365"/>
                                <a:gd name="connsiteX7" fmla="*/ 21316 w 29643"/>
                                <a:gd name="connsiteY7" fmla="*/ 6596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5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3" y="36903"/>
                                    <a:pt x="30841" y="30841"/>
                                    <a:pt x="29109" y="24780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1" name="Freeform 201">
                            <a:extLst>
                              <a:ext uri="{FF2B5EF4-FFF2-40B4-BE49-F238E27FC236}">
                                <a16:creationId xmlns:a16="http://schemas.microsoft.com/office/drawing/2014/main" id="{7D79432E-8120-FC4A-B7E0-37B4BC1A2E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3874" y="6528626"/>
                              <a:ext cx="55207" cy="86220"/>
                            </a:xfrm>
                            <a:custGeom>
                              <a:avLst/>
                              <a:gdLst>
                                <a:gd name="connsiteX0" fmla="*/ 20243 w 55207"/>
                                <a:gd name="connsiteY0" fmla="*/ 80857 h 86220"/>
                                <a:gd name="connsiteX1" fmla="*/ 54014 w 55207"/>
                                <a:gd name="connsiteY1" fmla="*/ 15914 h 86220"/>
                                <a:gd name="connsiteX2" fmla="*/ 49684 w 55207"/>
                                <a:gd name="connsiteY2" fmla="*/ 1193 h 86220"/>
                                <a:gd name="connsiteX3" fmla="*/ 34964 w 55207"/>
                                <a:gd name="connsiteY3" fmla="*/ 5523 h 86220"/>
                                <a:gd name="connsiteX4" fmla="*/ 1193 w 55207"/>
                                <a:gd name="connsiteY4" fmla="*/ 70466 h 86220"/>
                                <a:gd name="connsiteX5" fmla="*/ 5523 w 55207"/>
                                <a:gd name="connsiteY5" fmla="*/ 85187 h 86220"/>
                                <a:gd name="connsiteX6" fmla="*/ 10718 w 55207"/>
                                <a:gd name="connsiteY6" fmla="*/ 86053 h 86220"/>
                                <a:gd name="connsiteX7" fmla="*/ 20243 w 55207"/>
                                <a:gd name="connsiteY7" fmla="*/ 80857 h 862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220">
                                  <a:moveTo>
                                    <a:pt x="20243" y="80857"/>
                                  </a:moveTo>
                                  <a:lnTo>
                                    <a:pt x="54014" y="15914"/>
                                  </a:lnTo>
                                  <a:cubicBezTo>
                                    <a:pt x="56612" y="10719"/>
                                    <a:pt x="54880" y="3792"/>
                                    <a:pt x="49684" y="1193"/>
                                  </a:cubicBez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2"/>
                                    <a:pt x="328" y="82589"/>
                                    <a:pt x="5523" y="85187"/>
                                  </a:cubicBezTo>
                                  <a:cubicBezTo>
                                    <a:pt x="7255" y="86053"/>
                                    <a:pt x="8987" y="86053"/>
                                    <a:pt x="10718" y="86053"/>
                                  </a:cubicBezTo>
                                  <a:cubicBezTo>
                                    <a:pt x="14182" y="86919"/>
                                    <a:pt x="18512" y="84321"/>
                                    <a:pt x="20243" y="808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2" name="Freeform 202">
                            <a:extLst>
                              <a:ext uri="{FF2B5EF4-FFF2-40B4-BE49-F238E27FC236}">
                                <a16:creationId xmlns:a16="http://schemas.microsoft.com/office/drawing/2014/main" id="{5AA58498-C564-3743-9BCF-0E3145B584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18264" y="6068196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9"/>
                                <a:gd name="connsiteX1" fmla="*/ 11352 w 22608"/>
                                <a:gd name="connsiteY1" fmla="*/ 71099 h 71099"/>
                                <a:gd name="connsiteX2" fmla="*/ 22608 w 22608"/>
                                <a:gd name="connsiteY2" fmla="*/ 59843 h 71099"/>
                                <a:gd name="connsiteX3" fmla="*/ 21743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1 h 71099"/>
                                <a:gd name="connsiteX6" fmla="*/ 961 w 22608"/>
                                <a:gd name="connsiteY6" fmla="*/ 60708 h 71099"/>
                                <a:gd name="connsiteX7" fmla="*/ 11352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3"/>
                                  </a:cubicBezTo>
                                  <a:lnTo>
                                    <a:pt x="21743" y="10486"/>
                                  </a:lnTo>
                                  <a:cubicBezTo>
                                    <a:pt x="21743" y="4424"/>
                                    <a:pt x="17413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1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5904"/>
                                    <a:pt x="5290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3" name="Freeform 203">
                            <a:extLst>
                              <a:ext uri="{FF2B5EF4-FFF2-40B4-BE49-F238E27FC236}">
                                <a16:creationId xmlns:a16="http://schemas.microsoft.com/office/drawing/2014/main" id="{5B710FB2-201C-9046-8B60-9F49C72D098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30586" y="6617815"/>
                              <a:ext cx="41736" cy="59209"/>
                            </a:xfrm>
                            <a:custGeom>
                              <a:avLst/>
                              <a:gdLst>
                                <a:gd name="connsiteX0" fmla="*/ 5907 w 41736"/>
                                <a:gd name="connsiteY0" fmla="*/ 58344 h 59209"/>
                                <a:gd name="connsiteX1" fmla="*/ 11102 w 41736"/>
                                <a:gd name="connsiteY1" fmla="*/ 59209 h 59209"/>
                                <a:gd name="connsiteX2" fmla="*/ 20627 w 41736"/>
                                <a:gd name="connsiteY2" fmla="*/ 53148 h 59209"/>
                                <a:gd name="connsiteX3" fmla="*/ 40543 w 41736"/>
                                <a:gd name="connsiteY3" fmla="*/ 15914 h 59209"/>
                                <a:gd name="connsiteX4" fmla="*/ 36213 w 41736"/>
                                <a:gd name="connsiteY4" fmla="*/ 1194 h 59209"/>
                                <a:gd name="connsiteX5" fmla="*/ 21493 w 41736"/>
                                <a:gd name="connsiteY5" fmla="*/ 5523 h 59209"/>
                                <a:gd name="connsiteX6" fmla="*/ 1577 w 41736"/>
                                <a:gd name="connsiteY6" fmla="*/ 42757 h 59209"/>
                                <a:gd name="connsiteX7" fmla="*/ 5907 w 41736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736" h="59209">
                                  <a:moveTo>
                                    <a:pt x="5907" y="58344"/>
                                  </a:moveTo>
                                  <a:cubicBezTo>
                                    <a:pt x="7638" y="59209"/>
                                    <a:pt x="9370" y="59209"/>
                                    <a:pt x="11102" y="59209"/>
                                  </a:cubicBezTo>
                                  <a:cubicBezTo>
                                    <a:pt x="15432" y="59209"/>
                                    <a:pt x="18895" y="57478"/>
                                    <a:pt x="20627" y="53148"/>
                                  </a:cubicBezTo>
                                  <a:lnTo>
                                    <a:pt x="40543" y="15914"/>
                                  </a:lnTo>
                                  <a:cubicBezTo>
                                    <a:pt x="43141" y="10719"/>
                                    <a:pt x="41409" y="3791"/>
                                    <a:pt x="36213" y="1194"/>
                                  </a:cubicBezTo>
                                  <a:cubicBezTo>
                                    <a:pt x="31018" y="-1404"/>
                                    <a:pt x="24091" y="328"/>
                                    <a:pt x="21493" y="5523"/>
                                  </a:cubicBezTo>
                                  <a:lnTo>
                                    <a:pt x="1577" y="42757"/>
                                  </a:lnTo>
                                  <a:cubicBezTo>
                                    <a:pt x="-1887" y="48819"/>
                                    <a:pt x="711" y="55746"/>
                                    <a:pt x="5907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4" name="Freeform 204">
                            <a:extLst>
                              <a:ext uri="{FF2B5EF4-FFF2-40B4-BE49-F238E27FC236}">
                                <a16:creationId xmlns:a16="http://schemas.microsoft.com/office/drawing/2014/main" id="{C175E5BC-EFA4-3742-BD2B-6921D1B44E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66917" y="5988299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1 h 168313"/>
                                <a:gd name="connsiteX3" fmla="*/ 20244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2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3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3" y="163119"/>
                                    <a:pt x="106834" y="157057"/>
                                    <a:pt x="104237" y="151861"/>
                                  </a:cubicBezTo>
                                  <a:lnTo>
                                    <a:pt x="20244" y="5523"/>
                                  </a:lnTo>
                                  <a:cubicBezTo>
                                    <a:pt x="17646" y="327"/>
                                    <a:pt x="10718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8"/>
                                    <a:pt x="1193" y="15914"/>
                                  </a:cubicBezTo>
                                  <a:lnTo>
                                    <a:pt x="85187" y="162252"/>
                                  </a:lnTo>
                                  <a:cubicBezTo>
                                    <a:pt x="86919" y="166582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5" name="Freeform 205">
                            <a:extLst>
                              <a:ext uri="{FF2B5EF4-FFF2-40B4-BE49-F238E27FC236}">
                                <a16:creationId xmlns:a16="http://schemas.microsoft.com/office/drawing/2014/main" id="{224CBC31-D162-874B-AC79-790EAE24840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37210" y="6044662"/>
                              <a:ext cx="59379" cy="54801"/>
                            </a:xfrm>
                            <a:custGeom>
                              <a:avLst/>
                              <a:gdLst>
                                <a:gd name="connsiteX0" fmla="*/ 56533 w 59379"/>
                                <a:gd name="connsiteY0" fmla="*/ 3712 h 54801"/>
                                <a:gd name="connsiteX1" fmla="*/ 40946 w 59379"/>
                                <a:gd name="connsiteY1" fmla="*/ 2847 h 54801"/>
                                <a:gd name="connsiteX2" fmla="*/ 3712 w 59379"/>
                                <a:gd name="connsiteY2" fmla="*/ 35751 h 54801"/>
                                <a:gd name="connsiteX3" fmla="*/ 2846 w 59379"/>
                                <a:gd name="connsiteY3" fmla="*/ 51337 h 54801"/>
                                <a:gd name="connsiteX4" fmla="*/ 11506 w 59379"/>
                                <a:gd name="connsiteY4" fmla="*/ 54801 h 54801"/>
                                <a:gd name="connsiteX5" fmla="*/ 18433 w 59379"/>
                                <a:gd name="connsiteY5" fmla="*/ 52203 h 54801"/>
                                <a:gd name="connsiteX6" fmla="*/ 55667 w 59379"/>
                                <a:gd name="connsiteY6" fmla="*/ 19299 h 54801"/>
                                <a:gd name="connsiteX7" fmla="*/ 56533 w 59379"/>
                                <a:gd name="connsiteY7" fmla="*/ 3712 h 54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1">
                                  <a:moveTo>
                                    <a:pt x="56533" y="3712"/>
                                  </a:moveTo>
                                  <a:cubicBezTo>
                                    <a:pt x="52203" y="-617"/>
                                    <a:pt x="45276" y="-1483"/>
                                    <a:pt x="40946" y="2847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7"/>
                                  </a:cubicBez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5835"/>
                                    <a:pt x="60862" y="8042"/>
                                    <a:pt x="56533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6" name="Freeform 206">
                            <a:extLst>
                              <a:ext uri="{FF2B5EF4-FFF2-40B4-BE49-F238E27FC236}">
                                <a16:creationId xmlns:a16="http://schemas.microsoft.com/office/drawing/2014/main" id="{F2D48C40-333F-B043-AA75-37D35A7CAA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16532" y="5939270"/>
                              <a:ext cx="23474" cy="115165"/>
                            </a:xfrm>
                            <a:custGeom>
                              <a:avLst/>
                              <a:gdLst>
                                <a:gd name="connsiteX0" fmla="*/ 12217 w 23474"/>
                                <a:gd name="connsiteY0" fmla="*/ 115166 h 115165"/>
                                <a:gd name="connsiteX1" fmla="*/ 12217 w 23474"/>
                                <a:gd name="connsiteY1" fmla="*/ 115166 h 115165"/>
                                <a:gd name="connsiteX2" fmla="*/ 23474 w 23474"/>
                                <a:gd name="connsiteY2" fmla="*/ 103909 h 115165"/>
                                <a:gd name="connsiteX3" fmla="*/ 21743 w 23474"/>
                                <a:gd name="connsiteY3" fmla="*/ 10390 h 115165"/>
                                <a:gd name="connsiteX4" fmla="*/ 10486 w 23474"/>
                                <a:gd name="connsiteY4" fmla="*/ 0 h 115165"/>
                                <a:gd name="connsiteX5" fmla="*/ 10486 w 23474"/>
                                <a:gd name="connsiteY5" fmla="*/ 0 h 115165"/>
                                <a:gd name="connsiteX6" fmla="*/ 95 w 23474"/>
                                <a:gd name="connsiteY6" fmla="*/ 11257 h 115165"/>
                                <a:gd name="connsiteX7" fmla="*/ 1827 w 23474"/>
                                <a:gd name="connsiteY7" fmla="*/ 104775 h 115165"/>
                                <a:gd name="connsiteX8" fmla="*/ 12217 w 23474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5">
                                  <a:moveTo>
                                    <a:pt x="12217" y="115166"/>
                                  </a:moveTo>
                                  <a:lnTo>
                                    <a:pt x="12217" y="115166"/>
                                  </a:lnTo>
                                  <a:cubicBezTo>
                                    <a:pt x="18279" y="115166"/>
                                    <a:pt x="23474" y="109970"/>
                                    <a:pt x="23474" y="103909"/>
                                  </a:cubicBezTo>
                                  <a:lnTo>
                                    <a:pt x="21743" y="10390"/>
                                  </a:lnTo>
                                  <a:cubicBezTo>
                                    <a:pt x="21743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961" y="110836"/>
                                    <a:pt x="6156" y="115166"/>
                                    <a:pt x="12217" y="1151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7" name="Freeform 207">
                            <a:extLst>
                              <a:ext uri="{FF2B5EF4-FFF2-40B4-BE49-F238E27FC236}">
                                <a16:creationId xmlns:a16="http://schemas.microsoft.com/office/drawing/2014/main" id="{C78BC318-7D4D-A04C-AA30-D35A31BEB12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7928" y="6710642"/>
                              <a:ext cx="138851" cy="81549"/>
                            </a:xfrm>
                            <a:custGeom>
                              <a:avLst/>
                              <a:gdLst>
                                <a:gd name="connsiteX0" fmla="*/ 10544 w 138851"/>
                                <a:gd name="connsiteY0" fmla="*/ 81549 h 81549"/>
                                <a:gd name="connsiteX1" fmla="*/ 10544 w 138851"/>
                                <a:gd name="connsiteY1" fmla="*/ 81549 h 81549"/>
                                <a:gd name="connsiteX2" fmla="*/ 15740 w 138851"/>
                                <a:gd name="connsiteY2" fmla="*/ 80683 h 81549"/>
                                <a:gd name="connsiteX3" fmla="*/ 132637 w 138851"/>
                                <a:gd name="connsiteY3" fmla="*/ 20935 h 81549"/>
                                <a:gd name="connsiteX4" fmla="*/ 137833 w 138851"/>
                                <a:gd name="connsiteY4" fmla="*/ 6215 h 81549"/>
                                <a:gd name="connsiteX5" fmla="*/ 123112 w 138851"/>
                                <a:gd name="connsiteY5" fmla="*/ 1019 h 81549"/>
                                <a:gd name="connsiteX6" fmla="*/ 6215 w 138851"/>
                                <a:gd name="connsiteY6" fmla="*/ 60767 h 81549"/>
                                <a:gd name="connsiteX7" fmla="*/ 1019 w 138851"/>
                                <a:gd name="connsiteY7" fmla="*/ 75488 h 81549"/>
                                <a:gd name="connsiteX8" fmla="*/ 10544 w 138851"/>
                                <a:gd name="connsiteY8" fmla="*/ 81549 h 81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1549">
                                  <a:moveTo>
                                    <a:pt x="10544" y="81549"/>
                                  </a:moveTo>
                                  <a:lnTo>
                                    <a:pt x="10544" y="81549"/>
                                  </a:lnTo>
                                  <a:cubicBezTo>
                                    <a:pt x="12276" y="81549"/>
                                    <a:pt x="14008" y="81549"/>
                                    <a:pt x="15740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7833" y="18337"/>
                                    <a:pt x="140431" y="11410"/>
                                    <a:pt x="137833" y="6215"/>
                                  </a:cubicBez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5"/>
                                    <a:pt x="-1579" y="70292"/>
                                    <a:pt x="1019" y="75488"/>
                                  </a:cubicBezTo>
                                  <a:cubicBezTo>
                                    <a:pt x="2751" y="79817"/>
                                    <a:pt x="6215" y="81549"/>
                                    <a:pt x="10544" y="815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8" name="Freeform 208">
                            <a:extLst>
                              <a:ext uri="{FF2B5EF4-FFF2-40B4-BE49-F238E27FC236}">
                                <a16:creationId xmlns:a16="http://schemas.microsoft.com/office/drawing/2014/main" id="{7BD7778A-F5EF-A647-9F84-FDCF981146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40777" y="6705047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79"/>
                                <a:gd name="connsiteX1" fmla="*/ 17388 w 57290"/>
                                <a:gd name="connsiteY1" fmla="*/ 43848 h 45579"/>
                                <a:gd name="connsiteX2" fmla="*/ 52025 w 57290"/>
                                <a:gd name="connsiteY2" fmla="*/ 20469 h 45579"/>
                                <a:gd name="connsiteX3" fmla="*/ 55488 w 57290"/>
                                <a:gd name="connsiteY3" fmla="*/ 4882 h 45579"/>
                                <a:gd name="connsiteX4" fmla="*/ 39902 w 57290"/>
                                <a:gd name="connsiteY4" fmla="*/ 1418 h 45579"/>
                                <a:gd name="connsiteX5" fmla="*/ 5266 w 57290"/>
                                <a:gd name="connsiteY5" fmla="*/ 24798 h 45579"/>
                                <a:gd name="connsiteX6" fmla="*/ 1802 w 57290"/>
                                <a:gd name="connsiteY6" fmla="*/ 40384 h 45579"/>
                                <a:gd name="connsiteX7" fmla="*/ 11327 w 57290"/>
                                <a:gd name="connsiteY7" fmla="*/ 45580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1"/>
                                    <a:pt x="-1662" y="35189"/>
                                    <a:pt x="1802" y="40384"/>
                                  </a:cubicBezTo>
                                  <a:cubicBezTo>
                                    <a:pt x="4400" y="43848"/>
                                    <a:pt x="7863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9" name="Freeform 209">
                            <a:extLst>
                              <a:ext uri="{FF2B5EF4-FFF2-40B4-BE49-F238E27FC236}">
                                <a16:creationId xmlns:a16="http://schemas.microsoft.com/office/drawing/2014/main" id="{B6D4EBDD-E86A-C348-904F-73359014B5D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26374" y="6146839"/>
                              <a:ext cx="54483" cy="50471"/>
                            </a:xfrm>
                            <a:custGeom>
                              <a:avLst/>
                              <a:gdLst>
                                <a:gd name="connsiteX0" fmla="*/ 51337 w 54483"/>
                                <a:gd name="connsiteY0" fmla="*/ 3712 h 50471"/>
                                <a:gd name="connsiteX1" fmla="*/ 35751 w 54483"/>
                                <a:gd name="connsiteY1" fmla="*/ 2847 h 50471"/>
                                <a:gd name="connsiteX2" fmla="*/ 3712 w 54483"/>
                                <a:gd name="connsiteY2" fmla="*/ 31421 h 50471"/>
                                <a:gd name="connsiteX3" fmla="*/ 2846 w 54483"/>
                                <a:gd name="connsiteY3" fmla="*/ 47008 h 50471"/>
                                <a:gd name="connsiteX4" fmla="*/ 11506 w 54483"/>
                                <a:gd name="connsiteY4" fmla="*/ 50472 h 50471"/>
                                <a:gd name="connsiteX5" fmla="*/ 11506 w 54483"/>
                                <a:gd name="connsiteY5" fmla="*/ 50472 h 50471"/>
                                <a:gd name="connsiteX6" fmla="*/ 18433 w 54483"/>
                                <a:gd name="connsiteY6" fmla="*/ 47874 h 50471"/>
                                <a:gd name="connsiteX7" fmla="*/ 50471 w 54483"/>
                                <a:gd name="connsiteY7" fmla="*/ 19299 h 50471"/>
                                <a:gd name="connsiteX8" fmla="*/ 51337 w 54483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483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5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5"/>
                                    <a:pt x="18433" y="47874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5667" y="15835"/>
                                    <a:pt x="55667" y="8908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0" name="Freeform 210">
                            <a:extLst>
                              <a:ext uri="{FF2B5EF4-FFF2-40B4-BE49-F238E27FC236}">
                                <a16:creationId xmlns:a16="http://schemas.microsoft.com/office/drawing/2014/main" id="{D768180F-E909-494E-8A21-6D1BEEBFD848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20996" y="6628994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3869 h 94789"/>
                                <a:gd name="connsiteX1" fmla="*/ 3869 w 115110"/>
                                <a:gd name="connsiteY1" fmla="*/ 19455 h 94789"/>
                                <a:gd name="connsiteX2" fmla="*/ 97387 w 115110"/>
                                <a:gd name="connsiteY2" fmla="*/ 92192 h 94789"/>
                                <a:gd name="connsiteX3" fmla="*/ 104314 w 115110"/>
                                <a:gd name="connsiteY3" fmla="*/ 94789 h 94789"/>
                                <a:gd name="connsiteX4" fmla="*/ 104314 w 115110"/>
                                <a:gd name="connsiteY4" fmla="*/ 94789 h 94789"/>
                                <a:gd name="connsiteX5" fmla="*/ 112974 w 115110"/>
                                <a:gd name="connsiteY5" fmla="*/ 90460 h 94789"/>
                                <a:gd name="connsiteX6" fmla="*/ 111242 w 115110"/>
                                <a:gd name="connsiteY6" fmla="*/ 74874 h 94789"/>
                                <a:gd name="connsiteX7" fmla="*/ 17724 w 115110"/>
                                <a:gd name="connsiteY7" fmla="*/ 2137 h 94789"/>
                                <a:gd name="connsiteX8" fmla="*/ 2137 w 115110"/>
                                <a:gd name="connsiteY8" fmla="*/ 3869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2137" y="3869"/>
                                  </a:moveTo>
                                  <a:cubicBezTo>
                                    <a:pt x="-1326" y="9064"/>
                                    <a:pt x="-460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ubicBezTo>
                                    <a:pt x="99119" y="93924"/>
                                    <a:pt x="101717" y="94789"/>
                                    <a:pt x="104314" y="94789"/>
                                  </a:cubicBezTo>
                                  <a:lnTo>
                                    <a:pt x="104314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1" name="Freeform 211">
                            <a:extLst>
                              <a:ext uri="{FF2B5EF4-FFF2-40B4-BE49-F238E27FC236}">
                                <a16:creationId xmlns:a16="http://schemas.microsoft.com/office/drawing/2014/main" id="{BE81C7E4-32F1-7B41-BA90-2801D5A8AC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02347" y="5679047"/>
                              <a:ext cx="78909" cy="39416"/>
                            </a:xfrm>
                            <a:custGeom>
                              <a:avLst/>
                              <a:gdLst>
                                <a:gd name="connsiteX0" fmla="*/ 71455 w 78909"/>
                                <a:gd name="connsiteY0" fmla="*/ 17769 h 39416"/>
                                <a:gd name="connsiteX1" fmla="*/ 14305 w 78909"/>
                                <a:gd name="connsiteY1" fmla="*/ 451 h 39416"/>
                                <a:gd name="connsiteX2" fmla="*/ 451 w 78909"/>
                                <a:gd name="connsiteY2" fmla="*/ 7378 h 39416"/>
                                <a:gd name="connsiteX3" fmla="*/ 7378 w 78909"/>
                                <a:gd name="connsiteY3" fmla="*/ 21232 h 39416"/>
                                <a:gd name="connsiteX4" fmla="*/ 64528 w 78909"/>
                                <a:gd name="connsiteY4" fmla="*/ 38550 h 39416"/>
                                <a:gd name="connsiteX5" fmla="*/ 67991 w 78909"/>
                                <a:gd name="connsiteY5" fmla="*/ 39416 h 39416"/>
                                <a:gd name="connsiteX6" fmla="*/ 78382 w 78909"/>
                                <a:gd name="connsiteY6" fmla="*/ 31623 h 39416"/>
                                <a:gd name="connsiteX7" fmla="*/ 71455 w 78909"/>
                                <a:gd name="connsiteY7" fmla="*/ 17769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909" h="39416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64528" y="38550"/>
                                  </a:lnTo>
                                  <a:cubicBezTo>
                                    <a:pt x="65394" y="38550"/>
                                    <a:pt x="66260" y="39416"/>
                                    <a:pt x="67991" y="39416"/>
                                  </a:cubicBezTo>
                                  <a:cubicBezTo>
                                    <a:pt x="73187" y="39416"/>
                                    <a:pt x="77516" y="35953"/>
                                    <a:pt x="78382" y="31623"/>
                                  </a:cubicBezTo>
                                  <a:cubicBezTo>
                                    <a:pt x="80114" y="25562"/>
                                    <a:pt x="77516" y="19500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2" name="Freeform 212">
                            <a:extLst>
                              <a:ext uri="{FF2B5EF4-FFF2-40B4-BE49-F238E27FC236}">
                                <a16:creationId xmlns:a16="http://schemas.microsoft.com/office/drawing/2014/main" id="{625F98F0-15EA-CC45-8055-2728168371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65032" y="5961673"/>
                              <a:ext cx="106728" cy="148181"/>
                            </a:xfrm>
                            <a:custGeom>
                              <a:avLst/>
                              <a:gdLst>
                                <a:gd name="connsiteX0" fmla="*/ 11368 w 106728"/>
                                <a:gd name="connsiteY0" fmla="*/ 148181 h 148181"/>
                                <a:gd name="connsiteX1" fmla="*/ 20027 w 106728"/>
                                <a:gd name="connsiteY1" fmla="*/ 142986 h 148181"/>
                                <a:gd name="connsiteX2" fmla="*/ 104886 w 106728"/>
                                <a:gd name="connsiteY2" fmla="*/ 17429 h 148181"/>
                                <a:gd name="connsiteX3" fmla="*/ 102288 w 106728"/>
                                <a:gd name="connsiteY3" fmla="*/ 1843 h 148181"/>
                                <a:gd name="connsiteX4" fmla="*/ 86702 w 106728"/>
                                <a:gd name="connsiteY4" fmla="*/ 4440 h 148181"/>
                                <a:gd name="connsiteX5" fmla="*/ 1843 w 106728"/>
                                <a:gd name="connsiteY5" fmla="*/ 129997 h 148181"/>
                                <a:gd name="connsiteX6" fmla="*/ 4440 w 106728"/>
                                <a:gd name="connsiteY6" fmla="*/ 145583 h 148181"/>
                                <a:gd name="connsiteX7" fmla="*/ 11368 w 106728"/>
                                <a:gd name="connsiteY7" fmla="*/ 148181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728" h="148181">
                                  <a:moveTo>
                                    <a:pt x="11368" y="148181"/>
                                  </a:moveTo>
                                  <a:cubicBezTo>
                                    <a:pt x="14831" y="148181"/>
                                    <a:pt x="18295" y="146450"/>
                                    <a:pt x="20027" y="142986"/>
                                  </a:cubicBezTo>
                                  <a:lnTo>
                                    <a:pt x="104886" y="17429"/>
                                  </a:lnTo>
                                  <a:cubicBezTo>
                                    <a:pt x="108349" y="12234"/>
                                    <a:pt x="106618" y="5306"/>
                                    <a:pt x="102288" y="1843"/>
                                  </a:cubicBezTo>
                                  <a:cubicBezTo>
                                    <a:pt x="97093" y="-1621"/>
                                    <a:pt x="90165" y="111"/>
                                    <a:pt x="86702" y="4440"/>
                                  </a:cubicBezTo>
                                  <a:lnTo>
                                    <a:pt x="1843" y="129997"/>
                                  </a:lnTo>
                                  <a:cubicBezTo>
                                    <a:pt x="-1621" y="135192"/>
                                    <a:pt x="111" y="142120"/>
                                    <a:pt x="4440" y="145583"/>
                                  </a:cubicBezTo>
                                  <a:cubicBezTo>
                                    <a:pt x="7038" y="148181"/>
                                    <a:pt x="9636" y="148181"/>
                                    <a:pt x="11368" y="1481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3" name="Freeform 213">
                            <a:extLst>
                              <a:ext uri="{FF2B5EF4-FFF2-40B4-BE49-F238E27FC236}">
                                <a16:creationId xmlns:a16="http://schemas.microsoft.com/office/drawing/2014/main" id="{A7201362-3DA7-3B4F-A018-897C0C54553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1796" y="5878130"/>
                              <a:ext cx="39153" cy="68933"/>
                            </a:xfrm>
                            <a:custGeom>
                              <a:avLst/>
                              <a:gdLst>
                                <a:gd name="connsiteX0" fmla="*/ 21309 w 39153"/>
                                <a:gd name="connsiteY0" fmla="*/ 61140 h 68933"/>
                                <a:gd name="connsiteX1" fmla="*/ 38627 w 39153"/>
                                <a:gd name="connsiteY1" fmla="*/ 14381 h 68933"/>
                                <a:gd name="connsiteX2" fmla="*/ 31699 w 39153"/>
                                <a:gd name="connsiteY2" fmla="*/ 527 h 68933"/>
                                <a:gd name="connsiteX3" fmla="*/ 17845 w 39153"/>
                                <a:gd name="connsiteY3" fmla="*/ 7454 h 68933"/>
                                <a:gd name="connsiteX4" fmla="*/ 527 w 39153"/>
                                <a:gd name="connsiteY4" fmla="*/ 54213 h 68933"/>
                                <a:gd name="connsiteX5" fmla="*/ 7454 w 39153"/>
                                <a:gd name="connsiteY5" fmla="*/ 68068 h 68933"/>
                                <a:gd name="connsiteX6" fmla="*/ 10918 w 39153"/>
                                <a:gd name="connsiteY6" fmla="*/ 68933 h 68933"/>
                                <a:gd name="connsiteX7" fmla="*/ 21309 w 39153"/>
                                <a:gd name="connsiteY7" fmla="*/ 61140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933">
                                  <a:moveTo>
                                    <a:pt x="21309" y="61140"/>
                                  </a:moveTo>
                                  <a:lnTo>
                                    <a:pt x="38627" y="14381"/>
                                  </a:lnTo>
                                  <a:cubicBezTo>
                                    <a:pt x="40359" y="8320"/>
                                    <a:pt x="37761" y="2258"/>
                                    <a:pt x="31699" y="527"/>
                                  </a:cubicBezTo>
                                  <a:cubicBezTo>
                                    <a:pt x="25638" y="-1205"/>
                                    <a:pt x="19577" y="1392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4"/>
                                    <a:pt x="1393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3"/>
                                    <a:pt x="10918" y="68933"/>
                                  </a:cubicBezTo>
                                  <a:cubicBezTo>
                                    <a:pt x="15247" y="68933"/>
                                    <a:pt x="19577" y="66336"/>
                                    <a:pt x="21309" y="611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4" name="Freeform 214">
                            <a:extLst>
                              <a:ext uri="{FF2B5EF4-FFF2-40B4-BE49-F238E27FC236}">
                                <a16:creationId xmlns:a16="http://schemas.microsoft.com/office/drawing/2014/main" id="{93AE4611-CFF6-EF4A-9FF5-8645D4EC141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36600" y="5951871"/>
                              <a:ext cx="25079" cy="36755"/>
                            </a:xfrm>
                            <a:custGeom>
                              <a:avLst/>
                              <a:gdLst>
                                <a:gd name="connsiteX0" fmla="*/ 16840 w 25079"/>
                                <a:gd name="connsiteY0" fmla="*/ 388 h 36755"/>
                                <a:gd name="connsiteX1" fmla="*/ 3851 w 25079"/>
                                <a:gd name="connsiteY1" fmla="*/ 8181 h 36755"/>
                                <a:gd name="connsiteX2" fmla="*/ 388 w 25079"/>
                                <a:gd name="connsiteY2" fmla="*/ 23767 h 36755"/>
                                <a:gd name="connsiteX3" fmla="*/ 8181 w 25079"/>
                                <a:gd name="connsiteY3" fmla="*/ 36756 h 36755"/>
                                <a:gd name="connsiteX4" fmla="*/ 10779 w 25079"/>
                                <a:gd name="connsiteY4" fmla="*/ 36756 h 36755"/>
                                <a:gd name="connsiteX5" fmla="*/ 21170 w 25079"/>
                                <a:gd name="connsiteY5" fmla="*/ 28097 h 36755"/>
                                <a:gd name="connsiteX6" fmla="*/ 24633 w 25079"/>
                                <a:gd name="connsiteY6" fmla="*/ 12510 h 36755"/>
                                <a:gd name="connsiteX7" fmla="*/ 16840 w 25079"/>
                                <a:gd name="connsiteY7" fmla="*/ 388 h 367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6755">
                                  <a:moveTo>
                                    <a:pt x="16840" y="388"/>
                                  </a:move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7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6756"/>
                                    <a:pt x="20304" y="33292"/>
                                    <a:pt x="21170" y="28097"/>
                                  </a:cubicBezTo>
                                  <a:lnTo>
                                    <a:pt x="24633" y="12510"/>
                                  </a:lnTo>
                                  <a:cubicBezTo>
                                    <a:pt x="26365" y="8181"/>
                                    <a:pt x="22902" y="2119"/>
                                    <a:pt x="16840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5" name="Freeform 215">
                            <a:extLst>
                              <a:ext uri="{FF2B5EF4-FFF2-40B4-BE49-F238E27FC236}">
                                <a16:creationId xmlns:a16="http://schemas.microsoft.com/office/drawing/2014/main" id="{20F69A01-22BD-1B43-A861-A61C651805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06216" y="6163246"/>
                              <a:ext cx="57290" cy="46187"/>
                            </a:xfrm>
                            <a:custGeom>
                              <a:avLst/>
                              <a:gdLst>
                                <a:gd name="connsiteX0" fmla="*/ 39902 w 57290"/>
                                <a:gd name="connsiteY0" fmla="*/ 2026 h 46187"/>
                                <a:gd name="connsiteX1" fmla="*/ 5266 w 57290"/>
                                <a:gd name="connsiteY1" fmla="*/ 25406 h 46187"/>
                                <a:gd name="connsiteX2" fmla="*/ 1802 w 57290"/>
                                <a:gd name="connsiteY2" fmla="*/ 40992 h 46187"/>
                                <a:gd name="connsiteX3" fmla="*/ 11327 w 57290"/>
                                <a:gd name="connsiteY3" fmla="*/ 46187 h 46187"/>
                                <a:gd name="connsiteX4" fmla="*/ 17388 w 57290"/>
                                <a:gd name="connsiteY4" fmla="*/ 44456 h 46187"/>
                                <a:gd name="connsiteX5" fmla="*/ 52025 w 57290"/>
                                <a:gd name="connsiteY5" fmla="*/ 21076 h 46187"/>
                                <a:gd name="connsiteX6" fmla="*/ 55488 w 57290"/>
                                <a:gd name="connsiteY6" fmla="*/ 5490 h 46187"/>
                                <a:gd name="connsiteX7" fmla="*/ 39902 w 57290"/>
                                <a:gd name="connsiteY7" fmla="*/ 2026 h 4618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6187">
                                  <a:moveTo>
                                    <a:pt x="39902" y="2026"/>
                                  </a:moveTo>
                                  <a:lnTo>
                                    <a:pt x="5266" y="25406"/>
                                  </a:lnTo>
                                  <a:cubicBezTo>
                                    <a:pt x="70" y="28869"/>
                                    <a:pt x="-1662" y="35797"/>
                                    <a:pt x="1802" y="40992"/>
                                  </a:cubicBezTo>
                                  <a:cubicBezTo>
                                    <a:pt x="3534" y="44456"/>
                                    <a:pt x="6997" y="46187"/>
                                    <a:pt x="11327" y="46187"/>
                                  </a:cubicBezTo>
                                  <a:cubicBezTo>
                                    <a:pt x="13059" y="46187"/>
                                    <a:pt x="15656" y="45321"/>
                                    <a:pt x="17388" y="44456"/>
                                  </a:cubicBezTo>
                                  <a:lnTo>
                                    <a:pt x="52025" y="21076"/>
                                  </a:lnTo>
                                  <a:cubicBezTo>
                                    <a:pt x="57220" y="17612"/>
                                    <a:pt x="58952" y="10685"/>
                                    <a:pt x="55488" y="5490"/>
                                  </a:cubicBezTo>
                                  <a:cubicBezTo>
                                    <a:pt x="52025" y="-572"/>
                                    <a:pt x="45097" y="-1438"/>
                                    <a:pt x="39902" y="20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6" name="Freeform 216">
                            <a:extLst>
                              <a:ext uri="{FF2B5EF4-FFF2-40B4-BE49-F238E27FC236}">
                                <a16:creationId xmlns:a16="http://schemas.microsoft.com/office/drawing/2014/main" id="{0EB32225-6A96-E94C-9F09-8D1CA4A5F1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61573" y="6023602"/>
                              <a:ext cx="37345" cy="66335"/>
                            </a:xfrm>
                            <a:custGeom>
                              <a:avLst/>
                              <a:gdLst>
                                <a:gd name="connsiteX0" fmla="*/ 29968 w 37345"/>
                                <a:gd name="connsiteY0" fmla="*/ 527 h 66335"/>
                                <a:gd name="connsiteX1" fmla="*/ 16113 w 37345"/>
                                <a:gd name="connsiteY1" fmla="*/ 7454 h 66335"/>
                                <a:gd name="connsiteX2" fmla="*/ 527 w 37345"/>
                                <a:gd name="connsiteY2" fmla="*/ 51615 h 66335"/>
                                <a:gd name="connsiteX3" fmla="*/ 7454 w 37345"/>
                                <a:gd name="connsiteY3" fmla="*/ 65470 h 66335"/>
                                <a:gd name="connsiteX4" fmla="*/ 10918 w 37345"/>
                                <a:gd name="connsiteY4" fmla="*/ 66336 h 66335"/>
                                <a:gd name="connsiteX5" fmla="*/ 21309 w 37345"/>
                                <a:gd name="connsiteY5" fmla="*/ 59408 h 66335"/>
                                <a:gd name="connsiteX6" fmla="*/ 36895 w 37345"/>
                                <a:gd name="connsiteY6" fmla="*/ 15247 h 66335"/>
                                <a:gd name="connsiteX7" fmla="*/ 29968 w 37345"/>
                                <a:gd name="connsiteY7" fmla="*/ 527 h 6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345" h="66335">
                                  <a:moveTo>
                                    <a:pt x="29968" y="527"/>
                                  </a:move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7677"/>
                                    <a:pt x="1393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cubicBezTo>
                                    <a:pt x="15247" y="66336"/>
                                    <a:pt x="19577" y="63738"/>
                                    <a:pt x="21309" y="59408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7" y="8320"/>
                                    <a:pt x="35163" y="2259"/>
                                    <a:pt x="29968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7" name="Freeform 217">
                            <a:extLst>
                              <a:ext uri="{FF2B5EF4-FFF2-40B4-BE49-F238E27FC236}">
                                <a16:creationId xmlns:a16="http://schemas.microsoft.com/office/drawing/2014/main" id="{EA479CC4-1328-A641-915D-CF076B7FC38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595837" y="6075756"/>
                              <a:ext cx="41924" cy="59209"/>
                            </a:xfrm>
                            <a:custGeom>
                              <a:avLst/>
                              <a:gdLst>
                                <a:gd name="connsiteX0" fmla="*/ 6095 w 41924"/>
                                <a:gd name="connsiteY0" fmla="*/ 58344 h 59209"/>
                                <a:gd name="connsiteX1" fmla="*/ 11290 w 41924"/>
                                <a:gd name="connsiteY1" fmla="*/ 59209 h 59209"/>
                                <a:gd name="connsiteX2" fmla="*/ 20815 w 41924"/>
                                <a:gd name="connsiteY2" fmla="*/ 53148 h 59209"/>
                                <a:gd name="connsiteX3" fmla="*/ 40731 w 41924"/>
                                <a:gd name="connsiteY3" fmla="*/ 15914 h 59209"/>
                                <a:gd name="connsiteX4" fmla="*/ 36402 w 41924"/>
                                <a:gd name="connsiteY4" fmla="*/ 1193 h 59209"/>
                                <a:gd name="connsiteX5" fmla="*/ 21681 w 41924"/>
                                <a:gd name="connsiteY5" fmla="*/ 5523 h 59209"/>
                                <a:gd name="connsiteX6" fmla="*/ 1765 w 41924"/>
                                <a:gd name="connsiteY6" fmla="*/ 42757 h 59209"/>
                                <a:gd name="connsiteX7" fmla="*/ 6095 w 41924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924" h="59209">
                                  <a:moveTo>
                                    <a:pt x="6095" y="58344"/>
                                  </a:moveTo>
                                  <a:cubicBezTo>
                                    <a:pt x="7827" y="59209"/>
                                    <a:pt x="9558" y="59209"/>
                                    <a:pt x="11290" y="59209"/>
                                  </a:cubicBezTo>
                                  <a:cubicBezTo>
                                    <a:pt x="15620" y="59209"/>
                                    <a:pt x="19083" y="57477"/>
                                    <a:pt x="20815" y="53148"/>
                                  </a:cubicBezTo>
                                  <a:lnTo>
                                    <a:pt x="40731" y="15914"/>
                                  </a:lnTo>
                                  <a:cubicBezTo>
                                    <a:pt x="43329" y="10719"/>
                                    <a:pt x="41597" y="3791"/>
                                    <a:pt x="36402" y="1193"/>
                                  </a:cubicBezTo>
                                  <a:cubicBezTo>
                                    <a:pt x="31206" y="-1404"/>
                                    <a:pt x="24279" y="328"/>
                                    <a:pt x="21681" y="5523"/>
                                  </a:cubicBezTo>
                                  <a:lnTo>
                                    <a:pt x="1765" y="42757"/>
                                  </a:lnTo>
                                  <a:cubicBezTo>
                                    <a:pt x="-1698" y="48818"/>
                                    <a:pt x="33" y="54880"/>
                                    <a:pt x="6095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8" name="Freeform 218">
                            <a:extLst>
                              <a:ext uri="{FF2B5EF4-FFF2-40B4-BE49-F238E27FC236}">
                                <a16:creationId xmlns:a16="http://schemas.microsoft.com/office/drawing/2014/main" id="{BAED7FBA-0273-1E4F-BFEE-6280187320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06502" y="5530561"/>
                              <a:ext cx="58448" cy="5888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2598 h 58881"/>
                                <a:gd name="connsiteX1" fmla="*/ 3247 w 58448"/>
                                <a:gd name="connsiteY1" fmla="*/ 18184 h 58881"/>
                                <a:gd name="connsiteX2" fmla="*/ 39615 w 58448"/>
                                <a:gd name="connsiteY2" fmla="*/ 55418 h 58881"/>
                                <a:gd name="connsiteX3" fmla="*/ 47409 w 58448"/>
                                <a:gd name="connsiteY3" fmla="*/ 58882 h 58881"/>
                                <a:gd name="connsiteX4" fmla="*/ 55202 w 58448"/>
                                <a:gd name="connsiteY4" fmla="*/ 55418 h 58881"/>
                                <a:gd name="connsiteX5" fmla="*/ 55202 w 58448"/>
                                <a:gd name="connsiteY5" fmla="*/ 39832 h 58881"/>
                                <a:gd name="connsiteX6" fmla="*/ 18834 w 58448"/>
                                <a:gd name="connsiteY6" fmla="*/ 2598 h 58881"/>
                                <a:gd name="connsiteX7" fmla="*/ 3247 w 58448"/>
                                <a:gd name="connsiteY7" fmla="*/ 2598 h 58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8881">
                                  <a:moveTo>
                                    <a:pt x="3247" y="2598"/>
                                  </a:moveTo>
                                  <a:cubicBezTo>
                                    <a:pt x="-1082" y="6927"/>
                                    <a:pt x="-1082" y="13855"/>
                                    <a:pt x="3247" y="18184"/>
                                  </a:cubicBezTo>
                                  <a:lnTo>
                                    <a:pt x="39615" y="55418"/>
                                  </a:lnTo>
                                  <a:cubicBezTo>
                                    <a:pt x="41347" y="58016"/>
                                    <a:pt x="44811" y="58882"/>
                                    <a:pt x="47409" y="58882"/>
                                  </a:cubicBezTo>
                                  <a:cubicBezTo>
                                    <a:pt x="50006" y="58882"/>
                                    <a:pt x="52604" y="58016"/>
                                    <a:pt x="55202" y="55418"/>
                                  </a:cubicBezTo>
                                  <a:cubicBezTo>
                                    <a:pt x="59531" y="51089"/>
                                    <a:pt x="59531" y="44161"/>
                                    <a:pt x="55202" y="39832"/>
                                  </a:cubicBezTo>
                                  <a:lnTo>
                                    <a:pt x="18834" y="2598"/>
                                  </a:lnTo>
                                  <a:cubicBezTo>
                                    <a:pt x="14504" y="-866"/>
                                    <a:pt x="7577" y="-866"/>
                                    <a:pt x="3247" y="25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19" name="Freeform 219">
                            <a:extLst>
                              <a:ext uri="{FF2B5EF4-FFF2-40B4-BE49-F238E27FC236}">
                                <a16:creationId xmlns:a16="http://schemas.microsoft.com/office/drawing/2014/main" id="{890B5F84-D259-4D45-ABCC-AA0215EC6D0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27528" y="5481030"/>
                              <a:ext cx="58595" cy="68581"/>
                            </a:xfrm>
                            <a:custGeom>
                              <a:avLst/>
                              <a:gdLst>
                                <a:gd name="connsiteX0" fmla="*/ 2137 w 58595"/>
                                <a:gd name="connsiteY0" fmla="*/ 18358 h 68581"/>
                                <a:gd name="connsiteX1" fmla="*/ 38505 w 58595"/>
                                <a:gd name="connsiteY1" fmla="*/ 64252 h 68581"/>
                                <a:gd name="connsiteX2" fmla="*/ 47165 w 58595"/>
                                <a:gd name="connsiteY2" fmla="*/ 68581 h 68581"/>
                                <a:gd name="connsiteX3" fmla="*/ 47165 w 58595"/>
                                <a:gd name="connsiteY3" fmla="*/ 68581 h 68581"/>
                                <a:gd name="connsiteX4" fmla="*/ 54092 w 58595"/>
                                <a:gd name="connsiteY4" fmla="*/ 65983 h 68581"/>
                                <a:gd name="connsiteX5" fmla="*/ 55824 w 58595"/>
                                <a:gd name="connsiteY5" fmla="*/ 50397 h 68581"/>
                                <a:gd name="connsiteX6" fmla="*/ 19455 w 58595"/>
                                <a:gd name="connsiteY6" fmla="*/ 4504 h 68581"/>
                                <a:gd name="connsiteX7" fmla="*/ 3869 w 58595"/>
                                <a:gd name="connsiteY7" fmla="*/ 2772 h 68581"/>
                                <a:gd name="connsiteX8" fmla="*/ 2137 w 58595"/>
                                <a:gd name="connsiteY8" fmla="*/ 18358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8581">
                                  <a:moveTo>
                                    <a:pt x="2137" y="18358"/>
                                  </a:moveTo>
                                  <a:lnTo>
                                    <a:pt x="38505" y="64252"/>
                                  </a:lnTo>
                                  <a:cubicBezTo>
                                    <a:pt x="40237" y="66849"/>
                                    <a:pt x="43701" y="68581"/>
                                    <a:pt x="47165" y="68581"/>
                                  </a:cubicBezTo>
                                  <a:lnTo>
                                    <a:pt x="47165" y="68581"/>
                                  </a:lnTo>
                                  <a:cubicBezTo>
                                    <a:pt x="49762" y="68581"/>
                                    <a:pt x="51494" y="67715"/>
                                    <a:pt x="54092" y="65983"/>
                                  </a:cubicBezTo>
                                  <a:cubicBezTo>
                                    <a:pt x="59287" y="62520"/>
                                    <a:pt x="60153" y="55593"/>
                                    <a:pt x="55824" y="50397"/>
                                  </a:cubicBezTo>
                                  <a:lnTo>
                                    <a:pt x="19455" y="4504"/>
                                  </a:lnTo>
                                  <a:cubicBezTo>
                                    <a:pt x="15992" y="-691"/>
                                    <a:pt x="9065" y="-1558"/>
                                    <a:pt x="3869" y="2772"/>
                                  </a:cubicBezTo>
                                  <a:cubicBezTo>
                                    <a:pt x="-460" y="7102"/>
                                    <a:pt x="-1326" y="14029"/>
                                    <a:pt x="2137" y="18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0" name="Freeform 220">
                            <a:extLst>
                              <a:ext uri="{FF2B5EF4-FFF2-40B4-BE49-F238E27FC236}">
                                <a16:creationId xmlns:a16="http://schemas.microsoft.com/office/drawing/2014/main" id="{A37E06DC-A9AB-AF4F-8308-DB81F1FAB9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74247" y="6486524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1" name="Freeform 221">
                            <a:extLst>
                              <a:ext uri="{FF2B5EF4-FFF2-40B4-BE49-F238E27FC236}">
                                <a16:creationId xmlns:a16="http://schemas.microsoft.com/office/drawing/2014/main" id="{FF2220A8-D4DA-1C40-8F2B-F24D583B95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995268" y="6566528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8 w 37421"/>
                                <a:gd name="connsiteY1" fmla="*/ 65470 h 65469"/>
                                <a:gd name="connsiteX2" fmla="*/ 21309 w 37421"/>
                                <a:gd name="connsiteY2" fmla="*/ 58542 h 65469"/>
                                <a:gd name="connsiteX3" fmla="*/ 36895 w 37421"/>
                                <a:gd name="connsiteY3" fmla="*/ 14381 h 65469"/>
                                <a:gd name="connsiteX4" fmla="*/ 29968 w 37421"/>
                                <a:gd name="connsiteY4" fmla="*/ 527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5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8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9" y="58542"/>
                                  </a:cubicBezTo>
                                  <a:lnTo>
                                    <a:pt x="36895" y="14381"/>
                                  </a:lnTo>
                                  <a:cubicBezTo>
                                    <a:pt x="38627" y="8320"/>
                                    <a:pt x="36029" y="2258"/>
                                    <a:pt x="29968" y="527"/>
                                  </a:cubicBez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5945"/>
                                    <a:pt x="1393" y="62872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2" name="Freeform 222">
                            <a:extLst>
                              <a:ext uri="{FF2B5EF4-FFF2-40B4-BE49-F238E27FC236}">
                                <a16:creationId xmlns:a16="http://schemas.microsoft.com/office/drawing/2014/main" id="{DF7449AB-2CE2-4443-9F28-D64D762B48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19250" y="5807557"/>
                              <a:ext cx="83993" cy="25205"/>
                            </a:xfrm>
                            <a:custGeom>
                              <a:avLst/>
                              <a:gdLst>
                                <a:gd name="connsiteX0" fmla="*/ 11257 w 83993"/>
                                <a:gd name="connsiteY0" fmla="*/ 95 h 25205"/>
                                <a:gd name="connsiteX1" fmla="*/ 0 w 83993"/>
                                <a:gd name="connsiteY1" fmla="*/ 10486 h 25205"/>
                                <a:gd name="connsiteX2" fmla="*/ 39832 w 83993"/>
                                <a:gd name="connsiteY2" fmla="*/ 23474 h 25205"/>
                                <a:gd name="connsiteX3" fmla="*/ 71870 w 83993"/>
                                <a:gd name="connsiteY3" fmla="*/ 25206 h 25205"/>
                                <a:gd name="connsiteX4" fmla="*/ 72736 w 83993"/>
                                <a:gd name="connsiteY4" fmla="*/ 25206 h 25205"/>
                                <a:gd name="connsiteX5" fmla="*/ 83993 w 83993"/>
                                <a:gd name="connsiteY5" fmla="*/ 14815 h 25205"/>
                                <a:gd name="connsiteX6" fmla="*/ 73602 w 83993"/>
                                <a:gd name="connsiteY6" fmla="*/ 3558 h 25205"/>
                                <a:gd name="connsiteX7" fmla="*/ 11257 w 83993"/>
                                <a:gd name="connsiteY7" fmla="*/ 95 h 2520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993" h="25205">
                                  <a:moveTo>
                                    <a:pt x="11257" y="95"/>
                                  </a:moveTo>
                                  <a:cubicBezTo>
                                    <a:pt x="5196" y="-771"/>
                                    <a:pt x="0" y="4424"/>
                                    <a:pt x="0" y="10486"/>
                                  </a:cubicBezTo>
                                  <a:cubicBezTo>
                                    <a:pt x="13855" y="14815"/>
                                    <a:pt x="26843" y="19145"/>
                                    <a:pt x="39832" y="23474"/>
                                  </a:cubicBezTo>
                                  <a:lnTo>
                                    <a:pt x="71870" y="25206"/>
                                  </a:lnTo>
                                  <a:cubicBezTo>
                                    <a:pt x="71870" y="25206"/>
                                    <a:pt x="72736" y="25206"/>
                                    <a:pt x="72736" y="25206"/>
                                  </a:cubicBezTo>
                                  <a:cubicBezTo>
                                    <a:pt x="78798" y="25206"/>
                                    <a:pt x="83127" y="20876"/>
                                    <a:pt x="83993" y="14815"/>
                                  </a:cubicBezTo>
                                  <a:cubicBezTo>
                                    <a:pt x="83993" y="8754"/>
                                    <a:pt x="79664" y="3558"/>
                                    <a:pt x="73602" y="3558"/>
                                  </a:cubicBezTo>
                                  <a:lnTo>
                                    <a:pt x="11257" y="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3" name="Freeform 223">
                            <a:extLst>
                              <a:ext uri="{FF2B5EF4-FFF2-40B4-BE49-F238E27FC236}">
                                <a16:creationId xmlns:a16="http://schemas.microsoft.com/office/drawing/2014/main" id="{0D46A12A-8981-EA4A-A337-7A16F47126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94133" y="5706756"/>
                              <a:ext cx="89223" cy="42880"/>
                            </a:xfrm>
                            <a:custGeom>
                              <a:avLst/>
                              <a:gdLst>
                                <a:gd name="connsiteX0" fmla="*/ 74919 w 89223"/>
                                <a:gd name="connsiteY0" fmla="*/ 42014 h 42880"/>
                                <a:gd name="connsiteX1" fmla="*/ 78382 w 89223"/>
                                <a:gd name="connsiteY1" fmla="*/ 42880 h 42880"/>
                                <a:gd name="connsiteX2" fmla="*/ 88773 w 89223"/>
                                <a:gd name="connsiteY2" fmla="*/ 35087 h 42880"/>
                                <a:gd name="connsiteX3" fmla="*/ 81846 w 89223"/>
                                <a:gd name="connsiteY3" fmla="*/ 21232 h 42880"/>
                                <a:gd name="connsiteX4" fmla="*/ 14305 w 89223"/>
                                <a:gd name="connsiteY4" fmla="*/ 450 h 42880"/>
                                <a:gd name="connsiteX5" fmla="*/ 450 w 89223"/>
                                <a:gd name="connsiteY5" fmla="*/ 7378 h 42880"/>
                                <a:gd name="connsiteX6" fmla="*/ 7378 w 89223"/>
                                <a:gd name="connsiteY6" fmla="*/ 21232 h 42880"/>
                                <a:gd name="connsiteX7" fmla="*/ 74919 w 89223"/>
                                <a:gd name="connsiteY7" fmla="*/ 42014 h 42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80">
                                  <a:moveTo>
                                    <a:pt x="74919" y="42014"/>
                                  </a:moveTo>
                                  <a:cubicBezTo>
                                    <a:pt x="75785" y="42014"/>
                                    <a:pt x="76651" y="42880"/>
                                    <a:pt x="78382" y="42880"/>
                                  </a:cubicBezTo>
                                  <a:cubicBezTo>
                                    <a:pt x="83578" y="42880"/>
                                    <a:pt x="87907" y="39416"/>
                                    <a:pt x="88773" y="35087"/>
                                  </a:cubicBezTo>
                                  <a:cubicBezTo>
                                    <a:pt x="90505" y="29026"/>
                                    <a:pt x="87041" y="22964"/>
                                    <a:pt x="81846" y="21232"/>
                                  </a:cubicBezTo>
                                  <a:lnTo>
                                    <a:pt x="14305" y="450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74919" y="420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4" name="Freeform 224">
                            <a:extLst>
                              <a:ext uri="{FF2B5EF4-FFF2-40B4-BE49-F238E27FC236}">
                                <a16:creationId xmlns:a16="http://schemas.microsoft.com/office/drawing/2014/main" id="{58A246FB-3316-F04A-88B3-F039A5DF91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55529" y="6446158"/>
                              <a:ext cx="29643" cy="40365"/>
                            </a:xfrm>
                            <a:custGeom>
                              <a:avLst/>
                              <a:gdLst>
                                <a:gd name="connsiteX0" fmla="*/ 29109 w 29643"/>
                                <a:gd name="connsiteY0" fmla="*/ 24780 h 40365"/>
                                <a:gd name="connsiteX1" fmla="*/ 21316 w 29643"/>
                                <a:gd name="connsiteY1" fmla="*/ 6596 h 40365"/>
                                <a:gd name="connsiteX2" fmla="*/ 6596 w 29643"/>
                                <a:gd name="connsiteY2" fmla="*/ 534 h 40365"/>
                                <a:gd name="connsiteX3" fmla="*/ 534 w 29643"/>
                                <a:gd name="connsiteY3" fmla="*/ 15255 h 40365"/>
                                <a:gd name="connsiteX4" fmla="*/ 8327 w 29643"/>
                                <a:gd name="connsiteY4" fmla="*/ 33439 h 40365"/>
                                <a:gd name="connsiteX5" fmla="*/ 18718 w 29643"/>
                                <a:gd name="connsiteY5" fmla="*/ 40366 h 40365"/>
                                <a:gd name="connsiteX6" fmla="*/ 23048 w 29643"/>
                                <a:gd name="connsiteY6" fmla="*/ 39500 h 40365"/>
                                <a:gd name="connsiteX7" fmla="*/ 29109 w 29643"/>
                                <a:gd name="connsiteY7" fmla="*/ 24780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5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3" y="36903"/>
                                    <a:pt x="30841" y="30841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5" name="Freeform 225">
                            <a:extLst>
                              <a:ext uri="{FF2B5EF4-FFF2-40B4-BE49-F238E27FC236}">
                                <a16:creationId xmlns:a16="http://schemas.microsoft.com/office/drawing/2014/main" id="{6E58F541-32C1-7E49-A545-30C3FD60CC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39729" y="5379822"/>
                              <a:ext cx="105430" cy="168056"/>
                            </a:xfrm>
                            <a:custGeom>
                              <a:avLst/>
                              <a:gdLst>
                                <a:gd name="connsiteX0" fmla="*/ 5523 w 105430"/>
                                <a:gd name="connsiteY0" fmla="*/ 1802 h 168056"/>
                                <a:gd name="connsiteX1" fmla="*/ 1193 w 105430"/>
                                <a:gd name="connsiteY1" fmla="*/ 16523 h 168056"/>
                                <a:gd name="connsiteX2" fmla="*/ 85187 w 105430"/>
                                <a:gd name="connsiteY2" fmla="*/ 162861 h 168056"/>
                                <a:gd name="connsiteX3" fmla="*/ 94712 w 105430"/>
                                <a:gd name="connsiteY3" fmla="*/ 168057 h 168056"/>
                                <a:gd name="connsiteX4" fmla="*/ 99907 w 105430"/>
                                <a:gd name="connsiteY4" fmla="*/ 166325 h 168056"/>
                                <a:gd name="connsiteX5" fmla="*/ 104237 w 105430"/>
                                <a:gd name="connsiteY5" fmla="*/ 151604 h 168056"/>
                                <a:gd name="connsiteX6" fmla="*/ 20243 w 105430"/>
                                <a:gd name="connsiteY6" fmla="*/ 5266 h 168056"/>
                                <a:gd name="connsiteX7" fmla="*/ 5523 w 105430"/>
                                <a:gd name="connsiteY7" fmla="*/ 1802 h 168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056">
                                  <a:moveTo>
                                    <a:pt x="5523" y="1802"/>
                                  </a:moveTo>
                                  <a:cubicBezTo>
                                    <a:pt x="328" y="5266"/>
                                    <a:pt x="-1404" y="11327"/>
                                    <a:pt x="1193" y="16523"/>
                                  </a:cubicBezTo>
                                  <a:lnTo>
                                    <a:pt x="85187" y="162861"/>
                                  </a:lnTo>
                                  <a:cubicBezTo>
                                    <a:pt x="86918" y="166325"/>
                                    <a:pt x="91248" y="168057"/>
                                    <a:pt x="94712" y="168057"/>
                                  </a:cubicBezTo>
                                  <a:cubicBezTo>
                                    <a:pt x="96444" y="168057"/>
                                    <a:pt x="98175" y="167191"/>
                                    <a:pt x="99907" y="166325"/>
                                  </a:cubicBezTo>
                                  <a:cubicBezTo>
                                    <a:pt x="105103" y="162861"/>
                                    <a:pt x="106834" y="156800"/>
                                    <a:pt x="104237" y="151604"/>
                                  </a:cubicBezTo>
                                  <a:lnTo>
                                    <a:pt x="20243" y="5266"/>
                                  </a:lnTo>
                                  <a:cubicBezTo>
                                    <a:pt x="16780" y="70"/>
                                    <a:pt x="10718" y="-1662"/>
                                    <a:pt x="5523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6" name="Freeform 226">
                            <a:extLst>
                              <a:ext uri="{FF2B5EF4-FFF2-40B4-BE49-F238E27FC236}">
                                <a16:creationId xmlns:a16="http://schemas.microsoft.com/office/drawing/2014/main" id="{6B763B63-9031-E54C-B960-D139D77604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25261" y="6081699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19496 w 30332"/>
                                <a:gd name="connsiteY0" fmla="*/ 48937 h 48936"/>
                                <a:gd name="connsiteX1" fmla="*/ 22094 w 30332"/>
                                <a:gd name="connsiteY1" fmla="*/ 48937 h 48936"/>
                                <a:gd name="connsiteX2" fmla="*/ 29887 w 30332"/>
                                <a:gd name="connsiteY2" fmla="*/ 35082 h 48936"/>
                                <a:gd name="connsiteX3" fmla="*/ 22094 w 30332"/>
                                <a:gd name="connsiteY3" fmla="*/ 8239 h 48936"/>
                                <a:gd name="connsiteX4" fmla="*/ 8239 w 30332"/>
                                <a:gd name="connsiteY4" fmla="*/ 446 h 48936"/>
                                <a:gd name="connsiteX5" fmla="*/ 446 w 30332"/>
                                <a:gd name="connsiteY5" fmla="*/ 14300 h 48936"/>
                                <a:gd name="connsiteX6" fmla="*/ 8239 w 30332"/>
                                <a:gd name="connsiteY6" fmla="*/ 41143 h 48936"/>
                                <a:gd name="connsiteX7" fmla="*/ 19496 w 30332"/>
                                <a:gd name="connsiteY7" fmla="*/ 48937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19496" y="48937"/>
                                  </a:move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8" y="41143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7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7"/>
                                    <a:pt x="-1286" y="8239"/>
                                    <a:pt x="446" y="14300"/>
                                  </a:cubicBezTo>
                                  <a:lnTo>
                                    <a:pt x="8239" y="41143"/>
                                  </a:lnTo>
                                  <a:cubicBezTo>
                                    <a:pt x="9971" y="45473"/>
                                    <a:pt x="14300" y="48937"/>
                                    <a:pt x="19496" y="489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7" name="Freeform 227">
                            <a:extLst>
                              <a:ext uri="{FF2B5EF4-FFF2-40B4-BE49-F238E27FC236}">
                                <a16:creationId xmlns:a16="http://schemas.microsoft.com/office/drawing/2014/main" id="{B92CCBB7-B74A-0849-9A89-F897AF8E48B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29926" y="5835361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5222 w 36588"/>
                                <a:gd name="connsiteY0" fmla="*/ 109104 h 109104"/>
                                <a:gd name="connsiteX1" fmla="*/ 26953 w 36588"/>
                                <a:gd name="connsiteY1" fmla="*/ 109104 h 109104"/>
                                <a:gd name="connsiteX2" fmla="*/ 36479 w 36588"/>
                                <a:gd name="connsiteY2" fmla="*/ 96116 h 109104"/>
                                <a:gd name="connsiteX3" fmla="*/ 22624 w 36588"/>
                                <a:gd name="connsiteY3" fmla="*/ 9525 h 109104"/>
                                <a:gd name="connsiteX4" fmla="*/ 9635 w 36588"/>
                                <a:gd name="connsiteY4" fmla="*/ 0 h 109104"/>
                                <a:gd name="connsiteX5" fmla="*/ 110 w 36588"/>
                                <a:gd name="connsiteY5" fmla="*/ 12989 h 109104"/>
                                <a:gd name="connsiteX6" fmla="*/ 13965 w 36588"/>
                                <a:gd name="connsiteY6" fmla="*/ 99580 h 109104"/>
                                <a:gd name="connsiteX7" fmla="*/ 25222 w 36588"/>
                                <a:gd name="connsiteY7" fmla="*/ 109104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5222" y="109104"/>
                                  </a:moveTo>
                                  <a:cubicBezTo>
                                    <a:pt x="26088" y="109104"/>
                                    <a:pt x="26088" y="109104"/>
                                    <a:pt x="26953" y="109104"/>
                                  </a:cubicBezTo>
                                  <a:cubicBezTo>
                                    <a:pt x="33015" y="108239"/>
                                    <a:pt x="37344" y="102177"/>
                                    <a:pt x="36479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3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6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5697" y="105640"/>
                                    <a:pt x="20026" y="109104"/>
                                    <a:pt x="25222" y="1091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8" name="Freeform 228">
                            <a:extLst>
                              <a:ext uri="{FF2B5EF4-FFF2-40B4-BE49-F238E27FC236}">
                                <a16:creationId xmlns:a16="http://schemas.microsoft.com/office/drawing/2014/main" id="{98E049A4-1A8C-DA4A-96E1-7CC45B6AED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89955" y="5448399"/>
                              <a:ext cx="59379" cy="54453"/>
                            </a:xfrm>
                            <a:custGeom>
                              <a:avLst/>
                              <a:gdLst>
                                <a:gd name="connsiteX0" fmla="*/ 40946 w 59379"/>
                                <a:gd name="connsiteY0" fmla="*/ 2499 h 54453"/>
                                <a:gd name="connsiteX1" fmla="*/ 3712 w 59379"/>
                                <a:gd name="connsiteY1" fmla="*/ 35403 h 54453"/>
                                <a:gd name="connsiteX2" fmla="*/ 2846 w 59379"/>
                                <a:gd name="connsiteY2" fmla="*/ 50989 h 54453"/>
                                <a:gd name="connsiteX3" fmla="*/ 11506 w 59379"/>
                                <a:gd name="connsiteY3" fmla="*/ 54453 h 54453"/>
                                <a:gd name="connsiteX4" fmla="*/ 18433 w 59379"/>
                                <a:gd name="connsiteY4" fmla="*/ 51856 h 54453"/>
                                <a:gd name="connsiteX5" fmla="*/ 55667 w 59379"/>
                                <a:gd name="connsiteY5" fmla="*/ 18951 h 54453"/>
                                <a:gd name="connsiteX6" fmla="*/ 56533 w 59379"/>
                                <a:gd name="connsiteY6" fmla="*/ 3364 h 54453"/>
                                <a:gd name="connsiteX7" fmla="*/ 40946 w 59379"/>
                                <a:gd name="connsiteY7" fmla="*/ 2499 h 544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453">
                                  <a:moveTo>
                                    <a:pt x="40946" y="2499"/>
                                  </a:moveTo>
                                  <a:lnTo>
                                    <a:pt x="3712" y="35403"/>
                                  </a:lnTo>
                                  <a:cubicBezTo>
                                    <a:pt x="-617" y="39733"/>
                                    <a:pt x="-1483" y="46660"/>
                                    <a:pt x="2846" y="50989"/>
                                  </a:cubicBezTo>
                                  <a:cubicBezTo>
                                    <a:pt x="5444" y="53588"/>
                                    <a:pt x="8042" y="54453"/>
                                    <a:pt x="11506" y="54453"/>
                                  </a:cubicBezTo>
                                  <a:cubicBezTo>
                                    <a:pt x="14103" y="54453"/>
                                    <a:pt x="16701" y="53588"/>
                                    <a:pt x="18433" y="51856"/>
                                  </a:cubicBezTo>
                                  <a:lnTo>
                                    <a:pt x="55667" y="18951"/>
                                  </a:lnTo>
                                  <a:cubicBezTo>
                                    <a:pt x="59996" y="14622"/>
                                    <a:pt x="60862" y="7694"/>
                                    <a:pt x="56533" y="3364"/>
                                  </a:cubicBezTo>
                                  <a:cubicBezTo>
                                    <a:pt x="53069" y="-965"/>
                                    <a:pt x="46142" y="-965"/>
                                    <a:pt x="40946" y="24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29" name="Freeform 229">
                            <a:extLst>
                              <a:ext uri="{FF2B5EF4-FFF2-40B4-BE49-F238E27FC236}">
                                <a16:creationId xmlns:a16="http://schemas.microsoft.com/office/drawing/2014/main" id="{A7904A60-F40F-554A-897B-ED150A8A305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4381" y="5572305"/>
                              <a:ext cx="138851" cy="82080"/>
                            </a:xfrm>
                            <a:custGeom>
                              <a:avLst/>
                              <a:gdLst>
                                <a:gd name="connsiteX0" fmla="*/ 123112 w 138851"/>
                                <a:gd name="connsiteY0" fmla="*/ 1552 h 82080"/>
                                <a:gd name="connsiteX1" fmla="*/ 6214 w 138851"/>
                                <a:gd name="connsiteY1" fmla="*/ 61299 h 82080"/>
                                <a:gd name="connsiteX2" fmla="*/ 1019 w 138851"/>
                                <a:gd name="connsiteY2" fmla="*/ 76020 h 82080"/>
                                <a:gd name="connsiteX3" fmla="*/ 10544 w 138851"/>
                                <a:gd name="connsiteY3" fmla="*/ 82081 h 82080"/>
                                <a:gd name="connsiteX4" fmla="*/ 10544 w 138851"/>
                                <a:gd name="connsiteY4" fmla="*/ 82081 h 82080"/>
                                <a:gd name="connsiteX5" fmla="*/ 15740 w 138851"/>
                                <a:gd name="connsiteY5" fmla="*/ 81215 h 82080"/>
                                <a:gd name="connsiteX6" fmla="*/ 132637 w 138851"/>
                                <a:gd name="connsiteY6" fmla="*/ 21467 h 82080"/>
                                <a:gd name="connsiteX7" fmla="*/ 137833 w 138851"/>
                                <a:gd name="connsiteY7" fmla="*/ 6747 h 82080"/>
                                <a:gd name="connsiteX8" fmla="*/ 123112 w 138851"/>
                                <a:gd name="connsiteY8" fmla="*/ 1552 h 820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2080">
                                  <a:moveTo>
                                    <a:pt x="123112" y="1552"/>
                                  </a:moveTo>
                                  <a:lnTo>
                                    <a:pt x="6214" y="61299"/>
                                  </a:lnTo>
                                  <a:cubicBezTo>
                                    <a:pt x="1019" y="63897"/>
                                    <a:pt x="-1579" y="70824"/>
                                    <a:pt x="1019" y="76020"/>
                                  </a:cubicBezTo>
                                  <a:cubicBezTo>
                                    <a:pt x="2751" y="79483"/>
                                    <a:pt x="7080" y="82081"/>
                                    <a:pt x="10544" y="82081"/>
                                  </a:cubicBezTo>
                                  <a:lnTo>
                                    <a:pt x="10544" y="82081"/>
                                  </a:lnTo>
                                  <a:cubicBezTo>
                                    <a:pt x="12276" y="82081"/>
                                    <a:pt x="14008" y="82081"/>
                                    <a:pt x="15740" y="81215"/>
                                  </a:cubicBezTo>
                                  <a:lnTo>
                                    <a:pt x="132637" y="21467"/>
                                  </a:lnTo>
                                  <a:cubicBezTo>
                                    <a:pt x="137833" y="18870"/>
                                    <a:pt x="140430" y="11943"/>
                                    <a:pt x="137833" y="6747"/>
                                  </a:cubicBezTo>
                                  <a:cubicBezTo>
                                    <a:pt x="135235" y="685"/>
                                    <a:pt x="129174" y="-1912"/>
                                    <a:pt x="123112" y="15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0" name="Freeform 230">
                            <a:extLst>
                              <a:ext uri="{FF2B5EF4-FFF2-40B4-BE49-F238E27FC236}">
                                <a16:creationId xmlns:a16="http://schemas.microsoft.com/office/drawing/2014/main" id="{A0B3E865-F3A4-D841-BFE1-941FC92F2D67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49841" y="5955612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6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4 w 30527"/>
                                <a:gd name="connsiteY6" fmla="*/ 62456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3"/>
                                    <a:pt x="30417" y="58992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7"/>
                                    <a:pt x="-756" y="7037"/>
                                    <a:pt x="110" y="13099"/>
                                  </a:cubicBezTo>
                                  <a:lnTo>
                                    <a:pt x="7904" y="62456"/>
                                  </a:lnTo>
                                  <a:cubicBezTo>
                                    <a:pt x="8769" y="68517"/>
                                    <a:pt x="13099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1" name="Freeform 231">
                            <a:extLst>
                              <a:ext uri="{FF2B5EF4-FFF2-40B4-BE49-F238E27FC236}">
                                <a16:creationId xmlns:a16="http://schemas.microsoft.com/office/drawing/2014/main" id="{BC337FD2-3740-CE46-AD94-02707F55BD9D}"/>
                              </a:ext>
                            </a:extLst>
                          </wps:cNvPr>
                          <wps:cNvSpPr/>
                          <wps:spPr>
                            <a:xfrm>
                              <a:off x="972028" y="6495662"/>
                              <a:ext cx="25021" cy="36756"/>
                            </a:xfrm>
                            <a:custGeom>
                              <a:avLst/>
                              <a:gdLst>
                                <a:gd name="connsiteX0" fmla="*/ 21170 w 25021"/>
                                <a:gd name="connsiteY0" fmla="*/ 28963 h 36756"/>
                                <a:gd name="connsiteX1" fmla="*/ 24633 w 25021"/>
                                <a:gd name="connsiteY1" fmla="*/ 13377 h 36756"/>
                                <a:gd name="connsiteX2" fmla="*/ 16840 w 25021"/>
                                <a:gd name="connsiteY2" fmla="*/ 388 h 36756"/>
                                <a:gd name="connsiteX3" fmla="*/ 3851 w 25021"/>
                                <a:gd name="connsiteY3" fmla="*/ 8181 h 36756"/>
                                <a:gd name="connsiteX4" fmla="*/ 388 w 25021"/>
                                <a:gd name="connsiteY4" fmla="*/ 23768 h 36756"/>
                                <a:gd name="connsiteX5" fmla="*/ 8181 w 25021"/>
                                <a:gd name="connsiteY5" fmla="*/ 36756 h 36756"/>
                                <a:gd name="connsiteX6" fmla="*/ 10779 w 25021"/>
                                <a:gd name="connsiteY6" fmla="*/ 36756 h 36756"/>
                                <a:gd name="connsiteX7" fmla="*/ 21170 w 25021"/>
                                <a:gd name="connsiteY7" fmla="*/ 28963 h 36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756">
                                  <a:moveTo>
                                    <a:pt x="21170" y="28963"/>
                                  </a:moveTo>
                                  <a:lnTo>
                                    <a:pt x="24633" y="13377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108" y="36756"/>
                                    <a:pt x="19438" y="33292"/>
                                    <a:pt x="21170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2" name="Freeform 232">
                            <a:extLst>
                              <a:ext uri="{FF2B5EF4-FFF2-40B4-BE49-F238E27FC236}">
                                <a16:creationId xmlns:a16="http://schemas.microsoft.com/office/drawing/2014/main" id="{564903D4-AE97-2E4F-90CE-0FAFA6A944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312586" y="5719197"/>
                              <a:ext cx="145123" cy="49488"/>
                            </a:xfrm>
                            <a:custGeom>
                              <a:avLst/>
                              <a:gdLst>
                                <a:gd name="connsiteX0" fmla="*/ 144738 w 145123"/>
                                <a:gd name="connsiteY0" fmla="*/ 8791 h 49488"/>
                                <a:gd name="connsiteX1" fmla="*/ 131750 w 145123"/>
                                <a:gd name="connsiteY1" fmla="*/ 132 h 49488"/>
                                <a:gd name="connsiteX2" fmla="*/ 8791 w 145123"/>
                                <a:gd name="connsiteY2" fmla="*/ 27841 h 49488"/>
                                <a:gd name="connsiteX3" fmla="*/ 132 w 145123"/>
                                <a:gd name="connsiteY3" fmla="*/ 40829 h 49488"/>
                                <a:gd name="connsiteX4" fmla="*/ 10523 w 145123"/>
                                <a:gd name="connsiteY4" fmla="*/ 49489 h 49488"/>
                                <a:gd name="connsiteX5" fmla="*/ 13120 w 145123"/>
                                <a:gd name="connsiteY5" fmla="*/ 49489 h 49488"/>
                                <a:gd name="connsiteX6" fmla="*/ 136079 w 145123"/>
                                <a:gd name="connsiteY6" fmla="*/ 21779 h 49488"/>
                                <a:gd name="connsiteX7" fmla="*/ 144738 w 145123"/>
                                <a:gd name="connsiteY7" fmla="*/ 8791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5123" h="49488">
                                  <a:moveTo>
                                    <a:pt x="144738" y="8791"/>
                                  </a:moveTo>
                                  <a:cubicBezTo>
                                    <a:pt x="143007" y="2729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29" y="29573"/>
                                    <a:pt x="-734" y="34768"/>
                                    <a:pt x="132" y="40829"/>
                                  </a:cubicBezTo>
                                  <a:cubicBezTo>
                                    <a:pt x="998" y="46025"/>
                                    <a:pt x="6193" y="49489"/>
                                    <a:pt x="10523" y="49489"/>
                                  </a:cubicBezTo>
                                  <a:cubicBezTo>
                                    <a:pt x="11388" y="49489"/>
                                    <a:pt x="12254" y="49489"/>
                                    <a:pt x="13120" y="49489"/>
                                  </a:cubicBezTo>
                                  <a:lnTo>
                                    <a:pt x="136079" y="21779"/>
                                  </a:lnTo>
                                  <a:cubicBezTo>
                                    <a:pt x="142141" y="20914"/>
                                    <a:pt x="146470" y="14852"/>
                                    <a:pt x="144738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3" name="Freeform 233">
                            <a:extLst>
                              <a:ext uri="{FF2B5EF4-FFF2-40B4-BE49-F238E27FC236}">
                                <a16:creationId xmlns:a16="http://schemas.microsoft.com/office/drawing/2014/main" id="{CDADAB8F-5649-A84B-8868-2A6B2EDA7FF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91490" y="5957008"/>
                              <a:ext cx="47650" cy="117343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446 h 117343"/>
                                <a:gd name="connsiteX1" fmla="*/ 446 w 47650"/>
                                <a:gd name="connsiteY1" fmla="*/ 14300 h 117343"/>
                                <a:gd name="connsiteX2" fmla="*/ 26423 w 47650"/>
                                <a:gd name="connsiteY2" fmla="*/ 109550 h 117343"/>
                                <a:gd name="connsiteX3" fmla="*/ 36814 w 47650"/>
                                <a:gd name="connsiteY3" fmla="*/ 117344 h 117343"/>
                                <a:gd name="connsiteX4" fmla="*/ 39412 w 47650"/>
                                <a:gd name="connsiteY4" fmla="*/ 117344 h 117343"/>
                                <a:gd name="connsiteX5" fmla="*/ 47205 w 47650"/>
                                <a:gd name="connsiteY5" fmla="*/ 103489 h 117343"/>
                                <a:gd name="connsiteX6" fmla="*/ 21228 w 47650"/>
                                <a:gd name="connsiteY6" fmla="*/ 8239 h 117343"/>
                                <a:gd name="connsiteX7" fmla="*/ 8239 w 47650"/>
                                <a:gd name="connsiteY7" fmla="*/ 446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343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6"/>
                                    <a:pt x="32484" y="117344"/>
                                    <a:pt x="36814" y="117344"/>
                                  </a:cubicBezTo>
                                  <a:cubicBezTo>
                                    <a:pt x="37680" y="117344"/>
                                    <a:pt x="38546" y="117344"/>
                                    <a:pt x="39412" y="117344"/>
                                  </a:cubicBezTo>
                                  <a:cubicBezTo>
                                    <a:pt x="45473" y="115612"/>
                                    <a:pt x="48937" y="109550"/>
                                    <a:pt x="47205" y="103489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4" name="Freeform 234">
                            <a:extLst>
                              <a:ext uri="{FF2B5EF4-FFF2-40B4-BE49-F238E27FC236}">
                                <a16:creationId xmlns:a16="http://schemas.microsoft.com/office/drawing/2014/main" id="{11AE7855-A51E-864E-A724-3B991B76AF8E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6785" y="6169196"/>
                              <a:ext cx="48435" cy="42835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5"/>
                                <a:gd name="connsiteX1" fmla="*/ 2137 w 48435"/>
                                <a:gd name="connsiteY1" fmla="*/ 3869 h 42835"/>
                                <a:gd name="connsiteX2" fmla="*/ 3869 w 48435"/>
                                <a:gd name="connsiteY2" fmla="*/ 19455 h 42835"/>
                                <a:gd name="connsiteX3" fmla="*/ 30712 w 48435"/>
                                <a:gd name="connsiteY3" fmla="*/ 40237 h 42835"/>
                                <a:gd name="connsiteX4" fmla="*/ 37639 w 48435"/>
                                <a:gd name="connsiteY4" fmla="*/ 42835 h 42835"/>
                                <a:gd name="connsiteX5" fmla="*/ 46299 w 48435"/>
                                <a:gd name="connsiteY5" fmla="*/ 38506 h 42835"/>
                                <a:gd name="connsiteX6" fmla="*/ 44567 w 48435"/>
                                <a:gd name="connsiteY6" fmla="*/ 22919 h 42835"/>
                                <a:gd name="connsiteX7" fmla="*/ 17724 w 48435"/>
                                <a:gd name="connsiteY7" fmla="*/ 2137 h 4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5">
                                  <a:moveTo>
                                    <a:pt x="17724" y="2137"/>
                                  </a:moveTo>
                                  <a:cubicBezTo>
                                    <a:pt x="12528" y="-1327"/>
                                    <a:pt x="6467" y="-460"/>
                                    <a:pt x="2137" y="3869"/>
                                  </a:cubicBezTo>
                                  <a:cubicBezTo>
                                    <a:pt x="-1326" y="9064"/>
                                    <a:pt x="-460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6"/>
                                  </a:cubicBezTo>
                                  <a:cubicBezTo>
                                    <a:pt x="49762" y="33310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5" name="Freeform 235">
                            <a:extLst>
                              <a:ext uri="{FF2B5EF4-FFF2-40B4-BE49-F238E27FC236}">
                                <a16:creationId xmlns:a16="http://schemas.microsoft.com/office/drawing/2014/main" id="{B6A556EA-D576-F846-B426-F9BC43EF63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0714" y="6504598"/>
                              <a:ext cx="107339" cy="148181"/>
                            </a:xfrm>
                            <a:custGeom>
                              <a:avLst/>
                              <a:gdLst>
                                <a:gd name="connsiteX0" fmla="*/ 5052 w 107339"/>
                                <a:gd name="connsiteY0" fmla="*/ 146449 h 148181"/>
                                <a:gd name="connsiteX1" fmla="*/ 11113 w 107339"/>
                                <a:gd name="connsiteY1" fmla="*/ 148181 h 148181"/>
                                <a:gd name="connsiteX2" fmla="*/ 20638 w 107339"/>
                                <a:gd name="connsiteY2" fmla="*/ 142986 h 148181"/>
                                <a:gd name="connsiteX3" fmla="*/ 105497 w 107339"/>
                                <a:gd name="connsiteY3" fmla="*/ 17429 h 148181"/>
                                <a:gd name="connsiteX4" fmla="*/ 102899 w 107339"/>
                                <a:gd name="connsiteY4" fmla="*/ 1843 h 148181"/>
                                <a:gd name="connsiteX5" fmla="*/ 87313 w 107339"/>
                                <a:gd name="connsiteY5" fmla="*/ 4440 h 148181"/>
                                <a:gd name="connsiteX6" fmla="*/ 2454 w 107339"/>
                                <a:gd name="connsiteY6" fmla="*/ 129997 h 148181"/>
                                <a:gd name="connsiteX7" fmla="*/ 5052 w 107339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7339" h="148181">
                                  <a:moveTo>
                                    <a:pt x="5052" y="146449"/>
                                  </a:moveTo>
                                  <a:cubicBezTo>
                                    <a:pt x="6783" y="147315"/>
                                    <a:pt x="9381" y="148181"/>
                                    <a:pt x="11113" y="148181"/>
                                  </a:cubicBezTo>
                                  <a:cubicBezTo>
                                    <a:pt x="14577" y="148181"/>
                                    <a:pt x="18040" y="146449"/>
                                    <a:pt x="20638" y="142986"/>
                                  </a:cubicBezTo>
                                  <a:lnTo>
                                    <a:pt x="105497" y="17429"/>
                                  </a:lnTo>
                                  <a:cubicBezTo>
                                    <a:pt x="108961" y="12233"/>
                                    <a:pt x="107229" y="5306"/>
                                    <a:pt x="102899" y="1843"/>
                                  </a:cubicBezTo>
                                  <a:cubicBezTo>
                                    <a:pt x="97704" y="-1621"/>
                                    <a:pt x="90777" y="111"/>
                                    <a:pt x="87313" y="4440"/>
                                  </a:cubicBezTo>
                                  <a:lnTo>
                                    <a:pt x="2454" y="129997"/>
                                  </a:lnTo>
                                  <a:cubicBezTo>
                                    <a:pt x="-1876" y="136059"/>
                                    <a:pt x="-144" y="142986"/>
                                    <a:pt x="5052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6" name="Freeform 236">
                            <a:extLst>
                              <a:ext uri="{FF2B5EF4-FFF2-40B4-BE49-F238E27FC236}">
                                <a16:creationId xmlns:a16="http://schemas.microsoft.com/office/drawing/2014/main" id="{DA6E05D3-E790-4E44-8A43-24ACDBA4AC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76541" y="6080629"/>
                              <a:ext cx="57583" cy="58665"/>
                            </a:xfrm>
                            <a:custGeom>
                              <a:avLst/>
                              <a:gdLst>
                                <a:gd name="connsiteX0" fmla="*/ 38749 w 57583"/>
                                <a:gd name="connsiteY0" fmla="*/ 55202 h 58665"/>
                                <a:gd name="connsiteX1" fmla="*/ 46543 w 57583"/>
                                <a:gd name="connsiteY1" fmla="*/ 58666 h 58665"/>
                                <a:gd name="connsiteX2" fmla="*/ 54336 w 57583"/>
                                <a:gd name="connsiteY2" fmla="*/ 55202 h 58665"/>
                                <a:gd name="connsiteX3" fmla="*/ 54336 w 57583"/>
                                <a:gd name="connsiteY3" fmla="*/ 39615 h 58665"/>
                                <a:gd name="connsiteX4" fmla="*/ 18834 w 57583"/>
                                <a:gd name="connsiteY4" fmla="*/ 3247 h 58665"/>
                                <a:gd name="connsiteX5" fmla="*/ 3247 w 57583"/>
                                <a:gd name="connsiteY5" fmla="*/ 3247 h 58665"/>
                                <a:gd name="connsiteX6" fmla="*/ 3247 w 57583"/>
                                <a:gd name="connsiteY6" fmla="*/ 18834 h 58665"/>
                                <a:gd name="connsiteX7" fmla="*/ 38749 w 57583"/>
                                <a:gd name="connsiteY7" fmla="*/ 55202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3" h="58665">
                                  <a:moveTo>
                                    <a:pt x="38749" y="55202"/>
                                  </a:moveTo>
                                  <a:cubicBezTo>
                                    <a:pt x="41347" y="57800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0" y="58666"/>
                                    <a:pt x="51738" y="57800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4"/>
                                  </a:cubicBezTo>
                                  <a:lnTo>
                                    <a:pt x="38749" y="55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7" name="Freeform 237">
                            <a:extLst>
                              <a:ext uri="{FF2B5EF4-FFF2-40B4-BE49-F238E27FC236}">
                                <a16:creationId xmlns:a16="http://schemas.microsoft.com/office/drawing/2014/main" id="{33CC8930-3193-734B-B372-25C8F0DFDB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54082" y="6090630"/>
                              <a:ext cx="58595" cy="69447"/>
                            </a:xfrm>
                            <a:custGeom>
                              <a:avLst/>
                              <a:gdLst>
                                <a:gd name="connsiteX0" fmla="*/ 56458 w 58595"/>
                                <a:gd name="connsiteY0" fmla="*/ 50397 h 69447"/>
                                <a:gd name="connsiteX1" fmla="*/ 20090 w 58595"/>
                                <a:gd name="connsiteY1" fmla="*/ 4504 h 69447"/>
                                <a:gd name="connsiteX2" fmla="*/ 4504 w 58595"/>
                                <a:gd name="connsiteY2" fmla="*/ 2772 h 69447"/>
                                <a:gd name="connsiteX3" fmla="*/ 2772 w 58595"/>
                                <a:gd name="connsiteY3" fmla="*/ 18358 h 69447"/>
                                <a:gd name="connsiteX4" fmla="*/ 39140 w 58595"/>
                                <a:gd name="connsiteY4" fmla="*/ 65118 h 69447"/>
                                <a:gd name="connsiteX5" fmla="*/ 47799 w 58595"/>
                                <a:gd name="connsiteY5" fmla="*/ 69447 h 69447"/>
                                <a:gd name="connsiteX6" fmla="*/ 47799 w 58595"/>
                                <a:gd name="connsiteY6" fmla="*/ 69447 h 69447"/>
                                <a:gd name="connsiteX7" fmla="*/ 54727 w 58595"/>
                                <a:gd name="connsiteY7" fmla="*/ 66849 h 69447"/>
                                <a:gd name="connsiteX8" fmla="*/ 56458 w 58595"/>
                                <a:gd name="connsiteY8" fmla="*/ 50397 h 694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9447">
                                  <a:moveTo>
                                    <a:pt x="56458" y="50397"/>
                                  </a:move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2" y="6235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5118"/>
                                  </a:lnTo>
                                  <a:cubicBezTo>
                                    <a:pt x="40872" y="67715"/>
                                    <a:pt x="44336" y="69447"/>
                                    <a:pt x="47799" y="69447"/>
                                  </a:cubicBezTo>
                                  <a:lnTo>
                                    <a:pt x="47799" y="69447"/>
                                  </a:lnTo>
                                  <a:cubicBezTo>
                                    <a:pt x="50397" y="69447"/>
                                    <a:pt x="52129" y="68581"/>
                                    <a:pt x="54727" y="66849"/>
                                  </a:cubicBezTo>
                                  <a:cubicBezTo>
                                    <a:pt x="59056" y="61654"/>
                                    <a:pt x="59922" y="54727"/>
                                    <a:pt x="56458" y="5039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8" name="Freeform 238">
                            <a:extLst>
                              <a:ext uri="{FF2B5EF4-FFF2-40B4-BE49-F238E27FC236}">
                                <a16:creationId xmlns:a16="http://schemas.microsoft.com/office/drawing/2014/main" id="{70164701-D757-324E-A181-B0D7C69C7D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79119" y="5551094"/>
                              <a:ext cx="54483" cy="50471"/>
                            </a:xfrm>
                            <a:custGeom>
                              <a:avLst/>
                              <a:gdLst>
                                <a:gd name="connsiteX0" fmla="*/ 51337 w 54483"/>
                                <a:gd name="connsiteY0" fmla="*/ 3712 h 50471"/>
                                <a:gd name="connsiteX1" fmla="*/ 35751 w 54483"/>
                                <a:gd name="connsiteY1" fmla="*/ 2847 h 50471"/>
                                <a:gd name="connsiteX2" fmla="*/ 3712 w 54483"/>
                                <a:gd name="connsiteY2" fmla="*/ 31421 h 50471"/>
                                <a:gd name="connsiteX3" fmla="*/ 2846 w 54483"/>
                                <a:gd name="connsiteY3" fmla="*/ 47008 h 50471"/>
                                <a:gd name="connsiteX4" fmla="*/ 11506 w 54483"/>
                                <a:gd name="connsiteY4" fmla="*/ 50472 h 50471"/>
                                <a:gd name="connsiteX5" fmla="*/ 11506 w 54483"/>
                                <a:gd name="connsiteY5" fmla="*/ 50472 h 50471"/>
                                <a:gd name="connsiteX6" fmla="*/ 18433 w 54483"/>
                                <a:gd name="connsiteY6" fmla="*/ 47873 h 50471"/>
                                <a:gd name="connsiteX7" fmla="*/ 50471 w 54483"/>
                                <a:gd name="connsiteY7" fmla="*/ 19299 h 50471"/>
                                <a:gd name="connsiteX8" fmla="*/ 51337 w 54483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483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5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5"/>
                                    <a:pt x="18433" y="47873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5667" y="14969"/>
                                    <a:pt x="55667" y="8042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39" name="Freeform 239">
                            <a:extLst>
                              <a:ext uri="{FF2B5EF4-FFF2-40B4-BE49-F238E27FC236}">
                                <a16:creationId xmlns:a16="http://schemas.microsoft.com/office/drawing/2014/main" id="{860D6310-6FE6-A445-B8F9-4E7A8B4DAB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52454" y="5637381"/>
                              <a:ext cx="55558" cy="43847"/>
                            </a:xfrm>
                            <a:custGeom>
                              <a:avLst/>
                              <a:gdLst>
                                <a:gd name="connsiteX0" fmla="*/ 50293 w 55558"/>
                                <a:gd name="connsiteY0" fmla="*/ 20469 h 43847"/>
                                <a:gd name="connsiteX1" fmla="*/ 53757 w 55558"/>
                                <a:gd name="connsiteY1" fmla="*/ 4882 h 43847"/>
                                <a:gd name="connsiteX2" fmla="*/ 38170 w 55558"/>
                                <a:gd name="connsiteY2" fmla="*/ 1418 h 43847"/>
                                <a:gd name="connsiteX3" fmla="*/ 5266 w 55558"/>
                                <a:gd name="connsiteY3" fmla="*/ 23066 h 43847"/>
                                <a:gd name="connsiteX4" fmla="*/ 1802 w 55558"/>
                                <a:gd name="connsiteY4" fmla="*/ 38652 h 43847"/>
                                <a:gd name="connsiteX5" fmla="*/ 11327 w 55558"/>
                                <a:gd name="connsiteY5" fmla="*/ 43848 h 43847"/>
                                <a:gd name="connsiteX6" fmla="*/ 17388 w 55558"/>
                                <a:gd name="connsiteY6" fmla="*/ 42116 h 43847"/>
                                <a:gd name="connsiteX7" fmla="*/ 50293 w 55558"/>
                                <a:gd name="connsiteY7" fmla="*/ 20469 h 43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7">
                                  <a:moveTo>
                                    <a:pt x="50293" y="20469"/>
                                  </a:moveTo>
                                  <a:cubicBezTo>
                                    <a:pt x="55488" y="17005"/>
                                    <a:pt x="57220" y="10078"/>
                                    <a:pt x="53757" y="4882"/>
                                  </a:cubicBezTo>
                                  <a:cubicBezTo>
                                    <a:pt x="50293" y="-313"/>
                                    <a:pt x="43366" y="-1179"/>
                                    <a:pt x="38170" y="1418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2" y="33457"/>
                                    <a:pt x="1802" y="38652"/>
                                  </a:cubicBezTo>
                                  <a:cubicBezTo>
                                    <a:pt x="3534" y="42116"/>
                                    <a:pt x="6997" y="43848"/>
                                    <a:pt x="11327" y="43848"/>
                                  </a:cubicBezTo>
                                  <a:cubicBezTo>
                                    <a:pt x="13059" y="43848"/>
                                    <a:pt x="15656" y="42982"/>
                                    <a:pt x="17388" y="42116"/>
                                  </a:cubicBezTo>
                                  <a:lnTo>
                                    <a:pt x="50293" y="20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0" name="Freeform 240">
                            <a:extLst>
                              <a:ext uri="{FF2B5EF4-FFF2-40B4-BE49-F238E27FC236}">
                                <a16:creationId xmlns:a16="http://schemas.microsoft.com/office/drawing/2014/main" id="{3109D80C-0740-DA4C-9E86-2A2BABF224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10541" y="5811981"/>
                              <a:ext cx="51088" cy="17318"/>
                            </a:xfrm>
                            <a:custGeom>
                              <a:avLst/>
                              <a:gdLst>
                                <a:gd name="connsiteX0" fmla="*/ 51089 w 51088"/>
                                <a:gd name="connsiteY0" fmla="*/ 866 h 17318"/>
                                <a:gd name="connsiteX1" fmla="*/ 45893 w 51088"/>
                                <a:gd name="connsiteY1" fmla="*/ 0 h 17318"/>
                                <a:gd name="connsiteX2" fmla="*/ 10391 w 51088"/>
                                <a:gd name="connsiteY2" fmla="*/ 2598 h 17318"/>
                                <a:gd name="connsiteX3" fmla="*/ 0 w 51088"/>
                                <a:gd name="connsiteY3" fmla="*/ 14721 h 17318"/>
                                <a:gd name="connsiteX4" fmla="*/ 866 w 51088"/>
                                <a:gd name="connsiteY4" fmla="*/ 17318 h 17318"/>
                                <a:gd name="connsiteX5" fmla="*/ 51089 w 51088"/>
                                <a:gd name="connsiteY5" fmla="*/ 866 h 173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1088" h="17318">
                                  <a:moveTo>
                                    <a:pt x="51089" y="866"/>
                                  </a:moveTo>
                                  <a:cubicBezTo>
                                    <a:pt x="49357" y="0"/>
                                    <a:pt x="47625" y="0"/>
                                    <a:pt x="45893" y="0"/>
                                  </a:cubicBezTo>
                                  <a:lnTo>
                                    <a:pt x="10391" y="2598"/>
                                  </a:lnTo>
                                  <a:cubicBezTo>
                                    <a:pt x="4330" y="3463"/>
                                    <a:pt x="0" y="8659"/>
                                    <a:pt x="0" y="14721"/>
                                  </a:cubicBezTo>
                                  <a:cubicBezTo>
                                    <a:pt x="0" y="15586"/>
                                    <a:pt x="0" y="16452"/>
                                    <a:pt x="866" y="17318"/>
                                  </a:cubicBezTo>
                                  <a:cubicBezTo>
                                    <a:pt x="17318" y="11257"/>
                                    <a:pt x="33770" y="6061"/>
                                    <a:pt x="51089" y="8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1" name="Freeform 241">
                            <a:extLst>
                              <a:ext uri="{FF2B5EF4-FFF2-40B4-BE49-F238E27FC236}">
                                <a16:creationId xmlns:a16="http://schemas.microsoft.com/office/drawing/2014/main" id="{B313F524-9053-B24C-BB4C-693E642927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72119" y="6587587"/>
                              <a:ext cx="59031" cy="54800"/>
                            </a:xfrm>
                            <a:custGeom>
                              <a:avLst/>
                              <a:gdLst>
                                <a:gd name="connsiteX0" fmla="*/ 2498 w 59031"/>
                                <a:gd name="connsiteY0" fmla="*/ 51338 h 54800"/>
                                <a:gd name="connsiteX1" fmla="*/ 11158 w 59031"/>
                                <a:gd name="connsiteY1" fmla="*/ 54801 h 54800"/>
                                <a:gd name="connsiteX2" fmla="*/ 18085 w 59031"/>
                                <a:gd name="connsiteY2" fmla="*/ 52203 h 54800"/>
                                <a:gd name="connsiteX3" fmla="*/ 55319 w 59031"/>
                                <a:gd name="connsiteY3" fmla="*/ 19299 h 54800"/>
                                <a:gd name="connsiteX4" fmla="*/ 56185 w 59031"/>
                                <a:gd name="connsiteY4" fmla="*/ 3713 h 54800"/>
                                <a:gd name="connsiteX5" fmla="*/ 40599 w 59031"/>
                                <a:gd name="connsiteY5" fmla="*/ 2846 h 54800"/>
                                <a:gd name="connsiteX6" fmla="*/ 3364 w 59031"/>
                                <a:gd name="connsiteY6" fmla="*/ 35751 h 54800"/>
                                <a:gd name="connsiteX7" fmla="*/ 2498 w 59031"/>
                                <a:gd name="connsiteY7" fmla="*/ 51338 h 54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031" h="54800">
                                  <a:moveTo>
                                    <a:pt x="2498" y="51338"/>
                                  </a:moveTo>
                                  <a:cubicBezTo>
                                    <a:pt x="5096" y="53935"/>
                                    <a:pt x="7694" y="54801"/>
                                    <a:pt x="11158" y="54801"/>
                                  </a:cubicBezTo>
                                  <a:cubicBezTo>
                                    <a:pt x="13755" y="54801"/>
                                    <a:pt x="16353" y="53935"/>
                                    <a:pt x="18085" y="52203"/>
                                  </a:cubicBezTo>
                                  <a:lnTo>
                                    <a:pt x="55319" y="19299"/>
                                  </a:lnTo>
                                  <a:cubicBezTo>
                                    <a:pt x="59649" y="14969"/>
                                    <a:pt x="60514" y="8042"/>
                                    <a:pt x="56185" y="3713"/>
                                  </a:cubicBezTo>
                                  <a:cubicBezTo>
                                    <a:pt x="51855" y="-617"/>
                                    <a:pt x="44928" y="-1483"/>
                                    <a:pt x="40599" y="2846"/>
                                  </a:cubicBezTo>
                                  <a:lnTo>
                                    <a:pt x="3364" y="35751"/>
                                  </a:lnTo>
                                  <a:cubicBezTo>
                                    <a:pt x="-965" y="39215"/>
                                    <a:pt x="-965" y="46142"/>
                                    <a:pt x="2498" y="51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2" name="Freeform 242">
                            <a:extLst>
                              <a:ext uri="{FF2B5EF4-FFF2-40B4-BE49-F238E27FC236}">
                                <a16:creationId xmlns:a16="http://schemas.microsoft.com/office/drawing/2014/main" id="{2160E9E5-07E1-3543-A5C3-E27E5BDC8F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954057" y="6073946"/>
                              <a:ext cx="115745" cy="94789"/>
                            </a:xfrm>
                            <a:custGeom>
                              <a:avLst/>
                              <a:gdLst>
                                <a:gd name="connsiteX0" fmla="*/ 4504 w 115745"/>
                                <a:gd name="connsiteY0" fmla="*/ 19455 h 94789"/>
                                <a:gd name="connsiteX1" fmla="*/ 98022 w 115745"/>
                                <a:gd name="connsiteY1" fmla="*/ 92192 h 94789"/>
                                <a:gd name="connsiteX2" fmla="*/ 104949 w 115745"/>
                                <a:gd name="connsiteY2" fmla="*/ 94790 h 94789"/>
                                <a:gd name="connsiteX3" fmla="*/ 104949 w 115745"/>
                                <a:gd name="connsiteY3" fmla="*/ 94790 h 94789"/>
                                <a:gd name="connsiteX4" fmla="*/ 113609 w 115745"/>
                                <a:gd name="connsiteY4" fmla="*/ 90460 h 94789"/>
                                <a:gd name="connsiteX5" fmla="*/ 111877 w 115745"/>
                                <a:gd name="connsiteY5" fmla="*/ 74873 h 94789"/>
                                <a:gd name="connsiteX6" fmla="*/ 18359 w 115745"/>
                                <a:gd name="connsiteY6" fmla="*/ 2137 h 94789"/>
                                <a:gd name="connsiteX7" fmla="*/ 2772 w 115745"/>
                                <a:gd name="connsiteY7" fmla="*/ 3869 h 94789"/>
                                <a:gd name="connsiteX8" fmla="*/ 4504 w 115745"/>
                                <a:gd name="connsiteY8" fmla="*/ 19455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745" h="94789">
                                  <a:moveTo>
                                    <a:pt x="4504" y="19455"/>
                                  </a:moveTo>
                                  <a:lnTo>
                                    <a:pt x="98022" y="92192"/>
                                  </a:lnTo>
                                  <a:cubicBezTo>
                                    <a:pt x="99754" y="93923"/>
                                    <a:pt x="102352" y="94790"/>
                                    <a:pt x="104949" y="94790"/>
                                  </a:cubicBezTo>
                                  <a:lnTo>
                                    <a:pt x="104949" y="94790"/>
                                  </a:lnTo>
                                  <a:cubicBezTo>
                                    <a:pt x="108413" y="94790"/>
                                    <a:pt x="111877" y="93058"/>
                                    <a:pt x="113609" y="90460"/>
                                  </a:cubicBezTo>
                                  <a:cubicBezTo>
                                    <a:pt x="117072" y="85264"/>
                                    <a:pt x="116206" y="78337"/>
                                    <a:pt x="111877" y="74873"/>
                                  </a:cubicBezTo>
                                  <a:lnTo>
                                    <a:pt x="18359" y="2137"/>
                                  </a:lnTo>
                                  <a:cubicBezTo>
                                    <a:pt x="13163" y="-1327"/>
                                    <a:pt x="6236" y="-460"/>
                                    <a:pt x="2772" y="3869"/>
                                  </a:cubicBezTo>
                                  <a:cubicBezTo>
                                    <a:pt x="-1557" y="9064"/>
                                    <a:pt x="-692" y="15992"/>
                                    <a:pt x="4504" y="194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3" name="Freeform 243">
                            <a:extLst>
                              <a:ext uri="{FF2B5EF4-FFF2-40B4-BE49-F238E27FC236}">
                                <a16:creationId xmlns:a16="http://schemas.microsoft.com/office/drawing/2014/main" id="{10B7B682-CC9D-D543-91BB-D8018B893F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960771" y="5401409"/>
                              <a:ext cx="42339" cy="110102"/>
                            </a:xfrm>
                            <a:custGeom>
                              <a:avLst/>
                              <a:gdLst>
                                <a:gd name="connsiteX0" fmla="*/ 21170 w 42339"/>
                                <a:gd name="connsiteY0" fmla="*/ 8791 h 110102"/>
                                <a:gd name="connsiteX1" fmla="*/ 388 w 42339"/>
                                <a:gd name="connsiteY1" fmla="*/ 97114 h 110102"/>
                                <a:gd name="connsiteX2" fmla="*/ 8181 w 42339"/>
                                <a:gd name="connsiteY2" fmla="*/ 110102 h 110102"/>
                                <a:gd name="connsiteX3" fmla="*/ 10779 w 42339"/>
                                <a:gd name="connsiteY3" fmla="*/ 110102 h 110102"/>
                                <a:gd name="connsiteX4" fmla="*/ 21170 w 42339"/>
                                <a:gd name="connsiteY4" fmla="*/ 101443 h 110102"/>
                                <a:gd name="connsiteX5" fmla="*/ 41951 w 42339"/>
                                <a:gd name="connsiteY5" fmla="*/ 13120 h 110102"/>
                                <a:gd name="connsiteX6" fmla="*/ 34158 w 42339"/>
                                <a:gd name="connsiteY6" fmla="*/ 132 h 110102"/>
                                <a:gd name="connsiteX7" fmla="*/ 21170 w 42339"/>
                                <a:gd name="connsiteY7" fmla="*/ 8791 h 1101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102">
                                  <a:moveTo>
                                    <a:pt x="21170" y="8791"/>
                                  </a:moveTo>
                                  <a:lnTo>
                                    <a:pt x="388" y="97114"/>
                                  </a:lnTo>
                                  <a:cubicBezTo>
                                    <a:pt x="-1344" y="103175"/>
                                    <a:pt x="2986" y="109236"/>
                                    <a:pt x="8181" y="110102"/>
                                  </a:cubicBezTo>
                                  <a:cubicBezTo>
                                    <a:pt x="9047" y="110102"/>
                                    <a:pt x="9913" y="110102"/>
                                    <a:pt x="10779" y="110102"/>
                                  </a:cubicBezTo>
                                  <a:cubicBezTo>
                                    <a:pt x="15974" y="110102"/>
                                    <a:pt x="20304" y="106638"/>
                                    <a:pt x="21170" y="101443"/>
                                  </a:cubicBezTo>
                                  <a:lnTo>
                                    <a:pt x="41951" y="13120"/>
                                  </a:lnTo>
                                  <a:cubicBezTo>
                                    <a:pt x="43683" y="7059"/>
                                    <a:pt x="39354" y="998"/>
                                    <a:pt x="34158" y="132"/>
                                  </a:cubicBezTo>
                                  <a:cubicBezTo>
                                    <a:pt x="28963" y="-734"/>
                                    <a:pt x="22901" y="2729"/>
                                    <a:pt x="21170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4" name="Freeform 244">
                            <a:extLst>
                              <a:ext uri="{FF2B5EF4-FFF2-40B4-BE49-F238E27FC236}">
                                <a16:creationId xmlns:a16="http://schemas.microsoft.com/office/drawing/2014/main" id="{D20A5ABB-8E34-9642-874F-5A35C933BDCA}"/>
                              </a:ext>
                            </a:extLst>
                          </wps:cNvPr>
                          <wps:cNvSpPr/>
                          <wps:spPr>
                            <a:xfrm>
                              <a:off x="989346" y="5356125"/>
                              <a:ext cx="25079" cy="36755"/>
                            </a:xfrm>
                            <a:custGeom>
                              <a:avLst/>
                              <a:gdLst>
                                <a:gd name="connsiteX0" fmla="*/ 16840 w 25079"/>
                                <a:gd name="connsiteY0" fmla="*/ 388 h 36755"/>
                                <a:gd name="connsiteX1" fmla="*/ 3851 w 25079"/>
                                <a:gd name="connsiteY1" fmla="*/ 8181 h 36755"/>
                                <a:gd name="connsiteX2" fmla="*/ 388 w 25079"/>
                                <a:gd name="connsiteY2" fmla="*/ 23767 h 36755"/>
                                <a:gd name="connsiteX3" fmla="*/ 8181 w 25079"/>
                                <a:gd name="connsiteY3" fmla="*/ 36756 h 36755"/>
                                <a:gd name="connsiteX4" fmla="*/ 10779 w 25079"/>
                                <a:gd name="connsiteY4" fmla="*/ 36756 h 36755"/>
                                <a:gd name="connsiteX5" fmla="*/ 21170 w 25079"/>
                                <a:gd name="connsiteY5" fmla="*/ 28097 h 36755"/>
                                <a:gd name="connsiteX6" fmla="*/ 24633 w 25079"/>
                                <a:gd name="connsiteY6" fmla="*/ 12511 h 36755"/>
                                <a:gd name="connsiteX7" fmla="*/ 16840 w 25079"/>
                                <a:gd name="connsiteY7" fmla="*/ 388 h 3675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6755">
                                  <a:moveTo>
                                    <a:pt x="16840" y="388"/>
                                  </a:move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7"/>
                                  </a:lnTo>
                                  <a:cubicBezTo>
                                    <a:pt x="-1344" y="29829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6756"/>
                                    <a:pt x="20304" y="33293"/>
                                    <a:pt x="21170" y="28097"/>
                                  </a:cubicBezTo>
                                  <a:lnTo>
                                    <a:pt x="24633" y="12511"/>
                                  </a:lnTo>
                                  <a:cubicBezTo>
                                    <a:pt x="26365" y="7315"/>
                                    <a:pt x="22901" y="1254"/>
                                    <a:pt x="16840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5" name="Freeform 245">
                            <a:extLst>
                              <a:ext uri="{FF2B5EF4-FFF2-40B4-BE49-F238E27FC236}">
                                <a16:creationId xmlns:a16="http://schemas.microsoft.com/office/drawing/2014/main" id="{BCAFEA66-5C61-8F47-A030-DEAEC967DE4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4318" y="5426991"/>
                              <a:ext cx="37345" cy="66336"/>
                            </a:xfrm>
                            <a:custGeom>
                              <a:avLst/>
                              <a:gdLst>
                                <a:gd name="connsiteX0" fmla="*/ 29968 w 37345"/>
                                <a:gd name="connsiteY0" fmla="*/ 527 h 66336"/>
                                <a:gd name="connsiteX1" fmla="*/ 16113 w 37345"/>
                                <a:gd name="connsiteY1" fmla="*/ 7454 h 66336"/>
                                <a:gd name="connsiteX2" fmla="*/ 527 w 37345"/>
                                <a:gd name="connsiteY2" fmla="*/ 51616 h 66336"/>
                                <a:gd name="connsiteX3" fmla="*/ 7454 w 37345"/>
                                <a:gd name="connsiteY3" fmla="*/ 65470 h 66336"/>
                                <a:gd name="connsiteX4" fmla="*/ 10918 w 37345"/>
                                <a:gd name="connsiteY4" fmla="*/ 66336 h 66336"/>
                                <a:gd name="connsiteX5" fmla="*/ 21309 w 37345"/>
                                <a:gd name="connsiteY5" fmla="*/ 59408 h 66336"/>
                                <a:gd name="connsiteX6" fmla="*/ 36895 w 37345"/>
                                <a:gd name="connsiteY6" fmla="*/ 15247 h 66336"/>
                                <a:gd name="connsiteX7" fmla="*/ 29968 w 37345"/>
                                <a:gd name="connsiteY7" fmla="*/ 527 h 663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345" h="66336">
                                  <a:moveTo>
                                    <a:pt x="29968" y="527"/>
                                  </a:move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6"/>
                                  </a:lnTo>
                                  <a:cubicBezTo>
                                    <a:pt x="-1205" y="57677"/>
                                    <a:pt x="1393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cubicBezTo>
                                    <a:pt x="15247" y="66336"/>
                                    <a:pt x="19577" y="63738"/>
                                    <a:pt x="21309" y="59408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7" y="9186"/>
                                    <a:pt x="35163" y="3124"/>
                                    <a:pt x="29968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6" name="Freeform 246">
                            <a:extLst>
                              <a:ext uri="{FF2B5EF4-FFF2-40B4-BE49-F238E27FC236}">
                                <a16:creationId xmlns:a16="http://schemas.microsoft.com/office/drawing/2014/main" id="{0FF057CF-193D-134A-9DE4-4A2BD7A71A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43395" y="6539823"/>
                              <a:ext cx="42397" cy="110358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8"/>
                                <a:gd name="connsiteX1" fmla="*/ 10837 w 42397"/>
                                <a:gd name="connsiteY1" fmla="*/ 110358 h 110358"/>
                                <a:gd name="connsiteX2" fmla="*/ 21228 w 42397"/>
                                <a:gd name="connsiteY2" fmla="*/ 101699 h 110358"/>
                                <a:gd name="connsiteX3" fmla="*/ 42009 w 42397"/>
                                <a:gd name="connsiteY3" fmla="*/ 13377 h 110358"/>
                                <a:gd name="connsiteX4" fmla="*/ 34216 w 42397"/>
                                <a:gd name="connsiteY4" fmla="*/ 388 h 110358"/>
                                <a:gd name="connsiteX5" fmla="*/ 21228 w 42397"/>
                                <a:gd name="connsiteY5" fmla="*/ 8181 h 110358"/>
                                <a:gd name="connsiteX6" fmla="*/ 446 w 42397"/>
                                <a:gd name="connsiteY6" fmla="*/ 96504 h 110358"/>
                                <a:gd name="connsiteX7" fmla="*/ 8239 w 42397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8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8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8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3431"/>
                                    <a:pt x="2178" y="109493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7" name="Freeform 247">
                            <a:extLst>
                              <a:ext uri="{FF2B5EF4-FFF2-40B4-BE49-F238E27FC236}">
                                <a16:creationId xmlns:a16="http://schemas.microsoft.com/office/drawing/2014/main" id="{CB64D8BB-6DB2-AC41-B9CE-07652CE791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917753" y="5224895"/>
                              <a:ext cx="41784" cy="230331"/>
                            </a:xfrm>
                            <a:custGeom>
                              <a:avLst/>
                              <a:gdLst>
                                <a:gd name="connsiteX0" fmla="*/ 32149 w 41784"/>
                                <a:gd name="connsiteY0" fmla="*/ 0 h 230331"/>
                                <a:gd name="connsiteX1" fmla="*/ 20026 w 41784"/>
                                <a:gd name="connsiteY1" fmla="*/ 9525 h 230331"/>
                                <a:gd name="connsiteX2" fmla="*/ 110 w 41784"/>
                                <a:gd name="connsiteY2" fmla="*/ 218209 h 230331"/>
                                <a:gd name="connsiteX3" fmla="*/ 9635 w 41784"/>
                                <a:gd name="connsiteY3" fmla="*/ 230332 h 230331"/>
                                <a:gd name="connsiteX4" fmla="*/ 10501 w 41784"/>
                                <a:gd name="connsiteY4" fmla="*/ 230332 h 230331"/>
                                <a:gd name="connsiteX5" fmla="*/ 10501 w 41784"/>
                                <a:gd name="connsiteY5" fmla="*/ 230332 h 230331"/>
                                <a:gd name="connsiteX6" fmla="*/ 21758 w 41784"/>
                                <a:gd name="connsiteY6" fmla="*/ 220807 h 230331"/>
                                <a:gd name="connsiteX7" fmla="*/ 41674 w 41784"/>
                                <a:gd name="connsiteY7" fmla="*/ 12122 h 230331"/>
                                <a:gd name="connsiteX8" fmla="*/ 32149 w 41784"/>
                                <a:gd name="connsiteY8" fmla="*/ 0 h 230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1">
                                  <a:moveTo>
                                    <a:pt x="32149" y="0"/>
                                  </a:move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0332"/>
                                    <a:pt x="20892" y="226002"/>
                                    <a:pt x="21758" y="220807"/>
                                  </a:cubicBez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0"/>
                                    <a:pt x="3214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8" name="Freeform 248">
                            <a:extLst>
                              <a:ext uri="{FF2B5EF4-FFF2-40B4-BE49-F238E27FC236}">
                                <a16:creationId xmlns:a16="http://schemas.microsoft.com/office/drawing/2014/main" id="{C907C299-3629-FB46-8959-C9907A09F0F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58961" y="5566376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802 w 57290"/>
                                <a:gd name="connsiteY0" fmla="*/ 40384 h 45579"/>
                                <a:gd name="connsiteX1" fmla="*/ 11327 w 57290"/>
                                <a:gd name="connsiteY1" fmla="*/ 45580 h 45579"/>
                                <a:gd name="connsiteX2" fmla="*/ 17388 w 57290"/>
                                <a:gd name="connsiteY2" fmla="*/ 43848 h 45579"/>
                                <a:gd name="connsiteX3" fmla="*/ 52025 w 57290"/>
                                <a:gd name="connsiteY3" fmla="*/ 20469 h 45579"/>
                                <a:gd name="connsiteX4" fmla="*/ 55488 w 57290"/>
                                <a:gd name="connsiteY4" fmla="*/ 4882 h 45579"/>
                                <a:gd name="connsiteX5" fmla="*/ 39902 w 57290"/>
                                <a:gd name="connsiteY5" fmla="*/ 1418 h 45579"/>
                                <a:gd name="connsiteX6" fmla="*/ 5266 w 57290"/>
                                <a:gd name="connsiteY6" fmla="*/ 24798 h 45579"/>
                                <a:gd name="connsiteX7" fmla="*/ 1802 w 57290"/>
                                <a:gd name="connsiteY7" fmla="*/ 40384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802" y="40384"/>
                                  </a:moveTo>
                                  <a:cubicBezTo>
                                    <a:pt x="3534" y="43848"/>
                                    <a:pt x="6997" y="45580"/>
                                    <a:pt x="11327" y="45580"/>
                                  </a:cubicBez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8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9128"/>
                                    <a:pt x="-1662" y="35189"/>
                                    <a:pt x="1802" y="403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9" name="Freeform 249">
                            <a:extLst>
                              <a:ext uri="{FF2B5EF4-FFF2-40B4-BE49-F238E27FC236}">
                                <a16:creationId xmlns:a16="http://schemas.microsoft.com/office/drawing/2014/main" id="{70E0511D-EE5E-344C-9AFB-70B2E960E4E5}"/>
                              </a:ext>
                            </a:extLst>
                          </wps:cNvPr>
                          <wps:cNvSpPr/>
                          <wps:spPr>
                            <a:xfrm>
                              <a:off x="929535" y="6286915"/>
                              <a:ext cx="78832" cy="39416"/>
                            </a:xfrm>
                            <a:custGeom>
                              <a:avLst/>
                              <a:gdLst>
                                <a:gd name="connsiteX0" fmla="*/ 67991 w 78832"/>
                                <a:gd name="connsiteY0" fmla="*/ 39416 h 39416"/>
                                <a:gd name="connsiteX1" fmla="*/ 78382 w 78832"/>
                                <a:gd name="connsiteY1" fmla="*/ 31623 h 39416"/>
                                <a:gd name="connsiteX2" fmla="*/ 71455 w 78832"/>
                                <a:gd name="connsiteY2" fmla="*/ 17769 h 39416"/>
                                <a:gd name="connsiteX3" fmla="*/ 14305 w 78832"/>
                                <a:gd name="connsiteY3" fmla="*/ 450 h 39416"/>
                                <a:gd name="connsiteX4" fmla="*/ 451 w 78832"/>
                                <a:gd name="connsiteY4" fmla="*/ 7378 h 39416"/>
                                <a:gd name="connsiteX5" fmla="*/ 7378 w 78832"/>
                                <a:gd name="connsiteY5" fmla="*/ 21232 h 39416"/>
                                <a:gd name="connsiteX6" fmla="*/ 64528 w 78832"/>
                                <a:gd name="connsiteY6" fmla="*/ 38551 h 39416"/>
                                <a:gd name="connsiteX7" fmla="*/ 67991 w 78832"/>
                                <a:gd name="connsiteY7" fmla="*/ 39416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832" h="39416">
                                  <a:moveTo>
                                    <a:pt x="67991" y="39416"/>
                                  </a:moveTo>
                                  <a:cubicBezTo>
                                    <a:pt x="73187" y="39416"/>
                                    <a:pt x="77516" y="35953"/>
                                    <a:pt x="78382" y="31623"/>
                                  </a:cubicBezTo>
                                  <a:cubicBezTo>
                                    <a:pt x="80114" y="25562"/>
                                    <a:pt x="76650" y="19500"/>
                                    <a:pt x="71455" y="17769"/>
                                  </a:cubicBezTo>
                                  <a:lnTo>
                                    <a:pt x="14305" y="450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64528" y="38551"/>
                                  </a:lnTo>
                                  <a:cubicBezTo>
                                    <a:pt x="66260" y="39416"/>
                                    <a:pt x="67125" y="39416"/>
                                    <a:pt x="67991" y="394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0" name="Freeform 250">
                            <a:extLst>
                              <a:ext uri="{FF2B5EF4-FFF2-40B4-BE49-F238E27FC236}">
                                <a16:creationId xmlns:a16="http://schemas.microsoft.com/office/drawing/2014/main" id="{0F11E238-496E-CC49-9D84-191E53D8C4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08114" y="5456710"/>
                              <a:ext cx="139908" cy="151783"/>
                            </a:xfrm>
                            <a:custGeom>
                              <a:avLst/>
                              <a:gdLst>
                                <a:gd name="connsiteX0" fmla="*/ 120610 w 139908"/>
                                <a:gd name="connsiteY0" fmla="*/ 3712 h 151783"/>
                                <a:gd name="connsiteX1" fmla="*/ 2846 w 139908"/>
                                <a:gd name="connsiteY1" fmla="*/ 133599 h 151783"/>
                                <a:gd name="connsiteX2" fmla="*/ 3712 w 139908"/>
                                <a:gd name="connsiteY2" fmla="*/ 149185 h 151783"/>
                                <a:gd name="connsiteX3" fmla="*/ 11506 w 139908"/>
                                <a:gd name="connsiteY3" fmla="*/ 151783 h 151783"/>
                                <a:gd name="connsiteX4" fmla="*/ 11506 w 139908"/>
                                <a:gd name="connsiteY4" fmla="*/ 151783 h 151783"/>
                                <a:gd name="connsiteX5" fmla="*/ 19299 w 139908"/>
                                <a:gd name="connsiteY5" fmla="*/ 148319 h 151783"/>
                                <a:gd name="connsiteX6" fmla="*/ 137062 w 139908"/>
                                <a:gd name="connsiteY6" fmla="*/ 18433 h 151783"/>
                                <a:gd name="connsiteX7" fmla="*/ 136196 w 139908"/>
                                <a:gd name="connsiteY7" fmla="*/ 2847 h 151783"/>
                                <a:gd name="connsiteX8" fmla="*/ 120610 w 139908"/>
                                <a:gd name="connsiteY8" fmla="*/ 3712 h 151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3">
                                  <a:moveTo>
                                    <a:pt x="120610" y="3712"/>
                                  </a:move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042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3"/>
                                    <a:pt x="140526" y="7176"/>
                                    <a:pt x="136196" y="2847"/>
                                  </a:cubicBez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1" name="Freeform 251">
                            <a:extLst>
                              <a:ext uri="{FF2B5EF4-FFF2-40B4-BE49-F238E27FC236}">
                                <a16:creationId xmlns:a16="http://schemas.microsoft.com/office/drawing/2014/main" id="{0F2B02A1-B8DC-CF43-B9AF-DAB0B54160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13477" y="5685032"/>
                              <a:ext cx="141330" cy="63738"/>
                            </a:xfrm>
                            <a:custGeom>
                              <a:avLst/>
                              <a:gdLst>
                                <a:gd name="connsiteX0" fmla="*/ 527 w 141330"/>
                                <a:gd name="connsiteY0" fmla="*/ 55945 h 63738"/>
                                <a:gd name="connsiteX1" fmla="*/ 10918 w 141330"/>
                                <a:gd name="connsiteY1" fmla="*/ 63738 h 63738"/>
                                <a:gd name="connsiteX2" fmla="*/ 14381 w 141330"/>
                                <a:gd name="connsiteY2" fmla="*/ 62872 h 63738"/>
                                <a:gd name="connsiteX3" fmla="*/ 133877 w 141330"/>
                                <a:gd name="connsiteY3" fmla="*/ 21309 h 63738"/>
                                <a:gd name="connsiteX4" fmla="*/ 140804 w 141330"/>
                                <a:gd name="connsiteY4" fmla="*/ 7454 h 63738"/>
                                <a:gd name="connsiteX5" fmla="*/ 126949 w 141330"/>
                                <a:gd name="connsiteY5" fmla="*/ 526 h 63738"/>
                                <a:gd name="connsiteX6" fmla="*/ 7454 w 141330"/>
                                <a:gd name="connsiteY6" fmla="*/ 42091 h 63738"/>
                                <a:gd name="connsiteX7" fmla="*/ 527 w 141330"/>
                                <a:gd name="connsiteY7" fmla="*/ 55945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30" h="63738">
                                  <a:moveTo>
                                    <a:pt x="527" y="55945"/>
                                  </a:moveTo>
                                  <a:cubicBezTo>
                                    <a:pt x="2258" y="60274"/>
                                    <a:pt x="6588" y="63738"/>
                                    <a:pt x="10918" y="63738"/>
                                  </a:cubicBezTo>
                                  <a:cubicBezTo>
                                    <a:pt x="11784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7" y="21309"/>
                                  </a:lnTo>
                                  <a:cubicBezTo>
                                    <a:pt x="139938" y="19577"/>
                                    <a:pt x="142536" y="12649"/>
                                    <a:pt x="140804" y="7454"/>
                                  </a:cubicBezTo>
                                  <a:cubicBezTo>
                                    <a:pt x="139072" y="1393"/>
                                    <a:pt x="132145" y="-1205"/>
                                    <a:pt x="126949" y="526"/>
                                  </a:cubicBezTo>
                                  <a:lnTo>
                                    <a:pt x="7454" y="42091"/>
                                  </a:lnTo>
                                  <a:cubicBezTo>
                                    <a:pt x="1393" y="43822"/>
                                    <a:pt x="-1205" y="49883"/>
                                    <a:pt x="527" y="559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2" name="Freeform 252">
                            <a:extLst>
                              <a:ext uri="{FF2B5EF4-FFF2-40B4-BE49-F238E27FC236}">
                                <a16:creationId xmlns:a16="http://schemas.microsoft.com/office/drawing/2014/main" id="{59324565-2ACB-9D40-A602-366AE4D5BFD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118643" y="5366351"/>
                              <a:ext cx="105862" cy="147757"/>
                            </a:xfrm>
                            <a:custGeom>
                              <a:avLst/>
                              <a:gdLst>
                                <a:gd name="connsiteX0" fmla="*/ 86702 w 105862"/>
                                <a:gd name="connsiteY0" fmla="*/ 4882 h 147757"/>
                                <a:gd name="connsiteX1" fmla="*/ 1843 w 105862"/>
                                <a:gd name="connsiteY1" fmla="*/ 130439 h 147757"/>
                                <a:gd name="connsiteX2" fmla="*/ 4440 w 105862"/>
                                <a:gd name="connsiteY2" fmla="*/ 146025 h 147757"/>
                                <a:gd name="connsiteX3" fmla="*/ 10502 w 105862"/>
                                <a:gd name="connsiteY3" fmla="*/ 147757 h 147757"/>
                                <a:gd name="connsiteX4" fmla="*/ 19161 w 105862"/>
                                <a:gd name="connsiteY4" fmla="*/ 142562 h 147757"/>
                                <a:gd name="connsiteX5" fmla="*/ 104020 w 105862"/>
                                <a:gd name="connsiteY5" fmla="*/ 17005 h 147757"/>
                                <a:gd name="connsiteX6" fmla="*/ 101422 w 105862"/>
                                <a:gd name="connsiteY6" fmla="*/ 1419 h 147757"/>
                                <a:gd name="connsiteX7" fmla="*/ 86702 w 105862"/>
                                <a:gd name="connsiteY7" fmla="*/ 4882 h 1477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862" h="147757">
                                  <a:moveTo>
                                    <a:pt x="86702" y="4882"/>
                                  </a:moveTo>
                                  <a:lnTo>
                                    <a:pt x="1843" y="130439"/>
                                  </a:lnTo>
                                  <a:cubicBezTo>
                                    <a:pt x="-1621" y="135635"/>
                                    <a:pt x="111" y="142562"/>
                                    <a:pt x="4440" y="146025"/>
                                  </a:cubicBezTo>
                                  <a:cubicBezTo>
                                    <a:pt x="6172" y="146891"/>
                                    <a:pt x="8770" y="147757"/>
                                    <a:pt x="10502" y="147757"/>
                                  </a:cubicBezTo>
                                  <a:cubicBezTo>
                                    <a:pt x="13965" y="147757"/>
                                    <a:pt x="17429" y="146025"/>
                                    <a:pt x="19161" y="142562"/>
                                  </a:cubicBezTo>
                                  <a:lnTo>
                                    <a:pt x="104020" y="17005"/>
                                  </a:lnTo>
                                  <a:cubicBezTo>
                                    <a:pt x="107484" y="11809"/>
                                    <a:pt x="105752" y="4882"/>
                                    <a:pt x="101422" y="1419"/>
                                  </a:cubicBezTo>
                                  <a:cubicBezTo>
                                    <a:pt x="97093" y="-1179"/>
                                    <a:pt x="90165" y="-313"/>
                                    <a:pt x="86702" y="48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3" name="Freeform 253">
                            <a:extLst>
                              <a:ext uri="{FF2B5EF4-FFF2-40B4-BE49-F238E27FC236}">
                                <a16:creationId xmlns:a16="http://schemas.microsoft.com/office/drawing/2014/main" id="{4DEDFA2C-2284-074B-B70E-47993AB93243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64541" y="5281518"/>
                              <a:ext cx="39153" cy="68933"/>
                            </a:xfrm>
                            <a:custGeom>
                              <a:avLst/>
                              <a:gdLst>
                                <a:gd name="connsiteX0" fmla="*/ 31699 w 39153"/>
                                <a:gd name="connsiteY0" fmla="*/ 527 h 68933"/>
                                <a:gd name="connsiteX1" fmla="*/ 17845 w 39153"/>
                                <a:gd name="connsiteY1" fmla="*/ 7454 h 68933"/>
                                <a:gd name="connsiteX2" fmla="*/ 527 w 39153"/>
                                <a:gd name="connsiteY2" fmla="*/ 54213 h 68933"/>
                                <a:gd name="connsiteX3" fmla="*/ 7454 w 39153"/>
                                <a:gd name="connsiteY3" fmla="*/ 68068 h 68933"/>
                                <a:gd name="connsiteX4" fmla="*/ 10918 w 39153"/>
                                <a:gd name="connsiteY4" fmla="*/ 68934 h 68933"/>
                                <a:gd name="connsiteX5" fmla="*/ 21309 w 39153"/>
                                <a:gd name="connsiteY5" fmla="*/ 62006 h 68933"/>
                                <a:gd name="connsiteX6" fmla="*/ 38627 w 39153"/>
                                <a:gd name="connsiteY6" fmla="*/ 15247 h 68933"/>
                                <a:gd name="connsiteX7" fmla="*/ 31699 w 39153"/>
                                <a:gd name="connsiteY7" fmla="*/ 527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933">
                                  <a:moveTo>
                                    <a:pt x="31699" y="527"/>
                                  </a:moveTo>
                                  <a:cubicBezTo>
                                    <a:pt x="25638" y="-1205"/>
                                    <a:pt x="19577" y="1392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5"/>
                                    <a:pt x="1393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4"/>
                                    <a:pt x="10918" y="68934"/>
                                  </a:cubicBezTo>
                                  <a:cubicBezTo>
                                    <a:pt x="15247" y="68934"/>
                                    <a:pt x="19577" y="66336"/>
                                    <a:pt x="21309" y="62006"/>
                                  </a:cubicBezTo>
                                  <a:lnTo>
                                    <a:pt x="38627" y="15247"/>
                                  </a:lnTo>
                                  <a:cubicBezTo>
                                    <a:pt x="40358" y="9186"/>
                                    <a:pt x="37761" y="2259"/>
                                    <a:pt x="31699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4" name="Freeform 254">
                            <a:extLst>
                              <a:ext uri="{FF2B5EF4-FFF2-40B4-BE49-F238E27FC236}">
                                <a16:creationId xmlns:a16="http://schemas.microsoft.com/office/drawing/2014/main" id="{B76AE7C5-3167-B54F-9914-B8A87F06CF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48582" y="5479145"/>
                              <a:ext cx="41924" cy="59209"/>
                            </a:xfrm>
                            <a:custGeom>
                              <a:avLst/>
                              <a:gdLst>
                                <a:gd name="connsiteX0" fmla="*/ 6095 w 41924"/>
                                <a:gd name="connsiteY0" fmla="*/ 58344 h 59209"/>
                                <a:gd name="connsiteX1" fmla="*/ 11290 w 41924"/>
                                <a:gd name="connsiteY1" fmla="*/ 59209 h 59209"/>
                                <a:gd name="connsiteX2" fmla="*/ 20815 w 41924"/>
                                <a:gd name="connsiteY2" fmla="*/ 53148 h 59209"/>
                                <a:gd name="connsiteX3" fmla="*/ 40731 w 41924"/>
                                <a:gd name="connsiteY3" fmla="*/ 15914 h 59209"/>
                                <a:gd name="connsiteX4" fmla="*/ 36402 w 41924"/>
                                <a:gd name="connsiteY4" fmla="*/ 1194 h 59209"/>
                                <a:gd name="connsiteX5" fmla="*/ 21681 w 41924"/>
                                <a:gd name="connsiteY5" fmla="*/ 5523 h 59209"/>
                                <a:gd name="connsiteX6" fmla="*/ 1765 w 41924"/>
                                <a:gd name="connsiteY6" fmla="*/ 42757 h 59209"/>
                                <a:gd name="connsiteX7" fmla="*/ 6095 w 41924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924" h="59209">
                                  <a:moveTo>
                                    <a:pt x="6095" y="58344"/>
                                  </a:moveTo>
                                  <a:cubicBezTo>
                                    <a:pt x="7827" y="59209"/>
                                    <a:pt x="9558" y="59209"/>
                                    <a:pt x="11290" y="59209"/>
                                  </a:cubicBezTo>
                                  <a:cubicBezTo>
                                    <a:pt x="15620" y="59209"/>
                                    <a:pt x="19084" y="57478"/>
                                    <a:pt x="20815" y="53148"/>
                                  </a:cubicBezTo>
                                  <a:lnTo>
                                    <a:pt x="40731" y="15914"/>
                                  </a:lnTo>
                                  <a:cubicBezTo>
                                    <a:pt x="43329" y="10719"/>
                                    <a:pt x="41597" y="3791"/>
                                    <a:pt x="36402" y="1194"/>
                                  </a:cubicBezTo>
                                  <a:cubicBezTo>
                                    <a:pt x="31206" y="-1404"/>
                                    <a:pt x="24279" y="328"/>
                                    <a:pt x="21681" y="5523"/>
                                  </a:cubicBezTo>
                                  <a:lnTo>
                                    <a:pt x="1765" y="42757"/>
                                  </a:lnTo>
                                  <a:cubicBezTo>
                                    <a:pt x="-1698" y="48819"/>
                                    <a:pt x="33" y="55746"/>
                                    <a:pt x="6095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5" name="Freeform 255">
                            <a:extLst>
                              <a:ext uri="{FF2B5EF4-FFF2-40B4-BE49-F238E27FC236}">
                                <a16:creationId xmlns:a16="http://schemas.microsoft.com/office/drawing/2014/main" id="{30D972FC-429D-F944-94E2-3F42B6AFCB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82058" y="5389956"/>
                              <a:ext cx="55207" cy="86052"/>
                            </a:xfrm>
                            <a:custGeom>
                              <a:avLst/>
                              <a:gdLst>
                                <a:gd name="connsiteX0" fmla="*/ 49684 w 55207"/>
                                <a:gd name="connsiteY0" fmla="*/ 1193 h 86052"/>
                                <a:gd name="connsiteX1" fmla="*/ 34964 w 55207"/>
                                <a:gd name="connsiteY1" fmla="*/ 5523 h 86052"/>
                                <a:gd name="connsiteX2" fmla="*/ 1193 w 55207"/>
                                <a:gd name="connsiteY2" fmla="*/ 70466 h 86052"/>
                                <a:gd name="connsiteX3" fmla="*/ 5523 w 55207"/>
                                <a:gd name="connsiteY3" fmla="*/ 85187 h 86052"/>
                                <a:gd name="connsiteX4" fmla="*/ 10718 w 55207"/>
                                <a:gd name="connsiteY4" fmla="*/ 86053 h 86052"/>
                                <a:gd name="connsiteX5" fmla="*/ 20243 w 55207"/>
                                <a:gd name="connsiteY5" fmla="*/ 79991 h 86052"/>
                                <a:gd name="connsiteX6" fmla="*/ 54014 w 55207"/>
                                <a:gd name="connsiteY6" fmla="*/ 15048 h 86052"/>
                                <a:gd name="connsiteX7" fmla="*/ 49684 w 55207"/>
                                <a:gd name="connsiteY7" fmla="*/ 1193 h 8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052">
                                  <a:moveTo>
                                    <a:pt x="49684" y="1193"/>
                                  </a:move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2"/>
                                    <a:pt x="328" y="82589"/>
                                    <a:pt x="5523" y="85187"/>
                                  </a:cubicBezTo>
                                  <a:cubicBezTo>
                                    <a:pt x="7255" y="86053"/>
                                    <a:pt x="8987" y="86053"/>
                                    <a:pt x="10718" y="86053"/>
                                  </a:cubicBezTo>
                                  <a:cubicBezTo>
                                    <a:pt x="15048" y="86053"/>
                                    <a:pt x="18512" y="84321"/>
                                    <a:pt x="20243" y="79991"/>
                                  </a:cubicBezTo>
                                  <a:lnTo>
                                    <a:pt x="54014" y="15048"/>
                                  </a:lnTo>
                                  <a:cubicBezTo>
                                    <a:pt x="56612" y="10719"/>
                                    <a:pt x="54880" y="3792"/>
                                    <a:pt x="49684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6" name="Freeform 256">
                            <a:extLst>
                              <a:ext uri="{FF2B5EF4-FFF2-40B4-BE49-F238E27FC236}">
                                <a16:creationId xmlns:a16="http://schemas.microsoft.com/office/drawing/2014/main" id="{1B8A8A79-EF79-C94F-A5C8-A9D63E7617E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28741" y="5985701"/>
                              <a:ext cx="55779" cy="86918"/>
                            </a:xfrm>
                            <a:custGeom>
                              <a:avLst/>
                              <a:gdLst>
                                <a:gd name="connsiteX0" fmla="*/ 6095 w 55779"/>
                                <a:gd name="connsiteY0" fmla="*/ 86053 h 86918"/>
                                <a:gd name="connsiteX1" fmla="*/ 11290 w 55779"/>
                                <a:gd name="connsiteY1" fmla="*/ 86918 h 86918"/>
                                <a:gd name="connsiteX2" fmla="*/ 20815 w 55779"/>
                                <a:gd name="connsiteY2" fmla="*/ 80857 h 86918"/>
                                <a:gd name="connsiteX3" fmla="*/ 54586 w 55779"/>
                                <a:gd name="connsiteY3" fmla="*/ 15914 h 86918"/>
                                <a:gd name="connsiteX4" fmla="*/ 50256 w 55779"/>
                                <a:gd name="connsiteY4" fmla="*/ 1194 h 86918"/>
                                <a:gd name="connsiteX5" fmla="*/ 35536 w 55779"/>
                                <a:gd name="connsiteY5" fmla="*/ 5523 h 86918"/>
                                <a:gd name="connsiteX6" fmla="*/ 1765 w 55779"/>
                                <a:gd name="connsiteY6" fmla="*/ 70466 h 86918"/>
                                <a:gd name="connsiteX7" fmla="*/ 6095 w 55779"/>
                                <a:gd name="connsiteY7" fmla="*/ 86053 h 869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779" h="86918">
                                  <a:moveTo>
                                    <a:pt x="6095" y="86053"/>
                                  </a:moveTo>
                                  <a:cubicBezTo>
                                    <a:pt x="7827" y="86918"/>
                                    <a:pt x="9558" y="86918"/>
                                    <a:pt x="11290" y="86918"/>
                                  </a:cubicBezTo>
                                  <a:cubicBezTo>
                                    <a:pt x="15620" y="86918"/>
                                    <a:pt x="19084" y="85186"/>
                                    <a:pt x="20815" y="80857"/>
                                  </a:cubicBezTo>
                                  <a:lnTo>
                                    <a:pt x="54586" y="15914"/>
                                  </a:lnTo>
                                  <a:cubicBezTo>
                                    <a:pt x="57183" y="10719"/>
                                    <a:pt x="55452" y="3791"/>
                                    <a:pt x="50256" y="1194"/>
                                  </a:cubicBezTo>
                                  <a:cubicBezTo>
                                    <a:pt x="45061" y="-1404"/>
                                    <a:pt x="38133" y="328"/>
                                    <a:pt x="35536" y="5523"/>
                                  </a:cubicBezTo>
                                  <a:lnTo>
                                    <a:pt x="1765" y="70466"/>
                                  </a:lnTo>
                                  <a:cubicBezTo>
                                    <a:pt x="-1698" y="76527"/>
                                    <a:pt x="34" y="82589"/>
                                    <a:pt x="6095" y="86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7" name="Freeform 257">
                            <a:extLst>
                              <a:ext uri="{FF2B5EF4-FFF2-40B4-BE49-F238E27FC236}">
                                <a16:creationId xmlns:a16="http://schemas.microsoft.com/office/drawing/2014/main" id="{A5969AF7-3806-B349-8F50-77ECBBD824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9508" y="6551888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27289 w 48516"/>
                                <a:gd name="connsiteY0" fmla="*/ 109550 h 117343"/>
                                <a:gd name="connsiteX1" fmla="*/ 37680 w 48516"/>
                                <a:gd name="connsiteY1" fmla="*/ 117344 h 117343"/>
                                <a:gd name="connsiteX2" fmla="*/ 40278 w 48516"/>
                                <a:gd name="connsiteY2" fmla="*/ 117344 h 117343"/>
                                <a:gd name="connsiteX3" fmla="*/ 48071 w 48516"/>
                                <a:gd name="connsiteY3" fmla="*/ 103489 h 117343"/>
                                <a:gd name="connsiteX4" fmla="*/ 22094 w 48516"/>
                                <a:gd name="connsiteY4" fmla="*/ 8239 h 117343"/>
                                <a:gd name="connsiteX5" fmla="*/ 8239 w 48516"/>
                                <a:gd name="connsiteY5" fmla="*/ 446 h 117343"/>
                                <a:gd name="connsiteX6" fmla="*/ 446 w 48516"/>
                                <a:gd name="connsiteY6" fmla="*/ 14300 h 117343"/>
                                <a:gd name="connsiteX7" fmla="*/ 27289 w 48516"/>
                                <a:gd name="connsiteY7" fmla="*/ 109550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27289" y="109550"/>
                                  </a:moveTo>
                                  <a:cubicBezTo>
                                    <a:pt x="29021" y="114746"/>
                                    <a:pt x="33350" y="117344"/>
                                    <a:pt x="37680" y="117344"/>
                                  </a:cubicBezTo>
                                  <a:cubicBezTo>
                                    <a:pt x="38546" y="117344"/>
                                    <a:pt x="39412" y="117344"/>
                                    <a:pt x="40278" y="117344"/>
                                  </a:cubicBezTo>
                                  <a:cubicBezTo>
                                    <a:pt x="46339" y="115612"/>
                                    <a:pt x="49803" y="109550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7289" y="1095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8" name="Freeform 258">
                            <a:extLst>
                              <a:ext uri="{FF2B5EF4-FFF2-40B4-BE49-F238E27FC236}">
                                <a16:creationId xmlns:a16="http://schemas.microsoft.com/office/drawing/2014/main" id="{B63F629C-E7D6-6949-AD79-5E5BF72ED5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7688" y="5567725"/>
                              <a:ext cx="156869" cy="103113"/>
                            </a:xfrm>
                            <a:custGeom>
                              <a:avLst/>
                              <a:gdLst>
                                <a:gd name="connsiteX0" fmla="*/ 1802 w 156869"/>
                                <a:gd name="connsiteY0" fmla="*/ 5265 h 103113"/>
                                <a:gd name="connsiteX1" fmla="*/ 5266 w 156869"/>
                                <a:gd name="connsiteY1" fmla="*/ 19986 h 103113"/>
                                <a:gd name="connsiteX2" fmla="*/ 139482 w 156869"/>
                                <a:gd name="connsiteY2" fmla="*/ 101382 h 103113"/>
                                <a:gd name="connsiteX3" fmla="*/ 145543 w 156869"/>
                                <a:gd name="connsiteY3" fmla="*/ 103114 h 103113"/>
                                <a:gd name="connsiteX4" fmla="*/ 155068 w 156869"/>
                                <a:gd name="connsiteY4" fmla="*/ 97918 h 103113"/>
                                <a:gd name="connsiteX5" fmla="*/ 151604 w 156869"/>
                                <a:gd name="connsiteY5" fmla="*/ 83197 h 103113"/>
                                <a:gd name="connsiteX6" fmla="*/ 17388 w 156869"/>
                                <a:gd name="connsiteY6" fmla="*/ 1802 h 103113"/>
                                <a:gd name="connsiteX7" fmla="*/ 1802 w 156869"/>
                                <a:gd name="connsiteY7" fmla="*/ 5265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869" h="103113">
                                  <a:moveTo>
                                    <a:pt x="1802" y="5265"/>
                                  </a:move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2" y="101382"/>
                                  </a:lnTo>
                                  <a:cubicBezTo>
                                    <a:pt x="141213" y="102247"/>
                                    <a:pt x="142945" y="103114"/>
                                    <a:pt x="145543" y="103114"/>
                                  </a:cubicBezTo>
                                  <a:cubicBezTo>
                                    <a:pt x="149007" y="103114"/>
                                    <a:pt x="152470" y="101382"/>
                                    <a:pt x="155068" y="97918"/>
                                  </a:cubicBezTo>
                                  <a:cubicBezTo>
                                    <a:pt x="158532" y="92723"/>
                                    <a:pt x="156800" y="85795"/>
                                    <a:pt x="151604" y="83197"/>
                                  </a:cubicBezTo>
                                  <a:lnTo>
                                    <a:pt x="17388" y="1802"/>
                                  </a:lnTo>
                                  <a:cubicBezTo>
                                    <a:pt x="11327" y="-1662"/>
                                    <a:pt x="5266" y="70"/>
                                    <a:pt x="1802" y="526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59" name="Freeform 259">
                            <a:extLst>
                              <a:ext uri="{FF2B5EF4-FFF2-40B4-BE49-F238E27FC236}">
                                <a16:creationId xmlns:a16="http://schemas.microsoft.com/office/drawing/2014/main" id="{DFE892A7-297C-E541-AAFB-931F025771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530" y="5572585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4"/>
                                <a:gd name="connsiteX1" fmla="*/ 2137 w 48435"/>
                                <a:gd name="connsiteY1" fmla="*/ 3869 h 42834"/>
                                <a:gd name="connsiteX2" fmla="*/ 3869 w 48435"/>
                                <a:gd name="connsiteY2" fmla="*/ 19455 h 42834"/>
                                <a:gd name="connsiteX3" fmla="*/ 30712 w 48435"/>
                                <a:gd name="connsiteY3" fmla="*/ 40237 h 42834"/>
                                <a:gd name="connsiteX4" fmla="*/ 37639 w 48435"/>
                                <a:gd name="connsiteY4" fmla="*/ 42835 h 42834"/>
                                <a:gd name="connsiteX5" fmla="*/ 46299 w 48435"/>
                                <a:gd name="connsiteY5" fmla="*/ 38505 h 42834"/>
                                <a:gd name="connsiteX6" fmla="*/ 44567 w 48435"/>
                                <a:gd name="connsiteY6" fmla="*/ 22919 h 42834"/>
                                <a:gd name="connsiteX7" fmla="*/ 17724 w 48435"/>
                                <a:gd name="connsiteY7" fmla="*/ 2137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17724" y="2137"/>
                                  </a:move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8199"/>
                                    <a:pt x="-461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4176"/>
                                    <a:pt x="48896" y="26382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0" name="Freeform 260">
                            <a:extLst>
                              <a:ext uri="{FF2B5EF4-FFF2-40B4-BE49-F238E27FC236}">
                                <a16:creationId xmlns:a16="http://schemas.microsoft.com/office/drawing/2014/main" id="{9C859880-1291-3147-AF37-3A420F0482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9435" y="6022149"/>
                              <a:ext cx="59379" cy="55125"/>
                            </a:xfrm>
                            <a:custGeom>
                              <a:avLst/>
                              <a:gdLst>
                                <a:gd name="connsiteX0" fmla="*/ 18433 w 59379"/>
                                <a:gd name="connsiteY0" fmla="*/ 52203 h 55125"/>
                                <a:gd name="connsiteX1" fmla="*/ 55667 w 59379"/>
                                <a:gd name="connsiteY1" fmla="*/ 19299 h 55125"/>
                                <a:gd name="connsiteX2" fmla="*/ 56533 w 59379"/>
                                <a:gd name="connsiteY2" fmla="*/ 3713 h 55125"/>
                                <a:gd name="connsiteX3" fmla="*/ 40946 w 59379"/>
                                <a:gd name="connsiteY3" fmla="*/ 2846 h 55125"/>
                                <a:gd name="connsiteX4" fmla="*/ 3712 w 59379"/>
                                <a:gd name="connsiteY4" fmla="*/ 35751 h 55125"/>
                                <a:gd name="connsiteX5" fmla="*/ 2846 w 59379"/>
                                <a:gd name="connsiteY5" fmla="*/ 51338 h 55125"/>
                                <a:gd name="connsiteX6" fmla="*/ 11506 w 59379"/>
                                <a:gd name="connsiteY6" fmla="*/ 54801 h 55125"/>
                                <a:gd name="connsiteX7" fmla="*/ 18433 w 59379"/>
                                <a:gd name="connsiteY7" fmla="*/ 52203 h 5512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5125">
                                  <a:moveTo>
                                    <a:pt x="18433" y="52203"/>
                                  </a:move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60862" y="8042"/>
                                    <a:pt x="56533" y="3713"/>
                                  </a:cubicBezTo>
                                  <a:cubicBezTo>
                                    <a:pt x="52203" y="-617"/>
                                    <a:pt x="45276" y="-1483"/>
                                    <a:pt x="40946" y="2846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0"/>
                                    <a:pt x="-1483" y="47008"/>
                                    <a:pt x="2846" y="51338"/>
                                  </a:cubicBez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3237" y="55667"/>
                                    <a:pt x="15835" y="54801"/>
                                    <a:pt x="18433" y="522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1" name="Freeform 261">
                            <a:extLst>
                              <a:ext uri="{FF2B5EF4-FFF2-40B4-BE49-F238E27FC236}">
                                <a16:creationId xmlns:a16="http://schemas.microsoft.com/office/drawing/2014/main" id="{31B4788D-0FF6-A64F-A1F2-25B7D1A0C7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9154" y="6386079"/>
                              <a:ext cx="58015" cy="25111"/>
                            </a:xfrm>
                            <a:custGeom>
                              <a:avLst/>
                              <a:gdLst>
                                <a:gd name="connsiteX0" fmla="*/ 11257 w 58015"/>
                                <a:gd name="connsiteY0" fmla="*/ 25112 h 25111"/>
                                <a:gd name="connsiteX1" fmla="*/ 11257 w 58015"/>
                                <a:gd name="connsiteY1" fmla="*/ 25112 h 25111"/>
                                <a:gd name="connsiteX2" fmla="*/ 11257 w 58015"/>
                                <a:gd name="connsiteY2" fmla="*/ 25112 h 25111"/>
                                <a:gd name="connsiteX3" fmla="*/ 47625 w 58015"/>
                                <a:gd name="connsiteY3" fmla="*/ 22513 h 25111"/>
                                <a:gd name="connsiteX4" fmla="*/ 58016 w 58015"/>
                                <a:gd name="connsiteY4" fmla="*/ 10391 h 25111"/>
                                <a:gd name="connsiteX5" fmla="*/ 45893 w 58015"/>
                                <a:gd name="connsiteY5" fmla="*/ 0 h 25111"/>
                                <a:gd name="connsiteX6" fmla="*/ 10391 w 58015"/>
                                <a:gd name="connsiteY6" fmla="*/ 2598 h 25111"/>
                                <a:gd name="connsiteX7" fmla="*/ 0 w 58015"/>
                                <a:gd name="connsiteY7" fmla="*/ 14721 h 25111"/>
                                <a:gd name="connsiteX8" fmla="*/ 11257 w 58015"/>
                                <a:gd name="connsiteY8" fmla="*/ 25112 h 25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015" h="25111">
                                  <a:moveTo>
                                    <a:pt x="11257" y="25112"/>
                                  </a:moveTo>
                                  <a:lnTo>
                                    <a:pt x="11257" y="25112"/>
                                  </a:lnTo>
                                  <a:cubicBezTo>
                                    <a:pt x="12123" y="24245"/>
                                    <a:pt x="12123" y="24245"/>
                                    <a:pt x="11257" y="25112"/>
                                  </a:cubicBezTo>
                                  <a:lnTo>
                                    <a:pt x="47625" y="22513"/>
                                  </a:lnTo>
                                  <a:cubicBezTo>
                                    <a:pt x="53686" y="21648"/>
                                    <a:pt x="58016" y="16452"/>
                                    <a:pt x="58016" y="10391"/>
                                  </a:cubicBezTo>
                                  <a:cubicBezTo>
                                    <a:pt x="57150" y="4330"/>
                                    <a:pt x="51955" y="0"/>
                                    <a:pt x="45893" y="0"/>
                                  </a:cubicBezTo>
                                  <a:lnTo>
                                    <a:pt x="10391" y="2598"/>
                                  </a:lnTo>
                                  <a:cubicBezTo>
                                    <a:pt x="4330" y="3464"/>
                                    <a:pt x="0" y="8659"/>
                                    <a:pt x="0" y="14721"/>
                                  </a:cubicBezTo>
                                  <a:cubicBezTo>
                                    <a:pt x="866" y="20782"/>
                                    <a:pt x="6061" y="25112"/>
                                    <a:pt x="11257" y="251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2" name="Freeform 262">
                            <a:extLst>
                              <a:ext uri="{FF2B5EF4-FFF2-40B4-BE49-F238E27FC236}">
                                <a16:creationId xmlns:a16="http://schemas.microsoft.com/office/drawing/2014/main" id="{35D85629-8AD6-8A43-AD5A-6306179496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8599" y="6124326"/>
                              <a:ext cx="54183" cy="50471"/>
                            </a:xfrm>
                            <a:custGeom>
                              <a:avLst/>
                              <a:gdLst>
                                <a:gd name="connsiteX0" fmla="*/ 51337 w 54183"/>
                                <a:gd name="connsiteY0" fmla="*/ 3713 h 50471"/>
                                <a:gd name="connsiteX1" fmla="*/ 35751 w 54183"/>
                                <a:gd name="connsiteY1" fmla="*/ 2846 h 50471"/>
                                <a:gd name="connsiteX2" fmla="*/ 3712 w 54183"/>
                                <a:gd name="connsiteY2" fmla="*/ 31422 h 50471"/>
                                <a:gd name="connsiteX3" fmla="*/ 2846 w 54183"/>
                                <a:gd name="connsiteY3" fmla="*/ 47008 h 50471"/>
                                <a:gd name="connsiteX4" fmla="*/ 11506 w 54183"/>
                                <a:gd name="connsiteY4" fmla="*/ 50471 h 50471"/>
                                <a:gd name="connsiteX5" fmla="*/ 11506 w 54183"/>
                                <a:gd name="connsiteY5" fmla="*/ 50471 h 50471"/>
                                <a:gd name="connsiteX6" fmla="*/ 18433 w 54183"/>
                                <a:gd name="connsiteY6" fmla="*/ 47874 h 50471"/>
                                <a:gd name="connsiteX7" fmla="*/ 50471 w 54183"/>
                                <a:gd name="connsiteY7" fmla="*/ 19299 h 50471"/>
                                <a:gd name="connsiteX8" fmla="*/ 51337 w 54183"/>
                                <a:gd name="connsiteY8" fmla="*/ 3713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183" h="50471">
                                  <a:moveTo>
                                    <a:pt x="51337" y="3713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6"/>
                                  </a:cubicBezTo>
                                  <a:lnTo>
                                    <a:pt x="3712" y="31422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6"/>
                                    <a:pt x="8042" y="50471"/>
                                    <a:pt x="11506" y="50471"/>
                                  </a:cubicBezTo>
                                  <a:lnTo>
                                    <a:pt x="11506" y="50471"/>
                                  </a:lnTo>
                                  <a:cubicBezTo>
                                    <a:pt x="14103" y="50471"/>
                                    <a:pt x="16701" y="49606"/>
                                    <a:pt x="18433" y="47874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4801" y="15835"/>
                                    <a:pt x="55667" y="8908"/>
                                    <a:pt x="51337" y="37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3" name="Freeform 263">
                            <a:extLst>
                              <a:ext uri="{FF2B5EF4-FFF2-40B4-BE49-F238E27FC236}">
                                <a16:creationId xmlns:a16="http://schemas.microsoft.com/office/drawing/2014/main" id="{E2432C09-186E-3A45-B924-078C0C7BEB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934" y="6211961"/>
                              <a:ext cx="55558" cy="44231"/>
                            </a:xfrm>
                            <a:custGeom>
                              <a:avLst/>
                              <a:gdLst>
                                <a:gd name="connsiteX0" fmla="*/ 38170 w 55558"/>
                                <a:gd name="connsiteY0" fmla="*/ 1802 h 44231"/>
                                <a:gd name="connsiteX1" fmla="*/ 5266 w 55558"/>
                                <a:gd name="connsiteY1" fmla="*/ 23449 h 44231"/>
                                <a:gd name="connsiteX2" fmla="*/ 1802 w 55558"/>
                                <a:gd name="connsiteY2" fmla="*/ 39036 h 44231"/>
                                <a:gd name="connsiteX3" fmla="*/ 11327 w 55558"/>
                                <a:gd name="connsiteY3" fmla="*/ 44231 h 44231"/>
                                <a:gd name="connsiteX4" fmla="*/ 17388 w 55558"/>
                                <a:gd name="connsiteY4" fmla="*/ 42500 h 44231"/>
                                <a:gd name="connsiteX5" fmla="*/ 50293 w 55558"/>
                                <a:gd name="connsiteY5" fmla="*/ 20852 h 44231"/>
                                <a:gd name="connsiteX6" fmla="*/ 53757 w 55558"/>
                                <a:gd name="connsiteY6" fmla="*/ 5266 h 44231"/>
                                <a:gd name="connsiteX7" fmla="*/ 38170 w 55558"/>
                                <a:gd name="connsiteY7" fmla="*/ 1802 h 442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4231">
                                  <a:moveTo>
                                    <a:pt x="38170" y="1802"/>
                                  </a:moveTo>
                                  <a:lnTo>
                                    <a:pt x="5266" y="23449"/>
                                  </a:lnTo>
                                  <a:cubicBezTo>
                                    <a:pt x="70" y="26913"/>
                                    <a:pt x="-1662" y="33840"/>
                                    <a:pt x="1802" y="39036"/>
                                  </a:cubicBezTo>
                                  <a:cubicBezTo>
                                    <a:pt x="3534" y="42500"/>
                                    <a:pt x="6997" y="44231"/>
                                    <a:pt x="11327" y="44231"/>
                                  </a:cubicBezTo>
                                  <a:cubicBezTo>
                                    <a:pt x="13059" y="44231"/>
                                    <a:pt x="15657" y="43366"/>
                                    <a:pt x="17388" y="42500"/>
                                  </a:cubicBezTo>
                                  <a:lnTo>
                                    <a:pt x="50293" y="20852"/>
                                  </a:lnTo>
                                  <a:cubicBezTo>
                                    <a:pt x="55488" y="17389"/>
                                    <a:pt x="57220" y="10461"/>
                                    <a:pt x="53757" y="5266"/>
                                  </a:cubicBezTo>
                                  <a:cubicBezTo>
                                    <a:pt x="50293" y="70"/>
                                    <a:pt x="43366" y="-1662"/>
                                    <a:pt x="38170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4" name="Freeform 264">
                            <a:extLst>
                              <a:ext uri="{FF2B5EF4-FFF2-40B4-BE49-F238E27FC236}">
                                <a16:creationId xmlns:a16="http://schemas.microsoft.com/office/drawing/2014/main" id="{F13F2F49-3B99-C64F-8476-3E93525974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9286" y="5484018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4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5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5" name="Freeform 265">
                            <a:extLst>
                              <a:ext uri="{FF2B5EF4-FFF2-40B4-BE49-F238E27FC236}">
                                <a16:creationId xmlns:a16="http://schemas.microsoft.com/office/drawing/2014/main" id="{54D05E8A-F678-9F4A-B333-6236C07AE8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84944" y="6066464"/>
                              <a:ext cx="22703" cy="71099"/>
                            </a:xfrm>
                            <a:custGeom>
                              <a:avLst/>
                              <a:gdLst>
                                <a:gd name="connsiteX0" fmla="*/ 95 w 22703"/>
                                <a:gd name="connsiteY0" fmla="*/ 11352 h 71099"/>
                                <a:gd name="connsiteX1" fmla="*/ 961 w 22703"/>
                                <a:gd name="connsiteY1" fmla="*/ 60708 h 71099"/>
                                <a:gd name="connsiteX2" fmla="*/ 12217 w 22703"/>
                                <a:gd name="connsiteY2" fmla="*/ 71099 h 71099"/>
                                <a:gd name="connsiteX3" fmla="*/ 12217 w 22703"/>
                                <a:gd name="connsiteY3" fmla="*/ 71099 h 71099"/>
                                <a:gd name="connsiteX4" fmla="*/ 22608 w 22703"/>
                                <a:gd name="connsiteY4" fmla="*/ 59843 h 71099"/>
                                <a:gd name="connsiteX5" fmla="*/ 21743 w 22703"/>
                                <a:gd name="connsiteY5" fmla="*/ 10486 h 71099"/>
                                <a:gd name="connsiteX6" fmla="*/ 10486 w 22703"/>
                                <a:gd name="connsiteY6" fmla="*/ 95 h 71099"/>
                                <a:gd name="connsiteX7" fmla="*/ 95 w 22703"/>
                                <a:gd name="connsiteY7" fmla="*/ 11352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703" h="71099">
                                  <a:moveTo>
                                    <a:pt x="95" y="11352"/>
                                  </a:moveTo>
                                  <a:lnTo>
                                    <a:pt x="961" y="60708"/>
                                  </a:lnTo>
                                  <a:cubicBezTo>
                                    <a:pt x="961" y="66770"/>
                                    <a:pt x="6156" y="71099"/>
                                    <a:pt x="12217" y="71099"/>
                                  </a:cubicBezTo>
                                  <a:lnTo>
                                    <a:pt x="12217" y="71099"/>
                                  </a:lnTo>
                                  <a:cubicBezTo>
                                    <a:pt x="18279" y="71099"/>
                                    <a:pt x="23474" y="65904"/>
                                    <a:pt x="22608" y="59843"/>
                                  </a:cubicBezTo>
                                  <a:lnTo>
                                    <a:pt x="21743" y="10486"/>
                                  </a:lnTo>
                                  <a:cubicBezTo>
                                    <a:pt x="21743" y="4424"/>
                                    <a:pt x="17413" y="-771"/>
                                    <a:pt x="10486" y="95"/>
                                  </a:cubicBezTo>
                                  <a:cubicBezTo>
                                    <a:pt x="4424" y="961"/>
                                    <a:pt x="-771" y="5290"/>
                                    <a:pt x="95" y="1135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6" name="Freeform 266">
                            <a:extLst>
                              <a:ext uri="{FF2B5EF4-FFF2-40B4-BE49-F238E27FC236}">
                                <a16:creationId xmlns:a16="http://schemas.microsoft.com/office/drawing/2014/main" id="{F9F3641B-C44A-944A-8985-7C84A754FE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2932" y="6001089"/>
                              <a:ext cx="37421" cy="66335"/>
                            </a:xfrm>
                            <a:custGeom>
                              <a:avLst/>
                              <a:gdLst>
                                <a:gd name="connsiteX0" fmla="*/ 29968 w 37421"/>
                                <a:gd name="connsiteY0" fmla="*/ 526 h 66335"/>
                                <a:gd name="connsiteX1" fmla="*/ 16113 w 37421"/>
                                <a:gd name="connsiteY1" fmla="*/ 7454 h 66335"/>
                                <a:gd name="connsiteX2" fmla="*/ 527 w 37421"/>
                                <a:gd name="connsiteY2" fmla="*/ 51615 h 66335"/>
                                <a:gd name="connsiteX3" fmla="*/ 7454 w 37421"/>
                                <a:gd name="connsiteY3" fmla="*/ 65470 h 66335"/>
                                <a:gd name="connsiteX4" fmla="*/ 10918 w 37421"/>
                                <a:gd name="connsiteY4" fmla="*/ 66336 h 66335"/>
                                <a:gd name="connsiteX5" fmla="*/ 21308 w 37421"/>
                                <a:gd name="connsiteY5" fmla="*/ 59409 h 66335"/>
                                <a:gd name="connsiteX6" fmla="*/ 36895 w 37421"/>
                                <a:gd name="connsiteY6" fmla="*/ 15247 h 66335"/>
                                <a:gd name="connsiteX7" fmla="*/ 29968 w 37421"/>
                                <a:gd name="connsiteY7" fmla="*/ 526 h 6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6335">
                                  <a:moveTo>
                                    <a:pt x="29968" y="526"/>
                                  </a:move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7677"/>
                                    <a:pt x="1393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cubicBezTo>
                                    <a:pt x="15247" y="66336"/>
                                    <a:pt x="19577" y="63738"/>
                                    <a:pt x="21308" y="59409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7" y="9186"/>
                                    <a:pt x="36029" y="2258"/>
                                    <a:pt x="29968" y="5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7" name="Freeform 267">
                            <a:extLst>
                              <a:ext uri="{FF2B5EF4-FFF2-40B4-BE49-F238E27FC236}">
                                <a16:creationId xmlns:a16="http://schemas.microsoft.com/office/drawing/2014/main" id="{1CD47DF8-3FE5-C849-98AB-58A9770A3C6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82441" y="5937538"/>
                              <a:ext cx="23473" cy="115165"/>
                            </a:xfrm>
                            <a:custGeom>
                              <a:avLst/>
                              <a:gdLst>
                                <a:gd name="connsiteX0" fmla="*/ 11257 w 23473"/>
                                <a:gd name="connsiteY0" fmla="*/ 0 h 115165"/>
                                <a:gd name="connsiteX1" fmla="*/ 11257 w 23473"/>
                                <a:gd name="connsiteY1" fmla="*/ 0 h 115165"/>
                                <a:gd name="connsiteX2" fmla="*/ 0 w 23473"/>
                                <a:gd name="connsiteY2" fmla="*/ 11257 h 115165"/>
                                <a:gd name="connsiteX3" fmla="*/ 1731 w 23473"/>
                                <a:gd name="connsiteY3" fmla="*/ 104775 h 115165"/>
                                <a:gd name="connsiteX4" fmla="*/ 12989 w 23473"/>
                                <a:gd name="connsiteY4" fmla="*/ 115166 h 115165"/>
                                <a:gd name="connsiteX5" fmla="*/ 12989 w 23473"/>
                                <a:gd name="connsiteY5" fmla="*/ 115166 h 115165"/>
                                <a:gd name="connsiteX6" fmla="*/ 23379 w 23473"/>
                                <a:gd name="connsiteY6" fmla="*/ 103909 h 115165"/>
                                <a:gd name="connsiteX7" fmla="*/ 21648 w 23473"/>
                                <a:gd name="connsiteY7" fmla="*/ 10391 h 115165"/>
                                <a:gd name="connsiteX8" fmla="*/ 11257 w 23473"/>
                                <a:gd name="connsiteY8" fmla="*/ 0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3" h="115165">
                                  <a:moveTo>
                                    <a:pt x="11257" y="0"/>
                                  </a:moveTo>
                                  <a:lnTo>
                                    <a:pt x="11257" y="0"/>
                                  </a:lnTo>
                                  <a:cubicBezTo>
                                    <a:pt x="5195" y="0"/>
                                    <a:pt x="0" y="5195"/>
                                    <a:pt x="0" y="11257"/>
                                  </a:cubicBezTo>
                                  <a:lnTo>
                                    <a:pt x="1731" y="104775"/>
                                  </a:lnTo>
                                  <a:cubicBezTo>
                                    <a:pt x="1731" y="110836"/>
                                    <a:pt x="6927" y="115166"/>
                                    <a:pt x="12989" y="115166"/>
                                  </a:cubicBezTo>
                                  <a:lnTo>
                                    <a:pt x="12989" y="115166"/>
                                  </a:lnTo>
                                  <a:cubicBezTo>
                                    <a:pt x="19050" y="115166"/>
                                    <a:pt x="24245" y="109971"/>
                                    <a:pt x="23379" y="103909"/>
                                  </a:cubicBezTo>
                                  <a:lnTo>
                                    <a:pt x="21648" y="10391"/>
                                  </a:lnTo>
                                  <a:cubicBezTo>
                                    <a:pt x="21648" y="5195"/>
                                    <a:pt x="17318" y="0"/>
                                    <a:pt x="112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8" name="Freeform 268">
                            <a:extLst>
                              <a:ext uri="{FF2B5EF4-FFF2-40B4-BE49-F238E27FC236}">
                                <a16:creationId xmlns:a16="http://schemas.microsoft.com/office/drawing/2014/main" id="{73DF3A9D-8211-2D4F-AFC4-A0FD9657D0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52868" y="5722793"/>
                              <a:ext cx="85856" cy="38965"/>
                            </a:xfrm>
                            <a:custGeom>
                              <a:avLst/>
                              <a:gdLst>
                                <a:gd name="connsiteX0" fmla="*/ 85857 w 85856"/>
                                <a:gd name="connsiteY0" fmla="*/ 0 h 38965"/>
                                <a:gd name="connsiteX1" fmla="*/ 8791 w 85856"/>
                                <a:gd name="connsiteY1" fmla="*/ 17318 h 38965"/>
                                <a:gd name="connsiteX2" fmla="*/ 132 w 85856"/>
                                <a:gd name="connsiteY2" fmla="*/ 30307 h 38965"/>
                                <a:gd name="connsiteX3" fmla="*/ 10523 w 85856"/>
                                <a:gd name="connsiteY3" fmla="*/ 38966 h 38965"/>
                                <a:gd name="connsiteX4" fmla="*/ 13120 w 85856"/>
                                <a:gd name="connsiteY4" fmla="*/ 38966 h 38965"/>
                                <a:gd name="connsiteX5" fmla="*/ 80661 w 85856"/>
                                <a:gd name="connsiteY5" fmla="*/ 23379 h 38965"/>
                                <a:gd name="connsiteX6" fmla="*/ 85857 w 85856"/>
                                <a:gd name="connsiteY6" fmla="*/ 0 h 389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85856" h="38965">
                                  <a:moveTo>
                                    <a:pt x="85857" y="0"/>
                                  </a:moveTo>
                                  <a:lnTo>
                                    <a:pt x="8791" y="17318"/>
                                  </a:lnTo>
                                  <a:cubicBezTo>
                                    <a:pt x="2729" y="19050"/>
                                    <a:pt x="-734" y="24245"/>
                                    <a:pt x="132" y="30307"/>
                                  </a:cubicBezTo>
                                  <a:cubicBezTo>
                                    <a:pt x="997" y="35502"/>
                                    <a:pt x="6193" y="38966"/>
                                    <a:pt x="10523" y="38966"/>
                                  </a:cubicBezTo>
                                  <a:cubicBezTo>
                                    <a:pt x="11388" y="38966"/>
                                    <a:pt x="12255" y="38966"/>
                                    <a:pt x="13120" y="38966"/>
                                  </a:cubicBezTo>
                                  <a:lnTo>
                                    <a:pt x="80661" y="23379"/>
                                  </a:lnTo>
                                  <a:cubicBezTo>
                                    <a:pt x="83259" y="15586"/>
                                    <a:pt x="84991" y="7793"/>
                                    <a:pt x="858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69" name="Freeform 269">
                            <a:extLst>
                              <a:ext uri="{FF2B5EF4-FFF2-40B4-BE49-F238E27FC236}">
                                <a16:creationId xmlns:a16="http://schemas.microsoft.com/office/drawing/2014/main" id="{A140AD79-07EB-BC47-8B2D-806E85FF15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7767" y="6053242"/>
                              <a:ext cx="41352" cy="59209"/>
                            </a:xfrm>
                            <a:custGeom>
                              <a:avLst/>
                              <a:gdLst>
                                <a:gd name="connsiteX0" fmla="*/ 5523 w 41352"/>
                                <a:gd name="connsiteY0" fmla="*/ 58343 h 59209"/>
                                <a:gd name="connsiteX1" fmla="*/ 10718 w 41352"/>
                                <a:gd name="connsiteY1" fmla="*/ 59210 h 59209"/>
                                <a:gd name="connsiteX2" fmla="*/ 20243 w 41352"/>
                                <a:gd name="connsiteY2" fmla="*/ 53148 h 59209"/>
                                <a:gd name="connsiteX3" fmla="*/ 40159 w 41352"/>
                                <a:gd name="connsiteY3" fmla="*/ 15914 h 59209"/>
                                <a:gd name="connsiteX4" fmla="*/ 35830 w 41352"/>
                                <a:gd name="connsiteY4" fmla="*/ 1193 h 59209"/>
                                <a:gd name="connsiteX5" fmla="*/ 21109 w 41352"/>
                                <a:gd name="connsiteY5" fmla="*/ 5523 h 59209"/>
                                <a:gd name="connsiteX6" fmla="*/ 1193 w 41352"/>
                                <a:gd name="connsiteY6" fmla="*/ 42757 h 59209"/>
                                <a:gd name="connsiteX7" fmla="*/ 5523 w 41352"/>
                                <a:gd name="connsiteY7" fmla="*/ 58343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352" h="59209">
                                  <a:moveTo>
                                    <a:pt x="5523" y="58343"/>
                                  </a:moveTo>
                                  <a:cubicBezTo>
                                    <a:pt x="7255" y="59210"/>
                                    <a:pt x="8987" y="59210"/>
                                    <a:pt x="10718" y="59210"/>
                                  </a:cubicBezTo>
                                  <a:cubicBezTo>
                                    <a:pt x="15048" y="59210"/>
                                    <a:pt x="18512" y="57478"/>
                                    <a:pt x="20243" y="53148"/>
                                  </a:cubicBezTo>
                                  <a:lnTo>
                                    <a:pt x="40159" y="15914"/>
                                  </a:lnTo>
                                  <a:cubicBezTo>
                                    <a:pt x="42757" y="10718"/>
                                    <a:pt x="41025" y="3791"/>
                                    <a:pt x="35830" y="1193"/>
                                  </a:cubicBezTo>
                                  <a:cubicBezTo>
                                    <a:pt x="30634" y="-1404"/>
                                    <a:pt x="23707" y="327"/>
                                    <a:pt x="21109" y="5523"/>
                                  </a:cubicBezTo>
                                  <a:lnTo>
                                    <a:pt x="1193" y="42757"/>
                                  </a:lnTo>
                                  <a:cubicBezTo>
                                    <a:pt x="-1404" y="48818"/>
                                    <a:pt x="328" y="54880"/>
                                    <a:pt x="5523" y="58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0" name="Freeform 270">
                            <a:extLst>
                              <a:ext uri="{FF2B5EF4-FFF2-40B4-BE49-F238E27FC236}">
                                <a16:creationId xmlns:a16="http://schemas.microsoft.com/office/drawing/2014/main" id="{EECA91A2-A7F1-5042-80BE-C8B3E37EA6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36395" y="5565352"/>
                              <a:ext cx="138851" cy="82106"/>
                            </a:xfrm>
                            <a:custGeom>
                              <a:avLst/>
                              <a:gdLst>
                                <a:gd name="connsiteX0" fmla="*/ 137833 w 138851"/>
                                <a:gd name="connsiteY0" fmla="*/ 5907 h 82106"/>
                                <a:gd name="connsiteX1" fmla="*/ 123112 w 138851"/>
                                <a:gd name="connsiteY1" fmla="*/ 1577 h 82106"/>
                                <a:gd name="connsiteX2" fmla="*/ 6214 w 138851"/>
                                <a:gd name="connsiteY2" fmla="*/ 61325 h 82106"/>
                                <a:gd name="connsiteX3" fmla="*/ 1019 w 138851"/>
                                <a:gd name="connsiteY3" fmla="*/ 76045 h 82106"/>
                                <a:gd name="connsiteX4" fmla="*/ 10544 w 138851"/>
                                <a:gd name="connsiteY4" fmla="*/ 82107 h 82106"/>
                                <a:gd name="connsiteX5" fmla="*/ 10544 w 138851"/>
                                <a:gd name="connsiteY5" fmla="*/ 82107 h 82106"/>
                                <a:gd name="connsiteX6" fmla="*/ 15740 w 138851"/>
                                <a:gd name="connsiteY6" fmla="*/ 81240 h 82106"/>
                                <a:gd name="connsiteX7" fmla="*/ 132637 w 138851"/>
                                <a:gd name="connsiteY7" fmla="*/ 21493 h 82106"/>
                                <a:gd name="connsiteX8" fmla="*/ 137833 w 138851"/>
                                <a:gd name="connsiteY8" fmla="*/ 5907 h 8210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2106">
                                  <a:moveTo>
                                    <a:pt x="137833" y="5907"/>
                                  </a:moveTo>
                                  <a:cubicBezTo>
                                    <a:pt x="135235" y="711"/>
                                    <a:pt x="128308" y="-1887"/>
                                    <a:pt x="123112" y="1577"/>
                                  </a:cubicBezTo>
                                  <a:lnTo>
                                    <a:pt x="6214" y="61325"/>
                                  </a:lnTo>
                                  <a:cubicBezTo>
                                    <a:pt x="1019" y="63922"/>
                                    <a:pt x="-1579" y="70850"/>
                                    <a:pt x="1019" y="76045"/>
                                  </a:cubicBezTo>
                                  <a:cubicBezTo>
                                    <a:pt x="2751" y="79509"/>
                                    <a:pt x="7081" y="82107"/>
                                    <a:pt x="10544" y="82107"/>
                                  </a:cubicBezTo>
                                  <a:lnTo>
                                    <a:pt x="10544" y="82107"/>
                                  </a:lnTo>
                                  <a:cubicBezTo>
                                    <a:pt x="12276" y="82107"/>
                                    <a:pt x="14008" y="82107"/>
                                    <a:pt x="15740" y="81240"/>
                                  </a:cubicBezTo>
                                  <a:lnTo>
                                    <a:pt x="132637" y="21493"/>
                                  </a:lnTo>
                                  <a:cubicBezTo>
                                    <a:pt x="137833" y="17164"/>
                                    <a:pt x="140430" y="11102"/>
                                    <a:pt x="137833" y="59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1" name="Freeform 271">
                            <a:extLst>
                              <a:ext uri="{FF2B5EF4-FFF2-40B4-BE49-F238E27FC236}">
                                <a16:creationId xmlns:a16="http://schemas.microsoft.com/office/drawing/2014/main" id="{F4FD8131-6DFA-AF44-A8AD-28F6C9A86A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8643" y="6631823"/>
                              <a:ext cx="59230" cy="68920"/>
                            </a:xfrm>
                            <a:custGeom>
                              <a:avLst/>
                              <a:gdLst>
                                <a:gd name="connsiteX0" fmla="*/ 54727 w 59230"/>
                                <a:gd name="connsiteY0" fmla="*/ 66849 h 68920"/>
                                <a:gd name="connsiteX1" fmla="*/ 56458 w 59230"/>
                                <a:gd name="connsiteY1" fmla="*/ 51263 h 68920"/>
                                <a:gd name="connsiteX2" fmla="*/ 20090 w 59230"/>
                                <a:gd name="connsiteY2" fmla="*/ 4504 h 68920"/>
                                <a:gd name="connsiteX3" fmla="*/ 4504 w 59230"/>
                                <a:gd name="connsiteY3" fmla="*/ 2772 h 68920"/>
                                <a:gd name="connsiteX4" fmla="*/ 2772 w 59230"/>
                                <a:gd name="connsiteY4" fmla="*/ 18358 h 68920"/>
                                <a:gd name="connsiteX5" fmla="*/ 39140 w 59230"/>
                                <a:gd name="connsiteY5" fmla="*/ 64252 h 68920"/>
                                <a:gd name="connsiteX6" fmla="*/ 47799 w 59230"/>
                                <a:gd name="connsiteY6" fmla="*/ 68581 h 68920"/>
                                <a:gd name="connsiteX7" fmla="*/ 47799 w 59230"/>
                                <a:gd name="connsiteY7" fmla="*/ 68581 h 68920"/>
                                <a:gd name="connsiteX8" fmla="*/ 54727 w 59230"/>
                                <a:gd name="connsiteY8" fmla="*/ 66849 h 6892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920">
                                  <a:moveTo>
                                    <a:pt x="54727" y="66849"/>
                                  </a:moveTo>
                                  <a:cubicBezTo>
                                    <a:pt x="59922" y="63386"/>
                                    <a:pt x="60788" y="56459"/>
                                    <a:pt x="56458" y="51263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2" y="6235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9447"/>
                                    <a:pt x="52995" y="68581"/>
                                    <a:pt x="54727" y="668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2" name="Freeform 272">
                            <a:extLst>
                              <a:ext uri="{FF2B5EF4-FFF2-40B4-BE49-F238E27FC236}">
                                <a16:creationId xmlns:a16="http://schemas.microsoft.com/office/drawing/2014/main" id="{35A7BCA6-5597-1C43-A3A4-7EE27BA09BD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1538" y="5964054"/>
                              <a:ext cx="55207" cy="86052"/>
                            </a:xfrm>
                            <a:custGeom>
                              <a:avLst/>
                              <a:gdLst>
                                <a:gd name="connsiteX0" fmla="*/ 49684 w 55207"/>
                                <a:gd name="connsiteY0" fmla="*/ 1194 h 86052"/>
                                <a:gd name="connsiteX1" fmla="*/ 34964 w 55207"/>
                                <a:gd name="connsiteY1" fmla="*/ 5523 h 86052"/>
                                <a:gd name="connsiteX2" fmla="*/ 1193 w 55207"/>
                                <a:gd name="connsiteY2" fmla="*/ 70466 h 86052"/>
                                <a:gd name="connsiteX3" fmla="*/ 5523 w 55207"/>
                                <a:gd name="connsiteY3" fmla="*/ 85186 h 86052"/>
                                <a:gd name="connsiteX4" fmla="*/ 10718 w 55207"/>
                                <a:gd name="connsiteY4" fmla="*/ 86053 h 86052"/>
                                <a:gd name="connsiteX5" fmla="*/ 20243 w 55207"/>
                                <a:gd name="connsiteY5" fmla="*/ 79991 h 86052"/>
                                <a:gd name="connsiteX6" fmla="*/ 54014 w 55207"/>
                                <a:gd name="connsiteY6" fmla="*/ 15048 h 86052"/>
                                <a:gd name="connsiteX7" fmla="*/ 49684 w 55207"/>
                                <a:gd name="connsiteY7" fmla="*/ 1194 h 8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052">
                                  <a:moveTo>
                                    <a:pt x="49684" y="1194"/>
                                  </a:move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2"/>
                                    <a:pt x="328" y="82589"/>
                                    <a:pt x="5523" y="85186"/>
                                  </a:cubicBezTo>
                                  <a:cubicBezTo>
                                    <a:pt x="7255" y="86053"/>
                                    <a:pt x="8987" y="86053"/>
                                    <a:pt x="10718" y="86053"/>
                                  </a:cubicBezTo>
                                  <a:cubicBezTo>
                                    <a:pt x="15048" y="86053"/>
                                    <a:pt x="18512" y="84321"/>
                                    <a:pt x="20243" y="79991"/>
                                  </a:cubicBezTo>
                                  <a:lnTo>
                                    <a:pt x="54014" y="15048"/>
                                  </a:lnTo>
                                  <a:cubicBezTo>
                                    <a:pt x="56612" y="10719"/>
                                    <a:pt x="54880" y="3791"/>
                                    <a:pt x="49684" y="119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3" name="Freeform 273">
                            <a:extLst>
                              <a:ext uri="{FF2B5EF4-FFF2-40B4-BE49-F238E27FC236}">
                                <a16:creationId xmlns:a16="http://schemas.microsoft.com/office/drawing/2014/main" id="{66976D0F-456F-D84B-BF30-234A451CDB6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7594" y="6030808"/>
                              <a:ext cx="139908" cy="151782"/>
                            </a:xfrm>
                            <a:custGeom>
                              <a:avLst/>
                              <a:gdLst>
                                <a:gd name="connsiteX0" fmla="*/ 136196 w 139908"/>
                                <a:gd name="connsiteY0" fmla="*/ 2846 h 151782"/>
                                <a:gd name="connsiteX1" fmla="*/ 120610 w 139908"/>
                                <a:gd name="connsiteY1" fmla="*/ 3713 h 151782"/>
                                <a:gd name="connsiteX2" fmla="*/ 2846 w 139908"/>
                                <a:gd name="connsiteY2" fmla="*/ 133599 h 151782"/>
                                <a:gd name="connsiteX3" fmla="*/ 3712 w 139908"/>
                                <a:gd name="connsiteY3" fmla="*/ 149185 h 151782"/>
                                <a:gd name="connsiteX4" fmla="*/ 11506 w 139908"/>
                                <a:gd name="connsiteY4" fmla="*/ 151783 h 151782"/>
                                <a:gd name="connsiteX5" fmla="*/ 11506 w 139908"/>
                                <a:gd name="connsiteY5" fmla="*/ 151783 h 151782"/>
                                <a:gd name="connsiteX6" fmla="*/ 19299 w 139908"/>
                                <a:gd name="connsiteY6" fmla="*/ 148319 h 151782"/>
                                <a:gd name="connsiteX7" fmla="*/ 137062 w 139908"/>
                                <a:gd name="connsiteY7" fmla="*/ 18433 h 151782"/>
                                <a:gd name="connsiteX8" fmla="*/ 136196 w 139908"/>
                                <a:gd name="connsiteY8" fmla="*/ 2846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2">
                                  <a:moveTo>
                                    <a:pt x="136196" y="2846"/>
                                  </a:moveTo>
                                  <a:cubicBezTo>
                                    <a:pt x="131867" y="-1483"/>
                                    <a:pt x="124940" y="-617"/>
                                    <a:pt x="120610" y="3713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042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3"/>
                                    <a:pt x="140526" y="7176"/>
                                    <a:pt x="136196" y="28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4" name="Freeform 274">
                            <a:extLst>
                              <a:ext uri="{FF2B5EF4-FFF2-40B4-BE49-F238E27FC236}">
                                <a16:creationId xmlns:a16="http://schemas.microsoft.com/office/drawing/2014/main" id="{99555F09-D5FC-244F-A0FE-F762A8269C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9253" y="6616871"/>
                              <a:ext cx="115976" cy="94789"/>
                            </a:xfrm>
                            <a:custGeom>
                              <a:avLst/>
                              <a:gdLst>
                                <a:gd name="connsiteX0" fmla="*/ 98253 w 115976"/>
                                <a:gd name="connsiteY0" fmla="*/ 92192 h 94789"/>
                                <a:gd name="connsiteX1" fmla="*/ 105180 w 115976"/>
                                <a:gd name="connsiteY1" fmla="*/ 94789 h 94789"/>
                                <a:gd name="connsiteX2" fmla="*/ 105180 w 115976"/>
                                <a:gd name="connsiteY2" fmla="*/ 94789 h 94789"/>
                                <a:gd name="connsiteX3" fmla="*/ 113839 w 115976"/>
                                <a:gd name="connsiteY3" fmla="*/ 90460 h 94789"/>
                                <a:gd name="connsiteX4" fmla="*/ 112108 w 115976"/>
                                <a:gd name="connsiteY4" fmla="*/ 74874 h 94789"/>
                                <a:gd name="connsiteX5" fmla="*/ 17724 w 115976"/>
                                <a:gd name="connsiteY5" fmla="*/ 2137 h 94789"/>
                                <a:gd name="connsiteX6" fmla="*/ 2137 w 115976"/>
                                <a:gd name="connsiteY6" fmla="*/ 3869 h 94789"/>
                                <a:gd name="connsiteX7" fmla="*/ 3869 w 115976"/>
                                <a:gd name="connsiteY7" fmla="*/ 19456 h 94789"/>
                                <a:gd name="connsiteX8" fmla="*/ 98253 w 115976"/>
                                <a:gd name="connsiteY8" fmla="*/ 92192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976" h="94789">
                                  <a:moveTo>
                                    <a:pt x="98253" y="92192"/>
                                  </a:moveTo>
                                  <a:cubicBezTo>
                                    <a:pt x="99985" y="93924"/>
                                    <a:pt x="102583" y="94789"/>
                                    <a:pt x="105180" y="94789"/>
                                  </a:cubicBezTo>
                                  <a:lnTo>
                                    <a:pt x="105180" y="94789"/>
                                  </a:lnTo>
                                  <a:cubicBezTo>
                                    <a:pt x="108644" y="94789"/>
                                    <a:pt x="112108" y="93058"/>
                                    <a:pt x="113839" y="90460"/>
                                  </a:cubicBezTo>
                                  <a:cubicBezTo>
                                    <a:pt x="117303" y="85265"/>
                                    <a:pt x="116437" y="78337"/>
                                    <a:pt x="112108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ubicBezTo>
                                    <a:pt x="-1326" y="9065"/>
                                    <a:pt x="-460" y="15992"/>
                                    <a:pt x="3869" y="19456"/>
                                  </a:cubicBezTo>
                                  <a:lnTo>
                                    <a:pt x="98253" y="921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5" name="Freeform 275">
                            <a:extLst>
                              <a:ext uri="{FF2B5EF4-FFF2-40B4-BE49-F238E27FC236}">
                                <a16:creationId xmlns:a16="http://schemas.microsoft.com/office/drawing/2014/main" id="{4185D131-B30B-4B46-9AF2-A0ACE28E9C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021" y="5856482"/>
                              <a:ext cx="39153" cy="68067"/>
                            </a:xfrm>
                            <a:custGeom>
                              <a:avLst/>
                              <a:gdLst>
                                <a:gd name="connsiteX0" fmla="*/ 527 w 39153"/>
                                <a:gd name="connsiteY0" fmla="*/ 53347 h 68067"/>
                                <a:gd name="connsiteX1" fmla="*/ 7454 w 39153"/>
                                <a:gd name="connsiteY1" fmla="*/ 67201 h 68067"/>
                                <a:gd name="connsiteX2" fmla="*/ 10918 w 39153"/>
                                <a:gd name="connsiteY2" fmla="*/ 68068 h 68067"/>
                                <a:gd name="connsiteX3" fmla="*/ 21309 w 39153"/>
                                <a:gd name="connsiteY3" fmla="*/ 61140 h 68067"/>
                                <a:gd name="connsiteX4" fmla="*/ 38627 w 39153"/>
                                <a:gd name="connsiteY4" fmla="*/ 14381 h 68067"/>
                                <a:gd name="connsiteX5" fmla="*/ 31699 w 39153"/>
                                <a:gd name="connsiteY5" fmla="*/ 527 h 68067"/>
                                <a:gd name="connsiteX6" fmla="*/ 17845 w 39153"/>
                                <a:gd name="connsiteY6" fmla="*/ 7454 h 68067"/>
                                <a:gd name="connsiteX7" fmla="*/ 527 w 39153"/>
                                <a:gd name="connsiteY7" fmla="*/ 53347 h 680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067">
                                  <a:moveTo>
                                    <a:pt x="527" y="53347"/>
                                  </a:moveTo>
                                  <a:cubicBezTo>
                                    <a:pt x="-1205" y="59408"/>
                                    <a:pt x="1393" y="65470"/>
                                    <a:pt x="7454" y="67201"/>
                                  </a:cubicBezTo>
                                  <a:cubicBezTo>
                                    <a:pt x="8320" y="67201"/>
                                    <a:pt x="10052" y="68068"/>
                                    <a:pt x="10918" y="68068"/>
                                  </a:cubicBezTo>
                                  <a:cubicBezTo>
                                    <a:pt x="15247" y="68068"/>
                                    <a:pt x="19577" y="65470"/>
                                    <a:pt x="21309" y="61140"/>
                                  </a:cubicBezTo>
                                  <a:lnTo>
                                    <a:pt x="38627" y="14381"/>
                                  </a:lnTo>
                                  <a:cubicBezTo>
                                    <a:pt x="40359" y="8320"/>
                                    <a:pt x="37761" y="2258"/>
                                    <a:pt x="31699" y="527"/>
                                  </a:cubicBezTo>
                                  <a:cubicBezTo>
                                    <a:pt x="25638" y="-1205"/>
                                    <a:pt x="19577" y="1392"/>
                                    <a:pt x="17845" y="7454"/>
                                  </a:cubicBezTo>
                                  <a:lnTo>
                                    <a:pt x="527" y="533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6" name="Freeform 276">
                            <a:extLst>
                              <a:ext uri="{FF2B5EF4-FFF2-40B4-BE49-F238E27FC236}">
                                <a16:creationId xmlns:a16="http://schemas.microsoft.com/office/drawing/2014/main" id="{998CA8F8-7AD8-1B44-BA82-71CFEAF01FE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957" y="6258264"/>
                              <a:ext cx="141330" cy="63737"/>
                            </a:xfrm>
                            <a:custGeom>
                              <a:avLst/>
                              <a:gdLst>
                                <a:gd name="connsiteX0" fmla="*/ 140804 w 141330"/>
                                <a:gd name="connsiteY0" fmla="*/ 7454 h 63737"/>
                                <a:gd name="connsiteX1" fmla="*/ 126949 w 141330"/>
                                <a:gd name="connsiteY1" fmla="*/ 527 h 63737"/>
                                <a:gd name="connsiteX2" fmla="*/ 7454 w 141330"/>
                                <a:gd name="connsiteY2" fmla="*/ 42090 h 63737"/>
                                <a:gd name="connsiteX3" fmla="*/ 527 w 141330"/>
                                <a:gd name="connsiteY3" fmla="*/ 55945 h 63737"/>
                                <a:gd name="connsiteX4" fmla="*/ 10918 w 141330"/>
                                <a:gd name="connsiteY4" fmla="*/ 63738 h 63737"/>
                                <a:gd name="connsiteX5" fmla="*/ 14381 w 141330"/>
                                <a:gd name="connsiteY5" fmla="*/ 62872 h 63737"/>
                                <a:gd name="connsiteX6" fmla="*/ 133877 w 141330"/>
                                <a:gd name="connsiteY6" fmla="*/ 21309 h 63737"/>
                                <a:gd name="connsiteX7" fmla="*/ 140804 w 141330"/>
                                <a:gd name="connsiteY7" fmla="*/ 7454 h 637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30" h="63737">
                                  <a:moveTo>
                                    <a:pt x="140804" y="7454"/>
                                  </a:moveTo>
                                  <a:cubicBezTo>
                                    <a:pt x="139072" y="1393"/>
                                    <a:pt x="132145" y="-1205"/>
                                    <a:pt x="126949" y="527"/>
                                  </a:cubicBezTo>
                                  <a:lnTo>
                                    <a:pt x="7454" y="42090"/>
                                  </a:lnTo>
                                  <a:cubicBezTo>
                                    <a:pt x="1393" y="43822"/>
                                    <a:pt x="-1205" y="50749"/>
                                    <a:pt x="527" y="55945"/>
                                  </a:cubicBezTo>
                                  <a:cubicBezTo>
                                    <a:pt x="2259" y="60275"/>
                                    <a:pt x="6588" y="63738"/>
                                    <a:pt x="10918" y="63738"/>
                                  </a:cubicBezTo>
                                  <a:cubicBezTo>
                                    <a:pt x="11784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7" y="21309"/>
                                  </a:lnTo>
                                  <a:cubicBezTo>
                                    <a:pt x="139938" y="19577"/>
                                    <a:pt x="142536" y="13515"/>
                                    <a:pt x="140804" y="7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7" name="Freeform 277">
                            <a:extLst>
                              <a:ext uri="{FF2B5EF4-FFF2-40B4-BE49-F238E27FC236}">
                                <a16:creationId xmlns:a16="http://schemas.microsoft.com/office/drawing/2014/main" id="{32C1EEDB-DB06-F740-B61D-AB2DC59C6A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3618" y="5347320"/>
                              <a:ext cx="65145" cy="121761"/>
                            </a:xfrm>
                            <a:custGeom>
                              <a:avLst/>
                              <a:gdLst>
                                <a:gd name="connsiteX0" fmla="*/ 21316 w 65145"/>
                                <a:gd name="connsiteY0" fmla="*/ 6596 h 121761"/>
                                <a:gd name="connsiteX1" fmla="*/ 6596 w 65145"/>
                                <a:gd name="connsiteY1" fmla="*/ 534 h 121761"/>
                                <a:gd name="connsiteX2" fmla="*/ 534 w 65145"/>
                                <a:gd name="connsiteY2" fmla="*/ 15255 h 121761"/>
                                <a:gd name="connsiteX3" fmla="*/ 43830 w 65145"/>
                                <a:gd name="connsiteY3" fmla="*/ 114834 h 121761"/>
                                <a:gd name="connsiteX4" fmla="*/ 54221 w 65145"/>
                                <a:gd name="connsiteY4" fmla="*/ 121761 h 121761"/>
                                <a:gd name="connsiteX5" fmla="*/ 58550 w 65145"/>
                                <a:gd name="connsiteY5" fmla="*/ 120896 h 121761"/>
                                <a:gd name="connsiteX6" fmla="*/ 64612 w 65145"/>
                                <a:gd name="connsiteY6" fmla="*/ 106175 h 121761"/>
                                <a:gd name="connsiteX7" fmla="*/ 21316 w 65145"/>
                                <a:gd name="connsiteY7" fmla="*/ 6596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145" h="121761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1"/>
                                    <a:pt x="54221" y="121761"/>
                                  </a:cubicBezTo>
                                  <a:cubicBezTo>
                                    <a:pt x="55952" y="121761"/>
                                    <a:pt x="56818" y="121761"/>
                                    <a:pt x="58550" y="120896"/>
                                  </a:cubicBezTo>
                                  <a:cubicBezTo>
                                    <a:pt x="63746" y="118298"/>
                                    <a:pt x="66343" y="112237"/>
                                    <a:pt x="64612" y="106175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8" name="Freeform 278">
                            <a:extLst>
                              <a:ext uri="{FF2B5EF4-FFF2-40B4-BE49-F238E27FC236}">
                                <a16:creationId xmlns:a16="http://schemas.microsoft.com/office/drawing/2014/main" id="{A5B1728D-63EA-7D4B-92B0-C86C1761ED16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7838" y="5468215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79" name="Freeform 279">
                            <a:extLst>
                              <a:ext uri="{FF2B5EF4-FFF2-40B4-BE49-F238E27FC236}">
                                <a16:creationId xmlns:a16="http://schemas.microsoft.com/office/drawing/2014/main" id="{0C0B2E38-EB25-BD45-9201-55B6547F3EEA}"/>
                              </a:ext>
                            </a:extLst>
                          </wps:cNvPr>
                          <wps:cNvSpPr/>
                          <wps:spPr>
                            <a:xfrm>
                              <a:off x="593860" y="6146069"/>
                              <a:ext cx="139384" cy="81548"/>
                            </a:xfrm>
                            <a:custGeom>
                              <a:avLst/>
                              <a:gdLst>
                                <a:gd name="connsiteX0" fmla="*/ 137833 w 139384"/>
                                <a:gd name="connsiteY0" fmla="*/ 6215 h 81548"/>
                                <a:gd name="connsiteX1" fmla="*/ 123112 w 139384"/>
                                <a:gd name="connsiteY1" fmla="*/ 1019 h 81548"/>
                                <a:gd name="connsiteX2" fmla="*/ 6215 w 139384"/>
                                <a:gd name="connsiteY2" fmla="*/ 60767 h 81548"/>
                                <a:gd name="connsiteX3" fmla="*/ 1019 w 139384"/>
                                <a:gd name="connsiteY3" fmla="*/ 75487 h 81548"/>
                                <a:gd name="connsiteX4" fmla="*/ 10544 w 139384"/>
                                <a:gd name="connsiteY4" fmla="*/ 81549 h 81548"/>
                                <a:gd name="connsiteX5" fmla="*/ 10544 w 139384"/>
                                <a:gd name="connsiteY5" fmla="*/ 81549 h 81548"/>
                                <a:gd name="connsiteX6" fmla="*/ 15740 w 139384"/>
                                <a:gd name="connsiteY6" fmla="*/ 80683 h 81548"/>
                                <a:gd name="connsiteX7" fmla="*/ 132637 w 139384"/>
                                <a:gd name="connsiteY7" fmla="*/ 20935 h 81548"/>
                                <a:gd name="connsiteX8" fmla="*/ 137833 w 139384"/>
                                <a:gd name="connsiteY8" fmla="*/ 6215 h 81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384" h="81548">
                                  <a:moveTo>
                                    <a:pt x="137833" y="6215"/>
                                  </a:move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4"/>
                                    <a:pt x="-1579" y="70292"/>
                                    <a:pt x="1019" y="75487"/>
                                  </a:cubicBezTo>
                                  <a:cubicBezTo>
                                    <a:pt x="2751" y="78951"/>
                                    <a:pt x="7080" y="81549"/>
                                    <a:pt x="10544" y="81549"/>
                                  </a:cubicBezTo>
                                  <a:lnTo>
                                    <a:pt x="10544" y="81549"/>
                                  </a:lnTo>
                                  <a:cubicBezTo>
                                    <a:pt x="12276" y="81549"/>
                                    <a:pt x="14008" y="81549"/>
                                    <a:pt x="15740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8699" y="18337"/>
                                    <a:pt x="141296" y="11410"/>
                                    <a:pt x="137833" y="62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0" name="Freeform 280">
                            <a:extLst>
                              <a:ext uri="{FF2B5EF4-FFF2-40B4-BE49-F238E27FC236}">
                                <a16:creationId xmlns:a16="http://schemas.microsoft.com/office/drawing/2014/main" id="{79FC1B2E-7A03-9542-A369-AF524E00AB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660688" y="5335731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1" name="Freeform 281">
                            <a:extLst>
                              <a:ext uri="{FF2B5EF4-FFF2-40B4-BE49-F238E27FC236}">
                                <a16:creationId xmlns:a16="http://schemas.microsoft.com/office/drawing/2014/main" id="{DCB86BC1-EB26-A94B-8E10-2C5B635ABAC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681" y="5939159"/>
                              <a:ext cx="106304" cy="148181"/>
                            </a:xfrm>
                            <a:custGeom>
                              <a:avLst/>
                              <a:gdLst>
                                <a:gd name="connsiteX0" fmla="*/ 4882 w 106304"/>
                                <a:gd name="connsiteY0" fmla="*/ 146449 h 148181"/>
                                <a:gd name="connsiteX1" fmla="*/ 10943 w 106304"/>
                                <a:gd name="connsiteY1" fmla="*/ 148181 h 148181"/>
                                <a:gd name="connsiteX2" fmla="*/ 19603 w 106304"/>
                                <a:gd name="connsiteY2" fmla="*/ 142986 h 148181"/>
                                <a:gd name="connsiteX3" fmla="*/ 104462 w 106304"/>
                                <a:gd name="connsiteY3" fmla="*/ 17429 h 148181"/>
                                <a:gd name="connsiteX4" fmla="*/ 101864 w 106304"/>
                                <a:gd name="connsiteY4" fmla="*/ 1842 h 148181"/>
                                <a:gd name="connsiteX5" fmla="*/ 86278 w 106304"/>
                                <a:gd name="connsiteY5" fmla="*/ 4440 h 148181"/>
                                <a:gd name="connsiteX6" fmla="*/ 1419 w 106304"/>
                                <a:gd name="connsiteY6" fmla="*/ 129997 h 148181"/>
                                <a:gd name="connsiteX7" fmla="*/ 4882 w 106304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304" h="148181">
                                  <a:moveTo>
                                    <a:pt x="4882" y="146449"/>
                                  </a:moveTo>
                                  <a:cubicBezTo>
                                    <a:pt x="6614" y="147315"/>
                                    <a:pt x="9212" y="148181"/>
                                    <a:pt x="10943" y="148181"/>
                                  </a:cubicBezTo>
                                  <a:cubicBezTo>
                                    <a:pt x="14407" y="148181"/>
                                    <a:pt x="17871" y="146449"/>
                                    <a:pt x="19603" y="142986"/>
                                  </a:cubicBezTo>
                                  <a:lnTo>
                                    <a:pt x="104462" y="17429"/>
                                  </a:lnTo>
                                  <a:cubicBezTo>
                                    <a:pt x="107925" y="12233"/>
                                    <a:pt x="106194" y="5306"/>
                                    <a:pt x="101864" y="1842"/>
                                  </a:cubicBezTo>
                                  <a:cubicBezTo>
                                    <a:pt x="96669" y="-1621"/>
                                    <a:pt x="89741" y="111"/>
                                    <a:pt x="86278" y="4440"/>
                                  </a:cubicBezTo>
                                  <a:lnTo>
                                    <a:pt x="1419" y="129997"/>
                                  </a:lnTo>
                                  <a:cubicBezTo>
                                    <a:pt x="-1179" y="136058"/>
                                    <a:pt x="-313" y="142986"/>
                                    <a:pt x="4882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2" name="Freeform 282">
                            <a:extLst>
                              <a:ext uri="{FF2B5EF4-FFF2-40B4-BE49-F238E27FC236}">
                                <a16:creationId xmlns:a16="http://schemas.microsoft.com/office/drawing/2014/main" id="{AE56CBD4-A55E-7442-9B06-5995AA15F93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8763" y="5824875"/>
                              <a:ext cx="77931" cy="24340"/>
                            </a:xfrm>
                            <a:custGeom>
                              <a:avLst/>
                              <a:gdLst>
                                <a:gd name="connsiteX0" fmla="*/ 66675 w 77931"/>
                                <a:gd name="connsiteY0" fmla="*/ 24340 h 24340"/>
                                <a:gd name="connsiteX1" fmla="*/ 77932 w 77931"/>
                                <a:gd name="connsiteY1" fmla="*/ 13949 h 24340"/>
                                <a:gd name="connsiteX2" fmla="*/ 67541 w 77931"/>
                                <a:gd name="connsiteY2" fmla="*/ 2692 h 24340"/>
                                <a:gd name="connsiteX3" fmla="*/ 11257 w 77931"/>
                                <a:gd name="connsiteY3" fmla="*/ 95 h 24340"/>
                                <a:gd name="connsiteX4" fmla="*/ 0 w 77931"/>
                                <a:gd name="connsiteY4" fmla="*/ 10486 h 24340"/>
                                <a:gd name="connsiteX5" fmla="*/ 10391 w 77931"/>
                                <a:gd name="connsiteY5" fmla="*/ 21743 h 24340"/>
                                <a:gd name="connsiteX6" fmla="*/ 66675 w 77931"/>
                                <a:gd name="connsiteY6" fmla="*/ 24340 h 24340"/>
                                <a:gd name="connsiteX7" fmla="*/ 66675 w 77931"/>
                                <a:gd name="connsiteY7" fmla="*/ 24340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7931" h="24340">
                                  <a:moveTo>
                                    <a:pt x="66675" y="24340"/>
                                  </a:moveTo>
                                  <a:cubicBezTo>
                                    <a:pt x="72736" y="24340"/>
                                    <a:pt x="77066" y="20011"/>
                                    <a:pt x="77932" y="13949"/>
                                  </a:cubicBezTo>
                                  <a:cubicBezTo>
                                    <a:pt x="77932" y="7888"/>
                                    <a:pt x="73602" y="2692"/>
                                    <a:pt x="67541" y="2692"/>
                                  </a:cubicBezTo>
                                  <a:lnTo>
                                    <a:pt x="11257" y="95"/>
                                  </a:lnTo>
                                  <a:cubicBezTo>
                                    <a:pt x="5195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3"/>
                                    <a:pt x="10391" y="21743"/>
                                  </a:cubicBezTo>
                                  <a:lnTo>
                                    <a:pt x="66675" y="24340"/>
                                  </a:lnTo>
                                  <a:cubicBezTo>
                                    <a:pt x="66675" y="24340"/>
                                    <a:pt x="66675" y="24340"/>
                                    <a:pt x="66675" y="243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3" name="Freeform 283">
                            <a:extLst>
                              <a:ext uri="{FF2B5EF4-FFF2-40B4-BE49-F238E27FC236}">
                                <a16:creationId xmlns:a16="http://schemas.microsoft.com/office/drawing/2014/main" id="{8F3E0CAF-51FE-704E-9C6A-F282D0E069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81842" y="6738351"/>
                              <a:ext cx="138851" cy="81548"/>
                            </a:xfrm>
                            <a:custGeom>
                              <a:avLst/>
                              <a:gdLst>
                                <a:gd name="connsiteX0" fmla="*/ 10544 w 138851"/>
                                <a:gd name="connsiteY0" fmla="*/ 81548 h 81548"/>
                                <a:gd name="connsiteX1" fmla="*/ 10544 w 138851"/>
                                <a:gd name="connsiteY1" fmla="*/ 81548 h 81548"/>
                                <a:gd name="connsiteX2" fmla="*/ 15739 w 138851"/>
                                <a:gd name="connsiteY2" fmla="*/ 80683 h 81548"/>
                                <a:gd name="connsiteX3" fmla="*/ 132637 w 138851"/>
                                <a:gd name="connsiteY3" fmla="*/ 20935 h 81548"/>
                                <a:gd name="connsiteX4" fmla="*/ 137833 w 138851"/>
                                <a:gd name="connsiteY4" fmla="*/ 6215 h 81548"/>
                                <a:gd name="connsiteX5" fmla="*/ 123112 w 138851"/>
                                <a:gd name="connsiteY5" fmla="*/ 1019 h 81548"/>
                                <a:gd name="connsiteX6" fmla="*/ 6215 w 138851"/>
                                <a:gd name="connsiteY6" fmla="*/ 60767 h 81548"/>
                                <a:gd name="connsiteX7" fmla="*/ 1019 w 138851"/>
                                <a:gd name="connsiteY7" fmla="*/ 75488 h 81548"/>
                                <a:gd name="connsiteX8" fmla="*/ 10544 w 138851"/>
                                <a:gd name="connsiteY8" fmla="*/ 81548 h 81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1548">
                                  <a:moveTo>
                                    <a:pt x="10544" y="81548"/>
                                  </a:moveTo>
                                  <a:lnTo>
                                    <a:pt x="10544" y="81548"/>
                                  </a:lnTo>
                                  <a:cubicBezTo>
                                    <a:pt x="12276" y="81548"/>
                                    <a:pt x="14008" y="81548"/>
                                    <a:pt x="15739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7833" y="18337"/>
                                    <a:pt x="140430" y="11410"/>
                                    <a:pt x="137833" y="6215"/>
                                  </a:cubicBez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5"/>
                                    <a:pt x="-1579" y="70292"/>
                                    <a:pt x="1019" y="75488"/>
                                  </a:cubicBezTo>
                                  <a:cubicBezTo>
                                    <a:pt x="2751" y="78951"/>
                                    <a:pt x="6215" y="81548"/>
                                    <a:pt x="10544" y="815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4" name="Freeform 284">
                            <a:extLst>
                              <a:ext uri="{FF2B5EF4-FFF2-40B4-BE49-F238E27FC236}">
                                <a16:creationId xmlns:a16="http://schemas.microsoft.com/office/drawing/2014/main" id="{BC29F12A-BD43-5C45-864B-667D27E59B6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5219" y="5765978"/>
                              <a:ext cx="84213" cy="32148"/>
                            </a:xfrm>
                            <a:custGeom>
                              <a:avLst/>
                              <a:gdLst>
                                <a:gd name="connsiteX0" fmla="*/ 74579 w 84213"/>
                                <a:gd name="connsiteY0" fmla="*/ 9635 h 32148"/>
                                <a:gd name="connsiteX1" fmla="*/ 13099 w 84213"/>
                                <a:gd name="connsiteY1" fmla="*/ 110 h 32148"/>
                                <a:gd name="connsiteX2" fmla="*/ 110 w 84213"/>
                                <a:gd name="connsiteY2" fmla="*/ 9635 h 32148"/>
                                <a:gd name="connsiteX3" fmla="*/ 9635 w 84213"/>
                                <a:gd name="connsiteY3" fmla="*/ 22624 h 32148"/>
                                <a:gd name="connsiteX4" fmla="*/ 71115 w 84213"/>
                                <a:gd name="connsiteY4" fmla="*/ 32149 h 32148"/>
                                <a:gd name="connsiteX5" fmla="*/ 72847 w 84213"/>
                                <a:gd name="connsiteY5" fmla="*/ 32149 h 32148"/>
                                <a:gd name="connsiteX6" fmla="*/ 84104 w 84213"/>
                                <a:gd name="connsiteY6" fmla="*/ 22624 h 32148"/>
                                <a:gd name="connsiteX7" fmla="*/ 74579 w 84213"/>
                                <a:gd name="connsiteY7" fmla="*/ 9635 h 321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13" h="32148">
                                  <a:moveTo>
                                    <a:pt x="74579" y="9635"/>
                                  </a:moveTo>
                                  <a:lnTo>
                                    <a:pt x="13099" y="110"/>
                                  </a:lnTo>
                                  <a:cubicBezTo>
                                    <a:pt x="7038" y="-756"/>
                                    <a:pt x="1842" y="3574"/>
                                    <a:pt x="110" y="9635"/>
                                  </a:cubicBez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1115" y="32149"/>
                                  </a:lnTo>
                                  <a:cubicBezTo>
                                    <a:pt x="71981" y="32149"/>
                                    <a:pt x="71981" y="32149"/>
                                    <a:pt x="72847" y="32149"/>
                                  </a:cubicBezTo>
                                  <a:cubicBezTo>
                                    <a:pt x="78042" y="32149"/>
                                    <a:pt x="83238" y="28685"/>
                                    <a:pt x="84104" y="22624"/>
                                  </a:cubicBezTo>
                                  <a:cubicBezTo>
                                    <a:pt x="84969" y="16562"/>
                                    <a:pt x="80640" y="10501"/>
                                    <a:pt x="74579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5" name="Freeform 285">
                            <a:extLst>
                              <a:ext uri="{FF2B5EF4-FFF2-40B4-BE49-F238E27FC236}">
                                <a16:creationId xmlns:a16="http://schemas.microsoft.com/office/drawing/2014/main" id="{CD5179C8-2057-6D45-B973-CCC6FA42D4C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2281" y="5690304"/>
                              <a:ext cx="79254" cy="39416"/>
                            </a:xfrm>
                            <a:custGeom>
                              <a:avLst/>
                              <a:gdLst>
                                <a:gd name="connsiteX0" fmla="*/ 71455 w 79254"/>
                                <a:gd name="connsiteY0" fmla="*/ 17769 h 39416"/>
                                <a:gd name="connsiteX1" fmla="*/ 14305 w 79254"/>
                                <a:gd name="connsiteY1" fmla="*/ 451 h 39416"/>
                                <a:gd name="connsiteX2" fmla="*/ 450 w 79254"/>
                                <a:gd name="connsiteY2" fmla="*/ 7378 h 39416"/>
                                <a:gd name="connsiteX3" fmla="*/ 7378 w 79254"/>
                                <a:gd name="connsiteY3" fmla="*/ 21232 h 39416"/>
                                <a:gd name="connsiteX4" fmla="*/ 64528 w 79254"/>
                                <a:gd name="connsiteY4" fmla="*/ 38550 h 39416"/>
                                <a:gd name="connsiteX5" fmla="*/ 67991 w 79254"/>
                                <a:gd name="connsiteY5" fmla="*/ 39416 h 39416"/>
                                <a:gd name="connsiteX6" fmla="*/ 78382 w 79254"/>
                                <a:gd name="connsiteY6" fmla="*/ 31623 h 39416"/>
                                <a:gd name="connsiteX7" fmla="*/ 71455 w 79254"/>
                                <a:gd name="connsiteY7" fmla="*/ 17769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9254" h="39416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2"/>
                                  </a:cubicBezTo>
                                  <a:lnTo>
                                    <a:pt x="64528" y="38550"/>
                                  </a:lnTo>
                                  <a:cubicBezTo>
                                    <a:pt x="65394" y="38550"/>
                                    <a:pt x="66260" y="39416"/>
                                    <a:pt x="67991" y="39416"/>
                                  </a:cubicBezTo>
                                  <a:cubicBezTo>
                                    <a:pt x="72321" y="39416"/>
                                    <a:pt x="76651" y="35953"/>
                                    <a:pt x="78382" y="31623"/>
                                  </a:cubicBezTo>
                                  <a:cubicBezTo>
                                    <a:pt x="80980" y="26428"/>
                                    <a:pt x="77516" y="20366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6" name="Freeform 286">
                            <a:extLst>
                              <a:ext uri="{FF2B5EF4-FFF2-40B4-BE49-F238E27FC236}">
                                <a16:creationId xmlns:a16="http://schemas.microsoft.com/office/drawing/2014/main" id="{ABB69D30-C418-1F4D-B7E2-2B6B85C03B3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479" y="5821506"/>
                              <a:ext cx="39831" cy="18184"/>
                            </a:xfrm>
                            <a:custGeom>
                              <a:avLst/>
                              <a:gdLst>
                                <a:gd name="connsiteX0" fmla="*/ 0 w 39831"/>
                                <a:gd name="connsiteY0" fmla="*/ 0 h 18184"/>
                                <a:gd name="connsiteX1" fmla="*/ 38100 w 39831"/>
                                <a:gd name="connsiteY1" fmla="*/ 18184 h 18184"/>
                                <a:gd name="connsiteX2" fmla="*/ 39832 w 39831"/>
                                <a:gd name="connsiteY2" fmla="*/ 12989 h 18184"/>
                                <a:gd name="connsiteX3" fmla="*/ 29441 w 39831"/>
                                <a:gd name="connsiteY3" fmla="*/ 1732 h 18184"/>
                                <a:gd name="connsiteX4" fmla="*/ 0 w 39831"/>
                                <a:gd name="connsiteY4" fmla="*/ 0 h 1818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39831" h="18184">
                                  <a:moveTo>
                                    <a:pt x="0" y="0"/>
                                  </a:moveTo>
                                  <a:cubicBezTo>
                                    <a:pt x="12989" y="5196"/>
                                    <a:pt x="25977" y="11257"/>
                                    <a:pt x="38100" y="18184"/>
                                  </a:cubicBezTo>
                                  <a:cubicBezTo>
                                    <a:pt x="38966" y="16452"/>
                                    <a:pt x="39832" y="14721"/>
                                    <a:pt x="39832" y="12989"/>
                                  </a:cubicBezTo>
                                  <a:cubicBezTo>
                                    <a:pt x="39832" y="6927"/>
                                    <a:pt x="35502" y="1732"/>
                                    <a:pt x="29441" y="1732"/>
                                  </a:cubicBez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7" name="Freeform 287">
                            <a:extLst>
                              <a:ext uri="{FF2B5EF4-FFF2-40B4-BE49-F238E27FC236}">
                                <a16:creationId xmlns:a16="http://schemas.microsoft.com/office/drawing/2014/main" id="{8D4D9B95-D73B-E549-98C3-EDCCE998DE4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067" y="5718456"/>
                              <a:ext cx="89223" cy="43302"/>
                            </a:xfrm>
                            <a:custGeom>
                              <a:avLst/>
                              <a:gdLst>
                                <a:gd name="connsiteX0" fmla="*/ 450 w 89223"/>
                                <a:gd name="connsiteY0" fmla="*/ 7800 h 43302"/>
                                <a:gd name="connsiteX1" fmla="*/ 7378 w 89223"/>
                                <a:gd name="connsiteY1" fmla="*/ 21655 h 43302"/>
                                <a:gd name="connsiteX2" fmla="*/ 74919 w 89223"/>
                                <a:gd name="connsiteY2" fmla="*/ 42436 h 43302"/>
                                <a:gd name="connsiteX3" fmla="*/ 78382 w 89223"/>
                                <a:gd name="connsiteY3" fmla="*/ 43302 h 43302"/>
                                <a:gd name="connsiteX4" fmla="*/ 88773 w 89223"/>
                                <a:gd name="connsiteY4" fmla="*/ 35509 h 43302"/>
                                <a:gd name="connsiteX5" fmla="*/ 81846 w 89223"/>
                                <a:gd name="connsiteY5" fmla="*/ 21655 h 43302"/>
                                <a:gd name="connsiteX6" fmla="*/ 14305 w 89223"/>
                                <a:gd name="connsiteY6" fmla="*/ 873 h 43302"/>
                                <a:gd name="connsiteX7" fmla="*/ 450 w 89223"/>
                                <a:gd name="connsiteY7" fmla="*/ 7800 h 433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3302">
                                  <a:moveTo>
                                    <a:pt x="450" y="7800"/>
                                  </a:moveTo>
                                  <a:cubicBezTo>
                                    <a:pt x="-1281" y="13861"/>
                                    <a:pt x="2182" y="19923"/>
                                    <a:pt x="7378" y="21655"/>
                                  </a:cubicBezTo>
                                  <a:lnTo>
                                    <a:pt x="74919" y="42436"/>
                                  </a:lnTo>
                                  <a:cubicBezTo>
                                    <a:pt x="75785" y="42436"/>
                                    <a:pt x="76651" y="43302"/>
                                    <a:pt x="78382" y="43302"/>
                                  </a:cubicBezTo>
                                  <a:cubicBezTo>
                                    <a:pt x="83578" y="43302"/>
                                    <a:pt x="87907" y="39839"/>
                                    <a:pt x="88773" y="35509"/>
                                  </a:cubicBezTo>
                                  <a:cubicBezTo>
                                    <a:pt x="90505" y="29448"/>
                                    <a:pt x="87041" y="23386"/>
                                    <a:pt x="81846" y="21655"/>
                                  </a:cubicBezTo>
                                  <a:lnTo>
                                    <a:pt x="14305" y="873"/>
                                  </a:lnTo>
                                  <a:cubicBezTo>
                                    <a:pt x="8244" y="-1725"/>
                                    <a:pt x="2182" y="1738"/>
                                    <a:pt x="450" y="780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8" name="Freeform 288">
                            <a:extLst>
                              <a:ext uri="{FF2B5EF4-FFF2-40B4-BE49-F238E27FC236}">
                                <a16:creationId xmlns:a16="http://schemas.microsoft.com/office/drawing/2014/main" id="{81283A84-5E44-B44C-BD4F-3826925306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4259" y="6509730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80704 w 92135"/>
                                <a:gd name="connsiteY0" fmla="*/ 111877 h 111876"/>
                                <a:gd name="connsiteX1" fmla="*/ 87631 w 92135"/>
                                <a:gd name="connsiteY1" fmla="*/ 109279 h 111876"/>
                                <a:gd name="connsiteX2" fmla="*/ 89363 w 92135"/>
                                <a:gd name="connsiteY2" fmla="*/ 93692 h 111876"/>
                                <a:gd name="connsiteX3" fmla="*/ 20090 w 92135"/>
                                <a:gd name="connsiteY3" fmla="*/ 4504 h 111876"/>
                                <a:gd name="connsiteX4" fmla="*/ 4504 w 92135"/>
                                <a:gd name="connsiteY4" fmla="*/ 2772 h 111876"/>
                                <a:gd name="connsiteX5" fmla="*/ 2772 w 92135"/>
                                <a:gd name="connsiteY5" fmla="*/ 18359 h 111876"/>
                                <a:gd name="connsiteX6" fmla="*/ 72045 w 92135"/>
                                <a:gd name="connsiteY6" fmla="*/ 107547 h 111876"/>
                                <a:gd name="connsiteX7" fmla="*/ 80704 w 92135"/>
                                <a:gd name="connsiteY7" fmla="*/ 11187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80704" y="111877"/>
                                  </a:move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9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89" name="Freeform 289">
                            <a:extLst>
                              <a:ext uri="{FF2B5EF4-FFF2-40B4-BE49-F238E27FC236}">
                                <a16:creationId xmlns:a16="http://schemas.microsoft.com/office/drawing/2014/main" id="{9FD9C66A-D384-C04F-A0D1-1CDC906365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43465" y="6167465"/>
                              <a:ext cx="48435" cy="42835"/>
                            </a:xfrm>
                            <a:custGeom>
                              <a:avLst/>
                              <a:gdLst>
                                <a:gd name="connsiteX0" fmla="*/ 37639 w 48435"/>
                                <a:gd name="connsiteY0" fmla="*/ 42835 h 42835"/>
                                <a:gd name="connsiteX1" fmla="*/ 46298 w 48435"/>
                                <a:gd name="connsiteY1" fmla="*/ 38506 h 42835"/>
                                <a:gd name="connsiteX2" fmla="*/ 44567 w 48435"/>
                                <a:gd name="connsiteY2" fmla="*/ 22919 h 42835"/>
                                <a:gd name="connsiteX3" fmla="*/ 17724 w 48435"/>
                                <a:gd name="connsiteY3" fmla="*/ 2137 h 42835"/>
                                <a:gd name="connsiteX4" fmla="*/ 2137 w 48435"/>
                                <a:gd name="connsiteY4" fmla="*/ 3869 h 42835"/>
                                <a:gd name="connsiteX5" fmla="*/ 3869 w 48435"/>
                                <a:gd name="connsiteY5" fmla="*/ 19455 h 42835"/>
                                <a:gd name="connsiteX6" fmla="*/ 30712 w 48435"/>
                                <a:gd name="connsiteY6" fmla="*/ 40237 h 42835"/>
                                <a:gd name="connsiteX7" fmla="*/ 37639 w 48435"/>
                                <a:gd name="connsiteY7" fmla="*/ 42835 h 4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5">
                                  <a:moveTo>
                                    <a:pt x="37639" y="42835"/>
                                  </a:moveTo>
                                  <a:cubicBezTo>
                                    <a:pt x="41103" y="42835"/>
                                    <a:pt x="44567" y="41103"/>
                                    <a:pt x="46298" y="38506"/>
                                  </a:cubicBezTo>
                                  <a:cubicBezTo>
                                    <a:pt x="49762" y="33310"/>
                                    <a:pt x="48897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7"/>
                                    <a:pt x="6467" y="-460"/>
                                    <a:pt x="2137" y="3869"/>
                                  </a:cubicBezTo>
                                  <a:cubicBezTo>
                                    <a:pt x="-1327" y="9064"/>
                                    <a:pt x="-460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0" name="Freeform 290">
                            <a:extLst>
                              <a:ext uri="{FF2B5EF4-FFF2-40B4-BE49-F238E27FC236}">
                                <a16:creationId xmlns:a16="http://schemas.microsoft.com/office/drawing/2014/main" id="{B53CB2A1-2A4A-C74E-B1D5-FDE4E8793CE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50347" y="6448764"/>
                              <a:ext cx="39077" cy="68067"/>
                            </a:xfrm>
                            <a:custGeom>
                              <a:avLst/>
                              <a:gdLst>
                                <a:gd name="connsiteX0" fmla="*/ 7378 w 39077"/>
                                <a:gd name="connsiteY0" fmla="*/ 67202 h 68067"/>
                                <a:gd name="connsiteX1" fmla="*/ 10841 w 39077"/>
                                <a:gd name="connsiteY1" fmla="*/ 68068 h 68067"/>
                                <a:gd name="connsiteX2" fmla="*/ 21232 w 39077"/>
                                <a:gd name="connsiteY2" fmla="*/ 61140 h 68067"/>
                                <a:gd name="connsiteX3" fmla="*/ 38551 w 39077"/>
                                <a:gd name="connsiteY3" fmla="*/ 14382 h 68067"/>
                                <a:gd name="connsiteX4" fmla="*/ 31623 w 39077"/>
                                <a:gd name="connsiteY4" fmla="*/ 527 h 68067"/>
                                <a:gd name="connsiteX5" fmla="*/ 17769 w 39077"/>
                                <a:gd name="connsiteY5" fmla="*/ 7454 h 68067"/>
                                <a:gd name="connsiteX6" fmla="*/ 450 w 39077"/>
                                <a:gd name="connsiteY6" fmla="*/ 54213 h 68067"/>
                                <a:gd name="connsiteX7" fmla="*/ 7378 w 39077"/>
                                <a:gd name="connsiteY7" fmla="*/ 67202 h 680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077" h="68067">
                                  <a:moveTo>
                                    <a:pt x="7378" y="67202"/>
                                  </a:moveTo>
                                  <a:cubicBezTo>
                                    <a:pt x="8244" y="67202"/>
                                    <a:pt x="9976" y="68068"/>
                                    <a:pt x="10841" y="68068"/>
                                  </a:cubicBezTo>
                                  <a:cubicBezTo>
                                    <a:pt x="15171" y="68068"/>
                                    <a:pt x="19500" y="65470"/>
                                    <a:pt x="21232" y="61140"/>
                                  </a:cubicBezTo>
                                  <a:lnTo>
                                    <a:pt x="38551" y="14382"/>
                                  </a:lnTo>
                                  <a:cubicBezTo>
                                    <a:pt x="40282" y="8320"/>
                                    <a:pt x="37685" y="2259"/>
                                    <a:pt x="31623" y="527"/>
                                  </a:cubicBezTo>
                                  <a:cubicBezTo>
                                    <a:pt x="25562" y="-1205"/>
                                    <a:pt x="19500" y="1393"/>
                                    <a:pt x="17769" y="7454"/>
                                  </a:cubicBezTo>
                                  <a:lnTo>
                                    <a:pt x="450" y="54213"/>
                                  </a:lnTo>
                                  <a:cubicBezTo>
                                    <a:pt x="-1281" y="58543"/>
                                    <a:pt x="2182" y="65470"/>
                                    <a:pt x="7378" y="672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1" name="Freeform 291">
                            <a:extLst>
                              <a:ext uri="{FF2B5EF4-FFF2-40B4-BE49-F238E27FC236}">
                                <a16:creationId xmlns:a16="http://schemas.microsoft.com/office/drawing/2014/main" id="{A32A596F-AE1B-9C46-AABE-DA9B3DD5C10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88002" y="6312892"/>
                              <a:ext cx="89223" cy="42880"/>
                            </a:xfrm>
                            <a:custGeom>
                              <a:avLst/>
                              <a:gdLst>
                                <a:gd name="connsiteX0" fmla="*/ 78382 w 89223"/>
                                <a:gd name="connsiteY0" fmla="*/ 42880 h 42880"/>
                                <a:gd name="connsiteX1" fmla="*/ 88773 w 89223"/>
                                <a:gd name="connsiteY1" fmla="*/ 35087 h 42880"/>
                                <a:gd name="connsiteX2" fmla="*/ 81846 w 89223"/>
                                <a:gd name="connsiteY2" fmla="*/ 21232 h 42880"/>
                                <a:gd name="connsiteX3" fmla="*/ 14305 w 89223"/>
                                <a:gd name="connsiteY3" fmla="*/ 450 h 42880"/>
                                <a:gd name="connsiteX4" fmla="*/ 451 w 89223"/>
                                <a:gd name="connsiteY4" fmla="*/ 7378 h 42880"/>
                                <a:gd name="connsiteX5" fmla="*/ 7378 w 89223"/>
                                <a:gd name="connsiteY5" fmla="*/ 21232 h 42880"/>
                                <a:gd name="connsiteX6" fmla="*/ 74919 w 89223"/>
                                <a:gd name="connsiteY6" fmla="*/ 42014 h 42880"/>
                                <a:gd name="connsiteX7" fmla="*/ 78382 w 89223"/>
                                <a:gd name="connsiteY7" fmla="*/ 42880 h 42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80">
                                  <a:moveTo>
                                    <a:pt x="78382" y="42880"/>
                                  </a:moveTo>
                                  <a:cubicBezTo>
                                    <a:pt x="83578" y="42880"/>
                                    <a:pt x="87907" y="39416"/>
                                    <a:pt x="88773" y="35087"/>
                                  </a:cubicBezTo>
                                  <a:cubicBezTo>
                                    <a:pt x="90505" y="29026"/>
                                    <a:pt x="87041" y="22964"/>
                                    <a:pt x="81846" y="21232"/>
                                  </a:cubicBezTo>
                                  <a:lnTo>
                                    <a:pt x="14305" y="450"/>
                                  </a:lnTo>
                                  <a:cubicBezTo>
                                    <a:pt x="8243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74919" y="42014"/>
                                  </a:lnTo>
                                  <a:cubicBezTo>
                                    <a:pt x="75784" y="42880"/>
                                    <a:pt x="76650" y="42880"/>
                                    <a:pt x="78382" y="428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2" name="Freeform 292">
                            <a:extLst>
                              <a:ext uri="{FF2B5EF4-FFF2-40B4-BE49-F238E27FC236}">
                                <a16:creationId xmlns:a16="http://schemas.microsoft.com/office/drawing/2014/main" id="{439551CF-F7F5-9342-9BAC-2EE51B602BA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41623" y="6163470"/>
                              <a:ext cx="156004" cy="103113"/>
                            </a:xfrm>
                            <a:custGeom>
                              <a:avLst/>
                              <a:gdLst>
                                <a:gd name="connsiteX0" fmla="*/ 154202 w 156004"/>
                                <a:gd name="connsiteY0" fmla="*/ 97918 h 103113"/>
                                <a:gd name="connsiteX1" fmla="*/ 150739 w 156004"/>
                                <a:gd name="connsiteY1" fmla="*/ 83198 h 103113"/>
                                <a:gd name="connsiteX2" fmla="*/ 16523 w 156004"/>
                                <a:gd name="connsiteY2" fmla="*/ 1802 h 103113"/>
                                <a:gd name="connsiteX3" fmla="*/ 1802 w 156004"/>
                                <a:gd name="connsiteY3" fmla="*/ 5266 h 103113"/>
                                <a:gd name="connsiteX4" fmla="*/ 5265 w 156004"/>
                                <a:gd name="connsiteY4" fmla="*/ 19986 h 103113"/>
                                <a:gd name="connsiteX5" fmla="*/ 139481 w 156004"/>
                                <a:gd name="connsiteY5" fmla="*/ 101382 h 103113"/>
                                <a:gd name="connsiteX6" fmla="*/ 145543 w 156004"/>
                                <a:gd name="connsiteY6" fmla="*/ 103114 h 103113"/>
                                <a:gd name="connsiteX7" fmla="*/ 154202 w 156004"/>
                                <a:gd name="connsiteY7" fmla="*/ 97918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4" h="103113">
                                  <a:moveTo>
                                    <a:pt x="154202" y="97918"/>
                                  </a:moveTo>
                                  <a:cubicBezTo>
                                    <a:pt x="157666" y="92723"/>
                                    <a:pt x="155934" y="85795"/>
                                    <a:pt x="150739" y="83198"/>
                                  </a:cubicBezTo>
                                  <a:lnTo>
                                    <a:pt x="16523" y="1802"/>
                                  </a:lnTo>
                                  <a:cubicBezTo>
                                    <a:pt x="11327" y="-1662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8"/>
                                    <a:pt x="5265" y="19986"/>
                                  </a:cubicBezTo>
                                  <a:lnTo>
                                    <a:pt x="139481" y="101382"/>
                                  </a:lnTo>
                                  <a:cubicBezTo>
                                    <a:pt x="141213" y="102247"/>
                                    <a:pt x="142945" y="103114"/>
                                    <a:pt x="145543" y="103114"/>
                                  </a:cubicBezTo>
                                  <a:cubicBezTo>
                                    <a:pt x="149007" y="103114"/>
                                    <a:pt x="152470" y="101382"/>
                                    <a:pt x="154202" y="979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3" name="Freeform 293">
                            <a:extLst>
                              <a:ext uri="{FF2B5EF4-FFF2-40B4-BE49-F238E27FC236}">
                                <a16:creationId xmlns:a16="http://schemas.microsoft.com/office/drawing/2014/main" id="{4BD1B61C-7A1B-BB4F-96B9-F2166FC179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43221" y="6079764"/>
                              <a:ext cx="57583" cy="58665"/>
                            </a:xfrm>
                            <a:custGeom>
                              <a:avLst/>
                              <a:gdLst>
                                <a:gd name="connsiteX0" fmla="*/ 54336 w 57583"/>
                                <a:gd name="connsiteY0" fmla="*/ 39615 h 58665"/>
                                <a:gd name="connsiteX1" fmla="*/ 18834 w 57583"/>
                                <a:gd name="connsiteY1" fmla="*/ 3247 h 58665"/>
                                <a:gd name="connsiteX2" fmla="*/ 3247 w 57583"/>
                                <a:gd name="connsiteY2" fmla="*/ 3247 h 58665"/>
                                <a:gd name="connsiteX3" fmla="*/ 3247 w 57583"/>
                                <a:gd name="connsiteY3" fmla="*/ 18833 h 58665"/>
                                <a:gd name="connsiteX4" fmla="*/ 38750 w 57583"/>
                                <a:gd name="connsiteY4" fmla="*/ 55202 h 58665"/>
                                <a:gd name="connsiteX5" fmla="*/ 46543 w 57583"/>
                                <a:gd name="connsiteY5" fmla="*/ 58666 h 58665"/>
                                <a:gd name="connsiteX6" fmla="*/ 54336 w 57583"/>
                                <a:gd name="connsiteY6" fmla="*/ 55202 h 58665"/>
                                <a:gd name="connsiteX7" fmla="*/ 54336 w 57583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3" h="58665">
                                  <a:moveTo>
                                    <a:pt x="54336" y="39615"/>
                                  </a:move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50" y="55202"/>
                                  </a:lnTo>
                                  <a:cubicBezTo>
                                    <a:pt x="41347" y="57799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1" y="58666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6" y="50872"/>
                                    <a:pt x="58666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4" name="Freeform 294">
                            <a:extLst>
                              <a:ext uri="{FF2B5EF4-FFF2-40B4-BE49-F238E27FC236}">
                                <a16:creationId xmlns:a16="http://schemas.microsoft.com/office/drawing/2014/main" id="{7084AD39-BC42-E745-A3B3-3061ED8CE9B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99505" y="6137780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9615 w 58448"/>
                                <a:gd name="connsiteY0" fmla="*/ 56067 h 59531"/>
                                <a:gd name="connsiteX1" fmla="*/ 47409 w 58448"/>
                                <a:gd name="connsiteY1" fmla="*/ 59531 h 59531"/>
                                <a:gd name="connsiteX2" fmla="*/ 55202 w 58448"/>
                                <a:gd name="connsiteY2" fmla="*/ 56067 h 59531"/>
                                <a:gd name="connsiteX3" fmla="*/ 55202 w 58448"/>
                                <a:gd name="connsiteY3" fmla="*/ 40481 h 59531"/>
                                <a:gd name="connsiteX4" fmla="*/ 18834 w 58448"/>
                                <a:gd name="connsiteY4" fmla="*/ 3247 h 59531"/>
                                <a:gd name="connsiteX5" fmla="*/ 3247 w 58448"/>
                                <a:gd name="connsiteY5" fmla="*/ 3247 h 59531"/>
                                <a:gd name="connsiteX6" fmla="*/ 3247 w 58448"/>
                                <a:gd name="connsiteY6" fmla="*/ 18833 h 59531"/>
                                <a:gd name="connsiteX7" fmla="*/ 39615 w 58448"/>
                                <a:gd name="connsiteY7" fmla="*/ 5606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9615" y="56067"/>
                                  </a:moveTo>
                                  <a:cubicBezTo>
                                    <a:pt x="41347" y="58665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5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5" name="Freeform 295">
                            <a:extLst>
                              <a:ext uri="{FF2B5EF4-FFF2-40B4-BE49-F238E27FC236}">
                                <a16:creationId xmlns:a16="http://schemas.microsoft.com/office/drawing/2014/main" id="{AA42C313-BE47-C44C-9AD0-85695AA2E1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26378" y="5965939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80704 w 92135"/>
                                <a:gd name="connsiteY0" fmla="*/ 111877 h 111876"/>
                                <a:gd name="connsiteX1" fmla="*/ 87632 w 92135"/>
                                <a:gd name="connsiteY1" fmla="*/ 109279 h 111876"/>
                                <a:gd name="connsiteX2" fmla="*/ 89363 w 92135"/>
                                <a:gd name="connsiteY2" fmla="*/ 93692 h 111876"/>
                                <a:gd name="connsiteX3" fmla="*/ 20090 w 92135"/>
                                <a:gd name="connsiteY3" fmla="*/ 4504 h 111876"/>
                                <a:gd name="connsiteX4" fmla="*/ 4504 w 92135"/>
                                <a:gd name="connsiteY4" fmla="*/ 2772 h 111876"/>
                                <a:gd name="connsiteX5" fmla="*/ 2772 w 92135"/>
                                <a:gd name="connsiteY5" fmla="*/ 18358 h 111876"/>
                                <a:gd name="connsiteX6" fmla="*/ 72045 w 92135"/>
                                <a:gd name="connsiteY6" fmla="*/ 107547 h 111876"/>
                                <a:gd name="connsiteX7" fmla="*/ 80704 w 92135"/>
                                <a:gd name="connsiteY7" fmla="*/ 11187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80704" y="111877"/>
                                  </a:moveTo>
                                  <a:cubicBezTo>
                                    <a:pt x="83302" y="111877"/>
                                    <a:pt x="85033" y="111011"/>
                                    <a:pt x="87632" y="109279"/>
                                  </a:cubicBezTo>
                                  <a:cubicBezTo>
                                    <a:pt x="92827" y="105815"/>
                                    <a:pt x="93692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700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8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1" y="111877"/>
                                    <a:pt x="80704" y="1118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6" name="Freeform 296">
                            <a:extLst>
                              <a:ext uri="{FF2B5EF4-FFF2-40B4-BE49-F238E27FC236}">
                                <a16:creationId xmlns:a16="http://schemas.microsoft.com/office/drawing/2014/main" id="{269C75F3-A009-4845-88B9-AD29EF6CB28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59791" y="5359041"/>
                              <a:ext cx="106728" cy="148140"/>
                            </a:xfrm>
                            <a:custGeom>
                              <a:avLst/>
                              <a:gdLst>
                                <a:gd name="connsiteX0" fmla="*/ 86702 w 106728"/>
                                <a:gd name="connsiteY0" fmla="*/ 5266 h 148140"/>
                                <a:gd name="connsiteX1" fmla="*/ 1843 w 106728"/>
                                <a:gd name="connsiteY1" fmla="*/ 130822 h 148140"/>
                                <a:gd name="connsiteX2" fmla="*/ 4440 w 106728"/>
                                <a:gd name="connsiteY2" fmla="*/ 146409 h 148140"/>
                                <a:gd name="connsiteX3" fmla="*/ 10502 w 106728"/>
                                <a:gd name="connsiteY3" fmla="*/ 148141 h 148140"/>
                                <a:gd name="connsiteX4" fmla="*/ 20027 w 106728"/>
                                <a:gd name="connsiteY4" fmla="*/ 142945 h 148140"/>
                                <a:gd name="connsiteX5" fmla="*/ 104886 w 106728"/>
                                <a:gd name="connsiteY5" fmla="*/ 17389 h 148140"/>
                                <a:gd name="connsiteX6" fmla="*/ 102288 w 106728"/>
                                <a:gd name="connsiteY6" fmla="*/ 1802 h 148140"/>
                                <a:gd name="connsiteX7" fmla="*/ 86702 w 106728"/>
                                <a:gd name="connsiteY7" fmla="*/ 5266 h 1481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728" h="148140">
                                  <a:moveTo>
                                    <a:pt x="86702" y="5266"/>
                                  </a:moveTo>
                                  <a:lnTo>
                                    <a:pt x="1843" y="130822"/>
                                  </a:lnTo>
                                  <a:cubicBezTo>
                                    <a:pt x="-1621" y="136018"/>
                                    <a:pt x="111" y="142945"/>
                                    <a:pt x="4440" y="146409"/>
                                  </a:cubicBezTo>
                                  <a:cubicBezTo>
                                    <a:pt x="6172" y="147275"/>
                                    <a:pt x="8770" y="148141"/>
                                    <a:pt x="10502" y="148141"/>
                                  </a:cubicBezTo>
                                  <a:cubicBezTo>
                                    <a:pt x="13965" y="148141"/>
                                    <a:pt x="17429" y="146409"/>
                                    <a:pt x="20027" y="142945"/>
                                  </a:cubicBezTo>
                                  <a:lnTo>
                                    <a:pt x="104886" y="17389"/>
                                  </a:lnTo>
                                  <a:cubicBezTo>
                                    <a:pt x="108349" y="12193"/>
                                    <a:pt x="106617" y="5266"/>
                                    <a:pt x="102288" y="1802"/>
                                  </a:cubicBezTo>
                                  <a:cubicBezTo>
                                    <a:pt x="97093" y="-1662"/>
                                    <a:pt x="90165" y="70"/>
                                    <a:pt x="86702" y="52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7" name="Freeform 297">
                            <a:extLst>
                              <a:ext uri="{FF2B5EF4-FFF2-40B4-BE49-F238E27FC236}">
                                <a16:creationId xmlns:a16="http://schemas.microsoft.com/office/drawing/2014/main" id="{0159EE47-D0B6-4F48-B458-A3706DA8E8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4623" y="5930611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8" name="Freeform 298">
                            <a:extLst>
                              <a:ext uri="{FF2B5EF4-FFF2-40B4-BE49-F238E27FC236}">
                                <a16:creationId xmlns:a16="http://schemas.microsoft.com/office/drawing/2014/main" id="{B7FD09E3-7169-EF48-AD58-A69C9C16E8E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55038" y="5890245"/>
                              <a:ext cx="30112" cy="40366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6"/>
                                <a:gd name="connsiteX1" fmla="*/ 21316 w 30112"/>
                                <a:gd name="connsiteY1" fmla="*/ 6596 h 40366"/>
                                <a:gd name="connsiteX2" fmla="*/ 6596 w 30112"/>
                                <a:gd name="connsiteY2" fmla="*/ 534 h 40366"/>
                                <a:gd name="connsiteX3" fmla="*/ 534 w 30112"/>
                                <a:gd name="connsiteY3" fmla="*/ 15255 h 40366"/>
                                <a:gd name="connsiteX4" fmla="*/ 8327 w 30112"/>
                                <a:gd name="connsiteY4" fmla="*/ 33439 h 40366"/>
                                <a:gd name="connsiteX5" fmla="*/ 18718 w 30112"/>
                                <a:gd name="connsiteY5" fmla="*/ 40366 h 40366"/>
                                <a:gd name="connsiteX6" fmla="*/ 23048 w 30112"/>
                                <a:gd name="connsiteY6" fmla="*/ 39500 h 40366"/>
                                <a:gd name="connsiteX7" fmla="*/ 29109 w 30112"/>
                                <a:gd name="connsiteY7" fmla="*/ 24780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6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1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3"/>
                                    <a:pt x="31707" y="30841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9" name="Freeform 299">
                            <a:extLst>
                              <a:ext uri="{FF2B5EF4-FFF2-40B4-BE49-F238E27FC236}">
                                <a16:creationId xmlns:a16="http://schemas.microsoft.com/office/drawing/2014/main" id="{9DBAB46E-F2BD-2D46-BAFF-01E98A5AC6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49262" y="5449483"/>
                              <a:ext cx="139908" cy="152082"/>
                            </a:xfrm>
                            <a:custGeom>
                              <a:avLst/>
                              <a:gdLst>
                                <a:gd name="connsiteX0" fmla="*/ 120610 w 139908"/>
                                <a:gd name="connsiteY0" fmla="*/ 4012 h 152082"/>
                                <a:gd name="connsiteX1" fmla="*/ 2846 w 139908"/>
                                <a:gd name="connsiteY1" fmla="*/ 133898 h 152082"/>
                                <a:gd name="connsiteX2" fmla="*/ 3713 w 139908"/>
                                <a:gd name="connsiteY2" fmla="*/ 149485 h 152082"/>
                                <a:gd name="connsiteX3" fmla="*/ 11505 w 139908"/>
                                <a:gd name="connsiteY3" fmla="*/ 152083 h 152082"/>
                                <a:gd name="connsiteX4" fmla="*/ 11505 w 139908"/>
                                <a:gd name="connsiteY4" fmla="*/ 152083 h 152082"/>
                                <a:gd name="connsiteX5" fmla="*/ 19299 w 139908"/>
                                <a:gd name="connsiteY5" fmla="*/ 148619 h 152082"/>
                                <a:gd name="connsiteX6" fmla="*/ 137062 w 139908"/>
                                <a:gd name="connsiteY6" fmla="*/ 18733 h 152082"/>
                                <a:gd name="connsiteX7" fmla="*/ 136197 w 139908"/>
                                <a:gd name="connsiteY7" fmla="*/ 3146 h 152082"/>
                                <a:gd name="connsiteX8" fmla="*/ 120610 w 139908"/>
                                <a:gd name="connsiteY8" fmla="*/ 4012 h 1520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2082">
                                  <a:moveTo>
                                    <a:pt x="120610" y="4012"/>
                                  </a:moveTo>
                                  <a:lnTo>
                                    <a:pt x="2846" y="133898"/>
                                  </a:lnTo>
                                  <a:cubicBezTo>
                                    <a:pt x="-1483" y="138228"/>
                                    <a:pt x="-617" y="145155"/>
                                    <a:pt x="3713" y="149485"/>
                                  </a:cubicBezTo>
                                  <a:cubicBezTo>
                                    <a:pt x="5444" y="151217"/>
                                    <a:pt x="8908" y="152083"/>
                                    <a:pt x="11505" y="152083"/>
                                  </a:cubicBezTo>
                                  <a:lnTo>
                                    <a:pt x="11505" y="152083"/>
                                  </a:lnTo>
                                  <a:cubicBezTo>
                                    <a:pt x="14103" y="152083"/>
                                    <a:pt x="17567" y="151217"/>
                                    <a:pt x="19299" y="148619"/>
                                  </a:cubicBezTo>
                                  <a:lnTo>
                                    <a:pt x="137062" y="18733"/>
                                  </a:lnTo>
                                  <a:cubicBezTo>
                                    <a:pt x="141392" y="14403"/>
                                    <a:pt x="140526" y="7476"/>
                                    <a:pt x="136197" y="3146"/>
                                  </a:cubicBezTo>
                                  <a:cubicBezTo>
                                    <a:pt x="131867" y="-1183"/>
                                    <a:pt x="124940" y="-1183"/>
                                    <a:pt x="120610" y="40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0" name="Freeform 300">
                            <a:extLst>
                              <a:ext uri="{FF2B5EF4-FFF2-40B4-BE49-F238E27FC236}">
                                <a16:creationId xmlns:a16="http://schemas.microsoft.com/office/drawing/2014/main" id="{A4C4843A-959E-3842-9E66-121828B1B94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04129" y="6531441"/>
                              <a:ext cx="106106" cy="148181"/>
                            </a:xfrm>
                            <a:custGeom>
                              <a:avLst/>
                              <a:gdLst>
                                <a:gd name="connsiteX0" fmla="*/ 4684 w 106106"/>
                                <a:gd name="connsiteY0" fmla="*/ 146450 h 148181"/>
                                <a:gd name="connsiteX1" fmla="*/ 10746 w 106106"/>
                                <a:gd name="connsiteY1" fmla="*/ 148182 h 148181"/>
                                <a:gd name="connsiteX2" fmla="*/ 19405 w 106106"/>
                                <a:gd name="connsiteY2" fmla="*/ 142986 h 148181"/>
                                <a:gd name="connsiteX3" fmla="*/ 104264 w 106106"/>
                                <a:gd name="connsiteY3" fmla="*/ 17429 h 148181"/>
                                <a:gd name="connsiteX4" fmla="*/ 101666 w 106106"/>
                                <a:gd name="connsiteY4" fmla="*/ 1843 h 148181"/>
                                <a:gd name="connsiteX5" fmla="*/ 86080 w 106106"/>
                                <a:gd name="connsiteY5" fmla="*/ 4440 h 148181"/>
                                <a:gd name="connsiteX6" fmla="*/ 1221 w 106106"/>
                                <a:gd name="connsiteY6" fmla="*/ 129997 h 148181"/>
                                <a:gd name="connsiteX7" fmla="*/ 4684 w 106106"/>
                                <a:gd name="connsiteY7" fmla="*/ 146450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106" h="148181">
                                  <a:moveTo>
                                    <a:pt x="4684" y="146450"/>
                                  </a:moveTo>
                                  <a:cubicBezTo>
                                    <a:pt x="6416" y="147315"/>
                                    <a:pt x="9014" y="148182"/>
                                    <a:pt x="10746" y="148182"/>
                                  </a:cubicBezTo>
                                  <a:cubicBezTo>
                                    <a:pt x="14209" y="148182"/>
                                    <a:pt x="17673" y="146450"/>
                                    <a:pt x="19405" y="142986"/>
                                  </a:cubicBezTo>
                                  <a:lnTo>
                                    <a:pt x="104264" y="17429"/>
                                  </a:lnTo>
                                  <a:cubicBezTo>
                                    <a:pt x="107728" y="12234"/>
                                    <a:pt x="105996" y="5307"/>
                                    <a:pt x="101666" y="1843"/>
                                  </a:cubicBezTo>
                                  <a:cubicBezTo>
                                    <a:pt x="96471" y="-1621"/>
                                    <a:pt x="89543" y="111"/>
                                    <a:pt x="86080" y="4440"/>
                                  </a:cubicBezTo>
                                  <a:lnTo>
                                    <a:pt x="1221" y="129997"/>
                                  </a:lnTo>
                                  <a:cubicBezTo>
                                    <a:pt x="-1377" y="136059"/>
                                    <a:pt x="355" y="142986"/>
                                    <a:pt x="4684" y="14645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1" name="Freeform 301">
                            <a:extLst>
                              <a:ext uri="{FF2B5EF4-FFF2-40B4-BE49-F238E27FC236}">
                                <a16:creationId xmlns:a16="http://schemas.microsoft.com/office/drawing/2014/main" id="{99B831F1-7701-3941-8532-B96B86CC0B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05689" y="5274591"/>
                              <a:ext cx="39153" cy="68933"/>
                            </a:xfrm>
                            <a:custGeom>
                              <a:avLst/>
                              <a:gdLst>
                                <a:gd name="connsiteX0" fmla="*/ 31699 w 39153"/>
                                <a:gd name="connsiteY0" fmla="*/ 527 h 68933"/>
                                <a:gd name="connsiteX1" fmla="*/ 17845 w 39153"/>
                                <a:gd name="connsiteY1" fmla="*/ 7454 h 68933"/>
                                <a:gd name="connsiteX2" fmla="*/ 527 w 39153"/>
                                <a:gd name="connsiteY2" fmla="*/ 54213 h 68933"/>
                                <a:gd name="connsiteX3" fmla="*/ 7454 w 39153"/>
                                <a:gd name="connsiteY3" fmla="*/ 68068 h 68933"/>
                                <a:gd name="connsiteX4" fmla="*/ 10918 w 39153"/>
                                <a:gd name="connsiteY4" fmla="*/ 68933 h 68933"/>
                                <a:gd name="connsiteX5" fmla="*/ 21309 w 39153"/>
                                <a:gd name="connsiteY5" fmla="*/ 62006 h 68933"/>
                                <a:gd name="connsiteX6" fmla="*/ 38627 w 39153"/>
                                <a:gd name="connsiteY6" fmla="*/ 15247 h 68933"/>
                                <a:gd name="connsiteX7" fmla="*/ 31699 w 39153"/>
                                <a:gd name="connsiteY7" fmla="*/ 527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933">
                                  <a:moveTo>
                                    <a:pt x="31699" y="527"/>
                                  </a:moveTo>
                                  <a:cubicBezTo>
                                    <a:pt x="25638" y="-1205"/>
                                    <a:pt x="19577" y="1392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4"/>
                                    <a:pt x="1392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3"/>
                                    <a:pt x="10918" y="68933"/>
                                  </a:cubicBezTo>
                                  <a:cubicBezTo>
                                    <a:pt x="15247" y="68933"/>
                                    <a:pt x="19577" y="66336"/>
                                    <a:pt x="21309" y="62006"/>
                                  </a:cubicBezTo>
                                  <a:lnTo>
                                    <a:pt x="38627" y="15247"/>
                                  </a:lnTo>
                                  <a:cubicBezTo>
                                    <a:pt x="40358" y="8320"/>
                                    <a:pt x="37761" y="2259"/>
                                    <a:pt x="31699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2" name="Freeform 302">
                            <a:extLst>
                              <a:ext uri="{FF2B5EF4-FFF2-40B4-BE49-F238E27FC236}">
                                <a16:creationId xmlns:a16="http://schemas.microsoft.com/office/drawing/2014/main" id="{785FC4E9-2428-3841-9602-AD3321E1B7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89730" y="5471352"/>
                              <a:ext cx="41924" cy="59209"/>
                            </a:xfrm>
                            <a:custGeom>
                              <a:avLst/>
                              <a:gdLst>
                                <a:gd name="connsiteX0" fmla="*/ 6095 w 41924"/>
                                <a:gd name="connsiteY0" fmla="*/ 58343 h 59209"/>
                                <a:gd name="connsiteX1" fmla="*/ 11291 w 41924"/>
                                <a:gd name="connsiteY1" fmla="*/ 59209 h 59209"/>
                                <a:gd name="connsiteX2" fmla="*/ 20815 w 41924"/>
                                <a:gd name="connsiteY2" fmla="*/ 53148 h 59209"/>
                                <a:gd name="connsiteX3" fmla="*/ 40731 w 41924"/>
                                <a:gd name="connsiteY3" fmla="*/ 15914 h 59209"/>
                                <a:gd name="connsiteX4" fmla="*/ 36402 w 41924"/>
                                <a:gd name="connsiteY4" fmla="*/ 1193 h 59209"/>
                                <a:gd name="connsiteX5" fmla="*/ 21681 w 41924"/>
                                <a:gd name="connsiteY5" fmla="*/ 5523 h 59209"/>
                                <a:gd name="connsiteX6" fmla="*/ 1765 w 41924"/>
                                <a:gd name="connsiteY6" fmla="*/ 42757 h 59209"/>
                                <a:gd name="connsiteX7" fmla="*/ 6095 w 41924"/>
                                <a:gd name="connsiteY7" fmla="*/ 58343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924" h="59209">
                                  <a:moveTo>
                                    <a:pt x="6095" y="58343"/>
                                  </a:moveTo>
                                  <a:cubicBezTo>
                                    <a:pt x="7827" y="59209"/>
                                    <a:pt x="9559" y="59209"/>
                                    <a:pt x="11291" y="59209"/>
                                  </a:cubicBezTo>
                                  <a:cubicBezTo>
                                    <a:pt x="15620" y="59209"/>
                                    <a:pt x="19083" y="57477"/>
                                    <a:pt x="20815" y="53148"/>
                                  </a:cubicBezTo>
                                  <a:lnTo>
                                    <a:pt x="40731" y="15914"/>
                                  </a:lnTo>
                                  <a:cubicBezTo>
                                    <a:pt x="43329" y="10718"/>
                                    <a:pt x="41597" y="3791"/>
                                    <a:pt x="36402" y="1193"/>
                                  </a:cubicBezTo>
                                  <a:cubicBezTo>
                                    <a:pt x="31206" y="-1404"/>
                                    <a:pt x="24279" y="328"/>
                                    <a:pt x="21681" y="5523"/>
                                  </a:cubicBezTo>
                                  <a:lnTo>
                                    <a:pt x="1765" y="42757"/>
                                  </a:lnTo>
                                  <a:cubicBezTo>
                                    <a:pt x="-1698" y="49684"/>
                                    <a:pt x="33" y="55746"/>
                                    <a:pt x="6095" y="58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3" name="Freeform 303">
                            <a:extLst>
                              <a:ext uri="{FF2B5EF4-FFF2-40B4-BE49-F238E27FC236}">
                                <a16:creationId xmlns:a16="http://schemas.microsoft.com/office/drawing/2014/main" id="{5961F4A5-76D2-CD45-A664-F1CA81D8D9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3206" y="5382163"/>
                              <a:ext cx="55207" cy="86052"/>
                            </a:xfrm>
                            <a:custGeom>
                              <a:avLst/>
                              <a:gdLst>
                                <a:gd name="connsiteX0" fmla="*/ 49685 w 55207"/>
                                <a:gd name="connsiteY0" fmla="*/ 1193 h 86052"/>
                                <a:gd name="connsiteX1" fmla="*/ 34964 w 55207"/>
                                <a:gd name="connsiteY1" fmla="*/ 5523 h 86052"/>
                                <a:gd name="connsiteX2" fmla="*/ 1193 w 55207"/>
                                <a:gd name="connsiteY2" fmla="*/ 70466 h 86052"/>
                                <a:gd name="connsiteX3" fmla="*/ 5523 w 55207"/>
                                <a:gd name="connsiteY3" fmla="*/ 85187 h 86052"/>
                                <a:gd name="connsiteX4" fmla="*/ 10719 w 55207"/>
                                <a:gd name="connsiteY4" fmla="*/ 86052 h 86052"/>
                                <a:gd name="connsiteX5" fmla="*/ 20243 w 55207"/>
                                <a:gd name="connsiteY5" fmla="*/ 79991 h 86052"/>
                                <a:gd name="connsiteX6" fmla="*/ 54014 w 55207"/>
                                <a:gd name="connsiteY6" fmla="*/ 15048 h 86052"/>
                                <a:gd name="connsiteX7" fmla="*/ 49685 w 55207"/>
                                <a:gd name="connsiteY7" fmla="*/ 1193 h 8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052">
                                  <a:moveTo>
                                    <a:pt x="49685" y="1193"/>
                                  </a:moveTo>
                                  <a:cubicBezTo>
                                    <a:pt x="44489" y="-1404"/>
                                    <a:pt x="37562" y="327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1"/>
                                    <a:pt x="328" y="82589"/>
                                    <a:pt x="5523" y="85187"/>
                                  </a:cubicBezTo>
                                  <a:cubicBezTo>
                                    <a:pt x="7255" y="86052"/>
                                    <a:pt x="8987" y="86052"/>
                                    <a:pt x="10719" y="86052"/>
                                  </a:cubicBezTo>
                                  <a:cubicBezTo>
                                    <a:pt x="15048" y="86052"/>
                                    <a:pt x="18512" y="84321"/>
                                    <a:pt x="20243" y="79991"/>
                                  </a:cubicBezTo>
                                  <a:lnTo>
                                    <a:pt x="54014" y="15048"/>
                                  </a:lnTo>
                                  <a:cubicBezTo>
                                    <a:pt x="56612" y="10718"/>
                                    <a:pt x="54880" y="4657"/>
                                    <a:pt x="49685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4" name="Freeform 304">
                            <a:extLst>
                              <a:ext uri="{FF2B5EF4-FFF2-40B4-BE49-F238E27FC236}">
                                <a16:creationId xmlns:a16="http://schemas.microsoft.com/office/drawing/2014/main" id="{1AA50083-5C11-A940-9D09-9B38F45B59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99182" y="6594236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8 w 37421"/>
                                <a:gd name="connsiteY1" fmla="*/ 65470 h 65469"/>
                                <a:gd name="connsiteX2" fmla="*/ 21308 w 37421"/>
                                <a:gd name="connsiteY2" fmla="*/ 58543 h 65469"/>
                                <a:gd name="connsiteX3" fmla="*/ 36895 w 37421"/>
                                <a:gd name="connsiteY3" fmla="*/ 14381 h 65469"/>
                                <a:gd name="connsiteX4" fmla="*/ 29967 w 37421"/>
                                <a:gd name="connsiteY4" fmla="*/ 526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5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8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8" y="58543"/>
                                  </a:cubicBezTo>
                                  <a:lnTo>
                                    <a:pt x="36895" y="14381"/>
                                  </a:lnTo>
                                  <a:cubicBezTo>
                                    <a:pt x="38626" y="8320"/>
                                    <a:pt x="36029" y="2258"/>
                                    <a:pt x="29967" y="526"/>
                                  </a:cubicBez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5945"/>
                                    <a:pt x="1392" y="62006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5" name="Freeform 305">
                            <a:extLst>
                              <a:ext uri="{FF2B5EF4-FFF2-40B4-BE49-F238E27FC236}">
                                <a16:creationId xmlns:a16="http://schemas.microsoft.com/office/drawing/2014/main" id="{B205F150-57D1-0343-B609-59F236BE5C4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33597" y="5987433"/>
                              <a:ext cx="105430" cy="167448"/>
                            </a:xfrm>
                            <a:custGeom>
                              <a:avLst/>
                              <a:gdLst>
                                <a:gd name="connsiteX0" fmla="*/ 104237 w 105430"/>
                                <a:gd name="connsiteY0" fmla="*/ 151862 h 167448"/>
                                <a:gd name="connsiteX1" fmla="*/ 20243 w 105430"/>
                                <a:gd name="connsiteY1" fmla="*/ 5523 h 167448"/>
                                <a:gd name="connsiteX2" fmla="*/ 5523 w 105430"/>
                                <a:gd name="connsiteY2" fmla="*/ 1193 h 167448"/>
                                <a:gd name="connsiteX3" fmla="*/ 1193 w 105430"/>
                                <a:gd name="connsiteY3" fmla="*/ 15914 h 167448"/>
                                <a:gd name="connsiteX4" fmla="*/ 85187 w 105430"/>
                                <a:gd name="connsiteY4" fmla="*/ 162253 h 167448"/>
                                <a:gd name="connsiteX5" fmla="*/ 94711 w 105430"/>
                                <a:gd name="connsiteY5" fmla="*/ 167448 h 167448"/>
                                <a:gd name="connsiteX6" fmla="*/ 99907 w 105430"/>
                                <a:gd name="connsiteY6" fmla="*/ 165716 h 167448"/>
                                <a:gd name="connsiteX7" fmla="*/ 104237 w 105430"/>
                                <a:gd name="connsiteY7" fmla="*/ 151862 h 1674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7448">
                                  <a:moveTo>
                                    <a:pt x="104237" y="151862"/>
                                  </a:move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9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9"/>
                                    <a:pt x="1193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6919" y="165716"/>
                                    <a:pt x="91248" y="167448"/>
                                    <a:pt x="94711" y="167448"/>
                                  </a:cubicBezTo>
                                  <a:cubicBezTo>
                                    <a:pt x="96443" y="167448"/>
                                    <a:pt x="98175" y="166582"/>
                                    <a:pt x="99907" y="165716"/>
                                  </a:cubicBezTo>
                                  <a:cubicBezTo>
                                    <a:pt x="105102" y="163119"/>
                                    <a:pt x="106834" y="157057"/>
                                    <a:pt x="104237" y="15186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6" name="Freeform 306">
                            <a:extLst>
                              <a:ext uri="{FF2B5EF4-FFF2-40B4-BE49-F238E27FC236}">
                                <a16:creationId xmlns:a16="http://schemas.microsoft.com/office/drawing/2014/main" id="{BB677253-C1FC-3C4D-905E-C65028C506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67788" y="6555470"/>
                              <a:ext cx="55207" cy="86268"/>
                            </a:xfrm>
                            <a:custGeom>
                              <a:avLst/>
                              <a:gdLst>
                                <a:gd name="connsiteX0" fmla="*/ 20244 w 55207"/>
                                <a:gd name="connsiteY0" fmla="*/ 80857 h 86268"/>
                                <a:gd name="connsiteX1" fmla="*/ 54014 w 55207"/>
                                <a:gd name="connsiteY1" fmla="*/ 15914 h 86268"/>
                                <a:gd name="connsiteX2" fmla="*/ 49684 w 55207"/>
                                <a:gd name="connsiteY2" fmla="*/ 1193 h 86268"/>
                                <a:gd name="connsiteX3" fmla="*/ 34964 w 55207"/>
                                <a:gd name="connsiteY3" fmla="*/ 5523 h 86268"/>
                                <a:gd name="connsiteX4" fmla="*/ 1193 w 55207"/>
                                <a:gd name="connsiteY4" fmla="*/ 70466 h 86268"/>
                                <a:gd name="connsiteX5" fmla="*/ 5523 w 55207"/>
                                <a:gd name="connsiteY5" fmla="*/ 85187 h 86268"/>
                                <a:gd name="connsiteX6" fmla="*/ 10718 w 55207"/>
                                <a:gd name="connsiteY6" fmla="*/ 86052 h 86268"/>
                                <a:gd name="connsiteX7" fmla="*/ 20244 w 55207"/>
                                <a:gd name="connsiteY7" fmla="*/ 80857 h 862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268">
                                  <a:moveTo>
                                    <a:pt x="20244" y="80857"/>
                                  </a:moveTo>
                                  <a:lnTo>
                                    <a:pt x="54014" y="15914"/>
                                  </a:lnTo>
                                  <a:cubicBezTo>
                                    <a:pt x="56611" y="10718"/>
                                    <a:pt x="54880" y="3791"/>
                                    <a:pt x="49684" y="1193"/>
                                  </a:cubicBezTo>
                                  <a:cubicBezTo>
                                    <a:pt x="44489" y="-1404"/>
                                    <a:pt x="37562" y="327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1"/>
                                    <a:pt x="327" y="82589"/>
                                    <a:pt x="5523" y="85187"/>
                                  </a:cubicBezTo>
                                  <a:cubicBezTo>
                                    <a:pt x="7255" y="86052"/>
                                    <a:pt x="8986" y="86052"/>
                                    <a:pt x="10718" y="86052"/>
                                  </a:cubicBezTo>
                                  <a:cubicBezTo>
                                    <a:pt x="14182" y="86918"/>
                                    <a:pt x="18512" y="85187"/>
                                    <a:pt x="20244" y="808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7" name="Freeform 307">
                            <a:extLst>
                              <a:ext uri="{FF2B5EF4-FFF2-40B4-BE49-F238E27FC236}">
                                <a16:creationId xmlns:a16="http://schemas.microsoft.com/office/drawing/2014/main" id="{E3E6A058-9541-924D-8C37-1C1E4F1E09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44691" y="6732756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79"/>
                                <a:gd name="connsiteX1" fmla="*/ 17388 w 57290"/>
                                <a:gd name="connsiteY1" fmla="*/ 43848 h 45579"/>
                                <a:gd name="connsiteX2" fmla="*/ 52025 w 57290"/>
                                <a:gd name="connsiteY2" fmla="*/ 20469 h 45579"/>
                                <a:gd name="connsiteX3" fmla="*/ 55489 w 57290"/>
                                <a:gd name="connsiteY3" fmla="*/ 4882 h 45579"/>
                                <a:gd name="connsiteX4" fmla="*/ 39902 w 57290"/>
                                <a:gd name="connsiteY4" fmla="*/ 1418 h 45579"/>
                                <a:gd name="connsiteX5" fmla="*/ 5265 w 57290"/>
                                <a:gd name="connsiteY5" fmla="*/ 24798 h 45579"/>
                                <a:gd name="connsiteX6" fmla="*/ 1802 w 57290"/>
                                <a:gd name="connsiteY6" fmla="*/ 40384 h 45579"/>
                                <a:gd name="connsiteX7" fmla="*/ 11327 w 57290"/>
                                <a:gd name="connsiteY7" fmla="*/ 45580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6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9" y="4882"/>
                                  </a:cubicBezTo>
                                  <a:cubicBezTo>
                                    <a:pt x="52025" y="-313"/>
                                    <a:pt x="45098" y="-1179"/>
                                    <a:pt x="39902" y="1418"/>
                                  </a:cubicBezTo>
                                  <a:lnTo>
                                    <a:pt x="5265" y="24798"/>
                                  </a:lnTo>
                                  <a:cubicBezTo>
                                    <a:pt x="70" y="28261"/>
                                    <a:pt x="-1662" y="35189"/>
                                    <a:pt x="1802" y="40384"/>
                                  </a:cubicBezTo>
                                  <a:cubicBezTo>
                                    <a:pt x="4400" y="43848"/>
                                    <a:pt x="7864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8" name="Freeform 308">
                            <a:extLst>
                              <a:ext uri="{FF2B5EF4-FFF2-40B4-BE49-F238E27FC236}">
                                <a16:creationId xmlns:a16="http://schemas.microsoft.com/office/drawing/2014/main" id="{00EBAD4E-89B9-C04B-936A-BC4BDBE751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34500" y="6645524"/>
                              <a:ext cx="41736" cy="59209"/>
                            </a:xfrm>
                            <a:custGeom>
                              <a:avLst/>
                              <a:gdLst>
                                <a:gd name="connsiteX0" fmla="*/ 5907 w 41736"/>
                                <a:gd name="connsiteY0" fmla="*/ 58344 h 59209"/>
                                <a:gd name="connsiteX1" fmla="*/ 11102 w 41736"/>
                                <a:gd name="connsiteY1" fmla="*/ 59209 h 59209"/>
                                <a:gd name="connsiteX2" fmla="*/ 20627 w 41736"/>
                                <a:gd name="connsiteY2" fmla="*/ 53148 h 59209"/>
                                <a:gd name="connsiteX3" fmla="*/ 40543 w 41736"/>
                                <a:gd name="connsiteY3" fmla="*/ 15914 h 59209"/>
                                <a:gd name="connsiteX4" fmla="*/ 36214 w 41736"/>
                                <a:gd name="connsiteY4" fmla="*/ 1193 h 59209"/>
                                <a:gd name="connsiteX5" fmla="*/ 21493 w 41736"/>
                                <a:gd name="connsiteY5" fmla="*/ 5523 h 59209"/>
                                <a:gd name="connsiteX6" fmla="*/ 1577 w 41736"/>
                                <a:gd name="connsiteY6" fmla="*/ 42757 h 59209"/>
                                <a:gd name="connsiteX7" fmla="*/ 5907 w 41736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736" h="59209">
                                  <a:moveTo>
                                    <a:pt x="5907" y="58344"/>
                                  </a:moveTo>
                                  <a:cubicBezTo>
                                    <a:pt x="7638" y="59209"/>
                                    <a:pt x="9370" y="59209"/>
                                    <a:pt x="11102" y="59209"/>
                                  </a:cubicBezTo>
                                  <a:cubicBezTo>
                                    <a:pt x="15432" y="59209"/>
                                    <a:pt x="18895" y="57477"/>
                                    <a:pt x="20627" y="53148"/>
                                  </a:cubicBezTo>
                                  <a:lnTo>
                                    <a:pt x="40543" y="15914"/>
                                  </a:lnTo>
                                  <a:cubicBezTo>
                                    <a:pt x="43141" y="10719"/>
                                    <a:pt x="41409" y="3792"/>
                                    <a:pt x="36214" y="1193"/>
                                  </a:cubicBezTo>
                                  <a:cubicBezTo>
                                    <a:pt x="31018" y="-1404"/>
                                    <a:pt x="24091" y="328"/>
                                    <a:pt x="21493" y="5523"/>
                                  </a:cubicBezTo>
                                  <a:lnTo>
                                    <a:pt x="1577" y="42757"/>
                                  </a:lnTo>
                                  <a:cubicBezTo>
                                    <a:pt x="-1887" y="48818"/>
                                    <a:pt x="711" y="54880"/>
                                    <a:pt x="5907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9" name="Freeform 309">
                            <a:extLst>
                              <a:ext uri="{FF2B5EF4-FFF2-40B4-BE49-F238E27FC236}">
                                <a16:creationId xmlns:a16="http://schemas.microsoft.com/office/drawing/2014/main" id="{291ABE0E-087E-F043-B7FF-04216130BE3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93602" y="5630454"/>
                              <a:ext cx="55558" cy="43847"/>
                            </a:xfrm>
                            <a:custGeom>
                              <a:avLst/>
                              <a:gdLst>
                                <a:gd name="connsiteX0" fmla="*/ 53756 w 55558"/>
                                <a:gd name="connsiteY0" fmla="*/ 4882 h 43847"/>
                                <a:gd name="connsiteX1" fmla="*/ 38170 w 55558"/>
                                <a:gd name="connsiteY1" fmla="*/ 1419 h 43847"/>
                                <a:gd name="connsiteX2" fmla="*/ 5266 w 55558"/>
                                <a:gd name="connsiteY2" fmla="*/ 23066 h 43847"/>
                                <a:gd name="connsiteX3" fmla="*/ 1802 w 55558"/>
                                <a:gd name="connsiteY3" fmla="*/ 38653 h 43847"/>
                                <a:gd name="connsiteX4" fmla="*/ 11327 w 55558"/>
                                <a:gd name="connsiteY4" fmla="*/ 43848 h 43847"/>
                                <a:gd name="connsiteX5" fmla="*/ 17388 w 55558"/>
                                <a:gd name="connsiteY5" fmla="*/ 42116 h 43847"/>
                                <a:gd name="connsiteX6" fmla="*/ 50293 w 55558"/>
                                <a:gd name="connsiteY6" fmla="*/ 20468 h 43847"/>
                                <a:gd name="connsiteX7" fmla="*/ 53756 w 55558"/>
                                <a:gd name="connsiteY7" fmla="*/ 4882 h 43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7">
                                  <a:moveTo>
                                    <a:pt x="53756" y="4882"/>
                                  </a:moveTo>
                                  <a:cubicBezTo>
                                    <a:pt x="50293" y="-313"/>
                                    <a:pt x="43365" y="-1179"/>
                                    <a:pt x="38170" y="1419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1" y="33457"/>
                                    <a:pt x="1802" y="38653"/>
                                  </a:cubicBezTo>
                                  <a:cubicBezTo>
                                    <a:pt x="3534" y="42116"/>
                                    <a:pt x="6998" y="43848"/>
                                    <a:pt x="11327" y="43848"/>
                                  </a:cubicBezTo>
                                  <a:cubicBezTo>
                                    <a:pt x="13059" y="43848"/>
                                    <a:pt x="15657" y="42982"/>
                                    <a:pt x="17388" y="42116"/>
                                  </a:cubicBezTo>
                                  <a:lnTo>
                                    <a:pt x="50293" y="20468"/>
                                  </a:lnTo>
                                  <a:cubicBezTo>
                                    <a:pt x="55488" y="17005"/>
                                    <a:pt x="57220" y="10078"/>
                                    <a:pt x="53756" y="48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0" name="Freeform 310">
                            <a:extLst>
                              <a:ext uri="{FF2B5EF4-FFF2-40B4-BE49-F238E27FC236}">
                                <a16:creationId xmlns:a16="http://schemas.microsoft.com/office/drawing/2014/main" id="{D41DF7FD-922C-9A45-9A20-48091DC7DEE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31773" y="6063961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1" name="Freeform 311">
                            <a:extLst>
                              <a:ext uri="{FF2B5EF4-FFF2-40B4-BE49-F238E27FC236}">
                                <a16:creationId xmlns:a16="http://schemas.microsoft.com/office/drawing/2014/main" id="{E654CF84-97B1-5D4C-9F87-288C11633F1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77552" y="5942199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6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9" y="1401"/>
                                    <a:pt x="12657" y="-1198"/>
                                    <a:pt x="6596" y="534"/>
                                  </a:cubicBezTo>
                                  <a:cubicBezTo>
                                    <a:pt x="1401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3" y="121762"/>
                                    <a:pt x="56818" y="121762"/>
                                    <a:pt x="58550" y="120896"/>
                                  </a:cubicBezTo>
                                  <a:cubicBezTo>
                                    <a:pt x="64612" y="118298"/>
                                    <a:pt x="67209" y="112237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2" name="Freeform 312">
                            <a:extLst>
                              <a:ext uri="{FF2B5EF4-FFF2-40B4-BE49-F238E27FC236}">
                                <a16:creationId xmlns:a16="http://schemas.microsoft.com/office/drawing/2014/main" id="{6A256542-98AE-8B4B-85F0-DD5EB8851E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75076" y="6522505"/>
                              <a:ext cx="25021" cy="36888"/>
                            </a:xfrm>
                            <a:custGeom>
                              <a:avLst/>
                              <a:gdLst>
                                <a:gd name="connsiteX0" fmla="*/ 21169 w 25021"/>
                                <a:gd name="connsiteY0" fmla="*/ 28963 h 36888"/>
                                <a:gd name="connsiteX1" fmla="*/ 24633 w 25021"/>
                                <a:gd name="connsiteY1" fmla="*/ 13377 h 36888"/>
                                <a:gd name="connsiteX2" fmla="*/ 16840 w 25021"/>
                                <a:gd name="connsiteY2" fmla="*/ 388 h 36888"/>
                                <a:gd name="connsiteX3" fmla="*/ 3851 w 25021"/>
                                <a:gd name="connsiteY3" fmla="*/ 8181 h 36888"/>
                                <a:gd name="connsiteX4" fmla="*/ 388 w 25021"/>
                                <a:gd name="connsiteY4" fmla="*/ 23768 h 36888"/>
                                <a:gd name="connsiteX5" fmla="*/ 8181 w 25021"/>
                                <a:gd name="connsiteY5" fmla="*/ 36756 h 36888"/>
                                <a:gd name="connsiteX6" fmla="*/ 10778 w 25021"/>
                                <a:gd name="connsiteY6" fmla="*/ 36756 h 36888"/>
                                <a:gd name="connsiteX7" fmla="*/ 21169 w 25021"/>
                                <a:gd name="connsiteY7" fmla="*/ 28963 h 36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888">
                                  <a:moveTo>
                                    <a:pt x="21169" y="28963"/>
                                  </a:moveTo>
                                  <a:lnTo>
                                    <a:pt x="24633" y="13377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8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9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8" y="36756"/>
                                  </a:cubicBezTo>
                                  <a:cubicBezTo>
                                    <a:pt x="15974" y="37622"/>
                                    <a:pt x="20304" y="34159"/>
                                    <a:pt x="21169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3" name="Freeform 313">
                            <a:extLst>
                              <a:ext uri="{FF2B5EF4-FFF2-40B4-BE49-F238E27FC236}">
                                <a16:creationId xmlns:a16="http://schemas.microsoft.com/office/drawing/2014/main" id="{000B8219-09BA-CE4E-A034-8C49935DDB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30494" y="5348332"/>
                              <a:ext cx="25079" cy="36756"/>
                            </a:xfrm>
                            <a:custGeom>
                              <a:avLst/>
                              <a:gdLst>
                                <a:gd name="connsiteX0" fmla="*/ 16840 w 25079"/>
                                <a:gd name="connsiteY0" fmla="*/ 388 h 36756"/>
                                <a:gd name="connsiteX1" fmla="*/ 3852 w 25079"/>
                                <a:gd name="connsiteY1" fmla="*/ 8181 h 36756"/>
                                <a:gd name="connsiteX2" fmla="*/ 388 w 25079"/>
                                <a:gd name="connsiteY2" fmla="*/ 23768 h 36756"/>
                                <a:gd name="connsiteX3" fmla="*/ 8181 w 25079"/>
                                <a:gd name="connsiteY3" fmla="*/ 36756 h 36756"/>
                                <a:gd name="connsiteX4" fmla="*/ 10779 w 25079"/>
                                <a:gd name="connsiteY4" fmla="*/ 36756 h 36756"/>
                                <a:gd name="connsiteX5" fmla="*/ 21170 w 25079"/>
                                <a:gd name="connsiteY5" fmla="*/ 28097 h 36756"/>
                                <a:gd name="connsiteX6" fmla="*/ 24633 w 25079"/>
                                <a:gd name="connsiteY6" fmla="*/ 12510 h 36756"/>
                                <a:gd name="connsiteX7" fmla="*/ 16840 w 25079"/>
                                <a:gd name="connsiteY7" fmla="*/ 388 h 36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6756">
                                  <a:moveTo>
                                    <a:pt x="16840" y="388"/>
                                  </a:moveTo>
                                  <a:cubicBezTo>
                                    <a:pt x="10779" y="-1344"/>
                                    <a:pt x="4717" y="2986"/>
                                    <a:pt x="3852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6756"/>
                                    <a:pt x="20304" y="33292"/>
                                    <a:pt x="21170" y="28097"/>
                                  </a:cubicBezTo>
                                  <a:lnTo>
                                    <a:pt x="24633" y="12510"/>
                                  </a:lnTo>
                                  <a:cubicBezTo>
                                    <a:pt x="26365" y="8181"/>
                                    <a:pt x="22902" y="2120"/>
                                    <a:pt x="16840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4" name="Freeform 314">
                            <a:extLst>
                              <a:ext uri="{FF2B5EF4-FFF2-40B4-BE49-F238E27FC236}">
                                <a16:creationId xmlns:a16="http://schemas.microsoft.com/office/drawing/2014/main" id="{712921EF-9DA7-7744-BE11-6C6F95A1089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01919" y="5393636"/>
                              <a:ext cx="42339" cy="110080"/>
                            </a:xfrm>
                            <a:custGeom>
                              <a:avLst/>
                              <a:gdLst>
                                <a:gd name="connsiteX0" fmla="*/ 21170 w 42339"/>
                                <a:gd name="connsiteY0" fmla="*/ 8770 h 110080"/>
                                <a:gd name="connsiteX1" fmla="*/ 388 w 42339"/>
                                <a:gd name="connsiteY1" fmla="*/ 97092 h 110080"/>
                                <a:gd name="connsiteX2" fmla="*/ 8181 w 42339"/>
                                <a:gd name="connsiteY2" fmla="*/ 110081 h 110080"/>
                                <a:gd name="connsiteX3" fmla="*/ 10779 w 42339"/>
                                <a:gd name="connsiteY3" fmla="*/ 110081 h 110080"/>
                                <a:gd name="connsiteX4" fmla="*/ 21170 w 42339"/>
                                <a:gd name="connsiteY4" fmla="*/ 101422 h 110080"/>
                                <a:gd name="connsiteX5" fmla="*/ 41951 w 42339"/>
                                <a:gd name="connsiteY5" fmla="*/ 13100 h 110080"/>
                                <a:gd name="connsiteX6" fmla="*/ 34159 w 42339"/>
                                <a:gd name="connsiteY6" fmla="*/ 111 h 110080"/>
                                <a:gd name="connsiteX7" fmla="*/ 21170 w 42339"/>
                                <a:gd name="connsiteY7" fmla="*/ 8770 h 1100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080">
                                  <a:moveTo>
                                    <a:pt x="21170" y="8770"/>
                                  </a:moveTo>
                                  <a:lnTo>
                                    <a:pt x="388" y="97092"/>
                                  </a:lnTo>
                                  <a:cubicBezTo>
                                    <a:pt x="-1344" y="103154"/>
                                    <a:pt x="2986" y="109215"/>
                                    <a:pt x="8181" y="110081"/>
                                  </a:cubicBezTo>
                                  <a:cubicBezTo>
                                    <a:pt x="9047" y="110081"/>
                                    <a:pt x="9913" y="110081"/>
                                    <a:pt x="10779" y="110081"/>
                                  </a:cubicBezTo>
                                  <a:cubicBezTo>
                                    <a:pt x="15974" y="110081"/>
                                    <a:pt x="20304" y="106618"/>
                                    <a:pt x="21170" y="101422"/>
                                  </a:cubicBezTo>
                                  <a:lnTo>
                                    <a:pt x="41951" y="13100"/>
                                  </a:lnTo>
                                  <a:cubicBezTo>
                                    <a:pt x="43683" y="7038"/>
                                    <a:pt x="39354" y="977"/>
                                    <a:pt x="34159" y="111"/>
                                  </a:cubicBezTo>
                                  <a:cubicBezTo>
                                    <a:pt x="28963" y="-755"/>
                                    <a:pt x="22901" y="3574"/>
                                    <a:pt x="21170" y="877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5" name="Freeform 315">
                            <a:extLst>
                              <a:ext uri="{FF2B5EF4-FFF2-40B4-BE49-F238E27FC236}">
                                <a16:creationId xmlns:a16="http://schemas.microsoft.com/office/drawing/2014/main" id="{19BFAE4F-C21D-2440-98DD-96D89FBDFB0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655466" y="5420064"/>
                              <a:ext cx="37345" cy="66335"/>
                            </a:xfrm>
                            <a:custGeom>
                              <a:avLst/>
                              <a:gdLst>
                                <a:gd name="connsiteX0" fmla="*/ 29967 w 37345"/>
                                <a:gd name="connsiteY0" fmla="*/ 527 h 66335"/>
                                <a:gd name="connsiteX1" fmla="*/ 16113 w 37345"/>
                                <a:gd name="connsiteY1" fmla="*/ 7454 h 66335"/>
                                <a:gd name="connsiteX2" fmla="*/ 527 w 37345"/>
                                <a:gd name="connsiteY2" fmla="*/ 51616 h 66335"/>
                                <a:gd name="connsiteX3" fmla="*/ 7454 w 37345"/>
                                <a:gd name="connsiteY3" fmla="*/ 65470 h 66335"/>
                                <a:gd name="connsiteX4" fmla="*/ 10918 w 37345"/>
                                <a:gd name="connsiteY4" fmla="*/ 66336 h 66335"/>
                                <a:gd name="connsiteX5" fmla="*/ 21308 w 37345"/>
                                <a:gd name="connsiteY5" fmla="*/ 59408 h 66335"/>
                                <a:gd name="connsiteX6" fmla="*/ 36895 w 37345"/>
                                <a:gd name="connsiteY6" fmla="*/ 15247 h 66335"/>
                                <a:gd name="connsiteX7" fmla="*/ 29967 w 37345"/>
                                <a:gd name="connsiteY7" fmla="*/ 527 h 6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345" h="66335">
                                  <a:moveTo>
                                    <a:pt x="29967" y="527"/>
                                  </a:move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6"/>
                                  </a:lnTo>
                                  <a:cubicBezTo>
                                    <a:pt x="-1205" y="57677"/>
                                    <a:pt x="1392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cubicBezTo>
                                    <a:pt x="15247" y="66336"/>
                                    <a:pt x="19577" y="63738"/>
                                    <a:pt x="21308" y="59408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6" y="8320"/>
                                    <a:pt x="35163" y="2259"/>
                                    <a:pt x="29967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6" name="Freeform 316">
                            <a:extLst>
                              <a:ext uri="{FF2B5EF4-FFF2-40B4-BE49-F238E27FC236}">
                                <a16:creationId xmlns:a16="http://schemas.microsoft.com/office/drawing/2014/main" id="{869DB10B-EB01-8547-B92D-FB985F4C45F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720762" y="6088898"/>
                              <a:ext cx="59230" cy="68581"/>
                            </a:xfrm>
                            <a:custGeom>
                              <a:avLst/>
                              <a:gdLst>
                                <a:gd name="connsiteX0" fmla="*/ 20090 w 59230"/>
                                <a:gd name="connsiteY0" fmla="*/ 4504 h 68581"/>
                                <a:gd name="connsiteX1" fmla="*/ 4504 w 59230"/>
                                <a:gd name="connsiteY1" fmla="*/ 2772 h 68581"/>
                                <a:gd name="connsiteX2" fmla="*/ 2772 w 59230"/>
                                <a:gd name="connsiteY2" fmla="*/ 18358 h 68581"/>
                                <a:gd name="connsiteX3" fmla="*/ 39140 w 59230"/>
                                <a:gd name="connsiteY3" fmla="*/ 64252 h 68581"/>
                                <a:gd name="connsiteX4" fmla="*/ 47800 w 59230"/>
                                <a:gd name="connsiteY4" fmla="*/ 68581 h 68581"/>
                                <a:gd name="connsiteX5" fmla="*/ 47800 w 59230"/>
                                <a:gd name="connsiteY5" fmla="*/ 68581 h 68581"/>
                                <a:gd name="connsiteX6" fmla="*/ 54727 w 59230"/>
                                <a:gd name="connsiteY6" fmla="*/ 65983 h 68581"/>
                                <a:gd name="connsiteX7" fmla="*/ 56459 w 59230"/>
                                <a:gd name="connsiteY7" fmla="*/ 50397 h 68581"/>
                                <a:gd name="connsiteX8" fmla="*/ 20090 w 59230"/>
                                <a:gd name="connsiteY8" fmla="*/ 4504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581">
                                  <a:moveTo>
                                    <a:pt x="20090" y="4504"/>
                                  </a:move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8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50"/>
                                    <a:pt x="44336" y="68581"/>
                                    <a:pt x="47800" y="68581"/>
                                  </a:cubicBezTo>
                                  <a:lnTo>
                                    <a:pt x="47800" y="68581"/>
                                  </a:lnTo>
                                  <a:cubicBezTo>
                                    <a:pt x="50397" y="68581"/>
                                    <a:pt x="52129" y="67715"/>
                                    <a:pt x="54727" y="65983"/>
                                  </a:cubicBezTo>
                                  <a:cubicBezTo>
                                    <a:pt x="59922" y="62520"/>
                                    <a:pt x="60788" y="55592"/>
                                    <a:pt x="56459" y="50397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7" name="Freeform 317">
                            <a:extLst>
                              <a:ext uri="{FF2B5EF4-FFF2-40B4-BE49-F238E27FC236}">
                                <a16:creationId xmlns:a16="http://schemas.microsoft.com/office/drawing/2014/main" id="{4DAE7FC4-34D4-E44A-BBC1-34AAFB410D71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47309" y="6567532"/>
                              <a:ext cx="42397" cy="110358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8"/>
                                <a:gd name="connsiteX1" fmla="*/ 10837 w 42397"/>
                                <a:gd name="connsiteY1" fmla="*/ 110358 h 110358"/>
                                <a:gd name="connsiteX2" fmla="*/ 21227 w 42397"/>
                                <a:gd name="connsiteY2" fmla="*/ 101699 h 110358"/>
                                <a:gd name="connsiteX3" fmla="*/ 42009 w 42397"/>
                                <a:gd name="connsiteY3" fmla="*/ 13377 h 110358"/>
                                <a:gd name="connsiteX4" fmla="*/ 34216 w 42397"/>
                                <a:gd name="connsiteY4" fmla="*/ 388 h 110358"/>
                                <a:gd name="connsiteX5" fmla="*/ 21227 w 42397"/>
                                <a:gd name="connsiteY5" fmla="*/ 8181 h 110358"/>
                                <a:gd name="connsiteX6" fmla="*/ 446 w 42397"/>
                                <a:gd name="connsiteY6" fmla="*/ 96504 h 110358"/>
                                <a:gd name="connsiteX7" fmla="*/ 8239 w 42397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8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7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7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2565"/>
                                    <a:pt x="2178" y="108627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8" name="Freeform 318">
                            <a:extLst>
                              <a:ext uri="{FF2B5EF4-FFF2-40B4-BE49-F238E27FC236}">
                                <a16:creationId xmlns:a16="http://schemas.microsoft.com/office/drawing/2014/main" id="{889F1A98-3CBF-5544-BB9A-4A331B48DA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12157" y="5464657"/>
                              <a:ext cx="22703" cy="71099"/>
                            </a:xfrm>
                            <a:custGeom>
                              <a:avLst/>
                              <a:gdLst>
                                <a:gd name="connsiteX0" fmla="*/ 10486 w 22703"/>
                                <a:gd name="connsiteY0" fmla="*/ 95 h 71099"/>
                                <a:gd name="connsiteX1" fmla="*/ 95 w 22703"/>
                                <a:gd name="connsiteY1" fmla="*/ 11352 h 71099"/>
                                <a:gd name="connsiteX2" fmla="*/ 961 w 22703"/>
                                <a:gd name="connsiteY2" fmla="*/ 60708 h 71099"/>
                                <a:gd name="connsiteX3" fmla="*/ 12218 w 22703"/>
                                <a:gd name="connsiteY3" fmla="*/ 71099 h 71099"/>
                                <a:gd name="connsiteX4" fmla="*/ 12218 w 22703"/>
                                <a:gd name="connsiteY4" fmla="*/ 71099 h 71099"/>
                                <a:gd name="connsiteX5" fmla="*/ 22609 w 22703"/>
                                <a:gd name="connsiteY5" fmla="*/ 59843 h 71099"/>
                                <a:gd name="connsiteX6" fmla="*/ 21742 w 22703"/>
                                <a:gd name="connsiteY6" fmla="*/ 10486 h 71099"/>
                                <a:gd name="connsiteX7" fmla="*/ 10486 w 22703"/>
                                <a:gd name="connsiteY7" fmla="*/ 95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703" h="71099">
                                  <a:moveTo>
                                    <a:pt x="10486" y="95"/>
                                  </a:move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6770"/>
                                    <a:pt x="6156" y="71099"/>
                                    <a:pt x="12218" y="71099"/>
                                  </a:cubicBezTo>
                                  <a:lnTo>
                                    <a:pt x="12218" y="71099"/>
                                  </a:lnTo>
                                  <a:cubicBezTo>
                                    <a:pt x="18279" y="71099"/>
                                    <a:pt x="23474" y="65904"/>
                                    <a:pt x="22609" y="59843"/>
                                  </a:cubicBezTo>
                                  <a:lnTo>
                                    <a:pt x="21742" y="10486"/>
                                  </a:lnTo>
                                  <a:cubicBezTo>
                                    <a:pt x="21742" y="4424"/>
                                    <a:pt x="16547" y="-771"/>
                                    <a:pt x="10486" y="9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9" name="Freeform 319">
                            <a:extLst>
                              <a:ext uri="{FF2B5EF4-FFF2-40B4-BE49-F238E27FC236}">
                                <a16:creationId xmlns:a16="http://schemas.microsoft.com/office/drawing/2014/main" id="{EF1CE8DD-32D8-DC42-828F-DE553E07EDF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09654" y="5334865"/>
                              <a:ext cx="23474" cy="115166"/>
                            </a:xfrm>
                            <a:custGeom>
                              <a:avLst/>
                              <a:gdLst>
                                <a:gd name="connsiteX0" fmla="*/ 11257 w 23474"/>
                                <a:gd name="connsiteY0" fmla="*/ 0 h 115166"/>
                                <a:gd name="connsiteX1" fmla="*/ 11257 w 23474"/>
                                <a:gd name="connsiteY1" fmla="*/ 0 h 115166"/>
                                <a:gd name="connsiteX2" fmla="*/ 0 w 23474"/>
                                <a:gd name="connsiteY2" fmla="*/ 11257 h 115166"/>
                                <a:gd name="connsiteX3" fmla="*/ 1732 w 23474"/>
                                <a:gd name="connsiteY3" fmla="*/ 104775 h 115166"/>
                                <a:gd name="connsiteX4" fmla="*/ 12989 w 23474"/>
                                <a:gd name="connsiteY4" fmla="*/ 115166 h 115166"/>
                                <a:gd name="connsiteX5" fmla="*/ 12989 w 23474"/>
                                <a:gd name="connsiteY5" fmla="*/ 115166 h 115166"/>
                                <a:gd name="connsiteX6" fmla="*/ 23380 w 23474"/>
                                <a:gd name="connsiteY6" fmla="*/ 103909 h 115166"/>
                                <a:gd name="connsiteX7" fmla="*/ 21648 w 23474"/>
                                <a:gd name="connsiteY7" fmla="*/ 10391 h 115166"/>
                                <a:gd name="connsiteX8" fmla="*/ 11257 w 23474"/>
                                <a:gd name="connsiteY8" fmla="*/ 0 h 115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6">
                                  <a:moveTo>
                                    <a:pt x="11257" y="0"/>
                                  </a:moveTo>
                                  <a:lnTo>
                                    <a:pt x="11257" y="0"/>
                                  </a:lnTo>
                                  <a:cubicBezTo>
                                    <a:pt x="5196" y="0"/>
                                    <a:pt x="0" y="5196"/>
                                    <a:pt x="0" y="11257"/>
                                  </a:cubicBezTo>
                                  <a:lnTo>
                                    <a:pt x="1732" y="104775"/>
                                  </a:lnTo>
                                  <a:cubicBezTo>
                                    <a:pt x="1732" y="110837"/>
                                    <a:pt x="6927" y="115166"/>
                                    <a:pt x="12989" y="115166"/>
                                  </a:cubicBezTo>
                                  <a:lnTo>
                                    <a:pt x="12989" y="115166"/>
                                  </a:lnTo>
                                  <a:cubicBezTo>
                                    <a:pt x="19050" y="115166"/>
                                    <a:pt x="24245" y="109971"/>
                                    <a:pt x="23380" y="103909"/>
                                  </a:cubicBezTo>
                                  <a:lnTo>
                                    <a:pt x="21648" y="10391"/>
                                  </a:lnTo>
                                  <a:cubicBezTo>
                                    <a:pt x="21648" y="5196"/>
                                    <a:pt x="17318" y="0"/>
                                    <a:pt x="112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0" name="Freeform 320">
                            <a:extLst>
                              <a:ext uri="{FF2B5EF4-FFF2-40B4-BE49-F238E27FC236}">
                                <a16:creationId xmlns:a16="http://schemas.microsoft.com/office/drawing/2014/main" id="{339527D6-72B4-EF42-9BEA-FA5968439C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1479" y="6530358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2 h 168313"/>
                                <a:gd name="connsiteX3" fmla="*/ 20243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3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3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3" y="163119"/>
                                    <a:pt x="106834" y="157057"/>
                                    <a:pt x="104237" y="151862"/>
                                  </a:cubicBez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9"/>
                                    <a:pt x="1193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7784" y="166582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1" name="Freeform 321">
                            <a:extLst>
                              <a:ext uri="{FF2B5EF4-FFF2-40B4-BE49-F238E27FC236}">
                                <a16:creationId xmlns:a16="http://schemas.microsoft.com/office/drawing/2014/main" id="{767CCF01-D9A7-624B-8B85-5590C0F8AD1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973" y="5439392"/>
                              <a:ext cx="59379" cy="54801"/>
                            </a:xfrm>
                            <a:custGeom>
                              <a:avLst/>
                              <a:gdLst>
                                <a:gd name="connsiteX0" fmla="*/ 40946 w 59379"/>
                                <a:gd name="connsiteY0" fmla="*/ 2847 h 54801"/>
                                <a:gd name="connsiteX1" fmla="*/ 3712 w 59379"/>
                                <a:gd name="connsiteY1" fmla="*/ 35751 h 54801"/>
                                <a:gd name="connsiteX2" fmla="*/ 2846 w 59379"/>
                                <a:gd name="connsiteY2" fmla="*/ 51337 h 54801"/>
                                <a:gd name="connsiteX3" fmla="*/ 11506 w 59379"/>
                                <a:gd name="connsiteY3" fmla="*/ 54801 h 54801"/>
                                <a:gd name="connsiteX4" fmla="*/ 18433 w 59379"/>
                                <a:gd name="connsiteY4" fmla="*/ 52203 h 54801"/>
                                <a:gd name="connsiteX5" fmla="*/ 55667 w 59379"/>
                                <a:gd name="connsiteY5" fmla="*/ 19299 h 54801"/>
                                <a:gd name="connsiteX6" fmla="*/ 56533 w 59379"/>
                                <a:gd name="connsiteY6" fmla="*/ 3712 h 54801"/>
                                <a:gd name="connsiteX7" fmla="*/ 40946 w 59379"/>
                                <a:gd name="connsiteY7" fmla="*/ 2847 h 54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1">
                                  <a:moveTo>
                                    <a:pt x="40946" y="2847"/>
                                  </a:moveTo>
                                  <a:lnTo>
                                    <a:pt x="3712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7"/>
                                  </a:cubicBez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60862" y="8042"/>
                                    <a:pt x="56533" y="3712"/>
                                  </a:cubicBezTo>
                                  <a:cubicBezTo>
                                    <a:pt x="52203" y="-617"/>
                                    <a:pt x="45276" y="-1483"/>
                                    <a:pt x="40946" y="28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2" name="Freeform 322">
                            <a:extLst>
                              <a:ext uri="{FF2B5EF4-FFF2-40B4-BE49-F238E27FC236}">
                                <a16:creationId xmlns:a16="http://schemas.microsoft.com/office/drawing/2014/main" id="{AA6A8BAF-4CC8-2145-91C5-EB3D81ECBC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4706" y="5563312"/>
                              <a:ext cx="139409" cy="81549"/>
                            </a:xfrm>
                            <a:custGeom>
                              <a:avLst/>
                              <a:gdLst>
                                <a:gd name="connsiteX0" fmla="*/ 1577 w 139409"/>
                                <a:gd name="connsiteY0" fmla="*/ 75488 h 81549"/>
                                <a:gd name="connsiteX1" fmla="*/ 11102 w 139409"/>
                                <a:gd name="connsiteY1" fmla="*/ 81549 h 81549"/>
                                <a:gd name="connsiteX2" fmla="*/ 11102 w 139409"/>
                                <a:gd name="connsiteY2" fmla="*/ 81549 h 81549"/>
                                <a:gd name="connsiteX3" fmla="*/ 16298 w 139409"/>
                                <a:gd name="connsiteY3" fmla="*/ 80683 h 81549"/>
                                <a:gd name="connsiteX4" fmla="*/ 133195 w 139409"/>
                                <a:gd name="connsiteY4" fmla="*/ 20935 h 81549"/>
                                <a:gd name="connsiteX5" fmla="*/ 138391 w 139409"/>
                                <a:gd name="connsiteY5" fmla="*/ 6215 h 81549"/>
                                <a:gd name="connsiteX6" fmla="*/ 123670 w 139409"/>
                                <a:gd name="connsiteY6" fmla="*/ 1019 h 81549"/>
                                <a:gd name="connsiteX7" fmla="*/ 5907 w 139409"/>
                                <a:gd name="connsiteY7" fmla="*/ 59901 h 81549"/>
                                <a:gd name="connsiteX8" fmla="*/ 1577 w 139409"/>
                                <a:gd name="connsiteY8" fmla="*/ 75488 h 815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409" h="81549">
                                  <a:moveTo>
                                    <a:pt x="1577" y="75488"/>
                                  </a:moveTo>
                                  <a:cubicBezTo>
                                    <a:pt x="3309" y="78951"/>
                                    <a:pt x="7638" y="81549"/>
                                    <a:pt x="11102" y="81549"/>
                                  </a:cubicBezTo>
                                  <a:lnTo>
                                    <a:pt x="11102" y="81549"/>
                                  </a:lnTo>
                                  <a:cubicBezTo>
                                    <a:pt x="12834" y="81549"/>
                                    <a:pt x="14566" y="81549"/>
                                    <a:pt x="16298" y="80683"/>
                                  </a:cubicBezTo>
                                  <a:lnTo>
                                    <a:pt x="133195" y="20935"/>
                                  </a:lnTo>
                                  <a:cubicBezTo>
                                    <a:pt x="138391" y="18337"/>
                                    <a:pt x="140988" y="11410"/>
                                    <a:pt x="138391" y="6215"/>
                                  </a:cubicBezTo>
                                  <a:cubicBezTo>
                                    <a:pt x="135793" y="1019"/>
                                    <a:pt x="128866" y="-1579"/>
                                    <a:pt x="123670" y="1019"/>
                                  </a:cubicBezTo>
                                  <a:lnTo>
                                    <a:pt x="5907" y="59901"/>
                                  </a:lnTo>
                                  <a:cubicBezTo>
                                    <a:pt x="711" y="63365"/>
                                    <a:pt x="-1887" y="69426"/>
                                    <a:pt x="1577" y="754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3" name="Freeform 323">
                            <a:extLst>
                              <a:ext uri="{FF2B5EF4-FFF2-40B4-BE49-F238E27FC236}">
                                <a16:creationId xmlns:a16="http://schemas.microsoft.com/office/drawing/2014/main" id="{FD1507CF-10B1-844E-B572-00BA48B259B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665413"/>
                              <a:ext cx="15932" cy="27198"/>
                            </a:xfrm>
                            <a:custGeom>
                              <a:avLst/>
                              <a:gdLst>
                                <a:gd name="connsiteX0" fmla="*/ 13855 w 15932"/>
                                <a:gd name="connsiteY0" fmla="*/ 4684 h 27198"/>
                                <a:gd name="connsiteX1" fmla="*/ 0 w 15932"/>
                                <a:gd name="connsiteY1" fmla="*/ 1221 h 27198"/>
                                <a:gd name="connsiteX2" fmla="*/ 0 w 15932"/>
                                <a:gd name="connsiteY2" fmla="*/ 27198 h 27198"/>
                                <a:gd name="connsiteX3" fmla="*/ 11257 w 15932"/>
                                <a:gd name="connsiteY3" fmla="*/ 20270 h 27198"/>
                                <a:gd name="connsiteX4" fmla="*/ 13855 w 15932"/>
                                <a:gd name="connsiteY4" fmla="*/ 4684 h 2719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5932" h="27198">
                                  <a:moveTo>
                                    <a:pt x="13855" y="4684"/>
                                  </a:moveTo>
                                  <a:cubicBezTo>
                                    <a:pt x="10391" y="355"/>
                                    <a:pt x="4330" y="-1377"/>
                                    <a:pt x="0" y="1221"/>
                                  </a:cubicBezTo>
                                  <a:lnTo>
                                    <a:pt x="0" y="27198"/>
                                  </a:lnTo>
                                  <a:lnTo>
                                    <a:pt x="11257" y="20270"/>
                                  </a:lnTo>
                                  <a:cubicBezTo>
                                    <a:pt x="16452" y="15941"/>
                                    <a:pt x="17318" y="9014"/>
                                    <a:pt x="13855" y="46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4" name="Freeform 324">
                            <a:extLst>
                              <a:ext uri="{FF2B5EF4-FFF2-40B4-BE49-F238E27FC236}">
                                <a16:creationId xmlns:a16="http://schemas.microsoft.com/office/drawing/2014/main" id="{9D28EC5B-FE32-244B-8325-4553497D53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669944"/>
                              <a:ext cx="134369" cy="81548"/>
                            </a:xfrm>
                            <a:custGeom>
                              <a:avLst/>
                              <a:gdLst>
                                <a:gd name="connsiteX0" fmla="*/ 6061 w 134369"/>
                                <a:gd name="connsiteY0" fmla="*/ 81549 h 81548"/>
                                <a:gd name="connsiteX1" fmla="*/ 11257 w 134369"/>
                                <a:gd name="connsiteY1" fmla="*/ 80683 h 81548"/>
                                <a:gd name="connsiteX2" fmla="*/ 128155 w 134369"/>
                                <a:gd name="connsiteY2" fmla="*/ 20935 h 81548"/>
                                <a:gd name="connsiteX3" fmla="*/ 133350 w 134369"/>
                                <a:gd name="connsiteY3" fmla="*/ 6215 h 81548"/>
                                <a:gd name="connsiteX4" fmla="*/ 118630 w 134369"/>
                                <a:gd name="connsiteY4" fmla="*/ 1019 h 81548"/>
                                <a:gd name="connsiteX5" fmla="*/ 1732 w 134369"/>
                                <a:gd name="connsiteY5" fmla="*/ 60767 h 81548"/>
                                <a:gd name="connsiteX6" fmla="*/ 0 w 134369"/>
                                <a:gd name="connsiteY6" fmla="*/ 61633 h 81548"/>
                                <a:gd name="connsiteX7" fmla="*/ 0 w 134369"/>
                                <a:gd name="connsiteY7" fmla="*/ 78951 h 81548"/>
                                <a:gd name="connsiteX8" fmla="*/ 6061 w 134369"/>
                                <a:gd name="connsiteY8" fmla="*/ 81549 h 81548"/>
                                <a:gd name="connsiteX9" fmla="*/ 6061 w 134369"/>
                                <a:gd name="connsiteY9" fmla="*/ 81549 h 81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</a:cxnLst>
                              <a:rect l="l" t="t" r="r" b="b"/>
                              <a:pathLst>
                                <a:path w="134369" h="81548">
                                  <a:moveTo>
                                    <a:pt x="6061" y="81549"/>
                                  </a:moveTo>
                                  <a:cubicBezTo>
                                    <a:pt x="7793" y="81549"/>
                                    <a:pt x="9525" y="81549"/>
                                    <a:pt x="11257" y="80683"/>
                                  </a:cubicBezTo>
                                  <a:lnTo>
                                    <a:pt x="128155" y="20935"/>
                                  </a:lnTo>
                                  <a:cubicBezTo>
                                    <a:pt x="133350" y="18337"/>
                                    <a:pt x="135948" y="11410"/>
                                    <a:pt x="133350" y="6215"/>
                                  </a:cubicBezTo>
                                  <a:cubicBezTo>
                                    <a:pt x="130752" y="1019"/>
                                    <a:pt x="123825" y="-1579"/>
                                    <a:pt x="118630" y="1019"/>
                                  </a:cubicBezTo>
                                  <a:lnTo>
                                    <a:pt x="1732" y="60767"/>
                                  </a:lnTo>
                                  <a:cubicBezTo>
                                    <a:pt x="866" y="60767"/>
                                    <a:pt x="866" y="61633"/>
                                    <a:pt x="0" y="61633"/>
                                  </a:cubicBezTo>
                                  <a:lnTo>
                                    <a:pt x="0" y="78951"/>
                                  </a:lnTo>
                                  <a:cubicBezTo>
                                    <a:pt x="1732" y="80683"/>
                                    <a:pt x="4330" y="81549"/>
                                    <a:pt x="6061" y="81549"/>
                                  </a:cubicBezTo>
                                  <a:lnTo>
                                    <a:pt x="6061" y="8154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5" name="Freeform 325">
                            <a:extLst>
                              <a:ext uri="{FF2B5EF4-FFF2-40B4-BE49-F238E27FC236}">
                                <a16:creationId xmlns:a16="http://schemas.microsoft.com/office/drawing/2014/main" id="{5B6C0552-7D2F-8342-A3C1-4F0D49CA72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318" y="6042313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6" name="Freeform 326">
                            <a:extLst>
                              <a:ext uri="{FF2B5EF4-FFF2-40B4-BE49-F238E27FC236}">
                                <a16:creationId xmlns:a16="http://schemas.microsoft.com/office/drawing/2014/main" id="{1D50056D-D087-A741-9CED-274C92299F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675507"/>
                              <a:ext cx="114826" cy="58542"/>
                            </a:xfrm>
                            <a:custGeom>
                              <a:avLst/>
                              <a:gdLst>
                                <a:gd name="connsiteX0" fmla="*/ 0 w 114826"/>
                                <a:gd name="connsiteY0" fmla="*/ 58543 h 58542"/>
                                <a:gd name="connsiteX1" fmla="*/ 107373 w 114826"/>
                                <a:gd name="connsiteY1" fmla="*/ 21309 h 58542"/>
                                <a:gd name="connsiteX2" fmla="*/ 114300 w 114826"/>
                                <a:gd name="connsiteY2" fmla="*/ 7454 h 58542"/>
                                <a:gd name="connsiteX3" fmla="*/ 100445 w 114826"/>
                                <a:gd name="connsiteY3" fmla="*/ 527 h 58542"/>
                                <a:gd name="connsiteX4" fmla="*/ 866 w 114826"/>
                                <a:gd name="connsiteY4" fmla="*/ 35163 h 58542"/>
                                <a:gd name="connsiteX5" fmla="*/ 866 w 114826"/>
                                <a:gd name="connsiteY5" fmla="*/ 58543 h 5854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4826" h="58542">
                                  <a:moveTo>
                                    <a:pt x="0" y="58543"/>
                                  </a:moveTo>
                                  <a:lnTo>
                                    <a:pt x="107373" y="21309"/>
                                  </a:lnTo>
                                  <a:cubicBezTo>
                                    <a:pt x="113434" y="19577"/>
                                    <a:pt x="116032" y="12650"/>
                                    <a:pt x="114300" y="7454"/>
                                  </a:cubicBezTo>
                                  <a:cubicBezTo>
                                    <a:pt x="112568" y="1392"/>
                                    <a:pt x="105641" y="-1205"/>
                                    <a:pt x="100445" y="527"/>
                                  </a:cubicBezTo>
                                  <a:lnTo>
                                    <a:pt x="866" y="35163"/>
                                  </a:lnTo>
                                  <a:lnTo>
                                    <a:pt x="866" y="585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7" name="Freeform 327">
                            <a:extLst>
                              <a:ext uri="{FF2B5EF4-FFF2-40B4-BE49-F238E27FC236}">
                                <a16:creationId xmlns:a16="http://schemas.microsoft.com/office/drawing/2014/main" id="{192BA0B1-3C01-6245-8122-364524B4B31C}"/>
                              </a:ext>
                            </a:extLst>
                          </wps:cNvPr>
                          <wps:cNvSpPr/>
                          <wps:spPr>
                            <a:xfrm>
                              <a:off x="18113" y="5556851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79"/>
                                <a:gd name="connsiteX1" fmla="*/ 17388 w 57290"/>
                                <a:gd name="connsiteY1" fmla="*/ 43848 h 45579"/>
                                <a:gd name="connsiteX2" fmla="*/ 52025 w 57290"/>
                                <a:gd name="connsiteY2" fmla="*/ 20468 h 45579"/>
                                <a:gd name="connsiteX3" fmla="*/ 55488 w 57290"/>
                                <a:gd name="connsiteY3" fmla="*/ 4882 h 45579"/>
                                <a:gd name="connsiteX4" fmla="*/ 39902 w 57290"/>
                                <a:gd name="connsiteY4" fmla="*/ 1419 h 45579"/>
                                <a:gd name="connsiteX5" fmla="*/ 5266 w 57290"/>
                                <a:gd name="connsiteY5" fmla="*/ 24798 h 45579"/>
                                <a:gd name="connsiteX6" fmla="*/ 1802 w 57290"/>
                                <a:gd name="connsiteY6" fmla="*/ 40385 h 45579"/>
                                <a:gd name="connsiteX7" fmla="*/ 11327 w 57290"/>
                                <a:gd name="connsiteY7" fmla="*/ 45580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8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9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2"/>
                                    <a:pt x="-1662" y="35189"/>
                                    <a:pt x="1802" y="40385"/>
                                  </a:cubicBezTo>
                                  <a:cubicBezTo>
                                    <a:pt x="4400" y="43848"/>
                                    <a:pt x="7863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8" name="Freeform 328">
                            <a:extLst>
                              <a:ext uri="{FF2B5EF4-FFF2-40B4-BE49-F238E27FC236}">
                                <a16:creationId xmlns:a16="http://schemas.microsoft.com/office/drawing/2014/main" id="{BCD4B327-392F-8345-90FD-C856E97BE3C7}"/>
                              </a:ext>
                            </a:extLst>
                          </wps:cNvPr>
                          <wps:cNvSpPr/>
                          <wps:spPr>
                            <a:xfrm>
                              <a:off x="71738" y="5709673"/>
                              <a:ext cx="145179" cy="49488"/>
                            </a:xfrm>
                            <a:custGeom>
                              <a:avLst/>
                              <a:gdLst>
                                <a:gd name="connsiteX0" fmla="*/ 144739 w 145179"/>
                                <a:gd name="connsiteY0" fmla="*/ 8791 h 49488"/>
                                <a:gd name="connsiteX1" fmla="*/ 131750 w 145179"/>
                                <a:gd name="connsiteY1" fmla="*/ 132 h 49488"/>
                                <a:gd name="connsiteX2" fmla="*/ 8791 w 145179"/>
                                <a:gd name="connsiteY2" fmla="*/ 27840 h 49488"/>
                                <a:gd name="connsiteX3" fmla="*/ 132 w 145179"/>
                                <a:gd name="connsiteY3" fmla="*/ 40829 h 49488"/>
                                <a:gd name="connsiteX4" fmla="*/ 10523 w 145179"/>
                                <a:gd name="connsiteY4" fmla="*/ 49488 h 49488"/>
                                <a:gd name="connsiteX5" fmla="*/ 13120 w 145179"/>
                                <a:gd name="connsiteY5" fmla="*/ 49488 h 49488"/>
                                <a:gd name="connsiteX6" fmla="*/ 136079 w 145179"/>
                                <a:gd name="connsiteY6" fmla="*/ 21779 h 49488"/>
                                <a:gd name="connsiteX7" fmla="*/ 144739 w 145179"/>
                                <a:gd name="connsiteY7" fmla="*/ 8791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5179" h="49488">
                                  <a:moveTo>
                                    <a:pt x="144739" y="8791"/>
                                  </a:moveTo>
                                  <a:cubicBezTo>
                                    <a:pt x="143007" y="2729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0"/>
                                  </a:lnTo>
                                  <a:cubicBezTo>
                                    <a:pt x="2729" y="29572"/>
                                    <a:pt x="-734" y="34768"/>
                                    <a:pt x="132" y="40829"/>
                                  </a:cubicBezTo>
                                  <a:cubicBezTo>
                                    <a:pt x="998" y="46025"/>
                                    <a:pt x="6193" y="49488"/>
                                    <a:pt x="10523" y="49488"/>
                                  </a:cubicBezTo>
                                  <a:cubicBezTo>
                                    <a:pt x="11388" y="49488"/>
                                    <a:pt x="12254" y="49488"/>
                                    <a:pt x="13120" y="49488"/>
                                  </a:cubicBezTo>
                                  <a:lnTo>
                                    <a:pt x="136079" y="21779"/>
                                  </a:lnTo>
                                  <a:cubicBezTo>
                                    <a:pt x="143007" y="20913"/>
                                    <a:pt x="146470" y="14852"/>
                                    <a:pt x="144739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29" name="Freeform 329">
                            <a:extLst>
                              <a:ext uri="{FF2B5EF4-FFF2-40B4-BE49-F238E27FC236}">
                                <a16:creationId xmlns:a16="http://schemas.microsoft.com/office/drawing/2014/main" id="{3BED5342-A8A6-9648-8240-EAAFC38E6C2A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5963516"/>
                              <a:ext cx="28243" cy="78797"/>
                            </a:xfrm>
                            <a:custGeom>
                              <a:avLst/>
                              <a:gdLst>
                                <a:gd name="connsiteX0" fmla="*/ 17318 w 28243"/>
                                <a:gd name="connsiteY0" fmla="*/ 78798 h 78797"/>
                                <a:gd name="connsiteX1" fmla="*/ 21648 w 28243"/>
                                <a:gd name="connsiteY1" fmla="*/ 77932 h 78797"/>
                                <a:gd name="connsiteX2" fmla="*/ 27709 w 28243"/>
                                <a:gd name="connsiteY2" fmla="*/ 63211 h 78797"/>
                                <a:gd name="connsiteX3" fmla="*/ 0 w 28243"/>
                                <a:gd name="connsiteY3" fmla="*/ 0 h 78797"/>
                                <a:gd name="connsiteX4" fmla="*/ 0 w 28243"/>
                                <a:gd name="connsiteY4" fmla="*/ 55418 h 78797"/>
                                <a:gd name="connsiteX5" fmla="*/ 7793 w 28243"/>
                                <a:gd name="connsiteY5" fmla="*/ 72736 h 78797"/>
                                <a:gd name="connsiteX6" fmla="*/ 17318 w 28243"/>
                                <a:gd name="connsiteY6" fmla="*/ 78798 h 787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8243" h="78797">
                                  <a:moveTo>
                                    <a:pt x="17318" y="78798"/>
                                  </a:moveTo>
                                  <a:cubicBezTo>
                                    <a:pt x="19050" y="78798"/>
                                    <a:pt x="19916" y="78798"/>
                                    <a:pt x="21648" y="77932"/>
                                  </a:cubicBezTo>
                                  <a:cubicBezTo>
                                    <a:pt x="26843" y="75334"/>
                                    <a:pt x="29441" y="69273"/>
                                    <a:pt x="27709" y="63211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55418"/>
                                  </a:lnTo>
                                  <a:lnTo>
                                    <a:pt x="7793" y="72736"/>
                                  </a:lnTo>
                                  <a:cubicBezTo>
                                    <a:pt x="9525" y="76200"/>
                                    <a:pt x="12989" y="78798"/>
                                    <a:pt x="17318" y="787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0" name="Freeform 330">
                            <a:extLst>
                              <a:ext uri="{FF2B5EF4-FFF2-40B4-BE49-F238E27FC236}">
                                <a16:creationId xmlns:a16="http://schemas.microsoft.com/office/drawing/2014/main" id="{CE94F0C5-FEC6-1649-B1D8-97723BB1D7F0}"/>
                              </a:ext>
                            </a:extLst>
                          </wps:cNvPr>
                          <wps:cNvSpPr/>
                          <wps:spPr>
                            <a:xfrm>
                              <a:off x="101201" y="5933098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4 w 30527"/>
                                <a:gd name="connsiteY6" fmla="*/ 62456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4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6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7904" y="62456"/>
                                  </a:lnTo>
                                  <a:cubicBezTo>
                                    <a:pt x="9635" y="68517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1" name="Freeform 331">
                            <a:extLst>
                              <a:ext uri="{FF2B5EF4-FFF2-40B4-BE49-F238E27FC236}">
                                <a16:creationId xmlns:a16="http://schemas.microsoft.com/office/drawing/2014/main" id="{A02E5851-E6CD-714A-9BB2-19ED690265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167891" y="5917622"/>
                              <a:ext cx="23569" cy="115165"/>
                            </a:xfrm>
                            <a:custGeom>
                              <a:avLst/>
                              <a:gdLst>
                                <a:gd name="connsiteX0" fmla="*/ 13083 w 23569"/>
                                <a:gd name="connsiteY0" fmla="*/ 115166 h 115165"/>
                                <a:gd name="connsiteX1" fmla="*/ 23474 w 23569"/>
                                <a:gd name="connsiteY1" fmla="*/ 103909 h 115165"/>
                                <a:gd name="connsiteX2" fmla="*/ 21742 w 23569"/>
                                <a:gd name="connsiteY2" fmla="*/ 10390 h 115165"/>
                                <a:gd name="connsiteX3" fmla="*/ 10486 w 23569"/>
                                <a:gd name="connsiteY3" fmla="*/ 0 h 115165"/>
                                <a:gd name="connsiteX4" fmla="*/ 10486 w 23569"/>
                                <a:gd name="connsiteY4" fmla="*/ 0 h 115165"/>
                                <a:gd name="connsiteX5" fmla="*/ 95 w 23569"/>
                                <a:gd name="connsiteY5" fmla="*/ 11257 h 115165"/>
                                <a:gd name="connsiteX6" fmla="*/ 1827 w 23569"/>
                                <a:gd name="connsiteY6" fmla="*/ 104775 h 115165"/>
                                <a:gd name="connsiteX7" fmla="*/ 13083 w 23569"/>
                                <a:gd name="connsiteY7" fmla="*/ 115166 h 115165"/>
                                <a:gd name="connsiteX8" fmla="*/ 13083 w 23569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569" h="115165">
                                  <a:moveTo>
                                    <a:pt x="13083" y="115166"/>
                                  </a:moveTo>
                                  <a:cubicBezTo>
                                    <a:pt x="19145" y="115166"/>
                                    <a:pt x="24340" y="109970"/>
                                    <a:pt x="23474" y="103909"/>
                                  </a:cubicBezTo>
                                  <a:lnTo>
                                    <a:pt x="21742" y="10390"/>
                                  </a:lnTo>
                                  <a:cubicBezTo>
                                    <a:pt x="21742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1827" y="109970"/>
                                    <a:pt x="6156" y="115166"/>
                                    <a:pt x="13083" y="115166"/>
                                  </a:cubicBezTo>
                                  <a:lnTo>
                                    <a:pt x="13083" y="11516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2" name="Freeform 332">
                            <a:extLst>
                              <a:ext uri="{FF2B5EF4-FFF2-40B4-BE49-F238E27FC236}">
                                <a16:creationId xmlns:a16="http://schemas.microsoft.com/office/drawing/2014/main" id="{3B85E59A-BEBD-544C-B3F5-9ABB8837F2F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715" y="5934495"/>
                              <a:ext cx="47650" cy="117343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446 h 117343"/>
                                <a:gd name="connsiteX1" fmla="*/ 446 w 47650"/>
                                <a:gd name="connsiteY1" fmla="*/ 14300 h 117343"/>
                                <a:gd name="connsiteX2" fmla="*/ 26423 w 47650"/>
                                <a:gd name="connsiteY2" fmla="*/ 109550 h 117343"/>
                                <a:gd name="connsiteX3" fmla="*/ 36814 w 47650"/>
                                <a:gd name="connsiteY3" fmla="*/ 117344 h 117343"/>
                                <a:gd name="connsiteX4" fmla="*/ 39412 w 47650"/>
                                <a:gd name="connsiteY4" fmla="*/ 117344 h 117343"/>
                                <a:gd name="connsiteX5" fmla="*/ 47205 w 47650"/>
                                <a:gd name="connsiteY5" fmla="*/ 103489 h 117343"/>
                                <a:gd name="connsiteX6" fmla="*/ 21228 w 47650"/>
                                <a:gd name="connsiteY6" fmla="*/ 8239 h 117343"/>
                                <a:gd name="connsiteX7" fmla="*/ 8239 w 47650"/>
                                <a:gd name="connsiteY7" fmla="*/ 446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343">
                                  <a:moveTo>
                                    <a:pt x="8239" y="446"/>
                                  </a:moveTo>
                                  <a:cubicBezTo>
                                    <a:pt x="2178" y="2177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5"/>
                                    <a:pt x="32484" y="117344"/>
                                    <a:pt x="36814" y="117344"/>
                                  </a:cubicBezTo>
                                  <a:cubicBezTo>
                                    <a:pt x="37680" y="117344"/>
                                    <a:pt x="38546" y="117344"/>
                                    <a:pt x="39412" y="117344"/>
                                  </a:cubicBezTo>
                                  <a:cubicBezTo>
                                    <a:pt x="45473" y="115612"/>
                                    <a:pt x="48937" y="109550"/>
                                    <a:pt x="47205" y="103489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7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3" name="Freeform 333">
                            <a:extLst>
                              <a:ext uri="{FF2B5EF4-FFF2-40B4-BE49-F238E27FC236}">
                                <a16:creationId xmlns:a16="http://schemas.microsoft.com/office/drawing/2014/main" id="{0505DCE9-E0EC-6F47-9EB7-1B9091920E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546372"/>
                              <a:ext cx="48739" cy="54452"/>
                            </a:xfrm>
                            <a:custGeom>
                              <a:avLst/>
                              <a:gdLst>
                                <a:gd name="connsiteX0" fmla="*/ 31173 w 48739"/>
                                <a:gd name="connsiteY0" fmla="*/ 2498 h 54452"/>
                                <a:gd name="connsiteX1" fmla="*/ 0 w 48739"/>
                                <a:gd name="connsiteY1" fmla="*/ 30207 h 54452"/>
                                <a:gd name="connsiteX2" fmla="*/ 0 w 48739"/>
                                <a:gd name="connsiteY2" fmla="*/ 54453 h 54452"/>
                                <a:gd name="connsiteX3" fmla="*/ 866 w 48739"/>
                                <a:gd name="connsiteY3" fmla="*/ 54453 h 54452"/>
                                <a:gd name="connsiteX4" fmla="*/ 7793 w 48739"/>
                                <a:gd name="connsiteY4" fmla="*/ 51855 h 54452"/>
                                <a:gd name="connsiteX5" fmla="*/ 45027 w 48739"/>
                                <a:gd name="connsiteY5" fmla="*/ 18951 h 54452"/>
                                <a:gd name="connsiteX6" fmla="*/ 45893 w 48739"/>
                                <a:gd name="connsiteY6" fmla="*/ 3364 h 54452"/>
                                <a:gd name="connsiteX7" fmla="*/ 31173 w 48739"/>
                                <a:gd name="connsiteY7" fmla="*/ 2498 h 544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739" h="54452">
                                  <a:moveTo>
                                    <a:pt x="31173" y="2498"/>
                                  </a:moveTo>
                                  <a:lnTo>
                                    <a:pt x="0" y="30207"/>
                                  </a:lnTo>
                                  <a:lnTo>
                                    <a:pt x="0" y="54453"/>
                                  </a:lnTo>
                                  <a:cubicBezTo>
                                    <a:pt x="0" y="54453"/>
                                    <a:pt x="866" y="54453"/>
                                    <a:pt x="866" y="54453"/>
                                  </a:cubicBezTo>
                                  <a:cubicBezTo>
                                    <a:pt x="3464" y="54453"/>
                                    <a:pt x="6061" y="53587"/>
                                    <a:pt x="7793" y="51855"/>
                                  </a:cubicBezTo>
                                  <a:lnTo>
                                    <a:pt x="45027" y="18951"/>
                                  </a:lnTo>
                                  <a:cubicBezTo>
                                    <a:pt x="49357" y="14621"/>
                                    <a:pt x="50223" y="7694"/>
                                    <a:pt x="45893" y="3364"/>
                                  </a:cubicBezTo>
                                  <a:cubicBezTo>
                                    <a:pt x="42430" y="-965"/>
                                    <a:pt x="35502" y="-965"/>
                                    <a:pt x="31173" y="24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4" name="Freeform 334">
                            <a:extLst>
                              <a:ext uri="{FF2B5EF4-FFF2-40B4-BE49-F238E27FC236}">
                                <a16:creationId xmlns:a16="http://schemas.microsoft.com/office/drawing/2014/main" id="{69917D98-7BB3-934A-B74D-86AA98C8E0E7}"/>
                              </a:ext>
                            </a:extLst>
                          </wps:cNvPr>
                          <wps:cNvSpPr/>
                          <wps:spPr>
                            <a:xfrm>
                              <a:off x="82151" y="5813603"/>
                              <a:ext cx="36588" cy="109214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110 h 109214"/>
                                <a:gd name="connsiteX1" fmla="*/ 110 w 36588"/>
                                <a:gd name="connsiteY1" fmla="*/ 13099 h 109214"/>
                                <a:gd name="connsiteX2" fmla="*/ 13965 w 36588"/>
                                <a:gd name="connsiteY2" fmla="*/ 99690 h 109214"/>
                                <a:gd name="connsiteX3" fmla="*/ 25222 w 36588"/>
                                <a:gd name="connsiteY3" fmla="*/ 109215 h 109214"/>
                                <a:gd name="connsiteX4" fmla="*/ 26954 w 36588"/>
                                <a:gd name="connsiteY4" fmla="*/ 109215 h 109214"/>
                                <a:gd name="connsiteX5" fmla="*/ 36479 w 36588"/>
                                <a:gd name="connsiteY5" fmla="*/ 96226 h 109214"/>
                                <a:gd name="connsiteX6" fmla="*/ 22624 w 36588"/>
                                <a:gd name="connsiteY6" fmla="*/ 9635 h 109214"/>
                                <a:gd name="connsiteX7" fmla="*/ 9635 w 36588"/>
                                <a:gd name="connsiteY7" fmla="*/ 110 h 1092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214">
                                  <a:moveTo>
                                    <a:pt x="9635" y="110"/>
                                  </a:move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13965" y="99690"/>
                                  </a:lnTo>
                                  <a:cubicBezTo>
                                    <a:pt x="14831" y="104885"/>
                                    <a:pt x="19160" y="109215"/>
                                    <a:pt x="25222" y="109215"/>
                                  </a:cubicBezTo>
                                  <a:cubicBezTo>
                                    <a:pt x="26088" y="109215"/>
                                    <a:pt x="26088" y="109215"/>
                                    <a:pt x="26954" y="109215"/>
                                  </a:cubicBezTo>
                                  <a:cubicBezTo>
                                    <a:pt x="33015" y="108349"/>
                                    <a:pt x="37344" y="102288"/>
                                    <a:pt x="36479" y="96226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6563" y="-756"/>
                                    <a:pt x="9635" y="1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5" name="Freeform 335">
                            <a:extLst>
                              <a:ext uri="{FF2B5EF4-FFF2-40B4-BE49-F238E27FC236}">
                                <a16:creationId xmlns:a16="http://schemas.microsoft.com/office/drawing/2014/main" id="{153A5090-2F5C-0141-9C9C-1C4F4CACFE38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351" y="6059185"/>
                              <a:ext cx="29466" cy="48937"/>
                            </a:xfrm>
                            <a:custGeom>
                              <a:avLst/>
                              <a:gdLst>
                                <a:gd name="connsiteX0" fmla="*/ 8239 w 29466"/>
                                <a:gd name="connsiteY0" fmla="*/ 446 h 48937"/>
                                <a:gd name="connsiteX1" fmla="*/ 446 w 29466"/>
                                <a:gd name="connsiteY1" fmla="*/ 14301 h 48937"/>
                                <a:gd name="connsiteX2" fmla="*/ 8239 w 29466"/>
                                <a:gd name="connsiteY2" fmla="*/ 41144 h 48937"/>
                                <a:gd name="connsiteX3" fmla="*/ 18630 w 29466"/>
                                <a:gd name="connsiteY3" fmla="*/ 48937 h 48937"/>
                                <a:gd name="connsiteX4" fmla="*/ 21228 w 29466"/>
                                <a:gd name="connsiteY4" fmla="*/ 48937 h 48937"/>
                                <a:gd name="connsiteX5" fmla="*/ 29021 w 29466"/>
                                <a:gd name="connsiteY5" fmla="*/ 35082 h 48937"/>
                                <a:gd name="connsiteX6" fmla="*/ 21228 w 29466"/>
                                <a:gd name="connsiteY6" fmla="*/ 8239 h 48937"/>
                                <a:gd name="connsiteX7" fmla="*/ 8239 w 29466"/>
                                <a:gd name="connsiteY7" fmla="*/ 446 h 4893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466" h="48937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8239" y="41144"/>
                                  </a:lnTo>
                                  <a:cubicBezTo>
                                    <a:pt x="9971" y="46339"/>
                                    <a:pt x="14300" y="48937"/>
                                    <a:pt x="18630" y="48937"/>
                                  </a:cubicBezTo>
                                  <a:cubicBezTo>
                                    <a:pt x="19496" y="48937"/>
                                    <a:pt x="20362" y="48937"/>
                                    <a:pt x="21228" y="48937"/>
                                  </a:cubicBezTo>
                                  <a:cubicBezTo>
                                    <a:pt x="27289" y="47205"/>
                                    <a:pt x="30753" y="41144"/>
                                    <a:pt x="29021" y="35082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19496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6" name="Freeform 336">
                            <a:extLst>
                              <a:ext uri="{FF2B5EF4-FFF2-40B4-BE49-F238E27FC236}">
                                <a16:creationId xmlns:a16="http://schemas.microsoft.com/office/drawing/2014/main" id="{88EBEAC0-97FB-E44A-B9BC-ADAB5472166D}"/>
                              </a:ext>
                            </a:extLst>
                          </wps:cNvPr>
                          <wps:cNvSpPr/>
                          <wps:spPr>
                            <a:xfrm>
                              <a:off x="1495722" y="6841963"/>
                              <a:ext cx="65512" cy="16036"/>
                            </a:xfrm>
                            <a:custGeom>
                              <a:avLst/>
                              <a:gdLst>
                                <a:gd name="connsiteX0" fmla="*/ 14423 w 65512"/>
                                <a:gd name="connsiteY0" fmla="*/ 451 h 16036"/>
                                <a:gd name="connsiteX1" fmla="*/ 569 w 65512"/>
                                <a:gd name="connsiteY1" fmla="*/ 7378 h 16036"/>
                                <a:gd name="connsiteX2" fmla="*/ 1435 w 65512"/>
                                <a:gd name="connsiteY2" fmla="*/ 16037 h 16036"/>
                                <a:gd name="connsiteX3" fmla="*/ 65512 w 65512"/>
                                <a:gd name="connsiteY3" fmla="*/ 16037 h 16036"/>
                                <a:gd name="connsiteX4" fmla="*/ 14423 w 65512"/>
                                <a:gd name="connsiteY4" fmla="*/ 451 h 160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65512" h="16036">
                                  <a:moveTo>
                                    <a:pt x="14423" y="451"/>
                                  </a:moveTo>
                                  <a:cubicBezTo>
                                    <a:pt x="8362" y="-1281"/>
                                    <a:pt x="2301" y="2182"/>
                                    <a:pt x="569" y="7378"/>
                                  </a:cubicBezTo>
                                  <a:cubicBezTo>
                                    <a:pt x="-297" y="9975"/>
                                    <a:pt x="-297" y="13439"/>
                                    <a:pt x="1435" y="16037"/>
                                  </a:cubicBezTo>
                                  <a:lnTo>
                                    <a:pt x="65512" y="16037"/>
                                  </a:lnTo>
                                  <a:lnTo>
                                    <a:pt x="14423" y="4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7" name="Freeform 337">
                            <a:extLst>
                              <a:ext uri="{FF2B5EF4-FFF2-40B4-BE49-F238E27FC236}">
                                <a16:creationId xmlns:a16="http://schemas.microsoft.com/office/drawing/2014/main" id="{59520C65-E27D-064A-A35C-6C1467EDFD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9529" y="6828872"/>
                              <a:ext cx="54622" cy="28261"/>
                            </a:xfrm>
                            <a:custGeom>
                              <a:avLst/>
                              <a:gdLst>
                                <a:gd name="connsiteX0" fmla="*/ 49357 w 54622"/>
                                <a:gd name="connsiteY0" fmla="*/ 20469 h 28261"/>
                                <a:gd name="connsiteX1" fmla="*/ 52821 w 54622"/>
                                <a:gd name="connsiteY1" fmla="*/ 4882 h 28261"/>
                                <a:gd name="connsiteX2" fmla="*/ 37234 w 54622"/>
                                <a:gd name="connsiteY2" fmla="*/ 1418 h 28261"/>
                                <a:gd name="connsiteX3" fmla="*/ 4330 w 54622"/>
                                <a:gd name="connsiteY3" fmla="*/ 23066 h 28261"/>
                                <a:gd name="connsiteX4" fmla="*/ 0 w 54622"/>
                                <a:gd name="connsiteY4" fmla="*/ 28262 h 28261"/>
                                <a:gd name="connsiteX5" fmla="*/ 35502 w 54622"/>
                                <a:gd name="connsiteY5" fmla="*/ 28262 h 28261"/>
                                <a:gd name="connsiteX6" fmla="*/ 49357 w 54622"/>
                                <a:gd name="connsiteY6" fmla="*/ 20469 h 282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54622" h="28261">
                                  <a:moveTo>
                                    <a:pt x="49357" y="20469"/>
                                  </a:moveTo>
                                  <a:cubicBezTo>
                                    <a:pt x="54552" y="17005"/>
                                    <a:pt x="56284" y="10078"/>
                                    <a:pt x="52821" y="4882"/>
                                  </a:cubicBezTo>
                                  <a:cubicBezTo>
                                    <a:pt x="49357" y="-313"/>
                                    <a:pt x="42430" y="-1179"/>
                                    <a:pt x="37234" y="1418"/>
                                  </a:cubicBezTo>
                                  <a:lnTo>
                                    <a:pt x="4330" y="23066"/>
                                  </a:lnTo>
                                  <a:cubicBezTo>
                                    <a:pt x="2598" y="24798"/>
                                    <a:pt x="866" y="26530"/>
                                    <a:pt x="0" y="28262"/>
                                  </a:cubicBezTo>
                                  <a:lnTo>
                                    <a:pt x="35502" y="28262"/>
                                  </a:lnTo>
                                  <a:lnTo>
                                    <a:pt x="49357" y="2046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8" name="Freeform 338">
                            <a:extLst>
                              <a:ext uri="{FF2B5EF4-FFF2-40B4-BE49-F238E27FC236}">
                                <a16:creationId xmlns:a16="http://schemas.microsoft.com/office/drawing/2014/main" id="{4F7B5C78-8FA5-5742-930E-37CAB65782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84127" y="6753154"/>
                              <a:ext cx="115236" cy="87526"/>
                            </a:xfrm>
                            <a:custGeom>
                              <a:avLst/>
                              <a:gdLst>
                                <a:gd name="connsiteX0" fmla="*/ 115236 w 115236"/>
                                <a:gd name="connsiteY0" fmla="*/ 61550 h 87526"/>
                                <a:gd name="connsiteX1" fmla="*/ 16522 w 115236"/>
                                <a:gd name="connsiteY1" fmla="*/ 1802 h 87526"/>
                                <a:gd name="connsiteX2" fmla="*/ 1802 w 115236"/>
                                <a:gd name="connsiteY2" fmla="*/ 5266 h 87526"/>
                                <a:gd name="connsiteX3" fmla="*/ 5265 w 115236"/>
                                <a:gd name="connsiteY3" fmla="*/ 19986 h 87526"/>
                                <a:gd name="connsiteX4" fmla="*/ 115236 w 115236"/>
                                <a:gd name="connsiteY4" fmla="*/ 87527 h 87526"/>
                                <a:gd name="connsiteX5" fmla="*/ 115236 w 115236"/>
                                <a:gd name="connsiteY5" fmla="*/ 61550 h 8752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5236" h="87526">
                                  <a:moveTo>
                                    <a:pt x="115236" y="61550"/>
                                  </a:moveTo>
                                  <a:lnTo>
                                    <a:pt x="16522" y="1802"/>
                                  </a:lnTo>
                                  <a:cubicBezTo>
                                    <a:pt x="11327" y="-1662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9"/>
                                    <a:pt x="5265" y="19986"/>
                                  </a:cubicBezTo>
                                  <a:lnTo>
                                    <a:pt x="115236" y="87527"/>
                                  </a:lnTo>
                                  <a:lnTo>
                                    <a:pt x="115236" y="6155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39" name="Freeform 339">
                            <a:extLst>
                              <a:ext uri="{FF2B5EF4-FFF2-40B4-BE49-F238E27FC236}">
                                <a16:creationId xmlns:a16="http://schemas.microsoft.com/office/drawing/2014/main" id="{F45C2443-0A5E-8842-8913-20D124B1647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95588" y="6764344"/>
                              <a:ext cx="206872" cy="94521"/>
                            </a:xfrm>
                            <a:custGeom>
                              <a:avLst/>
                              <a:gdLst>
                                <a:gd name="connsiteX0" fmla="*/ 201028 w 206872"/>
                                <a:gd name="connsiteY0" fmla="*/ 80667 h 94521"/>
                                <a:gd name="connsiteX1" fmla="*/ 15724 w 206872"/>
                                <a:gd name="connsiteY1" fmla="*/ 1003 h 94521"/>
                                <a:gd name="connsiteX2" fmla="*/ 1003 w 206872"/>
                                <a:gd name="connsiteY2" fmla="*/ 7064 h 94521"/>
                                <a:gd name="connsiteX3" fmla="*/ 7064 w 206872"/>
                                <a:gd name="connsiteY3" fmla="*/ 21785 h 94521"/>
                                <a:gd name="connsiteX4" fmla="*/ 175917 w 206872"/>
                                <a:gd name="connsiteY4" fmla="*/ 94521 h 94521"/>
                                <a:gd name="connsiteX5" fmla="*/ 206224 w 206872"/>
                                <a:gd name="connsiteY5" fmla="*/ 94521 h 94521"/>
                                <a:gd name="connsiteX6" fmla="*/ 201028 w 206872"/>
                                <a:gd name="connsiteY6" fmla="*/ 80667 h 945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06872" h="94521">
                                  <a:moveTo>
                                    <a:pt x="201028" y="80667"/>
                                  </a:moveTo>
                                  <a:lnTo>
                                    <a:pt x="15724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75917" y="94521"/>
                                  </a:lnTo>
                                  <a:lnTo>
                                    <a:pt x="206224" y="94521"/>
                                  </a:lnTo>
                                  <a:cubicBezTo>
                                    <a:pt x="207955" y="88460"/>
                                    <a:pt x="206224" y="82399"/>
                                    <a:pt x="201028" y="8066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0" name="Freeform 340">
                            <a:extLst>
                              <a:ext uri="{FF2B5EF4-FFF2-40B4-BE49-F238E27FC236}">
                                <a16:creationId xmlns:a16="http://schemas.microsoft.com/office/drawing/2014/main" id="{08EE78A1-9E94-474F-8180-D152D5B023C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066297" y="6783394"/>
                              <a:ext cx="186307" cy="75470"/>
                            </a:xfrm>
                            <a:custGeom>
                              <a:avLst/>
                              <a:gdLst>
                                <a:gd name="connsiteX0" fmla="*/ 15724 w 186307"/>
                                <a:gd name="connsiteY0" fmla="*/ 1003 h 75470"/>
                                <a:gd name="connsiteX1" fmla="*/ 1003 w 186307"/>
                                <a:gd name="connsiteY1" fmla="*/ 7064 h 75470"/>
                                <a:gd name="connsiteX2" fmla="*/ 7064 w 186307"/>
                                <a:gd name="connsiteY2" fmla="*/ 21785 h 75470"/>
                                <a:gd name="connsiteX3" fmla="*/ 130889 w 186307"/>
                                <a:gd name="connsiteY3" fmla="*/ 75471 h 75470"/>
                                <a:gd name="connsiteX4" fmla="*/ 186307 w 186307"/>
                                <a:gd name="connsiteY4" fmla="*/ 75471 h 75470"/>
                                <a:gd name="connsiteX5" fmla="*/ 15724 w 186307"/>
                                <a:gd name="connsiteY5" fmla="*/ 1003 h 7547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86307" h="75470">
                                  <a:moveTo>
                                    <a:pt x="15724" y="1003"/>
                                  </a:move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30889" y="75471"/>
                                  </a:lnTo>
                                  <a:lnTo>
                                    <a:pt x="186307" y="75471"/>
                                  </a:lnTo>
                                  <a:lnTo>
                                    <a:pt x="15724" y="10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1" name="Freeform 341">
                            <a:extLst>
                              <a:ext uri="{FF2B5EF4-FFF2-40B4-BE49-F238E27FC236}">
                                <a16:creationId xmlns:a16="http://schemas.microsoft.com/office/drawing/2014/main" id="{1799ACA7-AE28-4B47-ACF8-5D6B1B7A47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5970" y="6758606"/>
                              <a:ext cx="13393" cy="27522"/>
                            </a:xfrm>
                            <a:custGeom>
                              <a:avLst/>
                              <a:gdLst>
                                <a:gd name="connsiteX0" fmla="*/ 2137 w 13393"/>
                                <a:gd name="connsiteY0" fmla="*/ 4143 h 27522"/>
                                <a:gd name="connsiteX1" fmla="*/ 3869 w 13393"/>
                                <a:gd name="connsiteY1" fmla="*/ 19729 h 27522"/>
                                <a:gd name="connsiteX2" fmla="*/ 13394 w 13393"/>
                                <a:gd name="connsiteY2" fmla="*/ 27523 h 27522"/>
                                <a:gd name="connsiteX3" fmla="*/ 13394 w 13393"/>
                                <a:gd name="connsiteY3" fmla="*/ 679 h 27522"/>
                                <a:gd name="connsiteX4" fmla="*/ 2137 w 13393"/>
                                <a:gd name="connsiteY4" fmla="*/ 4143 h 2752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3393" h="27522">
                                  <a:moveTo>
                                    <a:pt x="2137" y="4143"/>
                                  </a:moveTo>
                                  <a:cubicBezTo>
                                    <a:pt x="-1327" y="8473"/>
                                    <a:pt x="-460" y="16266"/>
                                    <a:pt x="3869" y="19729"/>
                                  </a:cubicBezTo>
                                  <a:lnTo>
                                    <a:pt x="13394" y="27523"/>
                                  </a:lnTo>
                                  <a:lnTo>
                                    <a:pt x="13394" y="679"/>
                                  </a:lnTo>
                                  <a:cubicBezTo>
                                    <a:pt x="9064" y="-1052"/>
                                    <a:pt x="4735" y="679"/>
                                    <a:pt x="2137" y="41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2" name="Freeform 342">
                            <a:extLst>
                              <a:ext uri="{FF2B5EF4-FFF2-40B4-BE49-F238E27FC236}">
                                <a16:creationId xmlns:a16="http://schemas.microsoft.com/office/drawing/2014/main" id="{2FBF3055-F91F-1A45-B792-A09B074ADB13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68882" y="6557355"/>
                              <a:ext cx="30481" cy="53860"/>
                            </a:xfrm>
                            <a:custGeom>
                              <a:avLst/>
                              <a:gdLst>
                                <a:gd name="connsiteX0" fmla="*/ 4504 w 30481"/>
                                <a:gd name="connsiteY0" fmla="*/ 2772 h 53860"/>
                                <a:gd name="connsiteX1" fmla="*/ 2772 w 30481"/>
                                <a:gd name="connsiteY1" fmla="*/ 18359 h 53860"/>
                                <a:gd name="connsiteX2" fmla="*/ 30481 w 30481"/>
                                <a:gd name="connsiteY2" fmla="*/ 53861 h 53860"/>
                                <a:gd name="connsiteX3" fmla="*/ 30481 w 30481"/>
                                <a:gd name="connsiteY3" fmla="*/ 18359 h 53860"/>
                                <a:gd name="connsiteX4" fmla="*/ 20090 w 30481"/>
                                <a:gd name="connsiteY4" fmla="*/ 4504 h 53860"/>
                                <a:gd name="connsiteX5" fmla="*/ 4504 w 30481"/>
                                <a:gd name="connsiteY5" fmla="*/ 2772 h 538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30481" h="53860">
                                  <a:moveTo>
                                    <a:pt x="4504" y="2772"/>
                                  </a:moveTo>
                                  <a:cubicBezTo>
                                    <a:pt x="-691" y="6236"/>
                                    <a:pt x="-1558" y="13163"/>
                                    <a:pt x="2772" y="18359"/>
                                  </a:cubicBezTo>
                                  <a:lnTo>
                                    <a:pt x="30481" y="53861"/>
                                  </a:lnTo>
                                  <a:lnTo>
                                    <a:pt x="30481" y="18359"/>
                                  </a:ln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3" name="Freeform 343">
                            <a:extLst>
                              <a:ext uri="{FF2B5EF4-FFF2-40B4-BE49-F238E27FC236}">
                                <a16:creationId xmlns:a16="http://schemas.microsoft.com/office/drawing/2014/main" id="{00EA6251-2779-1440-AAE0-992A1C1AF8EF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076949"/>
                              <a:ext cx="24573" cy="57150"/>
                            </a:xfrm>
                            <a:custGeom>
                              <a:avLst/>
                              <a:gdLst>
                                <a:gd name="connsiteX0" fmla="*/ 4330 w 24573"/>
                                <a:gd name="connsiteY0" fmla="*/ 51955 h 57150"/>
                                <a:gd name="connsiteX1" fmla="*/ 13855 w 24573"/>
                                <a:gd name="connsiteY1" fmla="*/ 57150 h 57150"/>
                                <a:gd name="connsiteX2" fmla="*/ 19050 w 24573"/>
                                <a:gd name="connsiteY2" fmla="*/ 55418 h 57150"/>
                                <a:gd name="connsiteX3" fmla="*/ 23380 w 24573"/>
                                <a:gd name="connsiteY3" fmla="*/ 40698 h 57150"/>
                                <a:gd name="connsiteX4" fmla="*/ 0 w 24573"/>
                                <a:gd name="connsiteY4" fmla="*/ 0 h 57150"/>
                                <a:gd name="connsiteX5" fmla="*/ 0 w 24573"/>
                                <a:gd name="connsiteY5" fmla="*/ 44162 h 57150"/>
                                <a:gd name="connsiteX6" fmla="*/ 4330 w 24573"/>
                                <a:gd name="connsiteY6" fmla="*/ 51955 h 5715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4573" h="57150">
                                  <a:moveTo>
                                    <a:pt x="4330" y="51955"/>
                                  </a:moveTo>
                                  <a:cubicBezTo>
                                    <a:pt x="6061" y="55418"/>
                                    <a:pt x="10391" y="57150"/>
                                    <a:pt x="13855" y="57150"/>
                                  </a:cubicBezTo>
                                  <a:cubicBezTo>
                                    <a:pt x="15586" y="57150"/>
                                    <a:pt x="17318" y="56284"/>
                                    <a:pt x="19050" y="55418"/>
                                  </a:cubicBezTo>
                                  <a:cubicBezTo>
                                    <a:pt x="24245" y="51955"/>
                                    <a:pt x="25977" y="45893"/>
                                    <a:pt x="23380" y="40698"/>
                                  </a:cubicBezTo>
                                  <a:lnTo>
                                    <a:pt x="0" y="0"/>
                                  </a:lnTo>
                                  <a:lnTo>
                                    <a:pt x="0" y="44162"/>
                                  </a:lnTo>
                                  <a:lnTo>
                                    <a:pt x="4330" y="5195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4" name="Freeform 344">
                            <a:extLst>
                              <a:ext uri="{FF2B5EF4-FFF2-40B4-BE49-F238E27FC236}">
                                <a16:creationId xmlns:a16="http://schemas.microsoft.com/office/drawing/2014/main" id="{A2434698-AC49-2847-8FE5-7DF694C2A8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5285725" y="6669772"/>
                              <a:ext cx="14503" cy="29765"/>
                            </a:xfrm>
                            <a:custGeom>
                              <a:avLst/>
                              <a:gdLst>
                                <a:gd name="connsiteX0" fmla="*/ 3247 w 14503"/>
                                <a:gd name="connsiteY0" fmla="*/ 2922 h 29765"/>
                                <a:gd name="connsiteX1" fmla="*/ 3247 w 14503"/>
                                <a:gd name="connsiteY1" fmla="*/ 18509 h 29765"/>
                                <a:gd name="connsiteX2" fmla="*/ 14504 w 14503"/>
                                <a:gd name="connsiteY2" fmla="*/ 29766 h 29765"/>
                                <a:gd name="connsiteX3" fmla="*/ 14504 w 14503"/>
                                <a:gd name="connsiteY3" fmla="*/ 325 h 29765"/>
                                <a:gd name="connsiteX4" fmla="*/ 3247 w 14503"/>
                                <a:gd name="connsiteY4" fmla="*/ 2922 h 297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</a:cxnLst>
                              <a:rect l="l" t="t" r="r" b="b"/>
                              <a:pathLst>
                                <a:path w="14503" h="29765">
                                  <a:moveTo>
                                    <a:pt x="3247" y="2922"/>
                                  </a:moveTo>
                                  <a:cubicBezTo>
                                    <a:pt x="-1082" y="7252"/>
                                    <a:pt x="-1082" y="14179"/>
                                    <a:pt x="3247" y="18509"/>
                                  </a:cubicBezTo>
                                  <a:lnTo>
                                    <a:pt x="14504" y="29766"/>
                                  </a:lnTo>
                                  <a:lnTo>
                                    <a:pt x="14504" y="325"/>
                                  </a:lnTo>
                                  <a:cubicBezTo>
                                    <a:pt x="10174" y="-541"/>
                                    <a:pt x="5845" y="325"/>
                                    <a:pt x="3247" y="29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5" name="Freeform 345">
                            <a:extLst>
                              <a:ext uri="{FF2B5EF4-FFF2-40B4-BE49-F238E27FC236}">
                                <a16:creationId xmlns:a16="http://schemas.microsoft.com/office/drawing/2014/main" id="{8871F590-F253-704C-A060-3FDEB98EBC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1225261" y="6823702"/>
                              <a:ext cx="112228" cy="34297"/>
                            </a:xfrm>
                            <a:custGeom>
                              <a:avLst/>
                              <a:gdLst>
                                <a:gd name="connsiteX0" fmla="*/ 104775 w 112228"/>
                                <a:gd name="connsiteY0" fmla="*/ 21309 h 34297"/>
                                <a:gd name="connsiteX1" fmla="*/ 111702 w 112228"/>
                                <a:gd name="connsiteY1" fmla="*/ 7454 h 34297"/>
                                <a:gd name="connsiteX2" fmla="*/ 97848 w 112228"/>
                                <a:gd name="connsiteY2" fmla="*/ 526 h 34297"/>
                                <a:gd name="connsiteX3" fmla="*/ 0 w 112228"/>
                                <a:gd name="connsiteY3" fmla="*/ 34297 h 34297"/>
                                <a:gd name="connsiteX4" fmla="*/ 67541 w 112228"/>
                                <a:gd name="connsiteY4" fmla="*/ 34297 h 34297"/>
                                <a:gd name="connsiteX5" fmla="*/ 104775 w 112228"/>
                                <a:gd name="connsiteY5" fmla="*/ 21309 h 3429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12228" h="34297">
                                  <a:moveTo>
                                    <a:pt x="104775" y="21309"/>
                                  </a:moveTo>
                                  <a:cubicBezTo>
                                    <a:pt x="110836" y="19577"/>
                                    <a:pt x="113434" y="12649"/>
                                    <a:pt x="111702" y="7454"/>
                                  </a:cubicBezTo>
                                  <a:cubicBezTo>
                                    <a:pt x="109970" y="1393"/>
                                    <a:pt x="103043" y="-1205"/>
                                    <a:pt x="97848" y="526"/>
                                  </a:cubicBezTo>
                                  <a:lnTo>
                                    <a:pt x="0" y="34297"/>
                                  </a:lnTo>
                                  <a:lnTo>
                                    <a:pt x="67541" y="34297"/>
                                  </a:lnTo>
                                  <a:lnTo>
                                    <a:pt x="104775" y="213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6" name="Freeform 346">
                            <a:extLst>
                              <a:ext uri="{FF2B5EF4-FFF2-40B4-BE49-F238E27FC236}">
                                <a16:creationId xmlns:a16="http://schemas.microsoft.com/office/drawing/2014/main" id="{52F696CB-EE3E-BD4C-8A3E-FC13AB2874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097" y="6829840"/>
                              <a:ext cx="78546" cy="28159"/>
                            </a:xfrm>
                            <a:custGeom>
                              <a:avLst/>
                              <a:gdLst>
                                <a:gd name="connsiteX0" fmla="*/ 71455 w 78546"/>
                                <a:gd name="connsiteY0" fmla="*/ 17769 h 28159"/>
                                <a:gd name="connsiteX1" fmla="*/ 14305 w 78546"/>
                                <a:gd name="connsiteY1" fmla="*/ 451 h 28159"/>
                                <a:gd name="connsiteX2" fmla="*/ 450 w 78546"/>
                                <a:gd name="connsiteY2" fmla="*/ 7378 h 28159"/>
                                <a:gd name="connsiteX3" fmla="*/ 7378 w 78546"/>
                                <a:gd name="connsiteY3" fmla="*/ 21233 h 28159"/>
                                <a:gd name="connsiteX4" fmla="*/ 30757 w 78546"/>
                                <a:gd name="connsiteY4" fmla="*/ 28160 h 28159"/>
                                <a:gd name="connsiteX5" fmla="*/ 78382 w 78546"/>
                                <a:gd name="connsiteY5" fmla="*/ 28160 h 28159"/>
                                <a:gd name="connsiteX6" fmla="*/ 71455 w 78546"/>
                                <a:gd name="connsiteY6" fmla="*/ 17769 h 281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8546" h="28159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30757" y="28160"/>
                                  </a:lnTo>
                                  <a:lnTo>
                                    <a:pt x="78382" y="28160"/>
                                  </a:lnTo>
                                  <a:cubicBezTo>
                                    <a:pt x="79248" y="22964"/>
                                    <a:pt x="76651" y="18635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7" name="Freeform 347">
                            <a:extLst>
                              <a:ext uri="{FF2B5EF4-FFF2-40B4-BE49-F238E27FC236}">
                                <a16:creationId xmlns:a16="http://schemas.microsoft.com/office/drawing/2014/main" id="{5AA1B8B7-5B1A-5C4F-BF10-5AA8773947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0" y="6783005"/>
                              <a:ext cx="55078" cy="37760"/>
                            </a:xfrm>
                            <a:custGeom>
                              <a:avLst/>
                              <a:gdLst>
                                <a:gd name="connsiteX0" fmla="*/ 47625 w 55078"/>
                                <a:gd name="connsiteY0" fmla="*/ 21308 h 37760"/>
                                <a:gd name="connsiteX1" fmla="*/ 54552 w 55078"/>
                                <a:gd name="connsiteY1" fmla="*/ 7454 h 37760"/>
                                <a:gd name="connsiteX2" fmla="*/ 40698 w 55078"/>
                                <a:gd name="connsiteY2" fmla="*/ 527 h 37760"/>
                                <a:gd name="connsiteX3" fmla="*/ 0 w 55078"/>
                                <a:gd name="connsiteY3" fmla="*/ 14381 h 37760"/>
                                <a:gd name="connsiteX4" fmla="*/ 0 w 55078"/>
                                <a:gd name="connsiteY4" fmla="*/ 37761 h 37760"/>
                                <a:gd name="connsiteX5" fmla="*/ 47625 w 55078"/>
                                <a:gd name="connsiteY5" fmla="*/ 21308 h 3776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55078" h="37760">
                                  <a:moveTo>
                                    <a:pt x="47625" y="21308"/>
                                  </a:moveTo>
                                  <a:cubicBezTo>
                                    <a:pt x="53686" y="19576"/>
                                    <a:pt x="56284" y="12649"/>
                                    <a:pt x="54552" y="7454"/>
                                  </a:cubicBezTo>
                                  <a:cubicBezTo>
                                    <a:pt x="52820" y="1392"/>
                                    <a:pt x="45893" y="-1205"/>
                                    <a:pt x="40698" y="527"/>
                                  </a:cubicBezTo>
                                  <a:lnTo>
                                    <a:pt x="0" y="14381"/>
                                  </a:lnTo>
                                  <a:lnTo>
                                    <a:pt x="0" y="37761"/>
                                  </a:lnTo>
                                  <a:lnTo>
                                    <a:pt x="47625" y="213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8" name="Freeform 348">
                            <a:extLst>
                              <a:ext uri="{FF2B5EF4-FFF2-40B4-BE49-F238E27FC236}">
                                <a16:creationId xmlns:a16="http://schemas.microsoft.com/office/drawing/2014/main" id="{D77715F7-8486-FB4F-AEEA-ED774973B8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2391641" y="6835825"/>
                              <a:ext cx="76726" cy="22174"/>
                            </a:xfrm>
                            <a:custGeom>
                              <a:avLst/>
                              <a:gdLst>
                                <a:gd name="connsiteX0" fmla="*/ 69273 w 76726"/>
                                <a:gd name="connsiteY0" fmla="*/ 21309 h 22174"/>
                                <a:gd name="connsiteX1" fmla="*/ 76200 w 76726"/>
                                <a:gd name="connsiteY1" fmla="*/ 7454 h 22174"/>
                                <a:gd name="connsiteX2" fmla="*/ 62345 w 76726"/>
                                <a:gd name="connsiteY2" fmla="*/ 527 h 22174"/>
                                <a:gd name="connsiteX3" fmla="*/ 0 w 76726"/>
                                <a:gd name="connsiteY3" fmla="*/ 22174 h 22174"/>
                                <a:gd name="connsiteX4" fmla="*/ 67541 w 76726"/>
                                <a:gd name="connsiteY4" fmla="*/ 22174 h 22174"/>
                                <a:gd name="connsiteX5" fmla="*/ 69273 w 76726"/>
                                <a:gd name="connsiteY5" fmla="*/ 21309 h 2217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76726" h="22174">
                                  <a:moveTo>
                                    <a:pt x="69273" y="21309"/>
                                  </a:moveTo>
                                  <a:cubicBezTo>
                                    <a:pt x="75334" y="19577"/>
                                    <a:pt x="77932" y="12650"/>
                                    <a:pt x="76200" y="7454"/>
                                  </a:cubicBezTo>
                                  <a:cubicBezTo>
                                    <a:pt x="74468" y="1392"/>
                                    <a:pt x="67541" y="-1205"/>
                                    <a:pt x="62345" y="527"/>
                                  </a:cubicBezTo>
                                  <a:lnTo>
                                    <a:pt x="0" y="22174"/>
                                  </a:lnTo>
                                  <a:lnTo>
                                    <a:pt x="67541" y="22174"/>
                                  </a:lnTo>
                                  <a:lnTo>
                                    <a:pt x="69273" y="21309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49" name="Freeform 349">
                            <a:extLst>
                              <a:ext uri="{FF2B5EF4-FFF2-40B4-BE49-F238E27FC236}">
                                <a16:creationId xmlns:a16="http://schemas.microsoft.com/office/drawing/2014/main" id="{80FBD21B-F0AF-4148-AB58-E17841B592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65131" y="6788589"/>
                              <a:ext cx="173318" cy="69410"/>
                            </a:xfrm>
                            <a:custGeom>
                              <a:avLst/>
                              <a:gdLst>
                                <a:gd name="connsiteX0" fmla="*/ 15724 w 173318"/>
                                <a:gd name="connsiteY0" fmla="*/ 1003 h 69410"/>
                                <a:gd name="connsiteX1" fmla="*/ 1003 w 173318"/>
                                <a:gd name="connsiteY1" fmla="*/ 7064 h 69410"/>
                                <a:gd name="connsiteX2" fmla="*/ 7064 w 173318"/>
                                <a:gd name="connsiteY2" fmla="*/ 21785 h 69410"/>
                                <a:gd name="connsiteX3" fmla="*/ 117901 w 173318"/>
                                <a:gd name="connsiteY3" fmla="*/ 69410 h 69410"/>
                                <a:gd name="connsiteX4" fmla="*/ 173319 w 173318"/>
                                <a:gd name="connsiteY4" fmla="*/ 69410 h 69410"/>
                                <a:gd name="connsiteX5" fmla="*/ 15724 w 173318"/>
                                <a:gd name="connsiteY5" fmla="*/ 1003 h 6941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173318" h="69410">
                                  <a:moveTo>
                                    <a:pt x="15724" y="1003"/>
                                  </a:move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17901" y="69410"/>
                                  </a:lnTo>
                                  <a:lnTo>
                                    <a:pt x="173319" y="69410"/>
                                  </a:lnTo>
                                  <a:lnTo>
                                    <a:pt x="15724" y="100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0" name="Freeform 350">
                            <a:extLst>
                              <a:ext uri="{FF2B5EF4-FFF2-40B4-BE49-F238E27FC236}">
                                <a16:creationId xmlns:a16="http://schemas.microsoft.com/office/drawing/2014/main" id="{4723C9EC-6FC2-8E4C-9E62-6A85039DEF65}"/>
                              </a:ext>
                            </a:extLst>
                          </wps:cNvPr>
                          <wps:cNvSpPr/>
                          <wps:spPr>
                            <a:xfrm>
                              <a:off x="2782961" y="6759216"/>
                              <a:ext cx="156003" cy="98783"/>
                            </a:xfrm>
                            <a:custGeom>
                              <a:avLst/>
                              <a:gdLst>
                                <a:gd name="connsiteX0" fmla="*/ 154202 w 156003"/>
                                <a:gd name="connsiteY0" fmla="*/ 97918 h 98783"/>
                                <a:gd name="connsiteX1" fmla="*/ 150738 w 156003"/>
                                <a:gd name="connsiteY1" fmla="*/ 83198 h 98783"/>
                                <a:gd name="connsiteX2" fmla="*/ 16522 w 156003"/>
                                <a:gd name="connsiteY2" fmla="*/ 1802 h 98783"/>
                                <a:gd name="connsiteX3" fmla="*/ 1802 w 156003"/>
                                <a:gd name="connsiteY3" fmla="*/ 5266 h 98783"/>
                                <a:gd name="connsiteX4" fmla="*/ 5266 w 156003"/>
                                <a:gd name="connsiteY4" fmla="*/ 19986 h 98783"/>
                                <a:gd name="connsiteX5" fmla="*/ 134286 w 156003"/>
                                <a:gd name="connsiteY5" fmla="*/ 98784 h 98783"/>
                                <a:gd name="connsiteX6" fmla="*/ 154202 w 156003"/>
                                <a:gd name="connsiteY6" fmla="*/ 97918 h 98783"/>
                                <a:gd name="connsiteX7" fmla="*/ 154202 w 156003"/>
                                <a:gd name="connsiteY7" fmla="*/ 97918 h 9878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98783">
                                  <a:moveTo>
                                    <a:pt x="154202" y="97918"/>
                                  </a:moveTo>
                                  <a:cubicBezTo>
                                    <a:pt x="157666" y="92722"/>
                                    <a:pt x="155934" y="85795"/>
                                    <a:pt x="150738" y="83198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1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4286" y="98784"/>
                                  </a:lnTo>
                                  <a:lnTo>
                                    <a:pt x="154202" y="97918"/>
                                  </a:lnTo>
                                  <a:cubicBezTo>
                                    <a:pt x="154202" y="98784"/>
                                    <a:pt x="154202" y="97918"/>
                                    <a:pt x="154202" y="9791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1" name="Freeform 351">
                            <a:extLst>
                              <a:ext uri="{FF2B5EF4-FFF2-40B4-BE49-F238E27FC236}">
                                <a16:creationId xmlns:a16="http://schemas.microsoft.com/office/drawing/2014/main" id="{B966C24E-B0BE-784E-A2B6-955C47BABF95}"/>
                              </a:ext>
                            </a:extLst>
                          </wps:cNvPr>
                          <wps:cNvSpPr/>
                          <wps:spPr>
                            <a:xfrm>
                              <a:off x="170489" y="6045682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9"/>
                                <a:gd name="connsiteX1" fmla="*/ 11352 w 22608"/>
                                <a:gd name="connsiteY1" fmla="*/ 71099 h 71099"/>
                                <a:gd name="connsiteX2" fmla="*/ 22608 w 22608"/>
                                <a:gd name="connsiteY2" fmla="*/ 59842 h 71099"/>
                                <a:gd name="connsiteX3" fmla="*/ 21742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2 h 71099"/>
                                <a:gd name="connsiteX6" fmla="*/ 961 w 22608"/>
                                <a:gd name="connsiteY6" fmla="*/ 60708 h 71099"/>
                                <a:gd name="connsiteX7" fmla="*/ 11352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2"/>
                                  </a:cubicBezTo>
                                  <a:lnTo>
                                    <a:pt x="21742" y="10486"/>
                                  </a:lnTo>
                                  <a:cubicBezTo>
                                    <a:pt x="21742" y="4424"/>
                                    <a:pt x="17413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2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5" y="65904"/>
                                    <a:pt x="5290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2" name="Freeform 352">
                            <a:extLst>
                              <a:ext uri="{FF2B5EF4-FFF2-40B4-BE49-F238E27FC236}">
                                <a16:creationId xmlns:a16="http://schemas.microsoft.com/office/drawing/2014/main" id="{76C520CE-CF5A-B641-AF1C-AA4C419CE1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765353" y="6379021"/>
                              <a:ext cx="36588" cy="109235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131 h 109235"/>
                                <a:gd name="connsiteX1" fmla="*/ 110 w 36588"/>
                                <a:gd name="connsiteY1" fmla="*/ 13119 h 109235"/>
                                <a:gd name="connsiteX2" fmla="*/ 13965 w 36588"/>
                                <a:gd name="connsiteY2" fmla="*/ 99710 h 109235"/>
                                <a:gd name="connsiteX3" fmla="*/ 25222 w 36588"/>
                                <a:gd name="connsiteY3" fmla="*/ 109235 h 109235"/>
                                <a:gd name="connsiteX4" fmla="*/ 26953 w 36588"/>
                                <a:gd name="connsiteY4" fmla="*/ 109235 h 109235"/>
                                <a:gd name="connsiteX5" fmla="*/ 36478 w 36588"/>
                                <a:gd name="connsiteY5" fmla="*/ 96247 h 109235"/>
                                <a:gd name="connsiteX6" fmla="*/ 22624 w 36588"/>
                                <a:gd name="connsiteY6" fmla="*/ 9656 h 109235"/>
                                <a:gd name="connsiteX7" fmla="*/ 9635 w 36588"/>
                                <a:gd name="connsiteY7" fmla="*/ 131 h 1092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235">
                                  <a:moveTo>
                                    <a:pt x="9635" y="131"/>
                                  </a:moveTo>
                                  <a:cubicBezTo>
                                    <a:pt x="3574" y="997"/>
                                    <a:pt x="-756" y="7058"/>
                                    <a:pt x="110" y="13119"/>
                                  </a:cubicBezTo>
                                  <a:lnTo>
                                    <a:pt x="13965" y="99710"/>
                                  </a:lnTo>
                                  <a:cubicBezTo>
                                    <a:pt x="14831" y="104906"/>
                                    <a:pt x="19160" y="109235"/>
                                    <a:pt x="25222" y="109235"/>
                                  </a:cubicBezTo>
                                  <a:cubicBezTo>
                                    <a:pt x="26088" y="109235"/>
                                    <a:pt x="26088" y="109235"/>
                                    <a:pt x="26953" y="109235"/>
                                  </a:cubicBezTo>
                                  <a:cubicBezTo>
                                    <a:pt x="33015" y="108369"/>
                                    <a:pt x="37344" y="102308"/>
                                    <a:pt x="36478" y="96247"/>
                                  </a:cubicBezTo>
                                  <a:lnTo>
                                    <a:pt x="22624" y="9656"/>
                                  </a:lnTo>
                                  <a:cubicBezTo>
                                    <a:pt x="20892" y="2728"/>
                                    <a:pt x="15697" y="-735"/>
                                    <a:pt x="9635" y="1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3" name="Freeform 353">
                            <a:extLst>
                              <a:ext uri="{FF2B5EF4-FFF2-40B4-BE49-F238E27FC236}">
                                <a16:creationId xmlns:a16="http://schemas.microsoft.com/office/drawing/2014/main" id="{E79C6537-D2A4-4541-A131-28FB58976F3D}"/>
                              </a:ext>
                            </a:extLst>
                          </wps:cNvPr>
                          <wps:cNvSpPr/>
                          <wps:spPr>
                            <a:xfrm>
                              <a:off x="292142" y="6735769"/>
                              <a:ext cx="207623" cy="102314"/>
                            </a:xfrm>
                            <a:custGeom>
                              <a:avLst/>
                              <a:gdLst>
                                <a:gd name="connsiteX0" fmla="*/ 6596 w 207623"/>
                                <a:gd name="connsiteY0" fmla="*/ 21785 h 102314"/>
                                <a:gd name="connsiteX1" fmla="*/ 191900 w 207623"/>
                                <a:gd name="connsiteY1" fmla="*/ 101448 h 102314"/>
                                <a:gd name="connsiteX2" fmla="*/ 196230 w 207623"/>
                                <a:gd name="connsiteY2" fmla="*/ 102314 h 102314"/>
                                <a:gd name="connsiteX3" fmla="*/ 206621 w 207623"/>
                                <a:gd name="connsiteY3" fmla="*/ 95387 h 102314"/>
                                <a:gd name="connsiteX4" fmla="*/ 200559 w 207623"/>
                                <a:gd name="connsiteY4" fmla="*/ 80667 h 102314"/>
                                <a:gd name="connsiteX5" fmla="*/ 15255 w 207623"/>
                                <a:gd name="connsiteY5" fmla="*/ 1003 h 102314"/>
                                <a:gd name="connsiteX6" fmla="*/ 534 w 207623"/>
                                <a:gd name="connsiteY6" fmla="*/ 7064 h 102314"/>
                                <a:gd name="connsiteX7" fmla="*/ 6596 w 207623"/>
                                <a:gd name="connsiteY7" fmla="*/ 21785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7623" h="102314">
                                  <a:moveTo>
                                    <a:pt x="6596" y="21785"/>
                                  </a:moveTo>
                                  <a:lnTo>
                                    <a:pt x="191900" y="101448"/>
                                  </a:lnTo>
                                  <a:cubicBezTo>
                                    <a:pt x="193632" y="102314"/>
                                    <a:pt x="194498" y="102314"/>
                                    <a:pt x="196230" y="102314"/>
                                  </a:cubicBezTo>
                                  <a:cubicBezTo>
                                    <a:pt x="200559" y="102314"/>
                                    <a:pt x="204889" y="99717"/>
                                    <a:pt x="206621" y="95387"/>
                                  </a:cubicBezTo>
                                  <a:cubicBezTo>
                                    <a:pt x="209218" y="90192"/>
                                    <a:pt x="206621" y="83264"/>
                                    <a:pt x="200559" y="80667"/>
                                  </a:cubicBezTo>
                                  <a:lnTo>
                                    <a:pt x="15255" y="1003"/>
                                  </a:lnTo>
                                  <a:cubicBezTo>
                                    <a:pt x="10059" y="-1595"/>
                                    <a:pt x="3132" y="1003"/>
                                    <a:pt x="534" y="7064"/>
                                  </a:cubicBezTo>
                                  <a:cubicBezTo>
                                    <a:pt x="-1198" y="13126"/>
                                    <a:pt x="1400" y="19187"/>
                                    <a:pt x="6596" y="2178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4" name="Freeform 354">
                            <a:extLst>
                              <a:ext uri="{FF2B5EF4-FFF2-40B4-BE49-F238E27FC236}">
                                <a16:creationId xmlns:a16="http://schemas.microsoft.com/office/drawing/2014/main" id="{A60BFC77-EC72-6B44-BB5E-29773CA386D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20267" y="5543301"/>
                              <a:ext cx="54483" cy="50471"/>
                            </a:xfrm>
                            <a:custGeom>
                              <a:avLst/>
                              <a:gdLst>
                                <a:gd name="connsiteX0" fmla="*/ 51337 w 54483"/>
                                <a:gd name="connsiteY0" fmla="*/ 3712 h 50471"/>
                                <a:gd name="connsiteX1" fmla="*/ 35751 w 54483"/>
                                <a:gd name="connsiteY1" fmla="*/ 2847 h 50471"/>
                                <a:gd name="connsiteX2" fmla="*/ 3712 w 54483"/>
                                <a:gd name="connsiteY2" fmla="*/ 31421 h 50471"/>
                                <a:gd name="connsiteX3" fmla="*/ 2847 w 54483"/>
                                <a:gd name="connsiteY3" fmla="*/ 47008 h 50471"/>
                                <a:gd name="connsiteX4" fmla="*/ 11506 w 54483"/>
                                <a:gd name="connsiteY4" fmla="*/ 50472 h 50471"/>
                                <a:gd name="connsiteX5" fmla="*/ 11506 w 54483"/>
                                <a:gd name="connsiteY5" fmla="*/ 50472 h 50471"/>
                                <a:gd name="connsiteX6" fmla="*/ 18433 w 54483"/>
                                <a:gd name="connsiteY6" fmla="*/ 47874 h 50471"/>
                                <a:gd name="connsiteX7" fmla="*/ 50472 w 54483"/>
                                <a:gd name="connsiteY7" fmla="*/ 19299 h 50471"/>
                                <a:gd name="connsiteX8" fmla="*/ 51337 w 54483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483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7" y="47008"/>
                                  </a:cubicBezTo>
                                  <a:cubicBezTo>
                                    <a:pt x="4578" y="49606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6"/>
                                    <a:pt x="18433" y="47874"/>
                                  </a:cubicBezTo>
                                  <a:lnTo>
                                    <a:pt x="50472" y="19299"/>
                                  </a:lnTo>
                                  <a:cubicBezTo>
                                    <a:pt x="55667" y="14969"/>
                                    <a:pt x="55667" y="8042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5" name="Freeform 355">
                            <a:extLst>
                              <a:ext uri="{FF2B5EF4-FFF2-40B4-BE49-F238E27FC236}">
                                <a16:creationId xmlns:a16="http://schemas.microsoft.com/office/drawing/2014/main" id="{9B5C988F-A735-3540-ADA6-ACE0EC8FFB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8767" y="5930223"/>
                              <a:ext cx="25079" cy="37621"/>
                            </a:xfrm>
                            <a:custGeom>
                              <a:avLst/>
                              <a:gdLst>
                                <a:gd name="connsiteX0" fmla="*/ 8239 w 25079"/>
                                <a:gd name="connsiteY0" fmla="*/ 37622 h 37621"/>
                                <a:gd name="connsiteX1" fmla="*/ 10837 w 25079"/>
                                <a:gd name="connsiteY1" fmla="*/ 37622 h 37621"/>
                                <a:gd name="connsiteX2" fmla="*/ 21228 w 25079"/>
                                <a:gd name="connsiteY2" fmla="*/ 28963 h 37621"/>
                                <a:gd name="connsiteX3" fmla="*/ 24691 w 25079"/>
                                <a:gd name="connsiteY3" fmla="*/ 13377 h 37621"/>
                                <a:gd name="connsiteX4" fmla="*/ 16898 w 25079"/>
                                <a:gd name="connsiteY4" fmla="*/ 388 h 37621"/>
                                <a:gd name="connsiteX5" fmla="*/ 3909 w 25079"/>
                                <a:gd name="connsiteY5" fmla="*/ 8181 h 37621"/>
                                <a:gd name="connsiteX6" fmla="*/ 446 w 25079"/>
                                <a:gd name="connsiteY6" fmla="*/ 23767 h 37621"/>
                                <a:gd name="connsiteX7" fmla="*/ 8239 w 25079"/>
                                <a:gd name="connsiteY7" fmla="*/ 37622 h 3762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7621">
                                  <a:moveTo>
                                    <a:pt x="8239" y="37622"/>
                                  </a:moveTo>
                                  <a:cubicBezTo>
                                    <a:pt x="9105" y="37622"/>
                                    <a:pt x="9971" y="37622"/>
                                    <a:pt x="10837" y="37622"/>
                                  </a:cubicBezTo>
                                  <a:cubicBezTo>
                                    <a:pt x="16032" y="37622"/>
                                    <a:pt x="20362" y="34158"/>
                                    <a:pt x="21228" y="28963"/>
                                  </a:cubicBezTo>
                                  <a:lnTo>
                                    <a:pt x="24691" y="13377"/>
                                  </a:lnTo>
                                  <a:cubicBezTo>
                                    <a:pt x="26423" y="7315"/>
                                    <a:pt x="22094" y="1254"/>
                                    <a:pt x="16898" y="388"/>
                                  </a:cubicBezTo>
                                  <a:cubicBezTo>
                                    <a:pt x="10837" y="-1344"/>
                                    <a:pt x="4775" y="2986"/>
                                    <a:pt x="3909" y="8181"/>
                                  </a:cubicBezTo>
                                  <a:lnTo>
                                    <a:pt x="446" y="23767"/>
                                  </a:lnTo>
                                  <a:cubicBezTo>
                                    <a:pt x="-1286" y="29828"/>
                                    <a:pt x="2178" y="35890"/>
                                    <a:pt x="8239" y="3762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6" name="Freeform 356">
                            <a:extLst>
                              <a:ext uri="{FF2B5EF4-FFF2-40B4-BE49-F238E27FC236}">
                                <a16:creationId xmlns:a16="http://schemas.microsoft.com/office/drawing/2014/main" id="{EDE18C4D-3FD8-7D4D-B88C-886E9B62F08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0370" y="6707261"/>
                              <a:ext cx="156003" cy="103113"/>
                            </a:xfrm>
                            <a:custGeom>
                              <a:avLst/>
                              <a:gdLst>
                                <a:gd name="connsiteX0" fmla="*/ 144677 w 156003"/>
                                <a:gd name="connsiteY0" fmla="*/ 103113 h 103113"/>
                                <a:gd name="connsiteX1" fmla="*/ 154202 w 156003"/>
                                <a:gd name="connsiteY1" fmla="*/ 97918 h 103113"/>
                                <a:gd name="connsiteX2" fmla="*/ 150738 w 156003"/>
                                <a:gd name="connsiteY2" fmla="*/ 83198 h 103113"/>
                                <a:gd name="connsiteX3" fmla="*/ 16522 w 156003"/>
                                <a:gd name="connsiteY3" fmla="*/ 1802 h 103113"/>
                                <a:gd name="connsiteX4" fmla="*/ 1802 w 156003"/>
                                <a:gd name="connsiteY4" fmla="*/ 5266 h 103113"/>
                                <a:gd name="connsiteX5" fmla="*/ 5266 w 156003"/>
                                <a:gd name="connsiteY5" fmla="*/ 19986 h 103113"/>
                                <a:gd name="connsiteX6" fmla="*/ 139482 w 156003"/>
                                <a:gd name="connsiteY6" fmla="*/ 101381 h 103113"/>
                                <a:gd name="connsiteX7" fmla="*/ 144677 w 156003"/>
                                <a:gd name="connsiteY7" fmla="*/ 103113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103113">
                                  <a:moveTo>
                                    <a:pt x="144677" y="103113"/>
                                  </a:moveTo>
                                  <a:cubicBezTo>
                                    <a:pt x="148141" y="103113"/>
                                    <a:pt x="151604" y="101381"/>
                                    <a:pt x="154202" y="97918"/>
                                  </a:cubicBezTo>
                                  <a:cubicBezTo>
                                    <a:pt x="157666" y="92722"/>
                                    <a:pt x="155934" y="85795"/>
                                    <a:pt x="150738" y="83198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1"/>
                                    <a:pt x="4400" y="70"/>
                                    <a:pt x="1802" y="5266"/>
                                  </a:cubicBez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2" y="101381"/>
                                  </a:lnTo>
                                  <a:cubicBezTo>
                                    <a:pt x="140347" y="102248"/>
                                    <a:pt x="142079" y="103113"/>
                                    <a:pt x="144677" y="1031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7" name="Freeform 357">
                            <a:extLst>
                              <a:ext uri="{FF2B5EF4-FFF2-40B4-BE49-F238E27FC236}">
                                <a16:creationId xmlns:a16="http://schemas.microsoft.com/office/drawing/2014/main" id="{7515B434-E776-1C49-969F-8ACA23F759B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1346" y="6711256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37640 w 48435"/>
                                <a:gd name="connsiteY0" fmla="*/ 42835 h 42834"/>
                                <a:gd name="connsiteX1" fmla="*/ 46299 w 48435"/>
                                <a:gd name="connsiteY1" fmla="*/ 38505 h 42834"/>
                                <a:gd name="connsiteX2" fmla="*/ 44567 w 48435"/>
                                <a:gd name="connsiteY2" fmla="*/ 22919 h 42834"/>
                                <a:gd name="connsiteX3" fmla="*/ 17724 w 48435"/>
                                <a:gd name="connsiteY3" fmla="*/ 2137 h 42834"/>
                                <a:gd name="connsiteX4" fmla="*/ 2137 w 48435"/>
                                <a:gd name="connsiteY4" fmla="*/ 3869 h 42834"/>
                                <a:gd name="connsiteX5" fmla="*/ 3869 w 48435"/>
                                <a:gd name="connsiteY5" fmla="*/ 19455 h 42834"/>
                                <a:gd name="connsiteX6" fmla="*/ 30712 w 48435"/>
                                <a:gd name="connsiteY6" fmla="*/ 40237 h 42834"/>
                                <a:gd name="connsiteX7" fmla="*/ 37640 w 48435"/>
                                <a:gd name="connsiteY7" fmla="*/ 42835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37640" y="42835"/>
                                  </a:move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3310"/>
                                    <a:pt x="48896" y="26382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9064"/>
                                    <a:pt x="-461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3310" y="41969"/>
                                    <a:pt x="35042" y="42835"/>
                                    <a:pt x="37640" y="428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8" name="Freeform 358">
                            <a:extLst>
                              <a:ext uri="{FF2B5EF4-FFF2-40B4-BE49-F238E27FC236}">
                                <a16:creationId xmlns:a16="http://schemas.microsoft.com/office/drawing/2014/main" id="{3CF20BE6-6AF9-564C-A9EA-5DB9CD8BF722}"/>
                              </a:ext>
                            </a:extLst>
                          </wps:cNvPr>
                          <wps:cNvSpPr/>
                          <wps:spPr>
                            <a:xfrm>
                              <a:off x="568252" y="6680705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9615 w 58448"/>
                                <a:gd name="connsiteY0" fmla="*/ 56067 h 59531"/>
                                <a:gd name="connsiteX1" fmla="*/ 47409 w 58448"/>
                                <a:gd name="connsiteY1" fmla="*/ 59531 h 59531"/>
                                <a:gd name="connsiteX2" fmla="*/ 55202 w 58448"/>
                                <a:gd name="connsiteY2" fmla="*/ 56067 h 59531"/>
                                <a:gd name="connsiteX3" fmla="*/ 55202 w 58448"/>
                                <a:gd name="connsiteY3" fmla="*/ 40481 h 59531"/>
                                <a:gd name="connsiteX4" fmla="*/ 18834 w 58448"/>
                                <a:gd name="connsiteY4" fmla="*/ 3247 h 59531"/>
                                <a:gd name="connsiteX5" fmla="*/ 3247 w 58448"/>
                                <a:gd name="connsiteY5" fmla="*/ 3247 h 59531"/>
                                <a:gd name="connsiteX6" fmla="*/ 3247 w 58448"/>
                                <a:gd name="connsiteY6" fmla="*/ 18833 h 59531"/>
                                <a:gd name="connsiteX7" fmla="*/ 39615 w 58448"/>
                                <a:gd name="connsiteY7" fmla="*/ 5606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9615" y="56067"/>
                                  </a:moveTo>
                                  <a:cubicBezTo>
                                    <a:pt x="41347" y="58665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5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59" name="Freeform 359">
                            <a:extLst>
                              <a:ext uri="{FF2B5EF4-FFF2-40B4-BE49-F238E27FC236}">
                                <a16:creationId xmlns:a16="http://schemas.microsoft.com/office/drawing/2014/main" id="{2CBF9BF6-62D2-0742-B8A7-BBA9DFC61C8F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1102" y="6622689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4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5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5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0" name="Freeform 360">
                            <a:extLst>
                              <a:ext uri="{FF2B5EF4-FFF2-40B4-BE49-F238E27FC236}">
                                <a16:creationId xmlns:a16="http://schemas.microsoft.com/office/drawing/2014/main" id="{B7B4EAB7-4CB7-6042-90CC-EE5EBD2675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260250" y="5975506"/>
                              <a:ext cx="42339" cy="110102"/>
                            </a:xfrm>
                            <a:custGeom>
                              <a:avLst/>
                              <a:gdLst>
                                <a:gd name="connsiteX0" fmla="*/ 21170 w 42339"/>
                                <a:gd name="connsiteY0" fmla="*/ 8791 h 110102"/>
                                <a:gd name="connsiteX1" fmla="*/ 388 w 42339"/>
                                <a:gd name="connsiteY1" fmla="*/ 97114 h 110102"/>
                                <a:gd name="connsiteX2" fmla="*/ 8181 w 42339"/>
                                <a:gd name="connsiteY2" fmla="*/ 110102 h 110102"/>
                                <a:gd name="connsiteX3" fmla="*/ 10779 w 42339"/>
                                <a:gd name="connsiteY3" fmla="*/ 110102 h 110102"/>
                                <a:gd name="connsiteX4" fmla="*/ 21170 w 42339"/>
                                <a:gd name="connsiteY4" fmla="*/ 101443 h 110102"/>
                                <a:gd name="connsiteX5" fmla="*/ 41951 w 42339"/>
                                <a:gd name="connsiteY5" fmla="*/ 13120 h 110102"/>
                                <a:gd name="connsiteX6" fmla="*/ 34158 w 42339"/>
                                <a:gd name="connsiteY6" fmla="*/ 132 h 110102"/>
                                <a:gd name="connsiteX7" fmla="*/ 21170 w 42339"/>
                                <a:gd name="connsiteY7" fmla="*/ 8791 h 11010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102">
                                  <a:moveTo>
                                    <a:pt x="21170" y="8791"/>
                                  </a:moveTo>
                                  <a:lnTo>
                                    <a:pt x="388" y="97114"/>
                                  </a:lnTo>
                                  <a:cubicBezTo>
                                    <a:pt x="-1344" y="103175"/>
                                    <a:pt x="2986" y="109236"/>
                                    <a:pt x="8181" y="110102"/>
                                  </a:cubicBezTo>
                                  <a:cubicBezTo>
                                    <a:pt x="9047" y="110102"/>
                                    <a:pt x="9913" y="110102"/>
                                    <a:pt x="10779" y="110102"/>
                                  </a:cubicBezTo>
                                  <a:cubicBezTo>
                                    <a:pt x="15974" y="110102"/>
                                    <a:pt x="20304" y="106639"/>
                                    <a:pt x="21170" y="101443"/>
                                  </a:cubicBezTo>
                                  <a:lnTo>
                                    <a:pt x="41951" y="13120"/>
                                  </a:lnTo>
                                  <a:cubicBezTo>
                                    <a:pt x="43683" y="7059"/>
                                    <a:pt x="39354" y="998"/>
                                    <a:pt x="34158" y="132"/>
                                  </a:cubicBezTo>
                                  <a:cubicBezTo>
                                    <a:pt x="28963" y="-734"/>
                                    <a:pt x="22901" y="2730"/>
                                    <a:pt x="21170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1" name="Freeform 361">
                            <a:extLst>
                              <a:ext uri="{FF2B5EF4-FFF2-40B4-BE49-F238E27FC236}">
                                <a16:creationId xmlns:a16="http://schemas.microsoft.com/office/drawing/2014/main" id="{2F311EDB-832F-B94F-8471-FF3C55A2E9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07462" y="5493152"/>
                              <a:ext cx="58595" cy="68581"/>
                            </a:xfrm>
                            <a:custGeom>
                              <a:avLst/>
                              <a:gdLst>
                                <a:gd name="connsiteX0" fmla="*/ 2137 w 58595"/>
                                <a:gd name="connsiteY0" fmla="*/ 18358 h 68581"/>
                                <a:gd name="connsiteX1" fmla="*/ 38505 w 58595"/>
                                <a:gd name="connsiteY1" fmla="*/ 64252 h 68581"/>
                                <a:gd name="connsiteX2" fmla="*/ 47164 w 58595"/>
                                <a:gd name="connsiteY2" fmla="*/ 68581 h 68581"/>
                                <a:gd name="connsiteX3" fmla="*/ 47164 w 58595"/>
                                <a:gd name="connsiteY3" fmla="*/ 68581 h 68581"/>
                                <a:gd name="connsiteX4" fmla="*/ 54092 w 58595"/>
                                <a:gd name="connsiteY4" fmla="*/ 65983 h 68581"/>
                                <a:gd name="connsiteX5" fmla="*/ 55824 w 58595"/>
                                <a:gd name="connsiteY5" fmla="*/ 50397 h 68581"/>
                                <a:gd name="connsiteX6" fmla="*/ 19455 w 58595"/>
                                <a:gd name="connsiteY6" fmla="*/ 4504 h 68581"/>
                                <a:gd name="connsiteX7" fmla="*/ 3869 w 58595"/>
                                <a:gd name="connsiteY7" fmla="*/ 2772 h 68581"/>
                                <a:gd name="connsiteX8" fmla="*/ 2137 w 58595"/>
                                <a:gd name="connsiteY8" fmla="*/ 18358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8581">
                                  <a:moveTo>
                                    <a:pt x="2137" y="18358"/>
                                  </a:moveTo>
                                  <a:lnTo>
                                    <a:pt x="38505" y="64252"/>
                                  </a:lnTo>
                                  <a:cubicBezTo>
                                    <a:pt x="40237" y="66849"/>
                                    <a:pt x="43701" y="68581"/>
                                    <a:pt x="47164" y="68581"/>
                                  </a:cubicBezTo>
                                  <a:lnTo>
                                    <a:pt x="47164" y="68581"/>
                                  </a:lnTo>
                                  <a:cubicBezTo>
                                    <a:pt x="49762" y="68581"/>
                                    <a:pt x="51494" y="67715"/>
                                    <a:pt x="54092" y="65983"/>
                                  </a:cubicBezTo>
                                  <a:cubicBezTo>
                                    <a:pt x="59287" y="62520"/>
                                    <a:pt x="60153" y="55592"/>
                                    <a:pt x="55824" y="50397"/>
                                  </a:cubicBezTo>
                                  <a:lnTo>
                                    <a:pt x="19455" y="4504"/>
                                  </a:lnTo>
                                  <a:cubicBezTo>
                                    <a:pt x="15992" y="-692"/>
                                    <a:pt x="9064" y="-1557"/>
                                    <a:pt x="3869" y="2772"/>
                                  </a:cubicBezTo>
                                  <a:cubicBezTo>
                                    <a:pt x="-461" y="7102"/>
                                    <a:pt x="-1326" y="14029"/>
                                    <a:pt x="2137" y="18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2" name="Freeform 362">
                            <a:extLst>
                              <a:ext uri="{FF2B5EF4-FFF2-40B4-BE49-F238E27FC236}">
                                <a16:creationId xmlns:a16="http://schemas.microsoft.com/office/drawing/2014/main" id="{BD2473D5-9D2A-644C-BFB0-9F10FFAAF9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9663" y="5391945"/>
                              <a:ext cx="105430" cy="168056"/>
                            </a:xfrm>
                            <a:custGeom>
                              <a:avLst/>
                              <a:gdLst>
                                <a:gd name="connsiteX0" fmla="*/ 5523 w 105430"/>
                                <a:gd name="connsiteY0" fmla="*/ 1802 h 168056"/>
                                <a:gd name="connsiteX1" fmla="*/ 1193 w 105430"/>
                                <a:gd name="connsiteY1" fmla="*/ 16522 h 168056"/>
                                <a:gd name="connsiteX2" fmla="*/ 85187 w 105430"/>
                                <a:gd name="connsiteY2" fmla="*/ 162861 h 168056"/>
                                <a:gd name="connsiteX3" fmla="*/ 94712 w 105430"/>
                                <a:gd name="connsiteY3" fmla="*/ 168056 h 168056"/>
                                <a:gd name="connsiteX4" fmla="*/ 99907 w 105430"/>
                                <a:gd name="connsiteY4" fmla="*/ 166325 h 168056"/>
                                <a:gd name="connsiteX5" fmla="*/ 104237 w 105430"/>
                                <a:gd name="connsiteY5" fmla="*/ 151604 h 168056"/>
                                <a:gd name="connsiteX6" fmla="*/ 20243 w 105430"/>
                                <a:gd name="connsiteY6" fmla="*/ 5265 h 168056"/>
                                <a:gd name="connsiteX7" fmla="*/ 5523 w 105430"/>
                                <a:gd name="connsiteY7" fmla="*/ 1802 h 1680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056">
                                  <a:moveTo>
                                    <a:pt x="5523" y="1802"/>
                                  </a:moveTo>
                                  <a:cubicBezTo>
                                    <a:pt x="328" y="5265"/>
                                    <a:pt x="-1404" y="11327"/>
                                    <a:pt x="1193" y="16522"/>
                                  </a:cubicBezTo>
                                  <a:lnTo>
                                    <a:pt x="85187" y="162861"/>
                                  </a:lnTo>
                                  <a:cubicBezTo>
                                    <a:pt x="86918" y="166325"/>
                                    <a:pt x="91248" y="168056"/>
                                    <a:pt x="94712" y="168056"/>
                                  </a:cubicBezTo>
                                  <a:cubicBezTo>
                                    <a:pt x="96443" y="168056"/>
                                    <a:pt x="98175" y="167191"/>
                                    <a:pt x="99907" y="166325"/>
                                  </a:cubicBezTo>
                                  <a:cubicBezTo>
                                    <a:pt x="105103" y="162861"/>
                                    <a:pt x="106834" y="156800"/>
                                    <a:pt x="104237" y="151604"/>
                                  </a:cubicBezTo>
                                  <a:lnTo>
                                    <a:pt x="20243" y="5265"/>
                                  </a:lnTo>
                                  <a:cubicBezTo>
                                    <a:pt x="17646" y="70"/>
                                    <a:pt x="10719" y="-1662"/>
                                    <a:pt x="5523" y="18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3" name="Freeform 363">
                            <a:extLst>
                              <a:ext uri="{FF2B5EF4-FFF2-40B4-BE49-F238E27FC236}">
                                <a16:creationId xmlns:a16="http://schemas.microsoft.com/office/drawing/2014/main" id="{F7ECAE2A-6172-B944-93C0-7EF6B3E8846A}"/>
                              </a:ext>
                            </a:extLst>
                          </wps:cNvPr>
                          <wps:cNvSpPr/>
                          <wps:spPr>
                            <a:xfrm>
                              <a:off x="289103" y="5750391"/>
                              <a:ext cx="83347" cy="32149"/>
                            </a:xfrm>
                            <a:custGeom>
                              <a:avLst/>
                              <a:gdLst>
                                <a:gd name="connsiteX0" fmla="*/ 110 w 83347"/>
                                <a:gd name="connsiteY0" fmla="*/ 9636 h 32149"/>
                                <a:gd name="connsiteX1" fmla="*/ 9635 w 83347"/>
                                <a:gd name="connsiteY1" fmla="*/ 22624 h 32149"/>
                                <a:gd name="connsiteX2" fmla="*/ 70249 w 83347"/>
                                <a:gd name="connsiteY2" fmla="*/ 32149 h 32149"/>
                                <a:gd name="connsiteX3" fmla="*/ 71981 w 83347"/>
                                <a:gd name="connsiteY3" fmla="*/ 32149 h 32149"/>
                                <a:gd name="connsiteX4" fmla="*/ 83238 w 83347"/>
                                <a:gd name="connsiteY4" fmla="*/ 22624 h 32149"/>
                                <a:gd name="connsiteX5" fmla="*/ 73713 w 83347"/>
                                <a:gd name="connsiteY5" fmla="*/ 9636 h 32149"/>
                                <a:gd name="connsiteX6" fmla="*/ 13099 w 83347"/>
                                <a:gd name="connsiteY6" fmla="*/ 110 h 32149"/>
                                <a:gd name="connsiteX7" fmla="*/ 110 w 83347"/>
                                <a:gd name="connsiteY7" fmla="*/ 9636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347" h="32149">
                                  <a:moveTo>
                                    <a:pt x="110" y="9636"/>
                                  </a:move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0249" y="32149"/>
                                  </a:lnTo>
                                  <a:cubicBezTo>
                                    <a:pt x="71115" y="32149"/>
                                    <a:pt x="71115" y="32149"/>
                                    <a:pt x="71981" y="32149"/>
                                  </a:cubicBezTo>
                                  <a:cubicBezTo>
                                    <a:pt x="77176" y="32149"/>
                                    <a:pt x="82372" y="28686"/>
                                    <a:pt x="83238" y="22624"/>
                                  </a:cubicBezTo>
                                  <a:cubicBezTo>
                                    <a:pt x="84104" y="16563"/>
                                    <a:pt x="79774" y="11368"/>
                                    <a:pt x="73713" y="9636"/>
                                  </a:cubicBezTo>
                                  <a:lnTo>
                                    <a:pt x="13099" y="110"/>
                                  </a:lnTo>
                                  <a:cubicBezTo>
                                    <a:pt x="6172" y="-755"/>
                                    <a:pt x="976" y="3574"/>
                                    <a:pt x="110" y="96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4" name="Freeform 364">
                            <a:extLst>
                              <a:ext uri="{FF2B5EF4-FFF2-40B4-BE49-F238E27FC236}">
                                <a16:creationId xmlns:a16="http://schemas.microsoft.com/office/drawing/2014/main" id="{00BB1961-7ED7-4246-BD1F-BBA6C402DE1B}"/>
                              </a:ext>
                            </a:extLst>
                          </wps:cNvPr>
                          <wps:cNvSpPr/>
                          <wps:spPr>
                            <a:xfrm>
                              <a:off x="586436" y="5542684"/>
                              <a:ext cx="58448" cy="5888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2598 h 58881"/>
                                <a:gd name="connsiteX1" fmla="*/ 3247 w 58448"/>
                                <a:gd name="connsiteY1" fmla="*/ 18184 h 58881"/>
                                <a:gd name="connsiteX2" fmla="*/ 39615 w 58448"/>
                                <a:gd name="connsiteY2" fmla="*/ 55418 h 58881"/>
                                <a:gd name="connsiteX3" fmla="*/ 47409 w 58448"/>
                                <a:gd name="connsiteY3" fmla="*/ 58882 h 58881"/>
                                <a:gd name="connsiteX4" fmla="*/ 55202 w 58448"/>
                                <a:gd name="connsiteY4" fmla="*/ 55418 h 58881"/>
                                <a:gd name="connsiteX5" fmla="*/ 55202 w 58448"/>
                                <a:gd name="connsiteY5" fmla="*/ 39832 h 58881"/>
                                <a:gd name="connsiteX6" fmla="*/ 18834 w 58448"/>
                                <a:gd name="connsiteY6" fmla="*/ 2598 h 58881"/>
                                <a:gd name="connsiteX7" fmla="*/ 3247 w 58448"/>
                                <a:gd name="connsiteY7" fmla="*/ 2598 h 588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8881">
                                  <a:moveTo>
                                    <a:pt x="3247" y="2598"/>
                                  </a:moveTo>
                                  <a:cubicBezTo>
                                    <a:pt x="-1082" y="6927"/>
                                    <a:pt x="-1082" y="13855"/>
                                    <a:pt x="3247" y="18184"/>
                                  </a:cubicBezTo>
                                  <a:lnTo>
                                    <a:pt x="39615" y="55418"/>
                                  </a:lnTo>
                                  <a:cubicBezTo>
                                    <a:pt x="41347" y="58016"/>
                                    <a:pt x="44811" y="58882"/>
                                    <a:pt x="47409" y="58882"/>
                                  </a:cubicBezTo>
                                  <a:cubicBezTo>
                                    <a:pt x="50006" y="58882"/>
                                    <a:pt x="52604" y="58016"/>
                                    <a:pt x="55202" y="55418"/>
                                  </a:cubicBezTo>
                                  <a:cubicBezTo>
                                    <a:pt x="59531" y="51089"/>
                                    <a:pt x="59531" y="44161"/>
                                    <a:pt x="55202" y="39832"/>
                                  </a:cubicBezTo>
                                  <a:lnTo>
                                    <a:pt x="18834" y="2598"/>
                                  </a:lnTo>
                                  <a:cubicBezTo>
                                    <a:pt x="14504" y="-866"/>
                                    <a:pt x="7577" y="-866"/>
                                    <a:pt x="3247" y="25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5" name="Freeform 365">
                            <a:extLst>
                              <a:ext uri="{FF2B5EF4-FFF2-40B4-BE49-F238E27FC236}">
                                <a16:creationId xmlns:a16="http://schemas.microsoft.com/office/drawing/2014/main" id="{C8E82AD9-50C9-C143-98B9-661ED9CB833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09858" y="5597567"/>
                              <a:ext cx="208092" cy="101845"/>
                            </a:xfrm>
                            <a:custGeom>
                              <a:avLst/>
                              <a:gdLst>
                                <a:gd name="connsiteX0" fmla="*/ 1003 w 208092"/>
                                <a:gd name="connsiteY0" fmla="*/ 6596 h 101845"/>
                                <a:gd name="connsiteX1" fmla="*/ 7064 w 208092"/>
                                <a:gd name="connsiteY1" fmla="*/ 21316 h 101845"/>
                                <a:gd name="connsiteX2" fmla="*/ 192369 w 208092"/>
                                <a:gd name="connsiteY2" fmla="*/ 100980 h 101845"/>
                                <a:gd name="connsiteX3" fmla="*/ 196699 w 208092"/>
                                <a:gd name="connsiteY3" fmla="*/ 101846 h 101845"/>
                                <a:gd name="connsiteX4" fmla="*/ 207089 w 208092"/>
                                <a:gd name="connsiteY4" fmla="*/ 94919 h 101845"/>
                                <a:gd name="connsiteX5" fmla="*/ 201028 w 208092"/>
                                <a:gd name="connsiteY5" fmla="*/ 80198 h 101845"/>
                                <a:gd name="connsiteX6" fmla="*/ 15723 w 208092"/>
                                <a:gd name="connsiteY6" fmla="*/ 534 h 101845"/>
                                <a:gd name="connsiteX7" fmla="*/ 1003 w 208092"/>
                                <a:gd name="connsiteY7" fmla="*/ 6596 h 10184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1845">
                                  <a:moveTo>
                                    <a:pt x="1003" y="6596"/>
                                  </a:moveTo>
                                  <a:cubicBezTo>
                                    <a:pt x="-1595" y="11791"/>
                                    <a:pt x="1003" y="18718"/>
                                    <a:pt x="7064" y="21316"/>
                                  </a:cubicBezTo>
                                  <a:lnTo>
                                    <a:pt x="192369" y="100980"/>
                                  </a:lnTo>
                                  <a:cubicBezTo>
                                    <a:pt x="194101" y="101846"/>
                                    <a:pt x="194967" y="101846"/>
                                    <a:pt x="196699" y="101846"/>
                                  </a:cubicBezTo>
                                  <a:cubicBezTo>
                                    <a:pt x="201028" y="101846"/>
                                    <a:pt x="205358" y="99248"/>
                                    <a:pt x="207089" y="94919"/>
                                  </a:cubicBezTo>
                                  <a:cubicBezTo>
                                    <a:pt x="209687" y="89723"/>
                                    <a:pt x="207089" y="82796"/>
                                    <a:pt x="201028" y="80198"/>
                                  </a:cubicBezTo>
                                  <a:lnTo>
                                    <a:pt x="15723" y="534"/>
                                  </a:lnTo>
                                  <a:cubicBezTo>
                                    <a:pt x="9662" y="-1198"/>
                                    <a:pt x="3601" y="1400"/>
                                    <a:pt x="1003" y="659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6" name="Freeform 366">
                            <a:extLst>
                              <a:ext uri="{FF2B5EF4-FFF2-40B4-BE49-F238E27FC236}">
                                <a16:creationId xmlns:a16="http://schemas.microsoft.com/office/drawing/2014/main" id="{3638EA11-44D9-C841-95BC-F01FC63147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512443" y="5371059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9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2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9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7" name="Freeform 367">
                            <a:extLst>
                              <a:ext uri="{FF2B5EF4-FFF2-40B4-BE49-F238E27FC236}">
                                <a16:creationId xmlns:a16="http://schemas.microsoft.com/office/drawing/2014/main" id="{AA4EBAC7-B82F-F64E-B9FB-4072717D113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7437" y="5477566"/>
                              <a:ext cx="115110" cy="95424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4504 h 95424"/>
                                <a:gd name="connsiteX1" fmla="*/ 3869 w 115110"/>
                                <a:gd name="connsiteY1" fmla="*/ 20090 h 95424"/>
                                <a:gd name="connsiteX2" fmla="*/ 97387 w 115110"/>
                                <a:gd name="connsiteY2" fmla="*/ 92826 h 95424"/>
                                <a:gd name="connsiteX3" fmla="*/ 104314 w 115110"/>
                                <a:gd name="connsiteY3" fmla="*/ 95424 h 95424"/>
                                <a:gd name="connsiteX4" fmla="*/ 104314 w 115110"/>
                                <a:gd name="connsiteY4" fmla="*/ 95424 h 95424"/>
                                <a:gd name="connsiteX5" fmla="*/ 112974 w 115110"/>
                                <a:gd name="connsiteY5" fmla="*/ 91095 h 95424"/>
                                <a:gd name="connsiteX6" fmla="*/ 111242 w 115110"/>
                                <a:gd name="connsiteY6" fmla="*/ 75508 h 95424"/>
                                <a:gd name="connsiteX7" fmla="*/ 16858 w 115110"/>
                                <a:gd name="connsiteY7" fmla="*/ 2772 h 95424"/>
                                <a:gd name="connsiteX8" fmla="*/ 2137 w 115110"/>
                                <a:gd name="connsiteY8" fmla="*/ 4504 h 9542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5424">
                                  <a:moveTo>
                                    <a:pt x="2137" y="4504"/>
                                  </a:moveTo>
                                  <a:cubicBezTo>
                                    <a:pt x="-1326" y="9699"/>
                                    <a:pt x="-461" y="16627"/>
                                    <a:pt x="3869" y="20090"/>
                                  </a:cubicBezTo>
                                  <a:lnTo>
                                    <a:pt x="97387" y="92826"/>
                                  </a:lnTo>
                                  <a:cubicBezTo>
                                    <a:pt x="99119" y="94558"/>
                                    <a:pt x="101717" y="95424"/>
                                    <a:pt x="104314" y="95424"/>
                                  </a:cubicBezTo>
                                  <a:lnTo>
                                    <a:pt x="104314" y="95424"/>
                                  </a:lnTo>
                                  <a:cubicBezTo>
                                    <a:pt x="107778" y="95424"/>
                                    <a:pt x="111242" y="93693"/>
                                    <a:pt x="112974" y="91095"/>
                                  </a:cubicBezTo>
                                  <a:cubicBezTo>
                                    <a:pt x="116437" y="85899"/>
                                    <a:pt x="115571" y="78972"/>
                                    <a:pt x="111242" y="75508"/>
                                  </a:cubicBezTo>
                                  <a:lnTo>
                                    <a:pt x="16858" y="2772"/>
                                  </a:lnTo>
                                  <a:cubicBezTo>
                                    <a:pt x="12528" y="-1557"/>
                                    <a:pt x="5601" y="-692"/>
                                    <a:pt x="2137" y="45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8" name="Freeform 368">
                            <a:extLst>
                              <a:ext uri="{FF2B5EF4-FFF2-40B4-BE49-F238E27FC236}">
                                <a16:creationId xmlns:a16="http://schemas.microsoft.com/office/drawing/2014/main" id="{8865E22A-8943-A547-8CFE-97B8F7F1BF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700520" y="6607752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9" name="Freeform 369">
                            <a:extLst>
                              <a:ext uri="{FF2B5EF4-FFF2-40B4-BE49-F238E27FC236}">
                                <a16:creationId xmlns:a16="http://schemas.microsoft.com/office/drawing/2014/main" id="{61B0D819-5882-5E4D-BCCC-A912387F95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726051" y="6499067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27289 w 48516"/>
                                <a:gd name="connsiteY0" fmla="*/ 109551 h 117343"/>
                                <a:gd name="connsiteX1" fmla="*/ 37680 w 48516"/>
                                <a:gd name="connsiteY1" fmla="*/ 117343 h 117343"/>
                                <a:gd name="connsiteX2" fmla="*/ 40278 w 48516"/>
                                <a:gd name="connsiteY2" fmla="*/ 117343 h 117343"/>
                                <a:gd name="connsiteX3" fmla="*/ 48071 w 48516"/>
                                <a:gd name="connsiteY3" fmla="*/ 103489 h 117343"/>
                                <a:gd name="connsiteX4" fmla="*/ 22094 w 48516"/>
                                <a:gd name="connsiteY4" fmla="*/ 8239 h 117343"/>
                                <a:gd name="connsiteX5" fmla="*/ 8239 w 48516"/>
                                <a:gd name="connsiteY5" fmla="*/ 446 h 117343"/>
                                <a:gd name="connsiteX6" fmla="*/ 446 w 48516"/>
                                <a:gd name="connsiteY6" fmla="*/ 14301 h 117343"/>
                                <a:gd name="connsiteX7" fmla="*/ 27289 w 48516"/>
                                <a:gd name="connsiteY7" fmla="*/ 109551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27289" y="109551"/>
                                  </a:moveTo>
                                  <a:cubicBezTo>
                                    <a:pt x="29021" y="114746"/>
                                    <a:pt x="33350" y="117343"/>
                                    <a:pt x="37680" y="117343"/>
                                  </a:cubicBezTo>
                                  <a:cubicBezTo>
                                    <a:pt x="38546" y="117343"/>
                                    <a:pt x="39412" y="117343"/>
                                    <a:pt x="40278" y="117343"/>
                                  </a:cubicBezTo>
                                  <a:cubicBezTo>
                                    <a:pt x="46339" y="115612"/>
                                    <a:pt x="49803" y="109551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27289" y="1095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0" name="Freeform 370">
                            <a:extLst>
                              <a:ext uri="{FF2B5EF4-FFF2-40B4-BE49-F238E27FC236}">
                                <a16:creationId xmlns:a16="http://schemas.microsoft.com/office/drawing/2014/main" id="{53BE0F1D-1FA7-A449-B0BA-DB7F8EDD45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759822" y="6623758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4 h 48936"/>
                                <a:gd name="connsiteX1" fmla="*/ 19496 w 30332"/>
                                <a:gd name="connsiteY1" fmla="*/ 48937 h 48936"/>
                                <a:gd name="connsiteX2" fmla="*/ 22094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4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0 h 48936"/>
                                <a:gd name="connsiteX7" fmla="*/ 9105 w 30332"/>
                                <a:gd name="connsiteY7" fmla="*/ 41144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4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9" y="41144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9105" y="411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1" name="Freeform 371">
                            <a:extLst>
                              <a:ext uri="{FF2B5EF4-FFF2-40B4-BE49-F238E27FC236}">
                                <a16:creationId xmlns:a16="http://schemas.microsoft.com/office/drawing/2014/main" id="{78A07C6B-3B7B-6A40-BD13-55DA794589E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44236" y="5360397"/>
                              <a:ext cx="47650" cy="117343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446 h 117343"/>
                                <a:gd name="connsiteX1" fmla="*/ 446 w 47650"/>
                                <a:gd name="connsiteY1" fmla="*/ 14301 h 117343"/>
                                <a:gd name="connsiteX2" fmla="*/ 26423 w 47650"/>
                                <a:gd name="connsiteY2" fmla="*/ 109551 h 117343"/>
                                <a:gd name="connsiteX3" fmla="*/ 36814 w 47650"/>
                                <a:gd name="connsiteY3" fmla="*/ 117343 h 117343"/>
                                <a:gd name="connsiteX4" fmla="*/ 39412 w 47650"/>
                                <a:gd name="connsiteY4" fmla="*/ 117343 h 117343"/>
                                <a:gd name="connsiteX5" fmla="*/ 47205 w 47650"/>
                                <a:gd name="connsiteY5" fmla="*/ 103489 h 117343"/>
                                <a:gd name="connsiteX6" fmla="*/ 21228 w 47650"/>
                                <a:gd name="connsiteY6" fmla="*/ 8239 h 117343"/>
                                <a:gd name="connsiteX7" fmla="*/ 8239 w 47650"/>
                                <a:gd name="connsiteY7" fmla="*/ 446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343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26423" y="109551"/>
                                  </a:lnTo>
                                  <a:cubicBezTo>
                                    <a:pt x="28155" y="114746"/>
                                    <a:pt x="32484" y="117343"/>
                                    <a:pt x="36814" y="117343"/>
                                  </a:cubicBezTo>
                                  <a:cubicBezTo>
                                    <a:pt x="37680" y="117343"/>
                                    <a:pt x="38546" y="117343"/>
                                    <a:pt x="39412" y="117343"/>
                                  </a:cubicBezTo>
                                  <a:cubicBezTo>
                                    <a:pt x="45473" y="115612"/>
                                    <a:pt x="48937" y="109551"/>
                                    <a:pt x="47205" y="103489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2" name="Freeform 372">
                            <a:extLst>
                              <a:ext uri="{FF2B5EF4-FFF2-40B4-BE49-F238E27FC236}">
                                <a16:creationId xmlns:a16="http://schemas.microsoft.com/office/drawing/2014/main" id="{5FCD7BD5-3C6C-0748-B3E9-13172EA017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217232" y="5798993"/>
                              <a:ext cx="41784" cy="230331"/>
                            </a:xfrm>
                            <a:custGeom>
                              <a:avLst/>
                              <a:gdLst>
                                <a:gd name="connsiteX0" fmla="*/ 32149 w 41784"/>
                                <a:gd name="connsiteY0" fmla="*/ 0 h 230331"/>
                                <a:gd name="connsiteX1" fmla="*/ 20026 w 41784"/>
                                <a:gd name="connsiteY1" fmla="*/ 9525 h 230331"/>
                                <a:gd name="connsiteX2" fmla="*/ 110 w 41784"/>
                                <a:gd name="connsiteY2" fmla="*/ 218209 h 230331"/>
                                <a:gd name="connsiteX3" fmla="*/ 9635 w 41784"/>
                                <a:gd name="connsiteY3" fmla="*/ 230332 h 230331"/>
                                <a:gd name="connsiteX4" fmla="*/ 10501 w 41784"/>
                                <a:gd name="connsiteY4" fmla="*/ 230332 h 230331"/>
                                <a:gd name="connsiteX5" fmla="*/ 10501 w 41784"/>
                                <a:gd name="connsiteY5" fmla="*/ 230332 h 230331"/>
                                <a:gd name="connsiteX6" fmla="*/ 21758 w 41784"/>
                                <a:gd name="connsiteY6" fmla="*/ 220807 h 230331"/>
                                <a:gd name="connsiteX7" fmla="*/ 41674 w 41784"/>
                                <a:gd name="connsiteY7" fmla="*/ 12122 h 230331"/>
                                <a:gd name="connsiteX8" fmla="*/ 32149 w 41784"/>
                                <a:gd name="connsiteY8" fmla="*/ 0 h 230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1">
                                  <a:moveTo>
                                    <a:pt x="32149" y="0"/>
                                  </a:move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0332"/>
                                    <a:pt x="20892" y="226002"/>
                                    <a:pt x="21758" y="220807"/>
                                  </a:cubicBezTo>
                                  <a:lnTo>
                                    <a:pt x="41674" y="12122"/>
                                  </a:lnTo>
                                  <a:cubicBezTo>
                                    <a:pt x="42540" y="5195"/>
                                    <a:pt x="38210" y="0"/>
                                    <a:pt x="32149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3" name="Freeform 373">
                            <a:extLst>
                              <a:ext uri="{FF2B5EF4-FFF2-40B4-BE49-F238E27FC236}">
                                <a16:creationId xmlns:a16="http://schemas.microsoft.com/office/drawing/2014/main" id="{281AF9B4-E418-2049-97BA-3480F4F6A0BA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2671" y="5238750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6953 w 36588"/>
                                <a:gd name="connsiteY0" fmla="*/ 109104 h 109104"/>
                                <a:gd name="connsiteX1" fmla="*/ 36478 w 36588"/>
                                <a:gd name="connsiteY1" fmla="*/ 96116 h 109104"/>
                                <a:gd name="connsiteX2" fmla="*/ 22624 w 36588"/>
                                <a:gd name="connsiteY2" fmla="*/ 9525 h 109104"/>
                                <a:gd name="connsiteX3" fmla="*/ 9635 w 36588"/>
                                <a:gd name="connsiteY3" fmla="*/ 0 h 109104"/>
                                <a:gd name="connsiteX4" fmla="*/ 110 w 36588"/>
                                <a:gd name="connsiteY4" fmla="*/ 12989 h 109104"/>
                                <a:gd name="connsiteX5" fmla="*/ 13965 w 36588"/>
                                <a:gd name="connsiteY5" fmla="*/ 99580 h 109104"/>
                                <a:gd name="connsiteX6" fmla="*/ 25222 w 36588"/>
                                <a:gd name="connsiteY6" fmla="*/ 109104 h 109104"/>
                                <a:gd name="connsiteX7" fmla="*/ 26953 w 36588"/>
                                <a:gd name="connsiteY7" fmla="*/ 109104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6953" y="109104"/>
                                  </a:moveTo>
                                  <a:cubicBezTo>
                                    <a:pt x="33015" y="108239"/>
                                    <a:pt x="37344" y="102177"/>
                                    <a:pt x="36478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4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6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4775"/>
                                    <a:pt x="19160" y="109104"/>
                                    <a:pt x="25222" y="109104"/>
                                  </a:cubicBezTo>
                                  <a:cubicBezTo>
                                    <a:pt x="26088" y="109104"/>
                                    <a:pt x="26953" y="109104"/>
                                    <a:pt x="26953" y="1091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4" name="Freeform 374">
                            <a:extLst>
                              <a:ext uri="{FF2B5EF4-FFF2-40B4-BE49-F238E27FC236}">
                                <a16:creationId xmlns:a16="http://schemas.microsoft.com/office/drawing/2014/main" id="{A5782298-4AD3-EA4A-A5D5-29647AAB7B33}"/>
                              </a:ext>
                            </a:extLst>
                          </wps:cNvPr>
                          <wps:cNvSpPr/>
                          <wps:spPr>
                            <a:xfrm>
                              <a:off x="784403" y="6498537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4 w 30527"/>
                                <a:gd name="connsiteY6" fmla="*/ 62456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3" y="71115"/>
                                    <a:pt x="31283" y="65053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7"/>
                                    <a:pt x="110" y="13099"/>
                                  </a:cubicBezTo>
                                  <a:lnTo>
                                    <a:pt x="7904" y="62456"/>
                                  </a:lnTo>
                                  <a:cubicBezTo>
                                    <a:pt x="8769" y="67651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5" name="Freeform 375">
                            <a:extLst>
                              <a:ext uri="{FF2B5EF4-FFF2-40B4-BE49-F238E27FC236}">
                                <a16:creationId xmlns:a16="http://schemas.microsoft.com/office/drawing/2014/main" id="{126E68BD-634C-CE46-84F9-C1C612BDA6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802587" y="5359001"/>
                              <a:ext cx="30527" cy="72630"/>
                            </a:xfrm>
                            <a:custGeom>
                              <a:avLst/>
                              <a:gdLst>
                                <a:gd name="connsiteX0" fmla="*/ 20892 w 30527"/>
                                <a:gd name="connsiteY0" fmla="*/ 71981 h 72630"/>
                                <a:gd name="connsiteX1" fmla="*/ 30417 w 30527"/>
                                <a:gd name="connsiteY1" fmla="*/ 58992 h 72630"/>
                                <a:gd name="connsiteX2" fmla="*/ 22624 w 30527"/>
                                <a:gd name="connsiteY2" fmla="*/ 9635 h 72630"/>
                                <a:gd name="connsiteX3" fmla="*/ 9635 w 30527"/>
                                <a:gd name="connsiteY3" fmla="*/ 110 h 72630"/>
                                <a:gd name="connsiteX4" fmla="*/ 110 w 30527"/>
                                <a:gd name="connsiteY4" fmla="*/ 13099 h 72630"/>
                                <a:gd name="connsiteX5" fmla="*/ 7904 w 30527"/>
                                <a:gd name="connsiteY5" fmla="*/ 62455 h 72630"/>
                                <a:gd name="connsiteX6" fmla="*/ 19160 w 30527"/>
                                <a:gd name="connsiteY6" fmla="*/ 71981 h 72630"/>
                                <a:gd name="connsiteX7" fmla="*/ 20892 w 30527"/>
                                <a:gd name="connsiteY7" fmla="*/ 71981 h 7263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2630">
                                  <a:moveTo>
                                    <a:pt x="20892" y="71981"/>
                                  </a:moveTo>
                                  <a:cubicBezTo>
                                    <a:pt x="26954" y="71115"/>
                                    <a:pt x="31283" y="65054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6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7904" y="62455"/>
                                  </a:lnTo>
                                  <a:cubicBezTo>
                                    <a:pt x="8769" y="67651"/>
                                    <a:pt x="13099" y="71981"/>
                                    <a:pt x="19160" y="71981"/>
                                  </a:cubicBezTo>
                                  <a:cubicBezTo>
                                    <a:pt x="19160" y="72846"/>
                                    <a:pt x="20026" y="72846"/>
                                    <a:pt x="20892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6" name="Freeform 376">
                            <a:extLst>
                              <a:ext uri="{FF2B5EF4-FFF2-40B4-BE49-F238E27FC236}">
                                <a16:creationId xmlns:a16="http://schemas.microsoft.com/office/drawing/2014/main" id="{BE7FB07A-6C56-0E43-974A-8B5F8FED2BC2}"/>
                              </a:ext>
                            </a:extLst>
                          </wps:cNvPr>
                          <wps:cNvSpPr/>
                          <wps:spPr>
                            <a:xfrm>
                              <a:off x="778006" y="5485088"/>
                              <a:ext cx="30328" cy="48936"/>
                            </a:xfrm>
                            <a:custGeom>
                              <a:avLst/>
                              <a:gdLst>
                                <a:gd name="connsiteX0" fmla="*/ 29887 w 30328"/>
                                <a:gd name="connsiteY0" fmla="*/ 35082 h 48936"/>
                                <a:gd name="connsiteX1" fmla="*/ 22094 w 30328"/>
                                <a:gd name="connsiteY1" fmla="*/ 8239 h 48936"/>
                                <a:gd name="connsiteX2" fmla="*/ 8239 w 30328"/>
                                <a:gd name="connsiteY2" fmla="*/ 446 h 48936"/>
                                <a:gd name="connsiteX3" fmla="*/ 446 w 30328"/>
                                <a:gd name="connsiteY3" fmla="*/ 14300 h 48936"/>
                                <a:gd name="connsiteX4" fmla="*/ 8239 w 30328"/>
                                <a:gd name="connsiteY4" fmla="*/ 41144 h 48936"/>
                                <a:gd name="connsiteX5" fmla="*/ 18630 w 30328"/>
                                <a:gd name="connsiteY5" fmla="*/ 48937 h 48936"/>
                                <a:gd name="connsiteX6" fmla="*/ 21228 w 30328"/>
                                <a:gd name="connsiteY6" fmla="*/ 48937 h 48936"/>
                                <a:gd name="connsiteX7" fmla="*/ 29887 w 30328"/>
                                <a:gd name="connsiteY7" fmla="*/ 35082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28" h="48936">
                                  <a:moveTo>
                                    <a:pt x="29887" y="35082"/>
                                  </a:move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8239" y="41144"/>
                                  </a:lnTo>
                                  <a:cubicBezTo>
                                    <a:pt x="9971" y="46339"/>
                                    <a:pt x="14300" y="48937"/>
                                    <a:pt x="18630" y="48937"/>
                                  </a:cubicBezTo>
                                  <a:cubicBezTo>
                                    <a:pt x="19496" y="48937"/>
                                    <a:pt x="20362" y="48937"/>
                                    <a:pt x="21228" y="48937"/>
                                  </a:cubicBezTo>
                                  <a:cubicBezTo>
                                    <a:pt x="28155" y="47205"/>
                                    <a:pt x="31619" y="41144"/>
                                    <a:pt x="29887" y="350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7" name="Freeform 377">
                            <a:extLst>
                              <a:ext uri="{FF2B5EF4-FFF2-40B4-BE49-F238E27FC236}">
                                <a16:creationId xmlns:a16="http://schemas.microsoft.com/office/drawing/2014/main" id="{B3BD4362-E9EA-3644-9F1E-C6399B3D3141}"/>
                              </a:ext>
                            </a:extLst>
                          </wps:cNvPr>
                          <wps:cNvSpPr/>
                          <wps:spPr>
                            <a:xfrm>
                              <a:off x="225026" y="6754825"/>
                              <a:ext cx="23489" cy="50353"/>
                            </a:xfrm>
                            <a:custGeom>
                              <a:avLst/>
                              <a:gdLst>
                                <a:gd name="connsiteX0" fmla="*/ 9635 w 23489"/>
                                <a:gd name="connsiteY0" fmla="*/ 131 h 50353"/>
                                <a:gd name="connsiteX1" fmla="*/ 110 w 23489"/>
                                <a:gd name="connsiteY1" fmla="*/ 12254 h 50353"/>
                                <a:gd name="connsiteX2" fmla="*/ 4440 w 23489"/>
                                <a:gd name="connsiteY2" fmla="*/ 40829 h 50353"/>
                                <a:gd name="connsiteX3" fmla="*/ 13965 w 23489"/>
                                <a:gd name="connsiteY3" fmla="*/ 50354 h 50353"/>
                                <a:gd name="connsiteX4" fmla="*/ 23490 w 23489"/>
                                <a:gd name="connsiteY4" fmla="*/ 20047 h 50353"/>
                                <a:gd name="connsiteX5" fmla="*/ 21758 w 23489"/>
                                <a:gd name="connsiteY5" fmla="*/ 9656 h 50353"/>
                                <a:gd name="connsiteX6" fmla="*/ 9635 w 23489"/>
                                <a:gd name="connsiteY6" fmla="*/ 131 h 5035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23489" h="50353">
                                  <a:moveTo>
                                    <a:pt x="9635" y="131"/>
                                  </a:moveTo>
                                  <a:cubicBezTo>
                                    <a:pt x="3574" y="997"/>
                                    <a:pt x="-756" y="6192"/>
                                    <a:pt x="110" y="12254"/>
                                  </a:cubicBezTo>
                                  <a:lnTo>
                                    <a:pt x="4440" y="40829"/>
                                  </a:lnTo>
                                  <a:cubicBezTo>
                                    <a:pt x="5306" y="46024"/>
                                    <a:pt x="8769" y="49488"/>
                                    <a:pt x="13965" y="50354"/>
                                  </a:cubicBezTo>
                                  <a:cubicBezTo>
                                    <a:pt x="16563" y="39963"/>
                                    <a:pt x="20026" y="29572"/>
                                    <a:pt x="23490" y="20047"/>
                                  </a:cubicBezTo>
                                  <a:lnTo>
                                    <a:pt x="21758" y="9656"/>
                                  </a:lnTo>
                                  <a:cubicBezTo>
                                    <a:pt x="21758" y="2729"/>
                                    <a:pt x="15697" y="-735"/>
                                    <a:pt x="9635" y="13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8" name="Freeform 378">
                            <a:extLst>
                              <a:ext uri="{FF2B5EF4-FFF2-40B4-BE49-F238E27FC236}">
                                <a16:creationId xmlns:a16="http://schemas.microsoft.com/office/drawing/2014/main" id="{11089E92-204A-AE44-88E1-8BAE263526AF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1104" y="5295365"/>
                              <a:ext cx="29643" cy="40366"/>
                            </a:xfrm>
                            <a:custGeom>
                              <a:avLst/>
                              <a:gdLst>
                                <a:gd name="connsiteX0" fmla="*/ 21316 w 29643"/>
                                <a:gd name="connsiteY0" fmla="*/ 6596 h 40366"/>
                                <a:gd name="connsiteX1" fmla="*/ 6596 w 29643"/>
                                <a:gd name="connsiteY1" fmla="*/ 534 h 40366"/>
                                <a:gd name="connsiteX2" fmla="*/ 534 w 29643"/>
                                <a:gd name="connsiteY2" fmla="*/ 15255 h 40366"/>
                                <a:gd name="connsiteX3" fmla="*/ 8327 w 29643"/>
                                <a:gd name="connsiteY3" fmla="*/ 33439 h 40366"/>
                                <a:gd name="connsiteX4" fmla="*/ 18718 w 29643"/>
                                <a:gd name="connsiteY4" fmla="*/ 40366 h 40366"/>
                                <a:gd name="connsiteX5" fmla="*/ 23048 w 29643"/>
                                <a:gd name="connsiteY5" fmla="*/ 39500 h 40366"/>
                                <a:gd name="connsiteX6" fmla="*/ 29109 w 29643"/>
                                <a:gd name="connsiteY6" fmla="*/ 24780 h 40366"/>
                                <a:gd name="connsiteX7" fmla="*/ 21316 w 29643"/>
                                <a:gd name="connsiteY7" fmla="*/ 6596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6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9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3" y="36902"/>
                                    <a:pt x="30841" y="30841"/>
                                    <a:pt x="29109" y="24780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9" name="Freeform 379">
                            <a:extLst>
                              <a:ext uri="{FF2B5EF4-FFF2-40B4-BE49-F238E27FC236}">
                                <a16:creationId xmlns:a16="http://schemas.microsoft.com/office/drawing/2014/main" id="{497B5B45-1710-7D41-A7D5-62AD45F93D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623786" y="6434036"/>
                              <a:ext cx="30112" cy="40366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6"/>
                                <a:gd name="connsiteX1" fmla="*/ 21316 w 30112"/>
                                <a:gd name="connsiteY1" fmla="*/ 6596 h 40366"/>
                                <a:gd name="connsiteX2" fmla="*/ 6596 w 30112"/>
                                <a:gd name="connsiteY2" fmla="*/ 534 h 40366"/>
                                <a:gd name="connsiteX3" fmla="*/ 534 w 30112"/>
                                <a:gd name="connsiteY3" fmla="*/ 15255 h 40366"/>
                                <a:gd name="connsiteX4" fmla="*/ 8327 w 30112"/>
                                <a:gd name="connsiteY4" fmla="*/ 33439 h 40366"/>
                                <a:gd name="connsiteX5" fmla="*/ 18718 w 30112"/>
                                <a:gd name="connsiteY5" fmla="*/ 40366 h 40366"/>
                                <a:gd name="connsiteX6" fmla="*/ 23048 w 30112"/>
                                <a:gd name="connsiteY6" fmla="*/ 39500 h 40366"/>
                                <a:gd name="connsiteX7" fmla="*/ 29109 w 30112"/>
                                <a:gd name="connsiteY7" fmla="*/ 24780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6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9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2"/>
                                    <a:pt x="31707" y="29975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0" name="Freeform 380">
                            <a:extLst>
                              <a:ext uri="{FF2B5EF4-FFF2-40B4-BE49-F238E27FC236}">
                                <a16:creationId xmlns:a16="http://schemas.microsoft.com/office/drawing/2014/main" id="{127D13E0-068A-0B44-91CD-D3E3249D9D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5433" y="6485990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1 h 121761"/>
                                <a:gd name="connsiteX6" fmla="*/ 58550 w 65614"/>
                                <a:gd name="connsiteY6" fmla="*/ 120896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7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1"/>
                                    <a:pt x="54221" y="121761"/>
                                  </a:cubicBezTo>
                                  <a:cubicBezTo>
                                    <a:pt x="55952" y="121761"/>
                                    <a:pt x="56818" y="121761"/>
                                    <a:pt x="58550" y="120896"/>
                                  </a:cubicBezTo>
                                  <a:cubicBezTo>
                                    <a:pt x="64612" y="118298"/>
                                    <a:pt x="67209" y="111371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1" name="Freeform 381">
                            <a:extLst>
                              <a:ext uri="{FF2B5EF4-FFF2-40B4-BE49-F238E27FC236}">
                                <a16:creationId xmlns:a16="http://schemas.microsoft.com/office/drawing/2014/main" id="{B57EE42A-37C8-B44D-97F4-43B592F36BDD}"/>
                              </a:ext>
                            </a:extLst>
                          </wps:cNvPr>
                          <wps:cNvSpPr/>
                          <wps:spPr>
                            <a:xfrm>
                              <a:off x="642504" y="6474402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2" name="Freeform 382">
                            <a:extLst>
                              <a:ext uri="{FF2B5EF4-FFF2-40B4-BE49-F238E27FC236}">
                                <a16:creationId xmlns:a16="http://schemas.microsoft.com/office/drawing/2014/main" id="{7E85FAEB-EC18-EF43-857F-CC92E38A3D45}"/>
                              </a:ext>
                            </a:extLst>
                          </wps:cNvPr>
                          <wps:cNvSpPr/>
                          <wps:spPr>
                            <a:xfrm>
                              <a:off x="611200" y="6293295"/>
                              <a:ext cx="145986" cy="49488"/>
                            </a:xfrm>
                            <a:custGeom>
                              <a:avLst/>
                              <a:gdLst>
                                <a:gd name="connsiteX0" fmla="*/ 145604 w 145986"/>
                                <a:gd name="connsiteY0" fmla="*/ 8791 h 49488"/>
                                <a:gd name="connsiteX1" fmla="*/ 132616 w 145986"/>
                                <a:gd name="connsiteY1" fmla="*/ 132 h 49488"/>
                                <a:gd name="connsiteX2" fmla="*/ 8791 w 145986"/>
                                <a:gd name="connsiteY2" fmla="*/ 27841 h 49488"/>
                                <a:gd name="connsiteX3" fmla="*/ 132 w 145986"/>
                                <a:gd name="connsiteY3" fmla="*/ 40829 h 49488"/>
                                <a:gd name="connsiteX4" fmla="*/ 10523 w 145986"/>
                                <a:gd name="connsiteY4" fmla="*/ 49489 h 49488"/>
                                <a:gd name="connsiteX5" fmla="*/ 13120 w 145986"/>
                                <a:gd name="connsiteY5" fmla="*/ 49489 h 49488"/>
                                <a:gd name="connsiteX6" fmla="*/ 136079 w 145986"/>
                                <a:gd name="connsiteY6" fmla="*/ 21779 h 49488"/>
                                <a:gd name="connsiteX7" fmla="*/ 145604 w 145986"/>
                                <a:gd name="connsiteY7" fmla="*/ 8791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5986" h="49488">
                                  <a:moveTo>
                                    <a:pt x="145604" y="8791"/>
                                  </a:moveTo>
                                  <a:cubicBezTo>
                                    <a:pt x="143873" y="2729"/>
                                    <a:pt x="138677" y="-734"/>
                                    <a:pt x="132616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29" y="29573"/>
                                    <a:pt x="-734" y="34768"/>
                                    <a:pt x="132" y="40829"/>
                                  </a:cubicBezTo>
                                  <a:cubicBezTo>
                                    <a:pt x="998" y="46025"/>
                                    <a:pt x="6193" y="49489"/>
                                    <a:pt x="10523" y="49489"/>
                                  </a:cubicBezTo>
                                  <a:cubicBezTo>
                                    <a:pt x="11389" y="49489"/>
                                    <a:pt x="12254" y="49489"/>
                                    <a:pt x="13120" y="49489"/>
                                  </a:cubicBezTo>
                                  <a:lnTo>
                                    <a:pt x="136079" y="21779"/>
                                  </a:lnTo>
                                  <a:cubicBezTo>
                                    <a:pt x="143007" y="20047"/>
                                    <a:pt x="147336" y="14852"/>
                                    <a:pt x="145604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3" name="Freeform 383">
                            <a:extLst>
                              <a:ext uri="{FF2B5EF4-FFF2-40B4-BE49-F238E27FC236}">
                                <a16:creationId xmlns:a16="http://schemas.microsoft.com/office/drawing/2014/main" id="{BCB2FCEA-DC15-9044-9761-C35AC1A9E11E}"/>
                              </a:ext>
                            </a:extLst>
                          </wps:cNvPr>
                          <wps:cNvSpPr/>
                          <wps:spPr>
                            <a:xfrm>
                              <a:off x="558441" y="6140474"/>
                              <a:ext cx="57290" cy="45580"/>
                            </a:xfrm>
                            <a:custGeom>
                              <a:avLst/>
                              <a:gdLst>
                                <a:gd name="connsiteX0" fmla="*/ 1802 w 57290"/>
                                <a:gd name="connsiteY0" fmla="*/ 40384 h 45580"/>
                                <a:gd name="connsiteX1" fmla="*/ 11327 w 57290"/>
                                <a:gd name="connsiteY1" fmla="*/ 45580 h 45580"/>
                                <a:gd name="connsiteX2" fmla="*/ 17388 w 57290"/>
                                <a:gd name="connsiteY2" fmla="*/ 43848 h 45580"/>
                                <a:gd name="connsiteX3" fmla="*/ 52025 w 57290"/>
                                <a:gd name="connsiteY3" fmla="*/ 20469 h 45580"/>
                                <a:gd name="connsiteX4" fmla="*/ 55488 w 57290"/>
                                <a:gd name="connsiteY4" fmla="*/ 4882 h 45580"/>
                                <a:gd name="connsiteX5" fmla="*/ 39902 w 57290"/>
                                <a:gd name="connsiteY5" fmla="*/ 1418 h 45580"/>
                                <a:gd name="connsiteX6" fmla="*/ 5266 w 57290"/>
                                <a:gd name="connsiteY6" fmla="*/ 24798 h 45580"/>
                                <a:gd name="connsiteX7" fmla="*/ 1802 w 57290"/>
                                <a:gd name="connsiteY7" fmla="*/ 40384 h 45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80">
                                  <a:moveTo>
                                    <a:pt x="1802" y="40384"/>
                                  </a:moveTo>
                                  <a:cubicBezTo>
                                    <a:pt x="3534" y="43848"/>
                                    <a:pt x="6997" y="45580"/>
                                    <a:pt x="11327" y="45580"/>
                                  </a:cubicBez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2"/>
                                    <a:pt x="-1662" y="35189"/>
                                    <a:pt x="1802" y="403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4" name="Freeform 384">
                            <a:extLst>
                              <a:ext uri="{FF2B5EF4-FFF2-40B4-BE49-F238E27FC236}">
                                <a16:creationId xmlns:a16="http://schemas.microsoft.com/office/drawing/2014/main" id="{028EA73B-BB7A-FF4D-A062-ECEB9AC0489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93232" y="5419397"/>
                              <a:ext cx="41736" cy="59209"/>
                            </a:xfrm>
                            <a:custGeom>
                              <a:avLst/>
                              <a:gdLst>
                                <a:gd name="connsiteX0" fmla="*/ 5907 w 41736"/>
                                <a:gd name="connsiteY0" fmla="*/ 58343 h 59209"/>
                                <a:gd name="connsiteX1" fmla="*/ 11102 w 41736"/>
                                <a:gd name="connsiteY1" fmla="*/ 59209 h 59209"/>
                                <a:gd name="connsiteX2" fmla="*/ 20627 w 41736"/>
                                <a:gd name="connsiteY2" fmla="*/ 53148 h 59209"/>
                                <a:gd name="connsiteX3" fmla="*/ 40543 w 41736"/>
                                <a:gd name="connsiteY3" fmla="*/ 15914 h 59209"/>
                                <a:gd name="connsiteX4" fmla="*/ 36213 w 41736"/>
                                <a:gd name="connsiteY4" fmla="*/ 1193 h 59209"/>
                                <a:gd name="connsiteX5" fmla="*/ 21493 w 41736"/>
                                <a:gd name="connsiteY5" fmla="*/ 5523 h 59209"/>
                                <a:gd name="connsiteX6" fmla="*/ 1577 w 41736"/>
                                <a:gd name="connsiteY6" fmla="*/ 42757 h 59209"/>
                                <a:gd name="connsiteX7" fmla="*/ 5907 w 41736"/>
                                <a:gd name="connsiteY7" fmla="*/ 58343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736" h="59209">
                                  <a:moveTo>
                                    <a:pt x="5907" y="58343"/>
                                  </a:moveTo>
                                  <a:cubicBezTo>
                                    <a:pt x="7638" y="59209"/>
                                    <a:pt x="9370" y="59209"/>
                                    <a:pt x="11102" y="59209"/>
                                  </a:cubicBezTo>
                                  <a:cubicBezTo>
                                    <a:pt x="15432" y="59209"/>
                                    <a:pt x="18895" y="57477"/>
                                    <a:pt x="20627" y="53148"/>
                                  </a:cubicBezTo>
                                  <a:lnTo>
                                    <a:pt x="40543" y="15914"/>
                                  </a:lnTo>
                                  <a:cubicBezTo>
                                    <a:pt x="43141" y="10718"/>
                                    <a:pt x="41409" y="3791"/>
                                    <a:pt x="36213" y="1193"/>
                                  </a:cubicBezTo>
                                  <a:cubicBezTo>
                                    <a:pt x="31018" y="-1404"/>
                                    <a:pt x="24091" y="328"/>
                                    <a:pt x="21493" y="5523"/>
                                  </a:cubicBezTo>
                                  <a:lnTo>
                                    <a:pt x="1577" y="42757"/>
                                  </a:lnTo>
                                  <a:cubicBezTo>
                                    <a:pt x="-1886" y="48818"/>
                                    <a:pt x="711" y="55746"/>
                                    <a:pt x="5907" y="58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5" name="Freeform 385">
                            <a:extLst>
                              <a:ext uri="{FF2B5EF4-FFF2-40B4-BE49-F238E27FC236}">
                                <a16:creationId xmlns:a16="http://schemas.microsoft.com/office/drawing/2014/main" id="{DDA0E48A-2AE9-DA40-A975-28F9BF32330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73672" y="6556552"/>
                              <a:ext cx="106106" cy="148181"/>
                            </a:xfrm>
                            <a:custGeom>
                              <a:avLst/>
                              <a:gdLst>
                                <a:gd name="connsiteX0" fmla="*/ 4684 w 106106"/>
                                <a:gd name="connsiteY0" fmla="*/ 146449 h 148181"/>
                                <a:gd name="connsiteX1" fmla="*/ 10745 w 106106"/>
                                <a:gd name="connsiteY1" fmla="*/ 148181 h 148181"/>
                                <a:gd name="connsiteX2" fmla="*/ 19405 w 106106"/>
                                <a:gd name="connsiteY2" fmla="*/ 142986 h 148181"/>
                                <a:gd name="connsiteX3" fmla="*/ 104264 w 106106"/>
                                <a:gd name="connsiteY3" fmla="*/ 17429 h 148181"/>
                                <a:gd name="connsiteX4" fmla="*/ 101666 w 106106"/>
                                <a:gd name="connsiteY4" fmla="*/ 1843 h 148181"/>
                                <a:gd name="connsiteX5" fmla="*/ 86080 w 106106"/>
                                <a:gd name="connsiteY5" fmla="*/ 4440 h 148181"/>
                                <a:gd name="connsiteX6" fmla="*/ 1220 w 106106"/>
                                <a:gd name="connsiteY6" fmla="*/ 129997 h 148181"/>
                                <a:gd name="connsiteX7" fmla="*/ 4684 w 106106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106" h="148181">
                                  <a:moveTo>
                                    <a:pt x="4684" y="146449"/>
                                  </a:moveTo>
                                  <a:cubicBezTo>
                                    <a:pt x="6416" y="147315"/>
                                    <a:pt x="9014" y="148181"/>
                                    <a:pt x="10745" y="148181"/>
                                  </a:cubicBezTo>
                                  <a:cubicBezTo>
                                    <a:pt x="14209" y="148181"/>
                                    <a:pt x="17673" y="146449"/>
                                    <a:pt x="19405" y="142986"/>
                                  </a:cubicBezTo>
                                  <a:lnTo>
                                    <a:pt x="104264" y="17429"/>
                                  </a:lnTo>
                                  <a:cubicBezTo>
                                    <a:pt x="107727" y="12233"/>
                                    <a:pt x="105995" y="5306"/>
                                    <a:pt x="101666" y="1843"/>
                                  </a:cubicBezTo>
                                  <a:cubicBezTo>
                                    <a:pt x="96470" y="-1621"/>
                                    <a:pt x="89543" y="111"/>
                                    <a:pt x="86080" y="4440"/>
                                  </a:cubicBezTo>
                                  <a:lnTo>
                                    <a:pt x="1220" y="129997"/>
                                  </a:lnTo>
                                  <a:cubicBezTo>
                                    <a:pt x="-1377" y="136059"/>
                                    <a:pt x="355" y="142986"/>
                                    <a:pt x="4684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6" name="Freeform 386">
                            <a:extLst>
                              <a:ext uri="{FF2B5EF4-FFF2-40B4-BE49-F238E27FC236}">
                                <a16:creationId xmlns:a16="http://schemas.microsoft.com/office/drawing/2014/main" id="{1CF50771-1F11-934D-973A-4FB7108F19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7539" y="6141718"/>
                              <a:ext cx="58595" cy="68581"/>
                            </a:xfrm>
                            <a:custGeom>
                              <a:avLst/>
                              <a:gdLst>
                                <a:gd name="connsiteX0" fmla="*/ 56458 w 58595"/>
                                <a:gd name="connsiteY0" fmla="*/ 51263 h 68581"/>
                                <a:gd name="connsiteX1" fmla="*/ 20090 w 58595"/>
                                <a:gd name="connsiteY1" fmla="*/ 4504 h 68581"/>
                                <a:gd name="connsiteX2" fmla="*/ 4504 w 58595"/>
                                <a:gd name="connsiteY2" fmla="*/ 2772 h 68581"/>
                                <a:gd name="connsiteX3" fmla="*/ 2772 w 58595"/>
                                <a:gd name="connsiteY3" fmla="*/ 18359 h 68581"/>
                                <a:gd name="connsiteX4" fmla="*/ 39140 w 58595"/>
                                <a:gd name="connsiteY4" fmla="*/ 64252 h 68581"/>
                                <a:gd name="connsiteX5" fmla="*/ 47799 w 58595"/>
                                <a:gd name="connsiteY5" fmla="*/ 68581 h 68581"/>
                                <a:gd name="connsiteX6" fmla="*/ 47799 w 58595"/>
                                <a:gd name="connsiteY6" fmla="*/ 68581 h 68581"/>
                                <a:gd name="connsiteX7" fmla="*/ 54727 w 58595"/>
                                <a:gd name="connsiteY7" fmla="*/ 65984 h 68581"/>
                                <a:gd name="connsiteX8" fmla="*/ 56458 w 58595"/>
                                <a:gd name="connsiteY8" fmla="*/ 51263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595" h="68581">
                                  <a:moveTo>
                                    <a:pt x="56458" y="51263"/>
                                  </a:moveTo>
                                  <a:lnTo>
                                    <a:pt x="20090" y="4504"/>
                                  </a:ln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2" y="6236"/>
                                    <a:pt x="-1557" y="13163"/>
                                    <a:pt x="2772" y="18359"/>
                                  </a:cubicBez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8581"/>
                                    <a:pt x="52129" y="67715"/>
                                    <a:pt x="54727" y="65984"/>
                                  </a:cubicBezTo>
                                  <a:cubicBezTo>
                                    <a:pt x="59056" y="63386"/>
                                    <a:pt x="59922" y="56458"/>
                                    <a:pt x="56458" y="512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7" name="Freeform 387">
                            <a:extLst>
                              <a:ext uri="{FF2B5EF4-FFF2-40B4-BE49-F238E27FC236}">
                                <a16:creationId xmlns:a16="http://schemas.microsoft.com/office/drawing/2014/main" id="{735CAC50-A11B-8A45-A9F2-59AE82FE4A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9003" y="5221771"/>
                              <a:ext cx="39153" cy="68933"/>
                            </a:xfrm>
                            <a:custGeom>
                              <a:avLst/>
                              <a:gdLst>
                                <a:gd name="connsiteX0" fmla="*/ 31699 w 39153"/>
                                <a:gd name="connsiteY0" fmla="*/ 526 h 68933"/>
                                <a:gd name="connsiteX1" fmla="*/ 17845 w 39153"/>
                                <a:gd name="connsiteY1" fmla="*/ 7454 h 68933"/>
                                <a:gd name="connsiteX2" fmla="*/ 527 w 39153"/>
                                <a:gd name="connsiteY2" fmla="*/ 54213 h 68933"/>
                                <a:gd name="connsiteX3" fmla="*/ 7454 w 39153"/>
                                <a:gd name="connsiteY3" fmla="*/ 68068 h 68933"/>
                                <a:gd name="connsiteX4" fmla="*/ 10918 w 39153"/>
                                <a:gd name="connsiteY4" fmla="*/ 68934 h 68933"/>
                                <a:gd name="connsiteX5" fmla="*/ 21309 w 39153"/>
                                <a:gd name="connsiteY5" fmla="*/ 62006 h 68933"/>
                                <a:gd name="connsiteX6" fmla="*/ 38627 w 39153"/>
                                <a:gd name="connsiteY6" fmla="*/ 15247 h 68933"/>
                                <a:gd name="connsiteX7" fmla="*/ 31699 w 39153"/>
                                <a:gd name="connsiteY7" fmla="*/ 526 h 6893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933">
                                  <a:moveTo>
                                    <a:pt x="31699" y="526"/>
                                  </a:moveTo>
                                  <a:cubicBezTo>
                                    <a:pt x="25638" y="-1205"/>
                                    <a:pt x="19577" y="1393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60274"/>
                                    <a:pt x="1393" y="66336"/>
                                    <a:pt x="7454" y="68068"/>
                                  </a:cubicBezTo>
                                  <a:cubicBezTo>
                                    <a:pt x="8320" y="68068"/>
                                    <a:pt x="10052" y="68934"/>
                                    <a:pt x="10918" y="68934"/>
                                  </a:cubicBezTo>
                                  <a:cubicBezTo>
                                    <a:pt x="15247" y="68934"/>
                                    <a:pt x="19577" y="66336"/>
                                    <a:pt x="21309" y="62006"/>
                                  </a:cubicBezTo>
                                  <a:lnTo>
                                    <a:pt x="38627" y="15247"/>
                                  </a:lnTo>
                                  <a:cubicBezTo>
                                    <a:pt x="40358" y="9186"/>
                                    <a:pt x="37761" y="2258"/>
                                    <a:pt x="31699" y="52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8" name="Freeform 388">
                            <a:extLst>
                              <a:ext uri="{FF2B5EF4-FFF2-40B4-BE49-F238E27FC236}">
                                <a16:creationId xmlns:a16="http://schemas.microsoft.com/office/drawing/2014/main" id="{B7E99F97-FD0C-A342-959A-CE7CBB140D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06098" y="5341661"/>
                              <a:ext cx="42339" cy="110101"/>
                            </a:xfrm>
                            <a:custGeom>
                              <a:avLst/>
                              <a:gdLst>
                                <a:gd name="connsiteX0" fmla="*/ 21170 w 42339"/>
                                <a:gd name="connsiteY0" fmla="*/ 8791 h 110101"/>
                                <a:gd name="connsiteX1" fmla="*/ 388 w 42339"/>
                                <a:gd name="connsiteY1" fmla="*/ 97113 h 110101"/>
                                <a:gd name="connsiteX2" fmla="*/ 8181 w 42339"/>
                                <a:gd name="connsiteY2" fmla="*/ 110102 h 110101"/>
                                <a:gd name="connsiteX3" fmla="*/ 10779 w 42339"/>
                                <a:gd name="connsiteY3" fmla="*/ 110102 h 110101"/>
                                <a:gd name="connsiteX4" fmla="*/ 21170 w 42339"/>
                                <a:gd name="connsiteY4" fmla="*/ 101443 h 110101"/>
                                <a:gd name="connsiteX5" fmla="*/ 41952 w 42339"/>
                                <a:gd name="connsiteY5" fmla="*/ 13120 h 110101"/>
                                <a:gd name="connsiteX6" fmla="*/ 34158 w 42339"/>
                                <a:gd name="connsiteY6" fmla="*/ 132 h 110101"/>
                                <a:gd name="connsiteX7" fmla="*/ 21170 w 42339"/>
                                <a:gd name="connsiteY7" fmla="*/ 8791 h 1101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101">
                                  <a:moveTo>
                                    <a:pt x="21170" y="8791"/>
                                  </a:moveTo>
                                  <a:lnTo>
                                    <a:pt x="388" y="97113"/>
                                  </a:lnTo>
                                  <a:cubicBezTo>
                                    <a:pt x="-1344" y="103175"/>
                                    <a:pt x="2986" y="109236"/>
                                    <a:pt x="8181" y="110102"/>
                                  </a:cubicBezTo>
                                  <a:cubicBezTo>
                                    <a:pt x="9047" y="110102"/>
                                    <a:pt x="9913" y="110102"/>
                                    <a:pt x="10779" y="110102"/>
                                  </a:cubicBezTo>
                                  <a:cubicBezTo>
                                    <a:pt x="15974" y="110102"/>
                                    <a:pt x="20304" y="106638"/>
                                    <a:pt x="21170" y="101443"/>
                                  </a:cubicBezTo>
                                  <a:lnTo>
                                    <a:pt x="41952" y="13120"/>
                                  </a:lnTo>
                                  <a:cubicBezTo>
                                    <a:pt x="43683" y="7059"/>
                                    <a:pt x="39354" y="997"/>
                                    <a:pt x="34158" y="132"/>
                                  </a:cubicBezTo>
                                  <a:cubicBezTo>
                                    <a:pt x="28097" y="-734"/>
                                    <a:pt x="22036" y="2729"/>
                                    <a:pt x="21170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89" name="Freeform 389">
                            <a:extLst>
                              <a:ext uri="{FF2B5EF4-FFF2-40B4-BE49-F238E27FC236}">
                                <a16:creationId xmlns:a16="http://schemas.microsoft.com/office/drawing/2014/main" id="{863D482C-7C3B-0344-8EEA-E3E792441BD3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4673" y="5296378"/>
                              <a:ext cx="25079" cy="36756"/>
                            </a:xfrm>
                            <a:custGeom>
                              <a:avLst/>
                              <a:gdLst>
                                <a:gd name="connsiteX0" fmla="*/ 16840 w 25079"/>
                                <a:gd name="connsiteY0" fmla="*/ 388 h 36756"/>
                                <a:gd name="connsiteX1" fmla="*/ 3851 w 25079"/>
                                <a:gd name="connsiteY1" fmla="*/ 8181 h 36756"/>
                                <a:gd name="connsiteX2" fmla="*/ 388 w 25079"/>
                                <a:gd name="connsiteY2" fmla="*/ 23768 h 36756"/>
                                <a:gd name="connsiteX3" fmla="*/ 8181 w 25079"/>
                                <a:gd name="connsiteY3" fmla="*/ 36756 h 36756"/>
                                <a:gd name="connsiteX4" fmla="*/ 10779 w 25079"/>
                                <a:gd name="connsiteY4" fmla="*/ 36756 h 36756"/>
                                <a:gd name="connsiteX5" fmla="*/ 21170 w 25079"/>
                                <a:gd name="connsiteY5" fmla="*/ 28097 h 36756"/>
                                <a:gd name="connsiteX6" fmla="*/ 24633 w 25079"/>
                                <a:gd name="connsiteY6" fmla="*/ 12510 h 36756"/>
                                <a:gd name="connsiteX7" fmla="*/ 16840 w 25079"/>
                                <a:gd name="connsiteY7" fmla="*/ 388 h 3675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79" h="36756">
                                  <a:moveTo>
                                    <a:pt x="16840" y="388"/>
                                  </a:move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6756"/>
                                    <a:pt x="20304" y="33292"/>
                                    <a:pt x="21170" y="28097"/>
                                  </a:cubicBezTo>
                                  <a:lnTo>
                                    <a:pt x="24633" y="12510"/>
                                  </a:lnTo>
                                  <a:cubicBezTo>
                                    <a:pt x="26365" y="7315"/>
                                    <a:pt x="22901" y="1254"/>
                                    <a:pt x="16840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0" name="Freeform 390">
                            <a:extLst>
                              <a:ext uri="{FF2B5EF4-FFF2-40B4-BE49-F238E27FC236}">
                                <a16:creationId xmlns:a16="http://schemas.microsoft.com/office/drawing/2014/main" id="{91D2CEFA-1C81-3D44-8944-A3CB52D249D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58780" y="5367243"/>
                              <a:ext cx="37421" cy="66335"/>
                            </a:xfrm>
                            <a:custGeom>
                              <a:avLst/>
                              <a:gdLst>
                                <a:gd name="connsiteX0" fmla="*/ 29968 w 37421"/>
                                <a:gd name="connsiteY0" fmla="*/ 527 h 66335"/>
                                <a:gd name="connsiteX1" fmla="*/ 16113 w 37421"/>
                                <a:gd name="connsiteY1" fmla="*/ 7454 h 66335"/>
                                <a:gd name="connsiteX2" fmla="*/ 527 w 37421"/>
                                <a:gd name="connsiteY2" fmla="*/ 51615 h 66335"/>
                                <a:gd name="connsiteX3" fmla="*/ 7454 w 37421"/>
                                <a:gd name="connsiteY3" fmla="*/ 65470 h 66335"/>
                                <a:gd name="connsiteX4" fmla="*/ 10918 w 37421"/>
                                <a:gd name="connsiteY4" fmla="*/ 66336 h 66335"/>
                                <a:gd name="connsiteX5" fmla="*/ 21308 w 37421"/>
                                <a:gd name="connsiteY5" fmla="*/ 59408 h 66335"/>
                                <a:gd name="connsiteX6" fmla="*/ 36895 w 37421"/>
                                <a:gd name="connsiteY6" fmla="*/ 15247 h 66335"/>
                                <a:gd name="connsiteX7" fmla="*/ 29968 w 37421"/>
                                <a:gd name="connsiteY7" fmla="*/ 527 h 663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6335">
                                  <a:moveTo>
                                    <a:pt x="29968" y="527"/>
                                  </a:move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5"/>
                                  </a:lnTo>
                                  <a:cubicBezTo>
                                    <a:pt x="-1205" y="57677"/>
                                    <a:pt x="1393" y="63738"/>
                                    <a:pt x="7454" y="65470"/>
                                  </a:cubicBezTo>
                                  <a:cubicBezTo>
                                    <a:pt x="8320" y="65470"/>
                                    <a:pt x="10052" y="66336"/>
                                    <a:pt x="10918" y="66336"/>
                                  </a:cubicBezTo>
                                  <a:cubicBezTo>
                                    <a:pt x="15247" y="66336"/>
                                    <a:pt x="19577" y="63738"/>
                                    <a:pt x="21308" y="59408"/>
                                  </a:cubicBezTo>
                                  <a:lnTo>
                                    <a:pt x="36895" y="15247"/>
                                  </a:lnTo>
                                  <a:cubicBezTo>
                                    <a:pt x="38627" y="9186"/>
                                    <a:pt x="36029" y="3124"/>
                                    <a:pt x="29968" y="52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1" name="Freeform 391">
                            <a:extLst>
                              <a:ext uri="{FF2B5EF4-FFF2-40B4-BE49-F238E27FC236}">
                                <a16:creationId xmlns:a16="http://schemas.microsoft.com/office/drawing/2014/main" id="{A54516D4-E81F-4E4B-8C59-D5A7095D59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93913" y="6366578"/>
                              <a:ext cx="89223" cy="42880"/>
                            </a:xfrm>
                            <a:custGeom>
                              <a:avLst/>
                              <a:gdLst>
                                <a:gd name="connsiteX0" fmla="*/ 78382 w 89223"/>
                                <a:gd name="connsiteY0" fmla="*/ 42880 h 42880"/>
                                <a:gd name="connsiteX1" fmla="*/ 88773 w 89223"/>
                                <a:gd name="connsiteY1" fmla="*/ 35087 h 42880"/>
                                <a:gd name="connsiteX2" fmla="*/ 81846 w 89223"/>
                                <a:gd name="connsiteY2" fmla="*/ 21233 h 42880"/>
                                <a:gd name="connsiteX3" fmla="*/ 14305 w 89223"/>
                                <a:gd name="connsiteY3" fmla="*/ 451 h 42880"/>
                                <a:gd name="connsiteX4" fmla="*/ 451 w 89223"/>
                                <a:gd name="connsiteY4" fmla="*/ 7378 h 42880"/>
                                <a:gd name="connsiteX5" fmla="*/ 7378 w 89223"/>
                                <a:gd name="connsiteY5" fmla="*/ 21233 h 42880"/>
                                <a:gd name="connsiteX6" fmla="*/ 74919 w 89223"/>
                                <a:gd name="connsiteY6" fmla="*/ 42014 h 42880"/>
                                <a:gd name="connsiteX7" fmla="*/ 78382 w 89223"/>
                                <a:gd name="connsiteY7" fmla="*/ 42880 h 42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80">
                                  <a:moveTo>
                                    <a:pt x="78382" y="42880"/>
                                  </a:moveTo>
                                  <a:cubicBezTo>
                                    <a:pt x="82712" y="42880"/>
                                    <a:pt x="87041" y="39416"/>
                                    <a:pt x="88773" y="35087"/>
                                  </a:cubicBezTo>
                                  <a:cubicBezTo>
                                    <a:pt x="90505" y="29025"/>
                                    <a:pt x="87041" y="22964"/>
                                    <a:pt x="81846" y="21233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3"/>
                                  </a:cubicBezTo>
                                  <a:lnTo>
                                    <a:pt x="74919" y="42014"/>
                                  </a:lnTo>
                                  <a:cubicBezTo>
                                    <a:pt x="76650" y="42880"/>
                                    <a:pt x="77516" y="42880"/>
                                    <a:pt x="78382" y="428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2" name="Freeform 392">
                            <a:extLst>
                              <a:ext uri="{FF2B5EF4-FFF2-40B4-BE49-F238E27FC236}">
                                <a16:creationId xmlns:a16="http://schemas.microsoft.com/office/drawing/2014/main" id="{11560131-EFA8-5A48-A1BC-87FF6BFD561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26520" y="5330208"/>
                              <a:ext cx="55591" cy="86052"/>
                            </a:xfrm>
                            <a:custGeom>
                              <a:avLst/>
                              <a:gdLst>
                                <a:gd name="connsiteX0" fmla="*/ 49684 w 55591"/>
                                <a:gd name="connsiteY0" fmla="*/ 1193 h 86052"/>
                                <a:gd name="connsiteX1" fmla="*/ 34964 w 55591"/>
                                <a:gd name="connsiteY1" fmla="*/ 5523 h 86052"/>
                                <a:gd name="connsiteX2" fmla="*/ 1193 w 55591"/>
                                <a:gd name="connsiteY2" fmla="*/ 70466 h 86052"/>
                                <a:gd name="connsiteX3" fmla="*/ 5523 w 55591"/>
                                <a:gd name="connsiteY3" fmla="*/ 85187 h 86052"/>
                                <a:gd name="connsiteX4" fmla="*/ 10718 w 55591"/>
                                <a:gd name="connsiteY4" fmla="*/ 86052 h 86052"/>
                                <a:gd name="connsiteX5" fmla="*/ 20244 w 55591"/>
                                <a:gd name="connsiteY5" fmla="*/ 79991 h 86052"/>
                                <a:gd name="connsiteX6" fmla="*/ 54014 w 55591"/>
                                <a:gd name="connsiteY6" fmla="*/ 15048 h 86052"/>
                                <a:gd name="connsiteX7" fmla="*/ 49684 w 55591"/>
                                <a:gd name="connsiteY7" fmla="*/ 1193 h 860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91" h="86052">
                                  <a:moveTo>
                                    <a:pt x="49684" y="1193"/>
                                  </a:moveTo>
                                  <a:cubicBezTo>
                                    <a:pt x="44489" y="-1404"/>
                                    <a:pt x="37562" y="327"/>
                                    <a:pt x="34964" y="5523"/>
                                  </a:cubicBezTo>
                                  <a:lnTo>
                                    <a:pt x="1193" y="70466"/>
                                  </a:lnTo>
                                  <a:cubicBezTo>
                                    <a:pt x="-1404" y="75661"/>
                                    <a:pt x="327" y="82589"/>
                                    <a:pt x="5523" y="85187"/>
                                  </a:cubicBezTo>
                                  <a:cubicBezTo>
                                    <a:pt x="7255" y="86052"/>
                                    <a:pt x="8987" y="86052"/>
                                    <a:pt x="10718" y="86052"/>
                                  </a:cubicBezTo>
                                  <a:cubicBezTo>
                                    <a:pt x="15048" y="86052"/>
                                    <a:pt x="18512" y="84321"/>
                                    <a:pt x="20244" y="79991"/>
                                  </a:cubicBezTo>
                                  <a:lnTo>
                                    <a:pt x="54014" y="15048"/>
                                  </a:lnTo>
                                  <a:cubicBezTo>
                                    <a:pt x="57478" y="10718"/>
                                    <a:pt x="54880" y="3791"/>
                                    <a:pt x="49684" y="119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3" name="Freeform 393">
                            <a:extLst>
                              <a:ext uri="{FF2B5EF4-FFF2-40B4-BE49-F238E27FC236}">
                                <a16:creationId xmlns:a16="http://schemas.microsoft.com/office/drawing/2014/main" id="{621C8431-673B-0647-999F-7488EC65AAA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19814" y="6473399"/>
                              <a:ext cx="39153" cy="68543"/>
                            </a:xfrm>
                            <a:custGeom>
                              <a:avLst/>
                              <a:gdLst>
                                <a:gd name="connsiteX0" fmla="*/ 17845 w 39153"/>
                                <a:gd name="connsiteY0" fmla="*/ 7064 h 68543"/>
                                <a:gd name="connsiteX1" fmla="*/ 527 w 39153"/>
                                <a:gd name="connsiteY1" fmla="*/ 53823 h 68543"/>
                                <a:gd name="connsiteX2" fmla="*/ 7454 w 39153"/>
                                <a:gd name="connsiteY2" fmla="*/ 67678 h 68543"/>
                                <a:gd name="connsiteX3" fmla="*/ 10918 w 39153"/>
                                <a:gd name="connsiteY3" fmla="*/ 68544 h 68543"/>
                                <a:gd name="connsiteX4" fmla="*/ 21308 w 39153"/>
                                <a:gd name="connsiteY4" fmla="*/ 61617 h 68543"/>
                                <a:gd name="connsiteX5" fmla="*/ 38627 w 39153"/>
                                <a:gd name="connsiteY5" fmla="*/ 14857 h 68543"/>
                                <a:gd name="connsiteX6" fmla="*/ 31700 w 39153"/>
                                <a:gd name="connsiteY6" fmla="*/ 1003 h 68543"/>
                                <a:gd name="connsiteX7" fmla="*/ 17845 w 39153"/>
                                <a:gd name="connsiteY7" fmla="*/ 7064 h 685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543">
                                  <a:moveTo>
                                    <a:pt x="17845" y="7064"/>
                                  </a:moveTo>
                                  <a:lnTo>
                                    <a:pt x="527" y="53823"/>
                                  </a:lnTo>
                                  <a:cubicBezTo>
                                    <a:pt x="-1205" y="59885"/>
                                    <a:pt x="1393" y="65946"/>
                                    <a:pt x="7454" y="67678"/>
                                  </a:cubicBezTo>
                                  <a:cubicBezTo>
                                    <a:pt x="8320" y="67678"/>
                                    <a:pt x="10052" y="68544"/>
                                    <a:pt x="10918" y="68544"/>
                                  </a:cubicBezTo>
                                  <a:cubicBezTo>
                                    <a:pt x="15247" y="68544"/>
                                    <a:pt x="19577" y="65946"/>
                                    <a:pt x="21308" y="61617"/>
                                  </a:cubicBezTo>
                                  <a:lnTo>
                                    <a:pt x="38627" y="14857"/>
                                  </a:lnTo>
                                  <a:cubicBezTo>
                                    <a:pt x="40359" y="8796"/>
                                    <a:pt x="37761" y="2735"/>
                                    <a:pt x="31700" y="1003"/>
                                  </a:cubicBezTo>
                                  <a:cubicBezTo>
                                    <a:pt x="26504" y="-1595"/>
                                    <a:pt x="19577" y="1003"/>
                                    <a:pt x="17845" y="706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4" name="Freeform 394">
                            <a:extLst>
                              <a:ext uri="{FF2B5EF4-FFF2-40B4-BE49-F238E27FC236}">
                                <a16:creationId xmlns:a16="http://schemas.microsoft.com/office/drawing/2014/main" id="{442B41CD-3E17-9F41-9204-B5034A11400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15471" y="5411931"/>
                              <a:ext cx="22703" cy="71004"/>
                            </a:xfrm>
                            <a:custGeom>
                              <a:avLst/>
                              <a:gdLst>
                                <a:gd name="connsiteX0" fmla="*/ 10486 w 22703"/>
                                <a:gd name="connsiteY0" fmla="*/ 0 h 71004"/>
                                <a:gd name="connsiteX1" fmla="*/ 95 w 22703"/>
                                <a:gd name="connsiteY1" fmla="*/ 11257 h 71004"/>
                                <a:gd name="connsiteX2" fmla="*/ 961 w 22703"/>
                                <a:gd name="connsiteY2" fmla="*/ 60614 h 71004"/>
                                <a:gd name="connsiteX3" fmla="*/ 12217 w 22703"/>
                                <a:gd name="connsiteY3" fmla="*/ 71005 h 71004"/>
                                <a:gd name="connsiteX4" fmla="*/ 12217 w 22703"/>
                                <a:gd name="connsiteY4" fmla="*/ 71005 h 71004"/>
                                <a:gd name="connsiteX5" fmla="*/ 22608 w 22703"/>
                                <a:gd name="connsiteY5" fmla="*/ 59748 h 71004"/>
                                <a:gd name="connsiteX6" fmla="*/ 21743 w 22703"/>
                                <a:gd name="connsiteY6" fmla="*/ 10391 h 71004"/>
                                <a:gd name="connsiteX7" fmla="*/ 10486 w 22703"/>
                                <a:gd name="connsiteY7" fmla="*/ 0 h 710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703" h="71004">
                                  <a:moveTo>
                                    <a:pt x="10486" y="0"/>
                                  </a:move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961" y="60614"/>
                                  </a:lnTo>
                                  <a:cubicBezTo>
                                    <a:pt x="961" y="66675"/>
                                    <a:pt x="6156" y="71005"/>
                                    <a:pt x="12217" y="71005"/>
                                  </a:cubicBezTo>
                                  <a:lnTo>
                                    <a:pt x="12217" y="71005"/>
                                  </a:lnTo>
                                  <a:cubicBezTo>
                                    <a:pt x="18279" y="71005"/>
                                    <a:pt x="23474" y="65809"/>
                                    <a:pt x="22608" y="59748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7413" y="0"/>
                                    <a:pt x="10486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5" name="Freeform 395">
                            <a:extLst>
                              <a:ext uri="{FF2B5EF4-FFF2-40B4-BE49-F238E27FC236}">
                                <a16:creationId xmlns:a16="http://schemas.microsoft.com/office/drawing/2014/main" id="{4D439ED8-9EB8-D844-9968-FEA44FB35F4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50242" y="6221151"/>
                              <a:ext cx="48435" cy="42835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5"/>
                                <a:gd name="connsiteX1" fmla="*/ 2137 w 48435"/>
                                <a:gd name="connsiteY1" fmla="*/ 3869 h 42835"/>
                                <a:gd name="connsiteX2" fmla="*/ 3869 w 48435"/>
                                <a:gd name="connsiteY2" fmla="*/ 19455 h 42835"/>
                                <a:gd name="connsiteX3" fmla="*/ 30712 w 48435"/>
                                <a:gd name="connsiteY3" fmla="*/ 40237 h 42835"/>
                                <a:gd name="connsiteX4" fmla="*/ 37639 w 48435"/>
                                <a:gd name="connsiteY4" fmla="*/ 42835 h 42835"/>
                                <a:gd name="connsiteX5" fmla="*/ 46299 w 48435"/>
                                <a:gd name="connsiteY5" fmla="*/ 38506 h 42835"/>
                                <a:gd name="connsiteX6" fmla="*/ 44567 w 48435"/>
                                <a:gd name="connsiteY6" fmla="*/ 22919 h 42835"/>
                                <a:gd name="connsiteX7" fmla="*/ 17724 w 48435"/>
                                <a:gd name="connsiteY7" fmla="*/ 2137 h 4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5">
                                  <a:moveTo>
                                    <a:pt x="17724" y="2137"/>
                                  </a:moveTo>
                                  <a:cubicBezTo>
                                    <a:pt x="12528" y="-1327"/>
                                    <a:pt x="6467" y="-460"/>
                                    <a:pt x="2137" y="3869"/>
                                  </a:cubicBezTo>
                                  <a:cubicBezTo>
                                    <a:pt x="-1326" y="9064"/>
                                    <a:pt x="-461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6"/>
                                  </a:cubicBezTo>
                                  <a:cubicBezTo>
                                    <a:pt x="49762" y="34176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6" name="Freeform 396">
                            <a:extLst>
                              <a:ext uri="{FF2B5EF4-FFF2-40B4-BE49-F238E27FC236}">
                                <a16:creationId xmlns:a16="http://schemas.microsoft.com/office/drawing/2014/main" id="{5E2B7C22-81DC-E142-96EB-9F7B453CB92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49998" y="6132584"/>
                              <a:ext cx="57583" cy="58665"/>
                            </a:xfrm>
                            <a:custGeom>
                              <a:avLst/>
                              <a:gdLst>
                                <a:gd name="connsiteX0" fmla="*/ 38749 w 57583"/>
                                <a:gd name="connsiteY0" fmla="*/ 55202 h 58665"/>
                                <a:gd name="connsiteX1" fmla="*/ 46543 w 57583"/>
                                <a:gd name="connsiteY1" fmla="*/ 58666 h 58665"/>
                                <a:gd name="connsiteX2" fmla="*/ 54336 w 57583"/>
                                <a:gd name="connsiteY2" fmla="*/ 55202 h 58665"/>
                                <a:gd name="connsiteX3" fmla="*/ 54336 w 57583"/>
                                <a:gd name="connsiteY3" fmla="*/ 39615 h 58665"/>
                                <a:gd name="connsiteX4" fmla="*/ 18834 w 57583"/>
                                <a:gd name="connsiteY4" fmla="*/ 3247 h 58665"/>
                                <a:gd name="connsiteX5" fmla="*/ 3247 w 57583"/>
                                <a:gd name="connsiteY5" fmla="*/ 3247 h 58665"/>
                                <a:gd name="connsiteX6" fmla="*/ 3247 w 57583"/>
                                <a:gd name="connsiteY6" fmla="*/ 18834 h 58665"/>
                                <a:gd name="connsiteX7" fmla="*/ 38749 w 57583"/>
                                <a:gd name="connsiteY7" fmla="*/ 55202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3" h="58665">
                                  <a:moveTo>
                                    <a:pt x="38749" y="55202"/>
                                  </a:moveTo>
                                  <a:cubicBezTo>
                                    <a:pt x="41347" y="57800"/>
                                    <a:pt x="43945" y="58666"/>
                                    <a:pt x="46543" y="58666"/>
                                  </a:cubicBezTo>
                                  <a:cubicBezTo>
                                    <a:pt x="49141" y="58666"/>
                                    <a:pt x="51738" y="57800"/>
                                    <a:pt x="54336" y="55202"/>
                                  </a:cubicBezTo>
                                  <a:cubicBezTo>
                                    <a:pt x="58666" y="50872"/>
                                    <a:pt x="58666" y="43945"/>
                                    <a:pt x="54336" y="39615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4"/>
                                  </a:cubicBezTo>
                                  <a:lnTo>
                                    <a:pt x="38749" y="5520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7" name="Freeform 397">
                            <a:extLst>
                              <a:ext uri="{FF2B5EF4-FFF2-40B4-BE49-F238E27FC236}">
                                <a16:creationId xmlns:a16="http://schemas.microsoft.com/office/drawing/2014/main" id="{A4D29E90-1F34-B145-8336-4BFF827DD2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07148" y="6191466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3247 h 59531"/>
                                <a:gd name="connsiteX1" fmla="*/ 3247 w 58448"/>
                                <a:gd name="connsiteY1" fmla="*/ 18833 h 59531"/>
                                <a:gd name="connsiteX2" fmla="*/ 39615 w 58448"/>
                                <a:gd name="connsiteY2" fmla="*/ 56067 h 59531"/>
                                <a:gd name="connsiteX3" fmla="*/ 47409 w 58448"/>
                                <a:gd name="connsiteY3" fmla="*/ 59531 h 59531"/>
                                <a:gd name="connsiteX4" fmla="*/ 55202 w 58448"/>
                                <a:gd name="connsiteY4" fmla="*/ 56067 h 59531"/>
                                <a:gd name="connsiteX5" fmla="*/ 55202 w 58448"/>
                                <a:gd name="connsiteY5" fmla="*/ 40481 h 59531"/>
                                <a:gd name="connsiteX6" fmla="*/ 18834 w 58448"/>
                                <a:gd name="connsiteY6" fmla="*/ 3247 h 59531"/>
                                <a:gd name="connsiteX7" fmla="*/ 3247 w 58448"/>
                                <a:gd name="connsiteY7" fmla="*/ 324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247" y="3247"/>
                                  </a:move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9615" y="56067"/>
                                  </a:lnTo>
                                  <a:cubicBezTo>
                                    <a:pt x="41347" y="58665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5"/>
                                    <a:pt x="55202" y="56067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1"/>
                                  </a:cubicBezTo>
                                  <a:lnTo>
                                    <a:pt x="18834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8" name="Freeform 398">
                            <a:extLst>
                              <a:ext uri="{FF2B5EF4-FFF2-40B4-BE49-F238E27FC236}">
                                <a16:creationId xmlns:a16="http://schemas.microsoft.com/office/drawing/2014/main" id="{D8D6CDB4-AD42-0943-8507-E43196041BA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3155" y="6020491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9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2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1"/>
                                    <a:pt x="9700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9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99" name="Freeform 399">
                            <a:extLst>
                              <a:ext uri="{FF2B5EF4-FFF2-40B4-BE49-F238E27FC236}">
                                <a16:creationId xmlns:a16="http://schemas.microsoft.com/office/drawing/2014/main" id="{E72C3E26-2526-A345-B9C3-DF84D216D25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48400" y="6217157"/>
                              <a:ext cx="156003" cy="103113"/>
                            </a:xfrm>
                            <a:custGeom>
                              <a:avLst/>
                              <a:gdLst>
                                <a:gd name="connsiteX0" fmla="*/ 144677 w 156003"/>
                                <a:gd name="connsiteY0" fmla="*/ 103114 h 103113"/>
                                <a:gd name="connsiteX1" fmla="*/ 154202 w 156003"/>
                                <a:gd name="connsiteY1" fmla="*/ 97918 h 103113"/>
                                <a:gd name="connsiteX2" fmla="*/ 150738 w 156003"/>
                                <a:gd name="connsiteY2" fmla="*/ 83197 h 103113"/>
                                <a:gd name="connsiteX3" fmla="*/ 16522 w 156003"/>
                                <a:gd name="connsiteY3" fmla="*/ 1802 h 103113"/>
                                <a:gd name="connsiteX4" fmla="*/ 1802 w 156003"/>
                                <a:gd name="connsiteY4" fmla="*/ 5265 h 103113"/>
                                <a:gd name="connsiteX5" fmla="*/ 5266 w 156003"/>
                                <a:gd name="connsiteY5" fmla="*/ 19986 h 103113"/>
                                <a:gd name="connsiteX6" fmla="*/ 139481 w 156003"/>
                                <a:gd name="connsiteY6" fmla="*/ 101382 h 103113"/>
                                <a:gd name="connsiteX7" fmla="*/ 144677 w 156003"/>
                                <a:gd name="connsiteY7" fmla="*/ 103114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003" h="103113">
                                  <a:moveTo>
                                    <a:pt x="144677" y="103114"/>
                                  </a:moveTo>
                                  <a:cubicBezTo>
                                    <a:pt x="148141" y="103114"/>
                                    <a:pt x="151604" y="101382"/>
                                    <a:pt x="154202" y="97918"/>
                                  </a:cubicBezTo>
                                  <a:cubicBezTo>
                                    <a:pt x="157666" y="92723"/>
                                    <a:pt x="155934" y="85795"/>
                                    <a:pt x="150738" y="83197"/>
                                  </a:cubicBezTo>
                                  <a:lnTo>
                                    <a:pt x="16522" y="1802"/>
                                  </a:lnTo>
                                  <a:cubicBezTo>
                                    <a:pt x="11327" y="-1662"/>
                                    <a:pt x="4400" y="70"/>
                                    <a:pt x="1802" y="5265"/>
                                  </a:cubicBez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1" y="101382"/>
                                  </a:lnTo>
                                  <a:cubicBezTo>
                                    <a:pt x="141213" y="102247"/>
                                    <a:pt x="142945" y="103114"/>
                                    <a:pt x="144677" y="1031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0" name="Freeform 400">
                            <a:extLst>
                              <a:ext uri="{FF2B5EF4-FFF2-40B4-BE49-F238E27FC236}">
                                <a16:creationId xmlns:a16="http://schemas.microsoft.com/office/drawing/2014/main" id="{311EB047-0BB7-3448-B133-0E9830239B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91721" y="6120150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2 w 22608"/>
                                <a:gd name="connsiteY0" fmla="*/ 71099 h 71099"/>
                                <a:gd name="connsiteX1" fmla="*/ 11352 w 22608"/>
                                <a:gd name="connsiteY1" fmla="*/ 71099 h 71099"/>
                                <a:gd name="connsiteX2" fmla="*/ 22608 w 22608"/>
                                <a:gd name="connsiteY2" fmla="*/ 59843 h 71099"/>
                                <a:gd name="connsiteX3" fmla="*/ 21743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1 h 71099"/>
                                <a:gd name="connsiteX6" fmla="*/ 961 w 22608"/>
                                <a:gd name="connsiteY6" fmla="*/ 60708 h 71099"/>
                                <a:gd name="connsiteX7" fmla="*/ 11352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2" y="71099"/>
                                  </a:moveTo>
                                  <a:lnTo>
                                    <a:pt x="11352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3"/>
                                  </a:cubicBezTo>
                                  <a:lnTo>
                                    <a:pt x="21743" y="10486"/>
                                  </a:lnTo>
                                  <a:cubicBezTo>
                                    <a:pt x="21743" y="4424"/>
                                    <a:pt x="16547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1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6770"/>
                                    <a:pt x="5290" y="71099"/>
                                    <a:pt x="11352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1" name="Freeform 401">
                            <a:extLst>
                              <a:ext uri="{FF2B5EF4-FFF2-40B4-BE49-F238E27FC236}">
                                <a16:creationId xmlns:a16="http://schemas.microsoft.com/office/drawing/2014/main" id="{7A072652-165B-AA42-BC51-A4C2F87C340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89123" y="5992090"/>
                              <a:ext cx="23474" cy="115165"/>
                            </a:xfrm>
                            <a:custGeom>
                              <a:avLst/>
                              <a:gdLst>
                                <a:gd name="connsiteX0" fmla="*/ 12217 w 23474"/>
                                <a:gd name="connsiteY0" fmla="*/ 115166 h 115165"/>
                                <a:gd name="connsiteX1" fmla="*/ 12217 w 23474"/>
                                <a:gd name="connsiteY1" fmla="*/ 115166 h 115165"/>
                                <a:gd name="connsiteX2" fmla="*/ 23474 w 23474"/>
                                <a:gd name="connsiteY2" fmla="*/ 103909 h 115165"/>
                                <a:gd name="connsiteX3" fmla="*/ 21743 w 23474"/>
                                <a:gd name="connsiteY3" fmla="*/ 10391 h 115165"/>
                                <a:gd name="connsiteX4" fmla="*/ 10486 w 23474"/>
                                <a:gd name="connsiteY4" fmla="*/ 0 h 115165"/>
                                <a:gd name="connsiteX5" fmla="*/ 10486 w 23474"/>
                                <a:gd name="connsiteY5" fmla="*/ 0 h 115165"/>
                                <a:gd name="connsiteX6" fmla="*/ 95 w 23474"/>
                                <a:gd name="connsiteY6" fmla="*/ 11257 h 115165"/>
                                <a:gd name="connsiteX7" fmla="*/ 1826 w 23474"/>
                                <a:gd name="connsiteY7" fmla="*/ 104775 h 115165"/>
                                <a:gd name="connsiteX8" fmla="*/ 12217 w 23474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5">
                                  <a:moveTo>
                                    <a:pt x="12217" y="115166"/>
                                  </a:moveTo>
                                  <a:lnTo>
                                    <a:pt x="12217" y="115166"/>
                                  </a:lnTo>
                                  <a:cubicBezTo>
                                    <a:pt x="18279" y="115166"/>
                                    <a:pt x="23474" y="109971"/>
                                    <a:pt x="23474" y="103909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6" y="104775"/>
                                  </a:lnTo>
                                  <a:cubicBezTo>
                                    <a:pt x="1826" y="110836"/>
                                    <a:pt x="7022" y="115166"/>
                                    <a:pt x="12217" y="1151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2" name="Freeform 402">
                            <a:extLst>
                              <a:ext uri="{FF2B5EF4-FFF2-40B4-BE49-F238E27FC236}">
                                <a16:creationId xmlns:a16="http://schemas.microsoft.com/office/drawing/2014/main" id="{EC10A73A-728B-FF48-845E-10A4C741348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51385" y="6763770"/>
                              <a:ext cx="138851" cy="81240"/>
                            </a:xfrm>
                            <a:custGeom>
                              <a:avLst/>
                              <a:gdLst>
                                <a:gd name="connsiteX0" fmla="*/ 10544 w 138851"/>
                                <a:gd name="connsiteY0" fmla="*/ 81241 h 81240"/>
                                <a:gd name="connsiteX1" fmla="*/ 10544 w 138851"/>
                                <a:gd name="connsiteY1" fmla="*/ 81241 h 81240"/>
                                <a:gd name="connsiteX2" fmla="*/ 15740 w 138851"/>
                                <a:gd name="connsiteY2" fmla="*/ 80375 h 81240"/>
                                <a:gd name="connsiteX3" fmla="*/ 132637 w 138851"/>
                                <a:gd name="connsiteY3" fmla="*/ 20627 h 81240"/>
                                <a:gd name="connsiteX4" fmla="*/ 137833 w 138851"/>
                                <a:gd name="connsiteY4" fmla="*/ 5906 h 81240"/>
                                <a:gd name="connsiteX5" fmla="*/ 123112 w 138851"/>
                                <a:gd name="connsiteY5" fmla="*/ 1577 h 81240"/>
                                <a:gd name="connsiteX6" fmla="*/ 6215 w 138851"/>
                                <a:gd name="connsiteY6" fmla="*/ 61325 h 81240"/>
                                <a:gd name="connsiteX7" fmla="*/ 1019 w 138851"/>
                                <a:gd name="connsiteY7" fmla="*/ 76045 h 81240"/>
                                <a:gd name="connsiteX8" fmla="*/ 10544 w 138851"/>
                                <a:gd name="connsiteY8" fmla="*/ 81241 h 812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1240">
                                  <a:moveTo>
                                    <a:pt x="10544" y="81241"/>
                                  </a:moveTo>
                                  <a:lnTo>
                                    <a:pt x="10544" y="81241"/>
                                  </a:lnTo>
                                  <a:cubicBezTo>
                                    <a:pt x="12276" y="81241"/>
                                    <a:pt x="14008" y="81241"/>
                                    <a:pt x="15740" y="80375"/>
                                  </a:cubicBezTo>
                                  <a:lnTo>
                                    <a:pt x="132637" y="20627"/>
                                  </a:lnTo>
                                  <a:cubicBezTo>
                                    <a:pt x="137833" y="18029"/>
                                    <a:pt x="140430" y="11102"/>
                                    <a:pt x="137833" y="5906"/>
                                  </a:cubicBezTo>
                                  <a:cubicBezTo>
                                    <a:pt x="135235" y="711"/>
                                    <a:pt x="128308" y="-1886"/>
                                    <a:pt x="123112" y="1577"/>
                                  </a:cubicBezTo>
                                  <a:lnTo>
                                    <a:pt x="6215" y="61325"/>
                                  </a:lnTo>
                                  <a:cubicBezTo>
                                    <a:pt x="1019" y="63922"/>
                                    <a:pt x="-1579" y="70850"/>
                                    <a:pt x="1019" y="76045"/>
                                  </a:cubicBezTo>
                                  <a:cubicBezTo>
                                    <a:pt x="2751" y="78643"/>
                                    <a:pt x="6215" y="81241"/>
                                    <a:pt x="10544" y="8124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3" name="Freeform 403">
                            <a:extLst>
                              <a:ext uri="{FF2B5EF4-FFF2-40B4-BE49-F238E27FC236}">
                                <a16:creationId xmlns:a16="http://schemas.microsoft.com/office/drawing/2014/main" id="{DB662D31-CA50-604F-BE44-6E737087BCE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7961" y="5741842"/>
                              <a:ext cx="64077" cy="25977"/>
                            </a:xfrm>
                            <a:custGeom>
                              <a:avLst/>
                              <a:gdLst>
                                <a:gd name="connsiteX0" fmla="*/ 64077 w 64077"/>
                                <a:gd name="connsiteY0" fmla="*/ 10391 h 25977"/>
                                <a:gd name="connsiteX1" fmla="*/ 51955 w 64077"/>
                                <a:gd name="connsiteY1" fmla="*/ 0 h 25977"/>
                                <a:gd name="connsiteX2" fmla="*/ 10391 w 64077"/>
                                <a:gd name="connsiteY2" fmla="*/ 3464 h 25977"/>
                                <a:gd name="connsiteX3" fmla="*/ 0 w 64077"/>
                                <a:gd name="connsiteY3" fmla="*/ 15587 h 25977"/>
                                <a:gd name="connsiteX4" fmla="*/ 11257 w 64077"/>
                                <a:gd name="connsiteY4" fmla="*/ 25977 h 25977"/>
                                <a:gd name="connsiteX5" fmla="*/ 11257 w 64077"/>
                                <a:gd name="connsiteY5" fmla="*/ 25977 h 25977"/>
                                <a:gd name="connsiteX6" fmla="*/ 12123 w 64077"/>
                                <a:gd name="connsiteY6" fmla="*/ 25977 h 25977"/>
                                <a:gd name="connsiteX7" fmla="*/ 53686 w 64077"/>
                                <a:gd name="connsiteY7" fmla="*/ 22514 h 25977"/>
                                <a:gd name="connsiteX8" fmla="*/ 64077 w 64077"/>
                                <a:gd name="connsiteY8" fmla="*/ 10391 h 25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64077" h="25977">
                                  <a:moveTo>
                                    <a:pt x="64077" y="10391"/>
                                  </a:moveTo>
                                  <a:cubicBezTo>
                                    <a:pt x="63212" y="4330"/>
                                    <a:pt x="58016" y="0"/>
                                    <a:pt x="51955" y="0"/>
                                  </a:cubicBezTo>
                                  <a:lnTo>
                                    <a:pt x="10391" y="3464"/>
                                  </a:lnTo>
                                  <a:cubicBezTo>
                                    <a:pt x="4330" y="4330"/>
                                    <a:pt x="0" y="9525"/>
                                    <a:pt x="0" y="15587"/>
                                  </a:cubicBezTo>
                                  <a:cubicBezTo>
                                    <a:pt x="866" y="21648"/>
                                    <a:pt x="5196" y="25977"/>
                                    <a:pt x="11257" y="25977"/>
                                  </a:cubicBezTo>
                                  <a:lnTo>
                                    <a:pt x="11257" y="25977"/>
                                  </a:lnTo>
                                  <a:cubicBezTo>
                                    <a:pt x="11257" y="25977"/>
                                    <a:pt x="12123" y="25977"/>
                                    <a:pt x="12123" y="25977"/>
                                  </a:cubicBezTo>
                                  <a:lnTo>
                                    <a:pt x="53686" y="22514"/>
                                  </a:lnTo>
                                  <a:cubicBezTo>
                                    <a:pt x="59748" y="21648"/>
                                    <a:pt x="64077" y="16452"/>
                                    <a:pt x="64077" y="103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4" name="Freeform 404">
                            <a:extLst>
                              <a:ext uri="{FF2B5EF4-FFF2-40B4-BE49-F238E27FC236}">
                                <a16:creationId xmlns:a16="http://schemas.microsoft.com/office/drawing/2014/main" id="{7AAD7CA9-46B7-D944-9AE0-04B5E724DEB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39441" y="5799858"/>
                              <a:ext cx="121227" cy="25111"/>
                            </a:xfrm>
                            <a:custGeom>
                              <a:avLst/>
                              <a:gdLst>
                                <a:gd name="connsiteX0" fmla="*/ 109971 w 121227"/>
                                <a:gd name="connsiteY0" fmla="*/ 25112 h 25111"/>
                                <a:gd name="connsiteX1" fmla="*/ 109971 w 121227"/>
                                <a:gd name="connsiteY1" fmla="*/ 25112 h 25111"/>
                                <a:gd name="connsiteX2" fmla="*/ 121227 w 121227"/>
                                <a:gd name="connsiteY2" fmla="*/ 14721 h 25111"/>
                                <a:gd name="connsiteX3" fmla="*/ 110837 w 121227"/>
                                <a:gd name="connsiteY3" fmla="*/ 3464 h 25111"/>
                                <a:gd name="connsiteX4" fmla="*/ 11257 w 121227"/>
                                <a:gd name="connsiteY4" fmla="*/ 0 h 25111"/>
                                <a:gd name="connsiteX5" fmla="*/ 0 w 121227"/>
                                <a:gd name="connsiteY5" fmla="*/ 10391 h 25111"/>
                                <a:gd name="connsiteX6" fmla="*/ 10391 w 121227"/>
                                <a:gd name="connsiteY6" fmla="*/ 21648 h 25111"/>
                                <a:gd name="connsiteX7" fmla="*/ 109971 w 121227"/>
                                <a:gd name="connsiteY7" fmla="*/ 25112 h 25111"/>
                                <a:gd name="connsiteX8" fmla="*/ 109971 w 121227"/>
                                <a:gd name="connsiteY8" fmla="*/ 25112 h 25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21227" h="25111">
                                  <a:moveTo>
                                    <a:pt x="109971" y="25112"/>
                                  </a:moveTo>
                                  <a:lnTo>
                                    <a:pt x="109971" y="25112"/>
                                  </a:lnTo>
                                  <a:cubicBezTo>
                                    <a:pt x="116032" y="25112"/>
                                    <a:pt x="121227" y="20782"/>
                                    <a:pt x="121227" y="14721"/>
                                  </a:cubicBezTo>
                                  <a:cubicBezTo>
                                    <a:pt x="121227" y="8659"/>
                                    <a:pt x="116898" y="3464"/>
                                    <a:pt x="110837" y="3464"/>
                                  </a:cubicBezTo>
                                  <a:lnTo>
                                    <a:pt x="11257" y="0"/>
                                  </a:lnTo>
                                  <a:cubicBezTo>
                                    <a:pt x="4330" y="0"/>
                                    <a:pt x="0" y="4330"/>
                                    <a:pt x="0" y="10391"/>
                                  </a:cubicBezTo>
                                  <a:cubicBezTo>
                                    <a:pt x="0" y="16452"/>
                                    <a:pt x="4330" y="21648"/>
                                    <a:pt x="10391" y="21648"/>
                                  </a:cubicBezTo>
                                  <a:lnTo>
                                    <a:pt x="109971" y="25112"/>
                                  </a:lnTo>
                                  <a:lnTo>
                                    <a:pt x="109971" y="251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5" name="Freeform 405">
                            <a:extLst>
                              <a:ext uri="{FF2B5EF4-FFF2-40B4-BE49-F238E27FC236}">
                                <a16:creationId xmlns:a16="http://schemas.microsoft.com/office/drawing/2014/main" id="{DD804FE3-9503-E94C-B6DF-4B816C2FC1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14234" y="6757867"/>
                              <a:ext cx="57290" cy="45580"/>
                            </a:xfrm>
                            <a:custGeom>
                              <a:avLst/>
                              <a:gdLst>
                                <a:gd name="connsiteX0" fmla="*/ 11327 w 57290"/>
                                <a:gd name="connsiteY0" fmla="*/ 45580 h 45580"/>
                                <a:gd name="connsiteX1" fmla="*/ 17388 w 57290"/>
                                <a:gd name="connsiteY1" fmla="*/ 43848 h 45580"/>
                                <a:gd name="connsiteX2" fmla="*/ 52025 w 57290"/>
                                <a:gd name="connsiteY2" fmla="*/ 20468 h 45580"/>
                                <a:gd name="connsiteX3" fmla="*/ 55488 w 57290"/>
                                <a:gd name="connsiteY3" fmla="*/ 4882 h 45580"/>
                                <a:gd name="connsiteX4" fmla="*/ 39902 w 57290"/>
                                <a:gd name="connsiteY4" fmla="*/ 1418 h 45580"/>
                                <a:gd name="connsiteX5" fmla="*/ 5266 w 57290"/>
                                <a:gd name="connsiteY5" fmla="*/ 24798 h 45580"/>
                                <a:gd name="connsiteX6" fmla="*/ 1802 w 57290"/>
                                <a:gd name="connsiteY6" fmla="*/ 40384 h 45580"/>
                                <a:gd name="connsiteX7" fmla="*/ 11327 w 57290"/>
                                <a:gd name="connsiteY7" fmla="*/ 45580 h 45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80">
                                  <a:moveTo>
                                    <a:pt x="11327" y="45580"/>
                                  </a:move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8"/>
                                  </a:lnTo>
                                  <a:cubicBezTo>
                                    <a:pt x="57220" y="17005"/>
                                    <a:pt x="58952" y="10077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2"/>
                                    <a:pt x="-1662" y="35189"/>
                                    <a:pt x="1802" y="40384"/>
                                  </a:cubicBezTo>
                                  <a:cubicBezTo>
                                    <a:pt x="4400" y="43848"/>
                                    <a:pt x="7863" y="45580"/>
                                    <a:pt x="11327" y="455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6" name="Freeform 406">
                            <a:extLst>
                              <a:ext uri="{FF2B5EF4-FFF2-40B4-BE49-F238E27FC236}">
                                <a16:creationId xmlns:a16="http://schemas.microsoft.com/office/drawing/2014/main" id="{3FC4279E-3709-2B47-B1AB-8B95AE7C847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75363" y="5798127"/>
                              <a:ext cx="51088" cy="22513"/>
                            </a:xfrm>
                            <a:custGeom>
                              <a:avLst/>
                              <a:gdLst>
                                <a:gd name="connsiteX0" fmla="*/ 39832 w 51088"/>
                                <a:gd name="connsiteY0" fmla="*/ 22514 h 22513"/>
                                <a:gd name="connsiteX1" fmla="*/ 51089 w 51088"/>
                                <a:gd name="connsiteY1" fmla="*/ 12123 h 22513"/>
                                <a:gd name="connsiteX2" fmla="*/ 40698 w 51088"/>
                                <a:gd name="connsiteY2" fmla="*/ 866 h 22513"/>
                                <a:gd name="connsiteX3" fmla="*/ 11257 w 51088"/>
                                <a:gd name="connsiteY3" fmla="*/ 0 h 22513"/>
                                <a:gd name="connsiteX4" fmla="*/ 11257 w 51088"/>
                                <a:gd name="connsiteY4" fmla="*/ 0 h 22513"/>
                                <a:gd name="connsiteX5" fmla="*/ 0 w 51088"/>
                                <a:gd name="connsiteY5" fmla="*/ 10391 h 22513"/>
                                <a:gd name="connsiteX6" fmla="*/ 10391 w 51088"/>
                                <a:gd name="connsiteY6" fmla="*/ 21648 h 22513"/>
                                <a:gd name="connsiteX7" fmla="*/ 39832 w 51088"/>
                                <a:gd name="connsiteY7" fmla="*/ 22514 h 22513"/>
                                <a:gd name="connsiteX8" fmla="*/ 39832 w 51088"/>
                                <a:gd name="connsiteY8" fmla="*/ 22514 h 225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1088" h="22513">
                                  <a:moveTo>
                                    <a:pt x="39832" y="22514"/>
                                  </a:moveTo>
                                  <a:cubicBezTo>
                                    <a:pt x="45893" y="22514"/>
                                    <a:pt x="50223" y="18184"/>
                                    <a:pt x="51089" y="12123"/>
                                  </a:cubicBezTo>
                                  <a:cubicBezTo>
                                    <a:pt x="51089" y="6061"/>
                                    <a:pt x="46759" y="866"/>
                                    <a:pt x="40698" y="866"/>
                                  </a:cubicBezTo>
                                  <a:lnTo>
                                    <a:pt x="11257" y="0"/>
                                  </a:lnTo>
                                  <a:lnTo>
                                    <a:pt x="11257" y="0"/>
                                  </a:lnTo>
                                  <a:cubicBezTo>
                                    <a:pt x="5196" y="0"/>
                                    <a:pt x="866" y="4330"/>
                                    <a:pt x="0" y="10391"/>
                                  </a:cubicBezTo>
                                  <a:cubicBezTo>
                                    <a:pt x="0" y="16452"/>
                                    <a:pt x="4330" y="21648"/>
                                    <a:pt x="10391" y="21648"/>
                                  </a:cubicBezTo>
                                  <a:lnTo>
                                    <a:pt x="39832" y="22514"/>
                                  </a:lnTo>
                                  <a:lnTo>
                                    <a:pt x="39832" y="2251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7" name="Freeform 407">
                            <a:extLst>
                              <a:ext uri="{FF2B5EF4-FFF2-40B4-BE49-F238E27FC236}">
                                <a16:creationId xmlns:a16="http://schemas.microsoft.com/office/drawing/2014/main" id="{38F10942-03EE-DA4F-9C74-4B14C29005C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40374" y="6041120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2 h 168313"/>
                                <a:gd name="connsiteX3" fmla="*/ 20244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3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3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3" y="163119"/>
                                    <a:pt x="106834" y="157057"/>
                                    <a:pt x="104237" y="151862"/>
                                  </a:cubicBezTo>
                                  <a:lnTo>
                                    <a:pt x="20244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3"/>
                                  </a:cubicBezTo>
                                  <a:cubicBezTo>
                                    <a:pt x="327" y="4657"/>
                                    <a:pt x="-1404" y="10719"/>
                                    <a:pt x="1193" y="15914"/>
                                  </a:cubicBezTo>
                                  <a:lnTo>
                                    <a:pt x="85187" y="162253"/>
                                  </a:lnTo>
                                  <a:cubicBezTo>
                                    <a:pt x="86918" y="165716"/>
                                    <a:pt x="90382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8" name="Freeform 408">
                            <a:extLst>
                              <a:ext uri="{FF2B5EF4-FFF2-40B4-BE49-F238E27FC236}">
                                <a16:creationId xmlns:a16="http://schemas.microsoft.com/office/drawing/2014/main" id="{DB688977-7BEC-7445-BF2A-E19245F61C9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44619" y="6547616"/>
                              <a:ext cx="25021" cy="36888"/>
                            </a:xfrm>
                            <a:custGeom>
                              <a:avLst/>
                              <a:gdLst>
                                <a:gd name="connsiteX0" fmla="*/ 21170 w 25021"/>
                                <a:gd name="connsiteY0" fmla="*/ 28963 h 36888"/>
                                <a:gd name="connsiteX1" fmla="*/ 24633 w 25021"/>
                                <a:gd name="connsiteY1" fmla="*/ 13377 h 36888"/>
                                <a:gd name="connsiteX2" fmla="*/ 16840 w 25021"/>
                                <a:gd name="connsiteY2" fmla="*/ 388 h 36888"/>
                                <a:gd name="connsiteX3" fmla="*/ 3852 w 25021"/>
                                <a:gd name="connsiteY3" fmla="*/ 8181 h 36888"/>
                                <a:gd name="connsiteX4" fmla="*/ 388 w 25021"/>
                                <a:gd name="connsiteY4" fmla="*/ 23768 h 36888"/>
                                <a:gd name="connsiteX5" fmla="*/ 8181 w 25021"/>
                                <a:gd name="connsiteY5" fmla="*/ 36756 h 36888"/>
                                <a:gd name="connsiteX6" fmla="*/ 10779 w 25021"/>
                                <a:gd name="connsiteY6" fmla="*/ 36756 h 36888"/>
                                <a:gd name="connsiteX7" fmla="*/ 21170 w 25021"/>
                                <a:gd name="connsiteY7" fmla="*/ 28963 h 36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888">
                                  <a:moveTo>
                                    <a:pt x="21170" y="28963"/>
                                  </a:moveTo>
                                  <a:lnTo>
                                    <a:pt x="24633" y="13377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9" y="-1344"/>
                                    <a:pt x="4717" y="2986"/>
                                    <a:pt x="3852" y="8181"/>
                                  </a:cubicBezTo>
                                  <a:lnTo>
                                    <a:pt x="388" y="23768"/>
                                  </a:lnTo>
                                  <a:cubicBezTo>
                                    <a:pt x="-1344" y="29828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7622"/>
                                    <a:pt x="20304" y="34158"/>
                                    <a:pt x="21170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09" name="Freeform 409">
                            <a:extLst>
                              <a:ext uri="{FF2B5EF4-FFF2-40B4-BE49-F238E27FC236}">
                                <a16:creationId xmlns:a16="http://schemas.microsoft.com/office/drawing/2014/main" id="{A4AB4A5B-DB76-5A46-9A66-083AB1CFB7A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16852" y="6592644"/>
                              <a:ext cx="42397" cy="110357"/>
                            </a:xfrm>
                            <a:custGeom>
                              <a:avLst/>
                              <a:gdLst>
                                <a:gd name="connsiteX0" fmla="*/ 8239 w 42397"/>
                                <a:gd name="connsiteY0" fmla="*/ 110358 h 110357"/>
                                <a:gd name="connsiteX1" fmla="*/ 10837 w 42397"/>
                                <a:gd name="connsiteY1" fmla="*/ 110358 h 110357"/>
                                <a:gd name="connsiteX2" fmla="*/ 21228 w 42397"/>
                                <a:gd name="connsiteY2" fmla="*/ 101699 h 110357"/>
                                <a:gd name="connsiteX3" fmla="*/ 42009 w 42397"/>
                                <a:gd name="connsiteY3" fmla="*/ 13377 h 110357"/>
                                <a:gd name="connsiteX4" fmla="*/ 34216 w 42397"/>
                                <a:gd name="connsiteY4" fmla="*/ 388 h 110357"/>
                                <a:gd name="connsiteX5" fmla="*/ 21228 w 42397"/>
                                <a:gd name="connsiteY5" fmla="*/ 8181 h 110357"/>
                                <a:gd name="connsiteX6" fmla="*/ 446 w 42397"/>
                                <a:gd name="connsiteY6" fmla="*/ 96504 h 110357"/>
                                <a:gd name="connsiteX7" fmla="*/ 8239 w 42397"/>
                                <a:gd name="connsiteY7" fmla="*/ 110358 h 1103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97" h="110357">
                                  <a:moveTo>
                                    <a:pt x="8239" y="110358"/>
                                  </a:moveTo>
                                  <a:cubicBezTo>
                                    <a:pt x="9105" y="110358"/>
                                    <a:pt x="9971" y="110358"/>
                                    <a:pt x="10837" y="110358"/>
                                  </a:cubicBezTo>
                                  <a:cubicBezTo>
                                    <a:pt x="16032" y="110358"/>
                                    <a:pt x="20362" y="106895"/>
                                    <a:pt x="21228" y="101699"/>
                                  </a:cubicBezTo>
                                  <a:lnTo>
                                    <a:pt x="42009" y="13377"/>
                                  </a:lnTo>
                                  <a:cubicBezTo>
                                    <a:pt x="43741" y="7315"/>
                                    <a:pt x="39412" y="1254"/>
                                    <a:pt x="34216" y="388"/>
                                  </a:cubicBezTo>
                                  <a:cubicBezTo>
                                    <a:pt x="28155" y="-1344"/>
                                    <a:pt x="22094" y="2986"/>
                                    <a:pt x="21228" y="8181"/>
                                  </a:cubicBezTo>
                                  <a:lnTo>
                                    <a:pt x="446" y="96504"/>
                                  </a:lnTo>
                                  <a:cubicBezTo>
                                    <a:pt x="-1286" y="102565"/>
                                    <a:pt x="2178" y="108627"/>
                                    <a:pt x="8239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0" name="Freeform 410">
                            <a:extLst>
                              <a:ext uri="{FF2B5EF4-FFF2-40B4-BE49-F238E27FC236}">
                                <a16:creationId xmlns:a16="http://schemas.microsoft.com/office/drawing/2014/main" id="{D308DA20-8291-2541-B8F2-20ABF84EB0E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02992" y="6339735"/>
                              <a:ext cx="78832" cy="39416"/>
                            </a:xfrm>
                            <a:custGeom>
                              <a:avLst/>
                              <a:gdLst>
                                <a:gd name="connsiteX0" fmla="*/ 67991 w 78832"/>
                                <a:gd name="connsiteY0" fmla="*/ 39416 h 39416"/>
                                <a:gd name="connsiteX1" fmla="*/ 78382 w 78832"/>
                                <a:gd name="connsiteY1" fmla="*/ 31623 h 39416"/>
                                <a:gd name="connsiteX2" fmla="*/ 71455 w 78832"/>
                                <a:gd name="connsiteY2" fmla="*/ 17769 h 39416"/>
                                <a:gd name="connsiteX3" fmla="*/ 14305 w 78832"/>
                                <a:gd name="connsiteY3" fmla="*/ 451 h 39416"/>
                                <a:gd name="connsiteX4" fmla="*/ 451 w 78832"/>
                                <a:gd name="connsiteY4" fmla="*/ 7378 h 39416"/>
                                <a:gd name="connsiteX5" fmla="*/ 7378 w 78832"/>
                                <a:gd name="connsiteY5" fmla="*/ 21232 h 39416"/>
                                <a:gd name="connsiteX6" fmla="*/ 64528 w 78832"/>
                                <a:gd name="connsiteY6" fmla="*/ 38550 h 39416"/>
                                <a:gd name="connsiteX7" fmla="*/ 67991 w 78832"/>
                                <a:gd name="connsiteY7" fmla="*/ 39416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8832" h="39416">
                                  <a:moveTo>
                                    <a:pt x="67991" y="39416"/>
                                  </a:moveTo>
                                  <a:cubicBezTo>
                                    <a:pt x="73187" y="39416"/>
                                    <a:pt x="76650" y="35953"/>
                                    <a:pt x="78382" y="31623"/>
                                  </a:cubicBezTo>
                                  <a:cubicBezTo>
                                    <a:pt x="80114" y="25562"/>
                                    <a:pt x="76650" y="19501"/>
                                    <a:pt x="71455" y="17769"/>
                                  </a:cubicBez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1"/>
                                    <a:pt x="7378" y="21232"/>
                                  </a:cubicBezTo>
                                  <a:lnTo>
                                    <a:pt x="64528" y="38550"/>
                                  </a:lnTo>
                                  <a:cubicBezTo>
                                    <a:pt x="66260" y="38550"/>
                                    <a:pt x="67126" y="39416"/>
                                    <a:pt x="67991" y="3941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1" name="Freeform 411">
                            <a:extLst>
                              <a:ext uri="{FF2B5EF4-FFF2-40B4-BE49-F238E27FC236}">
                                <a16:creationId xmlns:a16="http://schemas.microsoft.com/office/drawing/2014/main" id="{840CF2C4-E234-2D4E-AFB3-1AE3CB773B7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37331" y="6580581"/>
                              <a:ext cx="55207" cy="86269"/>
                            </a:xfrm>
                            <a:custGeom>
                              <a:avLst/>
                              <a:gdLst>
                                <a:gd name="connsiteX0" fmla="*/ 20243 w 55207"/>
                                <a:gd name="connsiteY0" fmla="*/ 80857 h 86269"/>
                                <a:gd name="connsiteX1" fmla="*/ 54014 w 55207"/>
                                <a:gd name="connsiteY1" fmla="*/ 15914 h 86269"/>
                                <a:gd name="connsiteX2" fmla="*/ 49685 w 55207"/>
                                <a:gd name="connsiteY2" fmla="*/ 1193 h 86269"/>
                                <a:gd name="connsiteX3" fmla="*/ 34964 w 55207"/>
                                <a:gd name="connsiteY3" fmla="*/ 5523 h 86269"/>
                                <a:gd name="connsiteX4" fmla="*/ 1194 w 55207"/>
                                <a:gd name="connsiteY4" fmla="*/ 70466 h 86269"/>
                                <a:gd name="connsiteX5" fmla="*/ 5523 w 55207"/>
                                <a:gd name="connsiteY5" fmla="*/ 85187 h 86269"/>
                                <a:gd name="connsiteX6" fmla="*/ 10719 w 55207"/>
                                <a:gd name="connsiteY6" fmla="*/ 86053 h 86269"/>
                                <a:gd name="connsiteX7" fmla="*/ 20243 w 55207"/>
                                <a:gd name="connsiteY7" fmla="*/ 80857 h 862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207" h="86269">
                                  <a:moveTo>
                                    <a:pt x="20243" y="80857"/>
                                  </a:moveTo>
                                  <a:lnTo>
                                    <a:pt x="54014" y="15914"/>
                                  </a:lnTo>
                                  <a:cubicBezTo>
                                    <a:pt x="56612" y="10719"/>
                                    <a:pt x="54880" y="3792"/>
                                    <a:pt x="49685" y="1193"/>
                                  </a:cubicBezTo>
                                  <a:cubicBezTo>
                                    <a:pt x="44489" y="-1404"/>
                                    <a:pt x="37562" y="328"/>
                                    <a:pt x="34964" y="5523"/>
                                  </a:cubicBezTo>
                                  <a:lnTo>
                                    <a:pt x="1194" y="70466"/>
                                  </a:lnTo>
                                  <a:cubicBezTo>
                                    <a:pt x="-1404" y="75662"/>
                                    <a:pt x="328" y="82589"/>
                                    <a:pt x="5523" y="85187"/>
                                  </a:cubicBezTo>
                                  <a:cubicBezTo>
                                    <a:pt x="7255" y="86053"/>
                                    <a:pt x="8987" y="86053"/>
                                    <a:pt x="10719" y="86053"/>
                                  </a:cubicBezTo>
                                  <a:cubicBezTo>
                                    <a:pt x="14182" y="86919"/>
                                    <a:pt x="18512" y="85187"/>
                                    <a:pt x="20243" y="8085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2" name="Freeform 412">
                            <a:extLst>
                              <a:ext uri="{FF2B5EF4-FFF2-40B4-BE49-F238E27FC236}">
                                <a16:creationId xmlns:a16="http://schemas.microsoft.com/office/drawing/2014/main" id="{438172B0-9714-1641-9C2C-EAF1143D7C12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12968" y="5282911"/>
                              <a:ext cx="23474" cy="115166"/>
                            </a:xfrm>
                            <a:custGeom>
                              <a:avLst/>
                              <a:gdLst>
                                <a:gd name="connsiteX0" fmla="*/ 11257 w 23474"/>
                                <a:gd name="connsiteY0" fmla="*/ 0 h 115166"/>
                                <a:gd name="connsiteX1" fmla="*/ 11257 w 23474"/>
                                <a:gd name="connsiteY1" fmla="*/ 0 h 115166"/>
                                <a:gd name="connsiteX2" fmla="*/ 0 w 23474"/>
                                <a:gd name="connsiteY2" fmla="*/ 11257 h 115166"/>
                                <a:gd name="connsiteX3" fmla="*/ 1732 w 23474"/>
                                <a:gd name="connsiteY3" fmla="*/ 104775 h 115166"/>
                                <a:gd name="connsiteX4" fmla="*/ 12989 w 23474"/>
                                <a:gd name="connsiteY4" fmla="*/ 115166 h 115166"/>
                                <a:gd name="connsiteX5" fmla="*/ 12989 w 23474"/>
                                <a:gd name="connsiteY5" fmla="*/ 115166 h 115166"/>
                                <a:gd name="connsiteX6" fmla="*/ 23379 w 23474"/>
                                <a:gd name="connsiteY6" fmla="*/ 103909 h 115166"/>
                                <a:gd name="connsiteX7" fmla="*/ 21648 w 23474"/>
                                <a:gd name="connsiteY7" fmla="*/ 10391 h 115166"/>
                                <a:gd name="connsiteX8" fmla="*/ 11257 w 23474"/>
                                <a:gd name="connsiteY8" fmla="*/ 0 h 1151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6">
                                  <a:moveTo>
                                    <a:pt x="11257" y="0"/>
                                  </a:moveTo>
                                  <a:lnTo>
                                    <a:pt x="11257" y="0"/>
                                  </a:lnTo>
                                  <a:cubicBezTo>
                                    <a:pt x="5196" y="0"/>
                                    <a:pt x="0" y="5196"/>
                                    <a:pt x="0" y="11257"/>
                                  </a:cubicBezTo>
                                  <a:lnTo>
                                    <a:pt x="1732" y="104775"/>
                                  </a:lnTo>
                                  <a:cubicBezTo>
                                    <a:pt x="1732" y="110837"/>
                                    <a:pt x="6927" y="115166"/>
                                    <a:pt x="12989" y="115166"/>
                                  </a:cubicBezTo>
                                  <a:lnTo>
                                    <a:pt x="12989" y="115166"/>
                                  </a:lnTo>
                                  <a:cubicBezTo>
                                    <a:pt x="19050" y="115166"/>
                                    <a:pt x="24245" y="109971"/>
                                    <a:pt x="23379" y="103909"/>
                                  </a:cubicBezTo>
                                  <a:lnTo>
                                    <a:pt x="21648" y="10391"/>
                                  </a:lnTo>
                                  <a:cubicBezTo>
                                    <a:pt x="22514" y="4330"/>
                                    <a:pt x="17318" y="0"/>
                                    <a:pt x="11257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3" name="Freeform 413">
                            <a:extLst>
                              <a:ext uri="{FF2B5EF4-FFF2-40B4-BE49-F238E27FC236}">
                                <a16:creationId xmlns:a16="http://schemas.microsoft.com/office/drawing/2014/main" id="{AE2D5E41-23D5-1248-9476-C46675BBA8EF}"/>
                              </a:ext>
                            </a:extLst>
                          </wps:cNvPr>
                          <wps:cNvSpPr/>
                          <wps:spPr>
                            <a:xfrm>
                              <a:off x="3404043" y="6670636"/>
                              <a:ext cx="41736" cy="59209"/>
                            </a:xfrm>
                            <a:custGeom>
                              <a:avLst/>
                              <a:gdLst>
                                <a:gd name="connsiteX0" fmla="*/ 5907 w 41736"/>
                                <a:gd name="connsiteY0" fmla="*/ 58343 h 59209"/>
                                <a:gd name="connsiteX1" fmla="*/ 11102 w 41736"/>
                                <a:gd name="connsiteY1" fmla="*/ 59209 h 59209"/>
                                <a:gd name="connsiteX2" fmla="*/ 20627 w 41736"/>
                                <a:gd name="connsiteY2" fmla="*/ 53148 h 59209"/>
                                <a:gd name="connsiteX3" fmla="*/ 40543 w 41736"/>
                                <a:gd name="connsiteY3" fmla="*/ 15914 h 59209"/>
                                <a:gd name="connsiteX4" fmla="*/ 36213 w 41736"/>
                                <a:gd name="connsiteY4" fmla="*/ 1193 h 59209"/>
                                <a:gd name="connsiteX5" fmla="*/ 21493 w 41736"/>
                                <a:gd name="connsiteY5" fmla="*/ 5523 h 59209"/>
                                <a:gd name="connsiteX6" fmla="*/ 1577 w 41736"/>
                                <a:gd name="connsiteY6" fmla="*/ 42757 h 59209"/>
                                <a:gd name="connsiteX7" fmla="*/ 5907 w 41736"/>
                                <a:gd name="connsiteY7" fmla="*/ 58343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736" h="59209">
                                  <a:moveTo>
                                    <a:pt x="5907" y="58343"/>
                                  </a:moveTo>
                                  <a:cubicBezTo>
                                    <a:pt x="7639" y="59209"/>
                                    <a:pt x="9370" y="59209"/>
                                    <a:pt x="11102" y="59209"/>
                                  </a:cubicBezTo>
                                  <a:cubicBezTo>
                                    <a:pt x="15432" y="59209"/>
                                    <a:pt x="18895" y="57477"/>
                                    <a:pt x="20627" y="53148"/>
                                  </a:cubicBezTo>
                                  <a:lnTo>
                                    <a:pt x="40543" y="15914"/>
                                  </a:lnTo>
                                  <a:cubicBezTo>
                                    <a:pt x="43141" y="10718"/>
                                    <a:pt x="41409" y="3791"/>
                                    <a:pt x="36213" y="1193"/>
                                  </a:cubicBezTo>
                                  <a:cubicBezTo>
                                    <a:pt x="31018" y="-1404"/>
                                    <a:pt x="24091" y="328"/>
                                    <a:pt x="21493" y="5523"/>
                                  </a:cubicBezTo>
                                  <a:lnTo>
                                    <a:pt x="1577" y="42757"/>
                                  </a:lnTo>
                                  <a:cubicBezTo>
                                    <a:pt x="-1887" y="48818"/>
                                    <a:pt x="711" y="54880"/>
                                    <a:pt x="5907" y="583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4" name="Freeform 414">
                            <a:extLst>
                              <a:ext uri="{FF2B5EF4-FFF2-40B4-BE49-F238E27FC236}">
                                <a16:creationId xmlns:a16="http://schemas.microsoft.com/office/drawing/2014/main" id="{6528DCFE-841E-014B-B603-CC181B184A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68725" y="6619348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7 w 37421"/>
                                <a:gd name="connsiteY1" fmla="*/ 65470 h 65469"/>
                                <a:gd name="connsiteX2" fmla="*/ 21308 w 37421"/>
                                <a:gd name="connsiteY2" fmla="*/ 58543 h 65469"/>
                                <a:gd name="connsiteX3" fmla="*/ 36895 w 37421"/>
                                <a:gd name="connsiteY3" fmla="*/ 14381 h 65469"/>
                                <a:gd name="connsiteX4" fmla="*/ 29968 w 37421"/>
                                <a:gd name="connsiteY4" fmla="*/ 527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6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7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8" y="58543"/>
                                  </a:cubicBezTo>
                                  <a:lnTo>
                                    <a:pt x="36895" y="14381"/>
                                  </a:lnTo>
                                  <a:cubicBezTo>
                                    <a:pt x="38627" y="8320"/>
                                    <a:pt x="36029" y="2259"/>
                                    <a:pt x="29968" y="527"/>
                                  </a:cubicBezTo>
                                  <a:cubicBezTo>
                                    <a:pt x="23906" y="-1205"/>
                                    <a:pt x="17845" y="1392"/>
                                    <a:pt x="16113" y="7454"/>
                                  </a:cubicBezTo>
                                  <a:lnTo>
                                    <a:pt x="527" y="51616"/>
                                  </a:lnTo>
                                  <a:cubicBezTo>
                                    <a:pt x="-1205" y="55945"/>
                                    <a:pt x="1393" y="62006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5" name="Freeform 415">
                            <a:extLst>
                              <a:ext uri="{FF2B5EF4-FFF2-40B4-BE49-F238E27FC236}">
                                <a16:creationId xmlns:a16="http://schemas.microsoft.com/office/drawing/2014/main" id="{1EB3FAF2-7766-4A42-A6F4-6C7618DC635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1400" y="5984297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6" name="Freeform 416">
                            <a:extLst>
                              <a:ext uri="{FF2B5EF4-FFF2-40B4-BE49-F238E27FC236}">
                                <a16:creationId xmlns:a16="http://schemas.microsoft.com/office/drawing/2014/main" id="{4C40EF79-7C28-614E-9BCE-ABDC9999417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9703" y="6246531"/>
                              <a:ext cx="208092" cy="102314"/>
                            </a:xfrm>
                            <a:custGeom>
                              <a:avLst/>
                              <a:gdLst>
                                <a:gd name="connsiteX0" fmla="*/ 196699 w 208092"/>
                                <a:gd name="connsiteY0" fmla="*/ 102314 h 102314"/>
                                <a:gd name="connsiteX1" fmla="*/ 207089 w 208092"/>
                                <a:gd name="connsiteY1" fmla="*/ 95387 h 102314"/>
                                <a:gd name="connsiteX2" fmla="*/ 201028 w 208092"/>
                                <a:gd name="connsiteY2" fmla="*/ 80667 h 102314"/>
                                <a:gd name="connsiteX3" fmla="*/ 15723 w 208092"/>
                                <a:gd name="connsiteY3" fmla="*/ 1003 h 102314"/>
                                <a:gd name="connsiteX4" fmla="*/ 1003 w 208092"/>
                                <a:gd name="connsiteY4" fmla="*/ 7064 h 102314"/>
                                <a:gd name="connsiteX5" fmla="*/ 7064 w 208092"/>
                                <a:gd name="connsiteY5" fmla="*/ 21785 h 102314"/>
                                <a:gd name="connsiteX6" fmla="*/ 192369 w 208092"/>
                                <a:gd name="connsiteY6" fmla="*/ 101448 h 102314"/>
                                <a:gd name="connsiteX7" fmla="*/ 196699 w 208092"/>
                                <a:gd name="connsiteY7" fmla="*/ 102314 h 10231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8092" h="102314">
                                  <a:moveTo>
                                    <a:pt x="196699" y="102314"/>
                                  </a:moveTo>
                                  <a:cubicBezTo>
                                    <a:pt x="201028" y="102314"/>
                                    <a:pt x="205358" y="99717"/>
                                    <a:pt x="207089" y="95387"/>
                                  </a:cubicBezTo>
                                  <a:cubicBezTo>
                                    <a:pt x="209687" y="90192"/>
                                    <a:pt x="207089" y="83264"/>
                                    <a:pt x="201028" y="80667"/>
                                  </a:cubicBezTo>
                                  <a:lnTo>
                                    <a:pt x="15723" y="1003"/>
                                  </a:lnTo>
                                  <a:cubicBezTo>
                                    <a:pt x="10528" y="-1595"/>
                                    <a:pt x="3601" y="1003"/>
                                    <a:pt x="1003" y="7064"/>
                                  </a:cubicBezTo>
                                  <a:cubicBezTo>
                                    <a:pt x="-1595" y="12260"/>
                                    <a:pt x="1003" y="19187"/>
                                    <a:pt x="7064" y="21785"/>
                                  </a:cubicBezTo>
                                  <a:lnTo>
                                    <a:pt x="192369" y="101448"/>
                                  </a:lnTo>
                                  <a:cubicBezTo>
                                    <a:pt x="194101" y="101448"/>
                                    <a:pt x="195833" y="102314"/>
                                    <a:pt x="196699" y="102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7" name="Freeform 417">
                            <a:extLst>
                              <a:ext uri="{FF2B5EF4-FFF2-40B4-BE49-F238E27FC236}">
                                <a16:creationId xmlns:a16="http://schemas.microsoft.com/office/drawing/2014/main" id="{3D7A5D6D-787C-4C4E-8309-134BDDEFC2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63080" y="5164282"/>
                              <a:ext cx="41784" cy="23044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441"/>
                                <a:gd name="connsiteX1" fmla="*/ 41674 w 41784"/>
                                <a:gd name="connsiteY1" fmla="*/ 12122 h 230441"/>
                                <a:gd name="connsiteX2" fmla="*/ 32149 w 41784"/>
                                <a:gd name="connsiteY2" fmla="*/ 0 h 230441"/>
                                <a:gd name="connsiteX3" fmla="*/ 20026 w 41784"/>
                                <a:gd name="connsiteY3" fmla="*/ 9525 h 230441"/>
                                <a:gd name="connsiteX4" fmla="*/ 110 w 41784"/>
                                <a:gd name="connsiteY4" fmla="*/ 218209 h 230441"/>
                                <a:gd name="connsiteX5" fmla="*/ 9635 w 41784"/>
                                <a:gd name="connsiteY5" fmla="*/ 230332 h 230441"/>
                                <a:gd name="connsiteX6" fmla="*/ 10501 w 41784"/>
                                <a:gd name="connsiteY6" fmla="*/ 230332 h 230441"/>
                                <a:gd name="connsiteX7" fmla="*/ 10501 w 41784"/>
                                <a:gd name="connsiteY7" fmla="*/ 230332 h 230441"/>
                                <a:gd name="connsiteX8" fmla="*/ 21758 w 41784"/>
                                <a:gd name="connsiteY8" fmla="*/ 220807 h 23044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441">
                                  <a:moveTo>
                                    <a:pt x="21758" y="220807"/>
                                  </a:moveTo>
                                  <a:lnTo>
                                    <a:pt x="41674" y="12122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3"/>
                                    <a:pt x="20026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6" y="224270"/>
                                    <a:pt x="3574" y="229466"/>
                                    <a:pt x="9635" y="230332"/>
                                  </a:cubicBezTo>
                                  <a:cubicBezTo>
                                    <a:pt x="9635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6563" y="231197"/>
                                    <a:pt x="20892" y="226868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Freeform 418">
                            <a:extLst>
                              <a:ext uri="{FF2B5EF4-FFF2-40B4-BE49-F238E27FC236}">
                                <a16:creationId xmlns:a16="http://schemas.microsoft.com/office/drawing/2014/main" id="{7EEF8F21-AB67-B44D-BFF9-E8348CA20E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6282" y="6663075"/>
                              <a:ext cx="22608" cy="71099"/>
                            </a:xfrm>
                            <a:custGeom>
                              <a:avLst/>
                              <a:gdLst>
                                <a:gd name="connsiteX0" fmla="*/ 11351 w 22608"/>
                                <a:gd name="connsiteY0" fmla="*/ 71099 h 71099"/>
                                <a:gd name="connsiteX1" fmla="*/ 11351 w 22608"/>
                                <a:gd name="connsiteY1" fmla="*/ 71099 h 71099"/>
                                <a:gd name="connsiteX2" fmla="*/ 22608 w 22608"/>
                                <a:gd name="connsiteY2" fmla="*/ 59843 h 71099"/>
                                <a:gd name="connsiteX3" fmla="*/ 21743 w 22608"/>
                                <a:gd name="connsiteY3" fmla="*/ 10486 h 71099"/>
                                <a:gd name="connsiteX4" fmla="*/ 10486 w 22608"/>
                                <a:gd name="connsiteY4" fmla="*/ 95 h 71099"/>
                                <a:gd name="connsiteX5" fmla="*/ 95 w 22608"/>
                                <a:gd name="connsiteY5" fmla="*/ 11351 h 71099"/>
                                <a:gd name="connsiteX6" fmla="*/ 961 w 22608"/>
                                <a:gd name="connsiteY6" fmla="*/ 60708 h 71099"/>
                                <a:gd name="connsiteX7" fmla="*/ 11351 w 22608"/>
                                <a:gd name="connsiteY7" fmla="*/ 71099 h 7109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2608" h="71099">
                                  <a:moveTo>
                                    <a:pt x="11351" y="71099"/>
                                  </a:moveTo>
                                  <a:lnTo>
                                    <a:pt x="11351" y="71099"/>
                                  </a:lnTo>
                                  <a:cubicBezTo>
                                    <a:pt x="17413" y="71099"/>
                                    <a:pt x="22608" y="65904"/>
                                    <a:pt x="22608" y="59843"/>
                                  </a:cubicBezTo>
                                  <a:lnTo>
                                    <a:pt x="21743" y="10486"/>
                                  </a:lnTo>
                                  <a:cubicBezTo>
                                    <a:pt x="21743" y="4424"/>
                                    <a:pt x="17413" y="-771"/>
                                    <a:pt x="10486" y="95"/>
                                  </a:cubicBezTo>
                                  <a:cubicBezTo>
                                    <a:pt x="4424" y="95"/>
                                    <a:pt x="-771" y="5290"/>
                                    <a:pt x="95" y="11351"/>
                                  </a:cubicBezTo>
                                  <a:lnTo>
                                    <a:pt x="961" y="60708"/>
                                  </a:lnTo>
                                  <a:cubicBezTo>
                                    <a:pt x="961" y="65904"/>
                                    <a:pt x="5290" y="71099"/>
                                    <a:pt x="11351" y="71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Freeform 419">
                            <a:extLst>
                              <a:ext uri="{FF2B5EF4-FFF2-40B4-BE49-F238E27FC236}">
                                <a16:creationId xmlns:a16="http://schemas.microsoft.com/office/drawing/2014/main" id="{0613E738-59DE-4547-9C5F-0A285E22FB5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9708" y="5512557"/>
                              <a:ext cx="138851" cy="82080"/>
                            </a:xfrm>
                            <a:custGeom>
                              <a:avLst/>
                              <a:gdLst>
                                <a:gd name="connsiteX0" fmla="*/ 123112 w 138851"/>
                                <a:gd name="connsiteY0" fmla="*/ 1551 h 82080"/>
                                <a:gd name="connsiteX1" fmla="*/ 6215 w 138851"/>
                                <a:gd name="connsiteY1" fmla="*/ 61299 h 82080"/>
                                <a:gd name="connsiteX2" fmla="*/ 1019 w 138851"/>
                                <a:gd name="connsiteY2" fmla="*/ 76020 h 82080"/>
                                <a:gd name="connsiteX3" fmla="*/ 10544 w 138851"/>
                                <a:gd name="connsiteY3" fmla="*/ 82081 h 82080"/>
                                <a:gd name="connsiteX4" fmla="*/ 10544 w 138851"/>
                                <a:gd name="connsiteY4" fmla="*/ 82081 h 82080"/>
                                <a:gd name="connsiteX5" fmla="*/ 15740 w 138851"/>
                                <a:gd name="connsiteY5" fmla="*/ 81215 h 82080"/>
                                <a:gd name="connsiteX6" fmla="*/ 132637 w 138851"/>
                                <a:gd name="connsiteY6" fmla="*/ 21467 h 82080"/>
                                <a:gd name="connsiteX7" fmla="*/ 137833 w 138851"/>
                                <a:gd name="connsiteY7" fmla="*/ 6747 h 82080"/>
                                <a:gd name="connsiteX8" fmla="*/ 123112 w 138851"/>
                                <a:gd name="connsiteY8" fmla="*/ 1551 h 820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8851" h="82080">
                                  <a:moveTo>
                                    <a:pt x="123112" y="1551"/>
                                  </a:moveTo>
                                  <a:lnTo>
                                    <a:pt x="6215" y="61299"/>
                                  </a:lnTo>
                                  <a:cubicBezTo>
                                    <a:pt x="1019" y="63897"/>
                                    <a:pt x="-1579" y="70824"/>
                                    <a:pt x="1019" y="76020"/>
                                  </a:cubicBezTo>
                                  <a:cubicBezTo>
                                    <a:pt x="2751" y="79483"/>
                                    <a:pt x="7081" y="82081"/>
                                    <a:pt x="10544" y="82081"/>
                                  </a:cubicBezTo>
                                  <a:lnTo>
                                    <a:pt x="10544" y="82081"/>
                                  </a:lnTo>
                                  <a:cubicBezTo>
                                    <a:pt x="12276" y="82081"/>
                                    <a:pt x="14008" y="82081"/>
                                    <a:pt x="15740" y="81215"/>
                                  </a:cubicBezTo>
                                  <a:lnTo>
                                    <a:pt x="132637" y="21467"/>
                                  </a:lnTo>
                                  <a:cubicBezTo>
                                    <a:pt x="137833" y="18869"/>
                                    <a:pt x="140430" y="11942"/>
                                    <a:pt x="137833" y="6747"/>
                                  </a:cubicBezTo>
                                  <a:cubicBezTo>
                                    <a:pt x="135235" y="685"/>
                                    <a:pt x="128308" y="-1912"/>
                                    <a:pt x="123112" y="155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Freeform 420">
                            <a:extLst>
                              <a:ext uri="{FF2B5EF4-FFF2-40B4-BE49-F238E27FC236}">
                                <a16:creationId xmlns:a16="http://schemas.microsoft.com/office/drawing/2014/main" id="{12828782-700A-2448-A285-29E9F5C116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328149" y="6126767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3869 h 94789"/>
                                <a:gd name="connsiteX1" fmla="*/ 3869 w 115110"/>
                                <a:gd name="connsiteY1" fmla="*/ 19455 h 94789"/>
                                <a:gd name="connsiteX2" fmla="*/ 97387 w 115110"/>
                                <a:gd name="connsiteY2" fmla="*/ 92192 h 94789"/>
                                <a:gd name="connsiteX3" fmla="*/ 104314 w 115110"/>
                                <a:gd name="connsiteY3" fmla="*/ 94789 h 94789"/>
                                <a:gd name="connsiteX4" fmla="*/ 104314 w 115110"/>
                                <a:gd name="connsiteY4" fmla="*/ 94789 h 94789"/>
                                <a:gd name="connsiteX5" fmla="*/ 112974 w 115110"/>
                                <a:gd name="connsiteY5" fmla="*/ 90460 h 94789"/>
                                <a:gd name="connsiteX6" fmla="*/ 111242 w 115110"/>
                                <a:gd name="connsiteY6" fmla="*/ 74874 h 94789"/>
                                <a:gd name="connsiteX7" fmla="*/ 17724 w 115110"/>
                                <a:gd name="connsiteY7" fmla="*/ 2137 h 94789"/>
                                <a:gd name="connsiteX8" fmla="*/ 2137 w 115110"/>
                                <a:gd name="connsiteY8" fmla="*/ 3869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2137" y="3869"/>
                                  </a:moveTo>
                                  <a:cubicBezTo>
                                    <a:pt x="-1326" y="9064"/>
                                    <a:pt x="-461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ubicBezTo>
                                    <a:pt x="99119" y="93924"/>
                                    <a:pt x="101717" y="94789"/>
                                    <a:pt x="104314" y="94789"/>
                                  </a:cubicBezTo>
                                  <a:lnTo>
                                    <a:pt x="104314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Freeform 421">
                            <a:extLst>
                              <a:ext uri="{FF2B5EF4-FFF2-40B4-BE49-F238E27FC236}">
                                <a16:creationId xmlns:a16="http://schemas.microsoft.com/office/drawing/2014/main" id="{D0ED45EB-4D4E-DB43-9359-02A45EE50D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57048" y="5659449"/>
                              <a:ext cx="144870" cy="49488"/>
                            </a:xfrm>
                            <a:custGeom>
                              <a:avLst/>
                              <a:gdLst>
                                <a:gd name="connsiteX0" fmla="*/ 132 w 144870"/>
                                <a:gd name="connsiteY0" fmla="*/ 40829 h 49488"/>
                                <a:gd name="connsiteX1" fmla="*/ 10523 w 144870"/>
                                <a:gd name="connsiteY1" fmla="*/ 49489 h 49488"/>
                                <a:gd name="connsiteX2" fmla="*/ 13120 w 144870"/>
                                <a:gd name="connsiteY2" fmla="*/ 49489 h 49488"/>
                                <a:gd name="connsiteX3" fmla="*/ 136080 w 144870"/>
                                <a:gd name="connsiteY3" fmla="*/ 21779 h 49488"/>
                                <a:gd name="connsiteX4" fmla="*/ 144739 w 144870"/>
                                <a:gd name="connsiteY4" fmla="*/ 8791 h 49488"/>
                                <a:gd name="connsiteX5" fmla="*/ 131750 w 144870"/>
                                <a:gd name="connsiteY5" fmla="*/ 132 h 49488"/>
                                <a:gd name="connsiteX6" fmla="*/ 8791 w 144870"/>
                                <a:gd name="connsiteY6" fmla="*/ 27841 h 49488"/>
                                <a:gd name="connsiteX7" fmla="*/ 132 w 144870"/>
                                <a:gd name="connsiteY7" fmla="*/ 40829 h 494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4870" h="49488">
                                  <a:moveTo>
                                    <a:pt x="132" y="40829"/>
                                  </a:moveTo>
                                  <a:cubicBezTo>
                                    <a:pt x="998" y="46025"/>
                                    <a:pt x="6193" y="49489"/>
                                    <a:pt x="10523" y="49489"/>
                                  </a:cubicBezTo>
                                  <a:cubicBezTo>
                                    <a:pt x="11389" y="49489"/>
                                    <a:pt x="12254" y="49489"/>
                                    <a:pt x="13120" y="49489"/>
                                  </a:cubicBezTo>
                                  <a:lnTo>
                                    <a:pt x="136080" y="21779"/>
                                  </a:lnTo>
                                  <a:cubicBezTo>
                                    <a:pt x="142141" y="20048"/>
                                    <a:pt x="145605" y="14852"/>
                                    <a:pt x="144739" y="8791"/>
                                  </a:cubicBezTo>
                                  <a:cubicBezTo>
                                    <a:pt x="143007" y="2730"/>
                                    <a:pt x="137811" y="-734"/>
                                    <a:pt x="131750" y="132"/>
                                  </a:cubicBezTo>
                                  <a:lnTo>
                                    <a:pt x="8791" y="27841"/>
                                  </a:lnTo>
                                  <a:cubicBezTo>
                                    <a:pt x="2730" y="29573"/>
                                    <a:pt x="-734" y="35634"/>
                                    <a:pt x="132" y="4082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Freeform 422">
                            <a:extLst>
                              <a:ext uri="{FF2B5EF4-FFF2-40B4-BE49-F238E27FC236}">
                                <a16:creationId xmlns:a16="http://schemas.microsoft.com/office/drawing/2014/main" id="{9EEB5670-40BD-C247-8A87-A76B0995765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4550" y="6535016"/>
                              <a:ext cx="23474" cy="115165"/>
                            </a:xfrm>
                            <a:custGeom>
                              <a:avLst/>
                              <a:gdLst>
                                <a:gd name="connsiteX0" fmla="*/ 12217 w 23474"/>
                                <a:gd name="connsiteY0" fmla="*/ 115166 h 115165"/>
                                <a:gd name="connsiteX1" fmla="*/ 12217 w 23474"/>
                                <a:gd name="connsiteY1" fmla="*/ 115166 h 115165"/>
                                <a:gd name="connsiteX2" fmla="*/ 23474 w 23474"/>
                                <a:gd name="connsiteY2" fmla="*/ 103909 h 115165"/>
                                <a:gd name="connsiteX3" fmla="*/ 21743 w 23474"/>
                                <a:gd name="connsiteY3" fmla="*/ 10391 h 115165"/>
                                <a:gd name="connsiteX4" fmla="*/ 10486 w 23474"/>
                                <a:gd name="connsiteY4" fmla="*/ 0 h 115165"/>
                                <a:gd name="connsiteX5" fmla="*/ 10486 w 23474"/>
                                <a:gd name="connsiteY5" fmla="*/ 0 h 115165"/>
                                <a:gd name="connsiteX6" fmla="*/ 95 w 23474"/>
                                <a:gd name="connsiteY6" fmla="*/ 11257 h 115165"/>
                                <a:gd name="connsiteX7" fmla="*/ 1827 w 23474"/>
                                <a:gd name="connsiteY7" fmla="*/ 104775 h 115165"/>
                                <a:gd name="connsiteX8" fmla="*/ 12217 w 23474"/>
                                <a:gd name="connsiteY8" fmla="*/ 115166 h 1151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23474" h="115165">
                                  <a:moveTo>
                                    <a:pt x="12217" y="115166"/>
                                  </a:moveTo>
                                  <a:lnTo>
                                    <a:pt x="12217" y="115166"/>
                                  </a:lnTo>
                                  <a:cubicBezTo>
                                    <a:pt x="18279" y="115166"/>
                                    <a:pt x="23474" y="109971"/>
                                    <a:pt x="23474" y="103909"/>
                                  </a:cubicBezTo>
                                  <a:lnTo>
                                    <a:pt x="21743" y="10391"/>
                                  </a:lnTo>
                                  <a:cubicBezTo>
                                    <a:pt x="21743" y="4330"/>
                                    <a:pt x="16547" y="0"/>
                                    <a:pt x="10486" y="0"/>
                                  </a:cubicBezTo>
                                  <a:lnTo>
                                    <a:pt x="10486" y="0"/>
                                  </a:lnTo>
                                  <a:cubicBezTo>
                                    <a:pt x="4424" y="0"/>
                                    <a:pt x="-771" y="5195"/>
                                    <a:pt x="95" y="11257"/>
                                  </a:cubicBezTo>
                                  <a:lnTo>
                                    <a:pt x="1827" y="104775"/>
                                  </a:lnTo>
                                  <a:cubicBezTo>
                                    <a:pt x="961" y="109971"/>
                                    <a:pt x="6156" y="115166"/>
                                    <a:pt x="12217" y="1151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3" name="Freeform 423">
                            <a:extLst>
                              <a:ext uri="{FF2B5EF4-FFF2-40B4-BE49-F238E27FC236}">
                                <a16:creationId xmlns:a16="http://schemas.microsoft.com/office/drawing/2014/main" id="{E3E1DC3D-D81D-D743-AABB-84DEB9F381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47048" y="5300119"/>
                              <a:ext cx="30527" cy="71981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1"/>
                                <a:gd name="connsiteX1" fmla="*/ 20892 w 30527"/>
                                <a:gd name="connsiteY1" fmla="*/ 71981 h 71981"/>
                                <a:gd name="connsiteX2" fmla="*/ 30417 w 30527"/>
                                <a:gd name="connsiteY2" fmla="*/ 58993 h 71981"/>
                                <a:gd name="connsiteX3" fmla="*/ 22624 w 30527"/>
                                <a:gd name="connsiteY3" fmla="*/ 9636 h 71981"/>
                                <a:gd name="connsiteX4" fmla="*/ 9635 w 30527"/>
                                <a:gd name="connsiteY4" fmla="*/ 110 h 71981"/>
                                <a:gd name="connsiteX5" fmla="*/ 110 w 30527"/>
                                <a:gd name="connsiteY5" fmla="*/ 13099 h 71981"/>
                                <a:gd name="connsiteX6" fmla="*/ 7903 w 30527"/>
                                <a:gd name="connsiteY6" fmla="*/ 62456 h 71981"/>
                                <a:gd name="connsiteX7" fmla="*/ 19160 w 30527"/>
                                <a:gd name="connsiteY7" fmla="*/ 71981 h 71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1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3"/>
                                    <a:pt x="30417" y="58993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7"/>
                                    <a:pt x="-756" y="7038"/>
                                    <a:pt x="110" y="13099"/>
                                  </a:cubicBezTo>
                                  <a:lnTo>
                                    <a:pt x="7903" y="62456"/>
                                  </a:lnTo>
                                  <a:cubicBezTo>
                                    <a:pt x="8769" y="67652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4" name="Freeform 424">
                            <a:extLst>
                              <a:ext uri="{FF2B5EF4-FFF2-40B4-BE49-F238E27FC236}">
                                <a16:creationId xmlns:a16="http://schemas.microsoft.com/office/drawing/2014/main" id="{264C423B-C910-2043-A5DC-9D34B05EC2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89563" y="5300649"/>
                              <a:ext cx="47650" cy="117343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446 h 117343"/>
                                <a:gd name="connsiteX1" fmla="*/ 446 w 47650"/>
                                <a:gd name="connsiteY1" fmla="*/ 14300 h 117343"/>
                                <a:gd name="connsiteX2" fmla="*/ 26423 w 47650"/>
                                <a:gd name="connsiteY2" fmla="*/ 109550 h 117343"/>
                                <a:gd name="connsiteX3" fmla="*/ 36814 w 47650"/>
                                <a:gd name="connsiteY3" fmla="*/ 117344 h 117343"/>
                                <a:gd name="connsiteX4" fmla="*/ 39412 w 47650"/>
                                <a:gd name="connsiteY4" fmla="*/ 117344 h 117343"/>
                                <a:gd name="connsiteX5" fmla="*/ 47205 w 47650"/>
                                <a:gd name="connsiteY5" fmla="*/ 103489 h 117343"/>
                                <a:gd name="connsiteX6" fmla="*/ 21228 w 47650"/>
                                <a:gd name="connsiteY6" fmla="*/ 8239 h 117343"/>
                                <a:gd name="connsiteX7" fmla="*/ 8239 w 47650"/>
                                <a:gd name="connsiteY7" fmla="*/ 446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343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6"/>
                                    <a:pt x="32484" y="117344"/>
                                    <a:pt x="36814" y="117344"/>
                                  </a:cubicBezTo>
                                  <a:cubicBezTo>
                                    <a:pt x="37680" y="117344"/>
                                    <a:pt x="38546" y="117344"/>
                                    <a:pt x="39412" y="117344"/>
                                  </a:cubicBezTo>
                                  <a:cubicBezTo>
                                    <a:pt x="45473" y="115612"/>
                                    <a:pt x="48937" y="109550"/>
                                    <a:pt x="47205" y="103489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19496" y="2178"/>
                                    <a:pt x="13434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5" name="Freeform 425">
                            <a:extLst>
                              <a:ext uri="{FF2B5EF4-FFF2-40B4-BE49-F238E27FC236}">
                                <a16:creationId xmlns:a16="http://schemas.microsoft.com/office/drawing/2014/main" id="{5F6F8B60-7DC8-6646-AF16-B6D68EBFCC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83948" y="6094250"/>
                              <a:ext cx="42963" cy="95267"/>
                            </a:xfrm>
                            <a:custGeom>
                              <a:avLst/>
                              <a:gdLst>
                                <a:gd name="connsiteX0" fmla="*/ 42429 w 42963"/>
                                <a:gd name="connsiteY0" fmla="*/ 14738 h 95267"/>
                                <a:gd name="connsiteX1" fmla="*/ 36368 w 42963"/>
                                <a:gd name="connsiteY1" fmla="*/ 884 h 95267"/>
                                <a:gd name="connsiteX2" fmla="*/ 22513 w 42963"/>
                                <a:gd name="connsiteY2" fmla="*/ 6945 h 95267"/>
                                <a:gd name="connsiteX3" fmla="*/ 0 w 42963"/>
                                <a:gd name="connsiteY3" fmla="*/ 65827 h 95267"/>
                                <a:gd name="connsiteX4" fmla="*/ 12123 w 42963"/>
                                <a:gd name="connsiteY4" fmla="*/ 95267 h 95267"/>
                                <a:gd name="connsiteX5" fmla="*/ 42429 w 42963"/>
                                <a:gd name="connsiteY5" fmla="*/ 14738 h 952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42963" h="95267">
                                  <a:moveTo>
                                    <a:pt x="42429" y="14738"/>
                                  </a:moveTo>
                                  <a:cubicBezTo>
                                    <a:pt x="44161" y="8676"/>
                                    <a:pt x="41564" y="2615"/>
                                    <a:pt x="36368" y="884"/>
                                  </a:cubicBezTo>
                                  <a:cubicBezTo>
                                    <a:pt x="30307" y="-1715"/>
                                    <a:pt x="24245" y="1749"/>
                                    <a:pt x="22513" y="6945"/>
                                  </a:cubicBezTo>
                                  <a:lnTo>
                                    <a:pt x="0" y="65827"/>
                                  </a:lnTo>
                                  <a:cubicBezTo>
                                    <a:pt x="4330" y="75352"/>
                                    <a:pt x="8659" y="85743"/>
                                    <a:pt x="12123" y="95267"/>
                                  </a:cubicBezTo>
                                  <a:lnTo>
                                    <a:pt x="42429" y="1473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6" name="Freeform 426">
                            <a:extLst>
                              <a:ext uri="{FF2B5EF4-FFF2-40B4-BE49-F238E27FC236}">
                                <a16:creationId xmlns:a16="http://schemas.microsoft.com/office/drawing/2014/main" id="{CF0C10EF-8864-C84D-8BBB-7559FEA5C52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33279" y="6676579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3 h 48936"/>
                                <a:gd name="connsiteX1" fmla="*/ 19496 w 30332"/>
                                <a:gd name="connsiteY1" fmla="*/ 48937 h 48936"/>
                                <a:gd name="connsiteX2" fmla="*/ 22093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3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1 h 48936"/>
                                <a:gd name="connsiteX7" fmla="*/ 9105 w 30332"/>
                                <a:gd name="connsiteY7" fmla="*/ 41143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3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3" y="48937"/>
                                  </a:cubicBezTo>
                                  <a:cubicBezTo>
                                    <a:pt x="28155" y="47205"/>
                                    <a:pt x="31619" y="41143"/>
                                    <a:pt x="29887" y="35082"/>
                                  </a:cubicBezTo>
                                  <a:lnTo>
                                    <a:pt x="22093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9105" y="411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7" name="Freeform 427">
                            <a:extLst>
                              <a:ext uri="{FF2B5EF4-FFF2-40B4-BE49-F238E27FC236}">
                                <a16:creationId xmlns:a16="http://schemas.microsoft.com/office/drawing/2014/main" id="{ACB65D1E-018F-3544-B08C-28A5B04E43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157860" y="6550491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3 w 30527"/>
                                <a:gd name="connsiteY6" fmla="*/ 62456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3" y="71115"/>
                                    <a:pt x="31283" y="65053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7"/>
                                    <a:pt x="110" y="13099"/>
                                  </a:cubicBezTo>
                                  <a:lnTo>
                                    <a:pt x="7903" y="62456"/>
                                  </a:lnTo>
                                  <a:cubicBezTo>
                                    <a:pt x="8769" y="68517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8" name="Freeform 428">
                            <a:extLst>
                              <a:ext uri="{FF2B5EF4-FFF2-40B4-BE49-F238E27FC236}">
                                <a16:creationId xmlns:a16="http://schemas.microsoft.com/office/drawing/2014/main" id="{36E4E667-33D4-BA4B-A967-53C0EABFC937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7998" y="5179868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0 h 109104"/>
                                <a:gd name="connsiteX1" fmla="*/ 110 w 36588"/>
                                <a:gd name="connsiteY1" fmla="*/ 12989 h 109104"/>
                                <a:gd name="connsiteX2" fmla="*/ 13965 w 36588"/>
                                <a:gd name="connsiteY2" fmla="*/ 99580 h 109104"/>
                                <a:gd name="connsiteX3" fmla="*/ 25222 w 36588"/>
                                <a:gd name="connsiteY3" fmla="*/ 109104 h 109104"/>
                                <a:gd name="connsiteX4" fmla="*/ 26954 w 36588"/>
                                <a:gd name="connsiteY4" fmla="*/ 109104 h 109104"/>
                                <a:gd name="connsiteX5" fmla="*/ 36479 w 36588"/>
                                <a:gd name="connsiteY5" fmla="*/ 96116 h 109104"/>
                                <a:gd name="connsiteX6" fmla="*/ 22624 w 36588"/>
                                <a:gd name="connsiteY6" fmla="*/ 9525 h 109104"/>
                                <a:gd name="connsiteX7" fmla="*/ 9635 w 36588"/>
                                <a:gd name="connsiteY7" fmla="*/ 0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9635" y="0"/>
                                  </a:moveTo>
                                  <a:cubicBezTo>
                                    <a:pt x="3574" y="866"/>
                                    <a:pt x="-755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4775"/>
                                    <a:pt x="19160" y="109104"/>
                                    <a:pt x="25222" y="109104"/>
                                  </a:cubicBezTo>
                                  <a:cubicBezTo>
                                    <a:pt x="26088" y="109104"/>
                                    <a:pt x="26088" y="109104"/>
                                    <a:pt x="26954" y="109104"/>
                                  </a:cubicBezTo>
                                  <a:cubicBezTo>
                                    <a:pt x="33015" y="108239"/>
                                    <a:pt x="37345" y="102177"/>
                                    <a:pt x="36479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0892" y="3463"/>
                                    <a:pt x="15697" y="0"/>
                                    <a:pt x="9635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Freeform 429">
                            <a:extLst>
                              <a:ext uri="{FF2B5EF4-FFF2-40B4-BE49-F238E27FC236}">
                                <a16:creationId xmlns:a16="http://schemas.microsoft.com/office/drawing/2014/main" id="{EDFA114E-A07C-3048-A2BB-25510B6A756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15655" y="5954746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30417 w 30527"/>
                                <a:gd name="connsiteY0" fmla="*/ 58992 h 71980"/>
                                <a:gd name="connsiteX1" fmla="*/ 22624 w 30527"/>
                                <a:gd name="connsiteY1" fmla="*/ 9635 h 71980"/>
                                <a:gd name="connsiteX2" fmla="*/ 9635 w 30527"/>
                                <a:gd name="connsiteY2" fmla="*/ 110 h 71980"/>
                                <a:gd name="connsiteX3" fmla="*/ 110 w 30527"/>
                                <a:gd name="connsiteY3" fmla="*/ 13099 h 71980"/>
                                <a:gd name="connsiteX4" fmla="*/ 7903 w 30527"/>
                                <a:gd name="connsiteY4" fmla="*/ 62456 h 71980"/>
                                <a:gd name="connsiteX5" fmla="*/ 19161 w 30527"/>
                                <a:gd name="connsiteY5" fmla="*/ 71981 h 71980"/>
                                <a:gd name="connsiteX6" fmla="*/ 20892 w 30527"/>
                                <a:gd name="connsiteY6" fmla="*/ 71981 h 71980"/>
                                <a:gd name="connsiteX7" fmla="*/ 30417 w 30527"/>
                                <a:gd name="connsiteY7" fmla="*/ 58992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30417" y="58992"/>
                                  </a:move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6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7903" y="62456"/>
                                  </a:lnTo>
                                  <a:cubicBezTo>
                                    <a:pt x="8769" y="67651"/>
                                    <a:pt x="13099" y="71981"/>
                                    <a:pt x="19161" y="71981"/>
                                  </a:cubicBez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3" y="71115"/>
                                    <a:pt x="31283" y="65054"/>
                                    <a:pt x="30417" y="5899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Freeform 430">
                            <a:extLst>
                              <a:ext uri="{FF2B5EF4-FFF2-40B4-BE49-F238E27FC236}">
                                <a16:creationId xmlns:a16="http://schemas.microsoft.com/office/drawing/2014/main" id="{D8291C6D-8A2C-E347-8D40-6A388591EB9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63105" y="5306604"/>
                              <a:ext cx="105862" cy="147757"/>
                            </a:xfrm>
                            <a:custGeom>
                              <a:avLst/>
                              <a:gdLst>
                                <a:gd name="connsiteX0" fmla="*/ 86702 w 105862"/>
                                <a:gd name="connsiteY0" fmla="*/ 4882 h 147757"/>
                                <a:gd name="connsiteX1" fmla="*/ 1843 w 105862"/>
                                <a:gd name="connsiteY1" fmla="*/ 130439 h 147757"/>
                                <a:gd name="connsiteX2" fmla="*/ 4440 w 105862"/>
                                <a:gd name="connsiteY2" fmla="*/ 146025 h 147757"/>
                                <a:gd name="connsiteX3" fmla="*/ 10502 w 105862"/>
                                <a:gd name="connsiteY3" fmla="*/ 147757 h 147757"/>
                                <a:gd name="connsiteX4" fmla="*/ 19161 w 105862"/>
                                <a:gd name="connsiteY4" fmla="*/ 142562 h 147757"/>
                                <a:gd name="connsiteX5" fmla="*/ 104020 w 105862"/>
                                <a:gd name="connsiteY5" fmla="*/ 17005 h 147757"/>
                                <a:gd name="connsiteX6" fmla="*/ 101422 w 105862"/>
                                <a:gd name="connsiteY6" fmla="*/ 1418 h 147757"/>
                                <a:gd name="connsiteX7" fmla="*/ 86702 w 105862"/>
                                <a:gd name="connsiteY7" fmla="*/ 4882 h 14775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862" h="147757">
                                  <a:moveTo>
                                    <a:pt x="86702" y="4882"/>
                                  </a:moveTo>
                                  <a:lnTo>
                                    <a:pt x="1843" y="130439"/>
                                  </a:lnTo>
                                  <a:cubicBezTo>
                                    <a:pt x="-1621" y="135634"/>
                                    <a:pt x="111" y="142562"/>
                                    <a:pt x="4440" y="146025"/>
                                  </a:cubicBezTo>
                                  <a:cubicBezTo>
                                    <a:pt x="6172" y="146891"/>
                                    <a:pt x="8770" y="147757"/>
                                    <a:pt x="10502" y="147757"/>
                                  </a:cubicBezTo>
                                  <a:cubicBezTo>
                                    <a:pt x="13965" y="147757"/>
                                    <a:pt x="17429" y="146025"/>
                                    <a:pt x="19161" y="142562"/>
                                  </a:cubicBezTo>
                                  <a:lnTo>
                                    <a:pt x="104020" y="17005"/>
                                  </a:lnTo>
                                  <a:cubicBezTo>
                                    <a:pt x="107483" y="11809"/>
                                    <a:pt x="105752" y="4882"/>
                                    <a:pt x="101422" y="1418"/>
                                  </a:cubicBezTo>
                                  <a:cubicBezTo>
                                    <a:pt x="97093" y="-1179"/>
                                    <a:pt x="90165" y="-313"/>
                                    <a:pt x="86702" y="48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Freeform 431">
                            <a:extLst>
                              <a:ext uri="{FF2B5EF4-FFF2-40B4-BE49-F238E27FC236}">
                                <a16:creationId xmlns:a16="http://schemas.microsoft.com/office/drawing/2014/main" id="{7EF1CB11-2C61-5949-B5D9-9EB3838B9E5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35283" y="5388651"/>
                              <a:ext cx="59379" cy="54452"/>
                            </a:xfrm>
                            <a:custGeom>
                              <a:avLst/>
                              <a:gdLst>
                                <a:gd name="connsiteX0" fmla="*/ 40947 w 59379"/>
                                <a:gd name="connsiteY0" fmla="*/ 2498 h 54452"/>
                                <a:gd name="connsiteX1" fmla="*/ 3712 w 59379"/>
                                <a:gd name="connsiteY1" fmla="*/ 35403 h 54452"/>
                                <a:gd name="connsiteX2" fmla="*/ 2847 w 59379"/>
                                <a:gd name="connsiteY2" fmla="*/ 50989 h 54452"/>
                                <a:gd name="connsiteX3" fmla="*/ 11506 w 59379"/>
                                <a:gd name="connsiteY3" fmla="*/ 54453 h 54452"/>
                                <a:gd name="connsiteX4" fmla="*/ 18433 w 59379"/>
                                <a:gd name="connsiteY4" fmla="*/ 51855 h 54452"/>
                                <a:gd name="connsiteX5" fmla="*/ 55667 w 59379"/>
                                <a:gd name="connsiteY5" fmla="*/ 18951 h 54452"/>
                                <a:gd name="connsiteX6" fmla="*/ 56533 w 59379"/>
                                <a:gd name="connsiteY6" fmla="*/ 3364 h 54452"/>
                                <a:gd name="connsiteX7" fmla="*/ 40947 w 59379"/>
                                <a:gd name="connsiteY7" fmla="*/ 2498 h 5445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452">
                                  <a:moveTo>
                                    <a:pt x="40947" y="2498"/>
                                  </a:moveTo>
                                  <a:lnTo>
                                    <a:pt x="3712" y="35403"/>
                                  </a:lnTo>
                                  <a:cubicBezTo>
                                    <a:pt x="-617" y="39733"/>
                                    <a:pt x="-1483" y="46660"/>
                                    <a:pt x="2847" y="50989"/>
                                  </a:cubicBezTo>
                                  <a:cubicBezTo>
                                    <a:pt x="5444" y="53587"/>
                                    <a:pt x="8042" y="54453"/>
                                    <a:pt x="11506" y="54453"/>
                                  </a:cubicBezTo>
                                  <a:cubicBezTo>
                                    <a:pt x="14103" y="54453"/>
                                    <a:pt x="16701" y="53587"/>
                                    <a:pt x="18433" y="51855"/>
                                  </a:cubicBezTo>
                                  <a:lnTo>
                                    <a:pt x="55667" y="18951"/>
                                  </a:lnTo>
                                  <a:cubicBezTo>
                                    <a:pt x="59996" y="14621"/>
                                    <a:pt x="60862" y="7694"/>
                                    <a:pt x="56533" y="3364"/>
                                  </a:cubicBezTo>
                                  <a:cubicBezTo>
                                    <a:pt x="52203" y="-965"/>
                                    <a:pt x="45276" y="-965"/>
                                    <a:pt x="40947" y="249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Freeform 432">
                            <a:extLst>
                              <a:ext uri="{FF2B5EF4-FFF2-40B4-BE49-F238E27FC236}">
                                <a16:creationId xmlns:a16="http://schemas.microsoft.com/office/drawing/2014/main" id="{CAEC91BC-BD90-784D-A395-C01BF24123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45576" y="6639542"/>
                              <a:ext cx="59031" cy="54800"/>
                            </a:xfrm>
                            <a:custGeom>
                              <a:avLst/>
                              <a:gdLst>
                                <a:gd name="connsiteX0" fmla="*/ 2498 w 59031"/>
                                <a:gd name="connsiteY0" fmla="*/ 51338 h 54800"/>
                                <a:gd name="connsiteX1" fmla="*/ 11158 w 59031"/>
                                <a:gd name="connsiteY1" fmla="*/ 54801 h 54800"/>
                                <a:gd name="connsiteX2" fmla="*/ 18085 w 59031"/>
                                <a:gd name="connsiteY2" fmla="*/ 52203 h 54800"/>
                                <a:gd name="connsiteX3" fmla="*/ 55319 w 59031"/>
                                <a:gd name="connsiteY3" fmla="*/ 19299 h 54800"/>
                                <a:gd name="connsiteX4" fmla="*/ 56185 w 59031"/>
                                <a:gd name="connsiteY4" fmla="*/ 3713 h 54800"/>
                                <a:gd name="connsiteX5" fmla="*/ 40599 w 59031"/>
                                <a:gd name="connsiteY5" fmla="*/ 2846 h 54800"/>
                                <a:gd name="connsiteX6" fmla="*/ 3364 w 59031"/>
                                <a:gd name="connsiteY6" fmla="*/ 35751 h 54800"/>
                                <a:gd name="connsiteX7" fmla="*/ 2498 w 59031"/>
                                <a:gd name="connsiteY7" fmla="*/ 51338 h 54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031" h="54800">
                                  <a:moveTo>
                                    <a:pt x="2498" y="51338"/>
                                  </a:moveTo>
                                  <a:cubicBezTo>
                                    <a:pt x="5096" y="53935"/>
                                    <a:pt x="7694" y="54801"/>
                                    <a:pt x="11158" y="54801"/>
                                  </a:cubicBezTo>
                                  <a:cubicBezTo>
                                    <a:pt x="13755" y="54801"/>
                                    <a:pt x="16353" y="53935"/>
                                    <a:pt x="18085" y="52203"/>
                                  </a:cubicBezTo>
                                  <a:lnTo>
                                    <a:pt x="55319" y="19299"/>
                                  </a:lnTo>
                                  <a:cubicBezTo>
                                    <a:pt x="59649" y="14969"/>
                                    <a:pt x="60515" y="8042"/>
                                    <a:pt x="56185" y="3713"/>
                                  </a:cubicBezTo>
                                  <a:cubicBezTo>
                                    <a:pt x="51855" y="-617"/>
                                    <a:pt x="44928" y="-1483"/>
                                    <a:pt x="40599" y="2846"/>
                                  </a:cubicBezTo>
                                  <a:lnTo>
                                    <a:pt x="3364" y="35751"/>
                                  </a:lnTo>
                                  <a:cubicBezTo>
                                    <a:pt x="-965" y="40081"/>
                                    <a:pt x="-965" y="47008"/>
                                    <a:pt x="2498" y="5133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3" name="Freeform 433">
                            <a:extLst>
                              <a:ext uri="{FF2B5EF4-FFF2-40B4-BE49-F238E27FC236}">
                                <a16:creationId xmlns:a16="http://schemas.microsoft.com/office/drawing/2014/main" id="{AA0FBAAC-E3B8-5B4B-86BB-2FEB83ADE08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98424" y="5578499"/>
                              <a:ext cx="55782" cy="43847"/>
                            </a:xfrm>
                            <a:custGeom>
                              <a:avLst/>
                              <a:gdLst>
                                <a:gd name="connsiteX0" fmla="*/ 2026 w 55782"/>
                                <a:gd name="connsiteY0" fmla="*/ 38653 h 43847"/>
                                <a:gd name="connsiteX1" fmla="*/ 11551 w 55782"/>
                                <a:gd name="connsiteY1" fmla="*/ 43848 h 43847"/>
                                <a:gd name="connsiteX2" fmla="*/ 17612 w 55782"/>
                                <a:gd name="connsiteY2" fmla="*/ 42116 h 43847"/>
                                <a:gd name="connsiteX3" fmla="*/ 50517 w 55782"/>
                                <a:gd name="connsiteY3" fmla="*/ 20468 h 43847"/>
                                <a:gd name="connsiteX4" fmla="*/ 53980 w 55782"/>
                                <a:gd name="connsiteY4" fmla="*/ 4882 h 43847"/>
                                <a:gd name="connsiteX5" fmla="*/ 38394 w 55782"/>
                                <a:gd name="connsiteY5" fmla="*/ 1419 h 43847"/>
                                <a:gd name="connsiteX6" fmla="*/ 5490 w 55782"/>
                                <a:gd name="connsiteY6" fmla="*/ 23066 h 43847"/>
                                <a:gd name="connsiteX7" fmla="*/ 2026 w 55782"/>
                                <a:gd name="connsiteY7" fmla="*/ 38653 h 43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782" h="43847">
                                  <a:moveTo>
                                    <a:pt x="2026" y="38653"/>
                                  </a:moveTo>
                                  <a:cubicBezTo>
                                    <a:pt x="3758" y="42116"/>
                                    <a:pt x="7221" y="43848"/>
                                    <a:pt x="11551" y="43848"/>
                                  </a:cubicBezTo>
                                  <a:cubicBezTo>
                                    <a:pt x="13283" y="43848"/>
                                    <a:pt x="15880" y="42982"/>
                                    <a:pt x="17612" y="42116"/>
                                  </a:cubicBezTo>
                                  <a:lnTo>
                                    <a:pt x="50517" y="20468"/>
                                  </a:lnTo>
                                  <a:cubicBezTo>
                                    <a:pt x="55712" y="17005"/>
                                    <a:pt x="57444" y="10078"/>
                                    <a:pt x="53980" y="4882"/>
                                  </a:cubicBezTo>
                                  <a:cubicBezTo>
                                    <a:pt x="50517" y="-313"/>
                                    <a:pt x="43590" y="-1179"/>
                                    <a:pt x="38394" y="1419"/>
                                  </a:cubicBezTo>
                                  <a:lnTo>
                                    <a:pt x="5490" y="23066"/>
                                  </a:lnTo>
                                  <a:cubicBezTo>
                                    <a:pt x="-572" y="26530"/>
                                    <a:pt x="-1438" y="33457"/>
                                    <a:pt x="2026" y="386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4" name="Freeform 434">
                            <a:extLst>
                              <a:ext uri="{FF2B5EF4-FFF2-40B4-BE49-F238E27FC236}">
                                <a16:creationId xmlns:a16="http://schemas.microsoft.com/office/drawing/2014/main" id="{4C04A6E3-F0A3-944E-AB2E-5AB77996E56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4065" y="5506629"/>
                              <a:ext cx="57514" cy="45580"/>
                            </a:xfrm>
                            <a:custGeom>
                              <a:avLst/>
                              <a:gdLst>
                                <a:gd name="connsiteX0" fmla="*/ 2026 w 57514"/>
                                <a:gd name="connsiteY0" fmla="*/ 40384 h 45580"/>
                                <a:gd name="connsiteX1" fmla="*/ 11551 w 57514"/>
                                <a:gd name="connsiteY1" fmla="*/ 45580 h 45580"/>
                                <a:gd name="connsiteX2" fmla="*/ 17612 w 57514"/>
                                <a:gd name="connsiteY2" fmla="*/ 43848 h 45580"/>
                                <a:gd name="connsiteX3" fmla="*/ 52248 w 57514"/>
                                <a:gd name="connsiteY3" fmla="*/ 20468 h 45580"/>
                                <a:gd name="connsiteX4" fmla="*/ 55712 w 57514"/>
                                <a:gd name="connsiteY4" fmla="*/ 4882 h 45580"/>
                                <a:gd name="connsiteX5" fmla="*/ 40126 w 57514"/>
                                <a:gd name="connsiteY5" fmla="*/ 1418 h 45580"/>
                                <a:gd name="connsiteX6" fmla="*/ 5489 w 57514"/>
                                <a:gd name="connsiteY6" fmla="*/ 24798 h 45580"/>
                                <a:gd name="connsiteX7" fmla="*/ 2026 w 57514"/>
                                <a:gd name="connsiteY7" fmla="*/ 40384 h 455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14" h="45580">
                                  <a:moveTo>
                                    <a:pt x="2026" y="40384"/>
                                  </a:moveTo>
                                  <a:cubicBezTo>
                                    <a:pt x="3758" y="43848"/>
                                    <a:pt x="7221" y="45580"/>
                                    <a:pt x="11551" y="45580"/>
                                  </a:cubicBezTo>
                                  <a:cubicBezTo>
                                    <a:pt x="13283" y="45580"/>
                                    <a:pt x="15880" y="44714"/>
                                    <a:pt x="17612" y="43848"/>
                                  </a:cubicBezTo>
                                  <a:lnTo>
                                    <a:pt x="52248" y="20468"/>
                                  </a:lnTo>
                                  <a:cubicBezTo>
                                    <a:pt x="57444" y="17005"/>
                                    <a:pt x="59176" y="10077"/>
                                    <a:pt x="55712" y="4882"/>
                                  </a:cubicBezTo>
                                  <a:cubicBezTo>
                                    <a:pt x="52248" y="-313"/>
                                    <a:pt x="45321" y="-1179"/>
                                    <a:pt x="40126" y="1418"/>
                                  </a:cubicBezTo>
                                  <a:lnTo>
                                    <a:pt x="5489" y="24798"/>
                                  </a:lnTo>
                                  <a:cubicBezTo>
                                    <a:pt x="-572" y="29128"/>
                                    <a:pt x="-1438" y="35189"/>
                                    <a:pt x="2026" y="403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5" name="Freeform 435">
                            <a:extLst>
                              <a:ext uri="{FF2B5EF4-FFF2-40B4-BE49-F238E27FC236}">
                                <a16:creationId xmlns:a16="http://schemas.microsoft.com/office/drawing/2014/main" id="{A2639C61-9449-0D49-9345-78AA929A3AF8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24446" y="5491346"/>
                              <a:ext cx="53835" cy="50471"/>
                            </a:xfrm>
                            <a:custGeom>
                              <a:avLst/>
                              <a:gdLst>
                                <a:gd name="connsiteX0" fmla="*/ 51337 w 53835"/>
                                <a:gd name="connsiteY0" fmla="*/ 3712 h 50471"/>
                                <a:gd name="connsiteX1" fmla="*/ 35751 w 53835"/>
                                <a:gd name="connsiteY1" fmla="*/ 2847 h 50471"/>
                                <a:gd name="connsiteX2" fmla="*/ 3712 w 53835"/>
                                <a:gd name="connsiteY2" fmla="*/ 31421 h 50471"/>
                                <a:gd name="connsiteX3" fmla="*/ 2846 w 53835"/>
                                <a:gd name="connsiteY3" fmla="*/ 47008 h 50471"/>
                                <a:gd name="connsiteX4" fmla="*/ 11506 w 53835"/>
                                <a:gd name="connsiteY4" fmla="*/ 50472 h 50471"/>
                                <a:gd name="connsiteX5" fmla="*/ 11506 w 53835"/>
                                <a:gd name="connsiteY5" fmla="*/ 50472 h 50471"/>
                                <a:gd name="connsiteX6" fmla="*/ 18433 w 53835"/>
                                <a:gd name="connsiteY6" fmla="*/ 47874 h 50471"/>
                                <a:gd name="connsiteX7" fmla="*/ 50471 w 53835"/>
                                <a:gd name="connsiteY7" fmla="*/ 19299 h 50471"/>
                                <a:gd name="connsiteX8" fmla="*/ 51337 w 53835"/>
                                <a:gd name="connsiteY8" fmla="*/ 3712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3835" h="50471">
                                  <a:moveTo>
                                    <a:pt x="51337" y="3712"/>
                                  </a:moveTo>
                                  <a:cubicBezTo>
                                    <a:pt x="47008" y="-617"/>
                                    <a:pt x="40081" y="-1483"/>
                                    <a:pt x="35751" y="2847"/>
                                  </a:cubicBez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6"/>
                                    <a:pt x="8042" y="50472"/>
                                    <a:pt x="11506" y="50472"/>
                                  </a:cubicBezTo>
                                  <a:lnTo>
                                    <a:pt x="11506" y="50472"/>
                                  </a:lnTo>
                                  <a:cubicBezTo>
                                    <a:pt x="14103" y="50472"/>
                                    <a:pt x="16701" y="49606"/>
                                    <a:pt x="18433" y="47874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4801" y="14969"/>
                                    <a:pt x="54801" y="8042"/>
                                    <a:pt x="51337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Freeform 436">
                            <a:extLst>
                              <a:ext uri="{FF2B5EF4-FFF2-40B4-BE49-F238E27FC236}">
                                <a16:creationId xmlns:a16="http://schemas.microsoft.com/office/drawing/2014/main" id="{0FFD7C72-45D4-CB42-910A-2241A240407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53442" y="5396962"/>
                              <a:ext cx="139908" cy="151782"/>
                            </a:xfrm>
                            <a:custGeom>
                              <a:avLst/>
                              <a:gdLst>
                                <a:gd name="connsiteX0" fmla="*/ 120610 w 139908"/>
                                <a:gd name="connsiteY0" fmla="*/ 3713 h 151782"/>
                                <a:gd name="connsiteX1" fmla="*/ 2847 w 139908"/>
                                <a:gd name="connsiteY1" fmla="*/ 133599 h 151782"/>
                                <a:gd name="connsiteX2" fmla="*/ 3712 w 139908"/>
                                <a:gd name="connsiteY2" fmla="*/ 149185 h 151782"/>
                                <a:gd name="connsiteX3" fmla="*/ 11506 w 139908"/>
                                <a:gd name="connsiteY3" fmla="*/ 151783 h 151782"/>
                                <a:gd name="connsiteX4" fmla="*/ 11506 w 139908"/>
                                <a:gd name="connsiteY4" fmla="*/ 151783 h 151782"/>
                                <a:gd name="connsiteX5" fmla="*/ 19299 w 139908"/>
                                <a:gd name="connsiteY5" fmla="*/ 148319 h 151782"/>
                                <a:gd name="connsiteX6" fmla="*/ 137062 w 139908"/>
                                <a:gd name="connsiteY6" fmla="*/ 18433 h 151782"/>
                                <a:gd name="connsiteX7" fmla="*/ 136197 w 139908"/>
                                <a:gd name="connsiteY7" fmla="*/ 2846 h 151782"/>
                                <a:gd name="connsiteX8" fmla="*/ 120610 w 139908"/>
                                <a:gd name="connsiteY8" fmla="*/ 3713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2">
                                  <a:moveTo>
                                    <a:pt x="120610" y="3713"/>
                                  </a:moveTo>
                                  <a:lnTo>
                                    <a:pt x="2847" y="133599"/>
                                  </a:lnTo>
                                  <a:cubicBezTo>
                                    <a:pt x="-1483" y="137928"/>
                                    <a:pt x="-617" y="144856"/>
                                    <a:pt x="3712" y="149185"/>
                                  </a:cubicBezTo>
                                  <a:cubicBezTo>
                                    <a:pt x="5444" y="150917"/>
                                    <a:pt x="8908" y="151783"/>
                                    <a:pt x="11506" y="151783"/>
                                  </a:cubicBezTo>
                                  <a:lnTo>
                                    <a:pt x="11506" y="151783"/>
                                  </a:lnTo>
                                  <a:cubicBezTo>
                                    <a:pt x="14103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4"/>
                                    <a:pt x="140526" y="7176"/>
                                    <a:pt x="136197" y="2846"/>
                                  </a:cubicBezTo>
                                  <a:cubicBezTo>
                                    <a:pt x="131867" y="-1483"/>
                                    <a:pt x="124940" y="-617"/>
                                    <a:pt x="120610" y="371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Freeform 437">
                            <a:extLst>
                              <a:ext uri="{FF2B5EF4-FFF2-40B4-BE49-F238E27FC236}">
                                <a16:creationId xmlns:a16="http://schemas.microsoft.com/office/drawing/2014/main" id="{7D58C242-89FE-C94B-ADCB-15FD4E8111CA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98718" y="6133654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19496 w 30332"/>
                                <a:gd name="connsiteY0" fmla="*/ 48937 h 48936"/>
                                <a:gd name="connsiteX1" fmla="*/ 22094 w 30332"/>
                                <a:gd name="connsiteY1" fmla="*/ 48937 h 48936"/>
                                <a:gd name="connsiteX2" fmla="*/ 29887 w 30332"/>
                                <a:gd name="connsiteY2" fmla="*/ 35082 h 48936"/>
                                <a:gd name="connsiteX3" fmla="*/ 22094 w 30332"/>
                                <a:gd name="connsiteY3" fmla="*/ 8239 h 48936"/>
                                <a:gd name="connsiteX4" fmla="*/ 8239 w 30332"/>
                                <a:gd name="connsiteY4" fmla="*/ 446 h 48936"/>
                                <a:gd name="connsiteX5" fmla="*/ 446 w 30332"/>
                                <a:gd name="connsiteY5" fmla="*/ 14300 h 48936"/>
                                <a:gd name="connsiteX6" fmla="*/ 8239 w 30332"/>
                                <a:gd name="connsiteY6" fmla="*/ 41143 h 48936"/>
                                <a:gd name="connsiteX7" fmla="*/ 19496 w 30332"/>
                                <a:gd name="connsiteY7" fmla="*/ 48937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19496" y="48937"/>
                                  </a:move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8" y="41143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7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7"/>
                                    <a:pt x="-1286" y="8239"/>
                                    <a:pt x="446" y="14300"/>
                                  </a:cubicBezTo>
                                  <a:lnTo>
                                    <a:pt x="8239" y="41143"/>
                                  </a:lnTo>
                                  <a:cubicBezTo>
                                    <a:pt x="9971" y="46339"/>
                                    <a:pt x="14300" y="48937"/>
                                    <a:pt x="19496" y="489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8" name="Freeform 438">
                            <a:extLst>
                              <a:ext uri="{FF2B5EF4-FFF2-40B4-BE49-F238E27FC236}">
                                <a16:creationId xmlns:a16="http://schemas.microsoft.com/office/drawing/2014/main" id="{5B78C2F7-0C45-754C-9FCE-0BE4977EBB8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23299" y="6008432"/>
                              <a:ext cx="30527" cy="71980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0"/>
                                <a:gd name="connsiteX1" fmla="*/ 20892 w 30527"/>
                                <a:gd name="connsiteY1" fmla="*/ 71981 h 71980"/>
                                <a:gd name="connsiteX2" fmla="*/ 30417 w 30527"/>
                                <a:gd name="connsiteY2" fmla="*/ 58992 h 71980"/>
                                <a:gd name="connsiteX3" fmla="*/ 22624 w 30527"/>
                                <a:gd name="connsiteY3" fmla="*/ 9635 h 71980"/>
                                <a:gd name="connsiteX4" fmla="*/ 9635 w 30527"/>
                                <a:gd name="connsiteY4" fmla="*/ 110 h 71980"/>
                                <a:gd name="connsiteX5" fmla="*/ 110 w 30527"/>
                                <a:gd name="connsiteY5" fmla="*/ 13099 h 71980"/>
                                <a:gd name="connsiteX6" fmla="*/ 7903 w 30527"/>
                                <a:gd name="connsiteY6" fmla="*/ 62455 h 71980"/>
                                <a:gd name="connsiteX7" fmla="*/ 19160 w 30527"/>
                                <a:gd name="connsiteY7" fmla="*/ 71981 h 719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0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4"/>
                                    <a:pt x="30417" y="58992"/>
                                  </a:cubicBezTo>
                                  <a:lnTo>
                                    <a:pt x="22624" y="9635"/>
                                  </a:lnTo>
                                  <a:cubicBezTo>
                                    <a:pt x="21758" y="3574"/>
                                    <a:pt x="15697" y="-756"/>
                                    <a:pt x="9635" y="110"/>
                                  </a:cubicBezTo>
                                  <a:cubicBezTo>
                                    <a:pt x="3574" y="976"/>
                                    <a:pt x="-756" y="7038"/>
                                    <a:pt x="110" y="13099"/>
                                  </a:cubicBezTo>
                                  <a:lnTo>
                                    <a:pt x="7903" y="62455"/>
                                  </a:lnTo>
                                  <a:cubicBezTo>
                                    <a:pt x="8769" y="68517"/>
                                    <a:pt x="13099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Freeform 439">
                            <a:extLst>
                              <a:ext uri="{FF2B5EF4-FFF2-40B4-BE49-F238E27FC236}">
                                <a16:creationId xmlns:a16="http://schemas.microsoft.com/office/drawing/2014/main" id="{C63218B1-EF03-F549-8934-A99F3807A2F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55002" y="5752233"/>
                              <a:ext cx="58015" cy="25111"/>
                            </a:xfrm>
                            <a:custGeom>
                              <a:avLst/>
                              <a:gdLst>
                                <a:gd name="connsiteX0" fmla="*/ 45893 w 58015"/>
                                <a:gd name="connsiteY0" fmla="*/ 0 h 25111"/>
                                <a:gd name="connsiteX1" fmla="*/ 10391 w 58015"/>
                                <a:gd name="connsiteY1" fmla="*/ 2598 h 25111"/>
                                <a:gd name="connsiteX2" fmla="*/ 0 w 58015"/>
                                <a:gd name="connsiteY2" fmla="*/ 14721 h 25111"/>
                                <a:gd name="connsiteX3" fmla="*/ 11257 w 58015"/>
                                <a:gd name="connsiteY3" fmla="*/ 25112 h 25111"/>
                                <a:gd name="connsiteX4" fmla="*/ 11257 w 58015"/>
                                <a:gd name="connsiteY4" fmla="*/ 25112 h 25111"/>
                                <a:gd name="connsiteX5" fmla="*/ 12123 w 58015"/>
                                <a:gd name="connsiteY5" fmla="*/ 25112 h 25111"/>
                                <a:gd name="connsiteX6" fmla="*/ 47625 w 58015"/>
                                <a:gd name="connsiteY6" fmla="*/ 22514 h 25111"/>
                                <a:gd name="connsiteX7" fmla="*/ 58016 w 58015"/>
                                <a:gd name="connsiteY7" fmla="*/ 10391 h 25111"/>
                                <a:gd name="connsiteX8" fmla="*/ 45893 w 58015"/>
                                <a:gd name="connsiteY8" fmla="*/ 0 h 2511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8015" h="25111">
                                  <a:moveTo>
                                    <a:pt x="45893" y="0"/>
                                  </a:moveTo>
                                  <a:lnTo>
                                    <a:pt x="10391" y="2598"/>
                                  </a:lnTo>
                                  <a:cubicBezTo>
                                    <a:pt x="4330" y="3464"/>
                                    <a:pt x="0" y="8659"/>
                                    <a:pt x="0" y="14721"/>
                                  </a:cubicBezTo>
                                  <a:cubicBezTo>
                                    <a:pt x="0" y="20782"/>
                                    <a:pt x="5196" y="25112"/>
                                    <a:pt x="11257" y="25112"/>
                                  </a:cubicBezTo>
                                  <a:lnTo>
                                    <a:pt x="11257" y="25112"/>
                                  </a:lnTo>
                                  <a:cubicBezTo>
                                    <a:pt x="11257" y="25112"/>
                                    <a:pt x="12123" y="25112"/>
                                    <a:pt x="12123" y="25112"/>
                                  </a:cubicBezTo>
                                  <a:lnTo>
                                    <a:pt x="47625" y="22514"/>
                                  </a:lnTo>
                                  <a:cubicBezTo>
                                    <a:pt x="53686" y="21648"/>
                                    <a:pt x="58016" y="16452"/>
                                    <a:pt x="58016" y="10391"/>
                                  </a:cubicBezTo>
                                  <a:cubicBezTo>
                                    <a:pt x="57150" y="4330"/>
                                    <a:pt x="51955" y="0"/>
                                    <a:pt x="45893" y="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Freeform 440">
                            <a:extLst>
                              <a:ext uri="{FF2B5EF4-FFF2-40B4-BE49-F238E27FC236}">
                                <a16:creationId xmlns:a16="http://schemas.microsoft.com/office/drawing/2014/main" id="{4A6AC2B6-6582-7641-95B0-5CCEBF59FAA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84329" y="5995886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6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2" y="121762"/>
                                    <a:pt x="56818" y="121762"/>
                                    <a:pt x="58550" y="120896"/>
                                  </a:cubicBezTo>
                                  <a:cubicBezTo>
                                    <a:pt x="64612" y="118298"/>
                                    <a:pt x="67209" y="111371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Freeform 441">
                            <a:extLst>
                              <a:ext uri="{FF2B5EF4-FFF2-40B4-BE49-F238E27FC236}">
                                <a16:creationId xmlns:a16="http://schemas.microsoft.com/office/drawing/2014/main" id="{C96D039E-AB51-7D43-89DC-5653E894E9F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38550" y="6117647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2" name="Freeform 442">
                            <a:extLst>
                              <a:ext uri="{FF2B5EF4-FFF2-40B4-BE49-F238E27FC236}">
                                <a16:creationId xmlns:a16="http://schemas.microsoft.com/office/drawing/2014/main" id="{1F46F90D-AE1F-0247-9B16-4759D61B1D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58015" y="5625284"/>
                              <a:ext cx="141254" cy="63738"/>
                            </a:xfrm>
                            <a:custGeom>
                              <a:avLst/>
                              <a:gdLst>
                                <a:gd name="connsiteX0" fmla="*/ 451 w 141254"/>
                                <a:gd name="connsiteY0" fmla="*/ 55945 h 63738"/>
                                <a:gd name="connsiteX1" fmla="*/ 10842 w 141254"/>
                                <a:gd name="connsiteY1" fmla="*/ 63738 h 63738"/>
                                <a:gd name="connsiteX2" fmla="*/ 14305 w 141254"/>
                                <a:gd name="connsiteY2" fmla="*/ 62872 h 63738"/>
                                <a:gd name="connsiteX3" fmla="*/ 133800 w 141254"/>
                                <a:gd name="connsiteY3" fmla="*/ 21308 h 63738"/>
                                <a:gd name="connsiteX4" fmla="*/ 140728 w 141254"/>
                                <a:gd name="connsiteY4" fmla="*/ 7454 h 63738"/>
                                <a:gd name="connsiteX5" fmla="*/ 126873 w 141254"/>
                                <a:gd name="connsiteY5" fmla="*/ 527 h 63738"/>
                                <a:gd name="connsiteX6" fmla="*/ 7378 w 141254"/>
                                <a:gd name="connsiteY6" fmla="*/ 42090 h 63738"/>
                                <a:gd name="connsiteX7" fmla="*/ 451 w 141254"/>
                                <a:gd name="connsiteY7" fmla="*/ 55945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254" h="63738">
                                  <a:moveTo>
                                    <a:pt x="451" y="55945"/>
                                  </a:moveTo>
                                  <a:cubicBezTo>
                                    <a:pt x="2182" y="60274"/>
                                    <a:pt x="6512" y="63738"/>
                                    <a:pt x="10842" y="63738"/>
                                  </a:cubicBezTo>
                                  <a:cubicBezTo>
                                    <a:pt x="11707" y="63738"/>
                                    <a:pt x="13439" y="63738"/>
                                    <a:pt x="14305" y="62872"/>
                                  </a:cubicBezTo>
                                  <a:lnTo>
                                    <a:pt x="133800" y="21308"/>
                                  </a:lnTo>
                                  <a:cubicBezTo>
                                    <a:pt x="139862" y="19577"/>
                                    <a:pt x="142460" y="12649"/>
                                    <a:pt x="140728" y="7454"/>
                                  </a:cubicBezTo>
                                  <a:cubicBezTo>
                                    <a:pt x="138996" y="1392"/>
                                    <a:pt x="132069" y="-1205"/>
                                    <a:pt x="126873" y="527"/>
                                  </a:cubicBezTo>
                                  <a:lnTo>
                                    <a:pt x="7378" y="42090"/>
                                  </a:lnTo>
                                  <a:cubicBezTo>
                                    <a:pt x="2182" y="43822"/>
                                    <a:pt x="-1281" y="49884"/>
                                    <a:pt x="451" y="559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3" name="Freeform 443">
                            <a:extLst>
                              <a:ext uri="{FF2B5EF4-FFF2-40B4-BE49-F238E27FC236}">
                                <a16:creationId xmlns:a16="http://schemas.microsoft.com/office/drawing/2014/main" id="{141B5308-A87D-284E-AFE9-E39C012D59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3703383" y="5888181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5222 w 36588"/>
                                <a:gd name="connsiteY0" fmla="*/ 109104 h 109104"/>
                                <a:gd name="connsiteX1" fmla="*/ 26953 w 36588"/>
                                <a:gd name="connsiteY1" fmla="*/ 109104 h 109104"/>
                                <a:gd name="connsiteX2" fmla="*/ 36478 w 36588"/>
                                <a:gd name="connsiteY2" fmla="*/ 96116 h 109104"/>
                                <a:gd name="connsiteX3" fmla="*/ 22624 w 36588"/>
                                <a:gd name="connsiteY3" fmla="*/ 9525 h 109104"/>
                                <a:gd name="connsiteX4" fmla="*/ 9635 w 36588"/>
                                <a:gd name="connsiteY4" fmla="*/ 0 h 109104"/>
                                <a:gd name="connsiteX5" fmla="*/ 110 w 36588"/>
                                <a:gd name="connsiteY5" fmla="*/ 12989 h 109104"/>
                                <a:gd name="connsiteX6" fmla="*/ 13965 w 36588"/>
                                <a:gd name="connsiteY6" fmla="*/ 99580 h 109104"/>
                                <a:gd name="connsiteX7" fmla="*/ 25222 w 36588"/>
                                <a:gd name="connsiteY7" fmla="*/ 109104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5222" y="109104"/>
                                  </a:moveTo>
                                  <a:cubicBezTo>
                                    <a:pt x="26088" y="109104"/>
                                    <a:pt x="26088" y="109104"/>
                                    <a:pt x="26953" y="109104"/>
                                  </a:cubicBezTo>
                                  <a:cubicBezTo>
                                    <a:pt x="33015" y="108239"/>
                                    <a:pt x="37344" y="102177"/>
                                    <a:pt x="36478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4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6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5697" y="104775"/>
                                    <a:pt x="20026" y="109104"/>
                                    <a:pt x="25222" y="1091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4" name="Freeform 444">
                            <a:extLst>
                              <a:ext uri="{FF2B5EF4-FFF2-40B4-BE49-F238E27FC236}">
                                <a16:creationId xmlns:a16="http://schemas.microsoft.com/office/drawing/2014/main" id="{C7D7815A-8DFB-E04D-87C8-03E491B5CCAD}"/>
                              </a:ext>
                            </a:extLst>
                          </wps:cNvPr>
                          <wps:cNvSpPr/>
                          <wps:spPr>
                            <a:xfrm>
                              <a:off x="3664947" y="6008963"/>
                              <a:ext cx="47650" cy="117343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446 h 117343"/>
                                <a:gd name="connsiteX1" fmla="*/ 446 w 47650"/>
                                <a:gd name="connsiteY1" fmla="*/ 14300 h 117343"/>
                                <a:gd name="connsiteX2" fmla="*/ 26423 w 47650"/>
                                <a:gd name="connsiteY2" fmla="*/ 109550 h 117343"/>
                                <a:gd name="connsiteX3" fmla="*/ 36814 w 47650"/>
                                <a:gd name="connsiteY3" fmla="*/ 117344 h 117343"/>
                                <a:gd name="connsiteX4" fmla="*/ 39412 w 47650"/>
                                <a:gd name="connsiteY4" fmla="*/ 117344 h 117343"/>
                                <a:gd name="connsiteX5" fmla="*/ 47205 w 47650"/>
                                <a:gd name="connsiteY5" fmla="*/ 103489 h 117343"/>
                                <a:gd name="connsiteX6" fmla="*/ 21228 w 47650"/>
                                <a:gd name="connsiteY6" fmla="*/ 8239 h 117343"/>
                                <a:gd name="connsiteX7" fmla="*/ 8239 w 47650"/>
                                <a:gd name="connsiteY7" fmla="*/ 446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343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6"/>
                                    <a:pt x="32484" y="117344"/>
                                    <a:pt x="36814" y="117344"/>
                                  </a:cubicBezTo>
                                  <a:cubicBezTo>
                                    <a:pt x="37680" y="117344"/>
                                    <a:pt x="38546" y="117344"/>
                                    <a:pt x="39412" y="117344"/>
                                  </a:cubicBezTo>
                                  <a:cubicBezTo>
                                    <a:pt x="45473" y="115612"/>
                                    <a:pt x="48937" y="109550"/>
                                    <a:pt x="47205" y="103489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5" name="Freeform 445">
                            <a:extLst>
                              <a:ext uri="{FF2B5EF4-FFF2-40B4-BE49-F238E27FC236}">
                                <a16:creationId xmlns:a16="http://schemas.microsoft.com/office/drawing/2014/main" id="{ABEE154D-93D9-4849-8B30-F7C892BA367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58986" y="5461288"/>
                              <a:ext cx="865" cy="8659"/>
                            </a:xfrm>
                            <a:custGeom>
                              <a:avLst/>
                              <a:gdLst>
                                <a:gd name="connsiteX0" fmla="*/ 866 w 865"/>
                                <a:gd name="connsiteY0" fmla="*/ 0 h 8659"/>
                                <a:gd name="connsiteX1" fmla="*/ 866 w 865"/>
                                <a:gd name="connsiteY1" fmla="*/ 0 h 8659"/>
                                <a:gd name="connsiteX2" fmla="*/ 0 w 865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" h="8659">
                                  <a:moveTo>
                                    <a:pt x="866" y="0"/>
                                  </a:moveTo>
                                  <a:lnTo>
                                    <a:pt x="866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6" name="Freeform 446">
                            <a:extLst>
                              <a:ext uri="{FF2B5EF4-FFF2-40B4-BE49-F238E27FC236}">
                                <a16:creationId xmlns:a16="http://schemas.microsoft.com/office/drawing/2014/main" id="{81C38A97-96B9-6948-BDF5-80CD491BDA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561815" y="5943931"/>
                              <a:ext cx="30112" cy="40365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5"/>
                                <a:gd name="connsiteX1" fmla="*/ 21316 w 30112"/>
                                <a:gd name="connsiteY1" fmla="*/ 6596 h 40365"/>
                                <a:gd name="connsiteX2" fmla="*/ 6596 w 30112"/>
                                <a:gd name="connsiteY2" fmla="*/ 534 h 40365"/>
                                <a:gd name="connsiteX3" fmla="*/ 534 w 30112"/>
                                <a:gd name="connsiteY3" fmla="*/ 15255 h 40365"/>
                                <a:gd name="connsiteX4" fmla="*/ 8327 w 30112"/>
                                <a:gd name="connsiteY4" fmla="*/ 33439 h 40365"/>
                                <a:gd name="connsiteX5" fmla="*/ 18718 w 30112"/>
                                <a:gd name="connsiteY5" fmla="*/ 40366 h 40365"/>
                                <a:gd name="connsiteX6" fmla="*/ 23048 w 30112"/>
                                <a:gd name="connsiteY6" fmla="*/ 39500 h 40365"/>
                                <a:gd name="connsiteX7" fmla="*/ 29109 w 30112"/>
                                <a:gd name="connsiteY7" fmla="*/ 24780 h 403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5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3"/>
                                    <a:pt x="31707" y="30841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7" name="Freeform 447">
                            <a:extLst>
                              <a:ext uri="{FF2B5EF4-FFF2-40B4-BE49-F238E27FC236}">
                                <a16:creationId xmlns:a16="http://schemas.microsoft.com/office/drawing/2014/main" id="{87925793-5F7D-7347-8701-5483B8288AA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223333" y="5425340"/>
                              <a:ext cx="29466" cy="48936"/>
                            </a:xfrm>
                            <a:custGeom>
                              <a:avLst/>
                              <a:gdLst>
                                <a:gd name="connsiteX0" fmla="*/ 8239 w 29466"/>
                                <a:gd name="connsiteY0" fmla="*/ 446 h 48936"/>
                                <a:gd name="connsiteX1" fmla="*/ 446 w 29466"/>
                                <a:gd name="connsiteY1" fmla="*/ 14301 h 48936"/>
                                <a:gd name="connsiteX2" fmla="*/ 8239 w 29466"/>
                                <a:gd name="connsiteY2" fmla="*/ 41143 h 48936"/>
                                <a:gd name="connsiteX3" fmla="*/ 18630 w 29466"/>
                                <a:gd name="connsiteY3" fmla="*/ 48937 h 48936"/>
                                <a:gd name="connsiteX4" fmla="*/ 21228 w 29466"/>
                                <a:gd name="connsiteY4" fmla="*/ 48937 h 48936"/>
                                <a:gd name="connsiteX5" fmla="*/ 29021 w 29466"/>
                                <a:gd name="connsiteY5" fmla="*/ 35082 h 48936"/>
                                <a:gd name="connsiteX6" fmla="*/ 21228 w 29466"/>
                                <a:gd name="connsiteY6" fmla="*/ 8239 h 48936"/>
                                <a:gd name="connsiteX7" fmla="*/ 8239 w 29466"/>
                                <a:gd name="connsiteY7" fmla="*/ 446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466" h="48936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8239" y="41143"/>
                                  </a:lnTo>
                                  <a:cubicBezTo>
                                    <a:pt x="9971" y="46339"/>
                                    <a:pt x="14300" y="48937"/>
                                    <a:pt x="18630" y="48937"/>
                                  </a:cubicBezTo>
                                  <a:cubicBezTo>
                                    <a:pt x="19496" y="48937"/>
                                    <a:pt x="20362" y="48937"/>
                                    <a:pt x="21228" y="48937"/>
                                  </a:cubicBezTo>
                                  <a:cubicBezTo>
                                    <a:pt x="27289" y="47205"/>
                                    <a:pt x="30753" y="41143"/>
                                    <a:pt x="29021" y="35082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8" name="Freeform 448">
                            <a:extLst>
                              <a:ext uri="{FF2B5EF4-FFF2-40B4-BE49-F238E27FC236}">
                                <a16:creationId xmlns:a16="http://schemas.microsoft.com/office/drawing/2014/main" id="{26C44496-284A-E942-9672-248AAC82D66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29965" y="6526776"/>
                              <a:ext cx="48516" cy="117343"/>
                            </a:xfrm>
                            <a:custGeom>
                              <a:avLst/>
                              <a:gdLst>
                                <a:gd name="connsiteX0" fmla="*/ 27289 w 48516"/>
                                <a:gd name="connsiteY0" fmla="*/ 109551 h 117343"/>
                                <a:gd name="connsiteX1" fmla="*/ 37680 w 48516"/>
                                <a:gd name="connsiteY1" fmla="*/ 117344 h 117343"/>
                                <a:gd name="connsiteX2" fmla="*/ 40278 w 48516"/>
                                <a:gd name="connsiteY2" fmla="*/ 117344 h 117343"/>
                                <a:gd name="connsiteX3" fmla="*/ 48071 w 48516"/>
                                <a:gd name="connsiteY3" fmla="*/ 103489 h 117343"/>
                                <a:gd name="connsiteX4" fmla="*/ 22094 w 48516"/>
                                <a:gd name="connsiteY4" fmla="*/ 8239 h 117343"/>
                                <a:gd name="connsiteX5" fmla="*/ 8239 w 48516"/>
                                <a:gd name="connsiteY5" fmla="*/ 446 h 117343"/>
                                <a:gd name="connsiteX6" fmla="*/ 446 w 48516"/>
                                <a:gd name="connsiteY6" fmla="*/ 14301 h 117343"/>
                                <a:gd name="connsiteX7" fmla="*/ 27289 w 48516"/>
                                <a:gd name="connsiteY7" fmla="*/ 109551 h 11734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343">
                                  <a:moveTo>
                                    <a:pt x="27289" y="109551"/>
                                  </a:moveTo>
                                  <a:cubicBezTo>
                                    <a:pt x="29021" y="114746"/>
                                    <a:pt x="33350" y="117344"/>
                                    <a:pt x="37680" y="117344"/>
                                  </a:cubicBezTo>
                                  <a:cubicBezTo>
                                    <a:pt x="38546" y="117344"/>
                                    <a:pt x="39412" y="117344"/>
                                    <a:pt x="40278" y="117344"/>
                                  </a:cubicBezTo>
                                  <a:cubicBezTo>
                                    <a:pt x="46339" y="115612"/>
                                    <a:pt x="49803" y="109551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27289" y="109551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9" name="Freeform 449">
                            <a:extLst>
                              <a:ext uri="{FF2B5EF4-FFF2-40B4-BE49-F238E27FC236}">
                                <a16:creationId xmlns:a16="http://schemas.microsoft.com/office/drawing/2014/main" id="{4822A1A4-9A66-BB48-BEEB-02B6EBD5220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05393" y="6558067"/>
                              <a:ext cx="105430" cy="168313"/>
                            </a:xfrm>
                            <a:custGeom>
                              <a:avLst/>
                              <a:gdLst>
                                <a:gd name="connsiteX0" fmla="*/ 94712 w 105430"/>
                                <a:gd name="connsiteY0" fmla="*/ 168314 h 168313"/>
                                <a:gd name="connsiteX1" fmla="*/ 99907 w 105430"/>
                                <a:gd name="connsiteY1" fmla="*/ 166582 h 168313"/>
                                <a:gd name="connsiteX2" fmla="*/ 104237 w 105430"/>
                                <a:gd name="connsiteY2" fmla="*/ 151862 h 168313"/>
                                <a:gd name="connsiteX3" fmla="*/ 20243 w 105430"/>
                                <a:gd name="connsiteY3" fmla="*/ 5523 h 168313"/>
                                <a:gd name="connsiteX4" fmla="*/ 5523 w 105430"/>
                                <a:gd name="connsiteY4" fmla="*/ 1193 h 168313"/>
                                <a:gd name="connsiteX5" fmla="*/ 1193 w 105430"/>
                                <a:gd name="connsiteY5" fmla="*/ 15914 h 168313"/>
                                <a:gd name="connsiteX6" fmla="*/ 85187 w 105430"/>
                                <a:gd name="connsiteY6" fmla="*/ 162252 h 168313"/>
                                <a:gd name="connsiteX7" fmla="*/ 94712 w 105430"/>
                                <a:gd name="connsiteY7" fmla="*/ 168314 h 1683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8313">
                                  <a:moveTo>
                                    <a:pt x="94712" y="168314"/>
                                  </a:moveTo>
                                  <a:cubicBezTo>
                                    <a:pt x="96443" y="168314"/>
                                    <a:pt x="98175" y="167448"/>
                                    <a:pt x="99907" y="166582"/>
                                  </a:cubicBezTo>
                                  <a:cubicBezTo>
                                    <a:pt x="105102" y="163119"/>
                                    <a:pt x="106834" y="157057"/>
                                    <a:pt x="104237" y="151862"/>
                                  </a:cubicBezTo>
                                  <a:lnTo>
                                    <a:pt x="20243" y="5523"/>
                                  </a:lnTo>
                                  <a:cubicBezTo>
                                    <a:pt x="17646" y="328"/>
                                    <a:pt x="10718" y="-1404"/>
                                    <a:pt x="5523" y="1193"/>
                                  </a:cubicBezTo>
                                  <a:cubicBezTo>
                                    <a:pt x="328" y="4657"/>
                                    <a:pt x="-1404" y="10718"/>
                                    <a:pt x="1193" y="15914"/>
                                  </a:cubicBezTo>
                                  <a:lnTo>
                                    <a:pt x="85187" y="162252"/>
                                  </a:lnTo>
                                  <a:cubicBezTo>
                                    <a:pt x="87784" y="166582"/>
                                    <a:pt x="91248" y="168314"/>
                                    <a:pt x="94712" y="1683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0" name="Freeform 450">
                            <a:extLst>
                              <a:ext uri="{FF2B5EF4-FFF2-40B4-BE49-F238E27FC236}">
                                <a16:creationId xmlns:a16="http://schemas.microsoft.com/office/drawing/2014/main" id="{213A9BC1-852E-ED43-B0B0-B9FE3110852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15016" y="6650398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3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5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4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1" name="Freeform 451">
                            <a:extLst>
                              <a:ext uri="{FF2B5EF4-FFF2-40B4-BE49-F238E27FC236}">
                                <a16:creationId xmlns:a16="http://schemas.microsoft.com/office/drawing/2014/main" id="{A3120BEE-CEFF-F04C-B0E6-EFB3B7C7174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15092" y="6220537"/>
                              <a:ext cx="139384" cy="81548"/>
                            </a:xfrm>
                            <a:custGeom>
                              <a:avLst/>
                              <a:gdLst>
                                <a:gd name="connsiteX0" fmla="*/ 137833 w 139384"/>
                                <a:gd name="connsiteY0" fmla="*/ 6214 h 81548"/>
                                <a:gd name="connsiteX1" fmla="*/ 123112 w 139384"/>
                                <a:gd name="connsiteY1" fmla="*/ 1019 h 81548"/>
                                <a:gd name="connsiteX2" fmla="*/ 6215 w 139384"/>
                                <a:gd name="connsiteY2" fmla="*/ 60767 h 81548"/>
                                <a:gd name="connsiteX3" fmla="*/ 1019 w 139384"/>
                                <a:gd name="connsiteY3" fmla="*/ 75487 h 81548"/>
                                <a:gd name="connsiteX4" fmla="*/ 10544 w 139384"/>
                                <a:gd name="connsiteY4" fmla="*/ 81549 h 81548"/>
                                <a:gd name="connsiteX5" fmla="*/ 10544 w 139384"/>
                                <a:gd name="connsiteY5" fmla="*/ 81549 h 81548"/>
                                <a:gd name="connsiteX6" fmla="*/ 15740 w 139384"/>
                                <a:gd name="connsiteY6" fmla="*/ 80683 h 81548"/>
                                <a:gd name="connsiteX7" fmla="*/ 132637 w 139384"/>
                                <a:gd name="connsiteY7" fmla="*/ 20935 h 81548"/>
                                <a:gd name="connsiteX8" fmla="*/ 137833 w 139384"/>
                                <a:gd name="connsiteY8" fmla="*/ 6214 h 8154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384" h="81548">
                                  <a:moveTo>
                                    <a:pt x="137833" y="6214"/>
                                  </a:moveTo>
                                  <a:cubicBezTo>
                                    <a:pt x="135235" y="1019"/>
                                    <a:pt x="128308" y="-1579"/>
                                    <a:pt x="123112" y="1019"/>
                                  </a:cubicBezTo>
                                  <a:lnTo>
                                    <a:pt x="6215" y="60767"/>
                                  </a:lnTo>
                                  <a:cubicBezTo>
                                    <a:pt x="1019" y="63365"/>
                                    <a:pt x="-1579" y="70292"/>
                                    <a:pt x="1019" y="75487"/>
                                  </a:cubicBezTo>
                                  <a:cubicBezTo>
                                    <a:pt x="2751" y="78951"/>
                                    <a:pt x="7081" y="81549"/>
                                    <a:pt x="10544" y="81549"/>
                                  </a:cubicBezTo>
                                  <a:lnTo>
                                    <a:pt x="10544" y="81549"/>
                                  </a:lnTo>
                                  <a:cubicBezTo>
                                    <a:pt x="12276" y="81549"/>
                                    <a:pt x="14008" y="81549"/>
                                    <a:pt x="15740" y="80683"/>
                                  </a:cubicBezTo>
                                  <a:lnTo>
                                    <a:pt x="132637" y="20935"/>
                                  </a:lnTo>
                                  <a:cubicBezTo>
                                    <a:pt x="138699" y="18337"/>
                                    <a:pt x="141296" y="12276"/>
                                    <a:pt x="137833" y="621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2" name="Freeform 452">
                            <a:extLst>
                              <a:ext uri="{FF2B5EF4-FFF2-40B4-BE49-F238E27FC236}">
                                <a16:creationId xmlns:a16="http://schemas.microsoft.com/office/drawing/2014/main" id="{F21F2F69-033D-E249-A3E5-F2569CC22DF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15260" y="6738099"/>
                              <a:ext cx="48435" cy="42834"/>
                            </a:xfrm>
                            <a:custGeom>
                              <a:avLst/>
                              <a:gdLst>
                                <a:gd name="connsiteX0" fmla="*/ 37639 w 48435"/>
                                <a:gd name="connsiteY0" fmla="*/ 42835 h 42834"/>
                                <a:gd name="connsiteX1" fmla="*/ 46299 w 48435"/>
                                <a:gd name="connsiteY1" fmla="*/ 38505 h 42834"/>
                                <a:gd name="connsiteX2" fmla="*/ 44567 w 48435"/>
                                <a:gd name="connsiteY2" fmla="*/ 22919 h 42834"/>
                                <a:gd name="connsiteX3" fmla="*/ 17723 w 48435"/>
                                <a:gd name="connsiteY3" fmla="*/ 2137 h 42834"/>
                                <a:gd name="connsiteX4" fmla="*/ 2137 w 48435"/>
                                <a:gd name="connsiteY4" fmla="*/ 3869 h 42834"/>
                                <a:gd name="connsiteX5" fmla="*/ 3869 w 48435"/>
                                <a:gd name="connsiteY5" fmla="*/ 19456 h 42834"/>
                                <a:gd name="connsiteX6" fmla="*/ 30712 w 48435"/>
                                <a:gd name="connsiteY6" fmla="*/ 40237 h 42834"/>
                                <a:gd name="connsiteX7" fmla="*/ 37639 w 48435"/>
                                <a:gd name="connsiteY7" fmla="*/ 42835 h 4283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4">
                                  <a:moveTo>
                                    <a:pt x="37639" y="42835"/>
                                  </a:moveTo>
                                  <a:cubicBezTo>
                                    <a:pt x="41103" y="42835"/>
                                    <a:pt x="44567" y="41103"/>
                                    <a:pt x="46299" y="38505"/>
                                  </a:cubicBezTo>
                                  <a:cubicBezTo>
                                    <a:pt x="49762" y="34176"/>
                                    <a:pt x="48896" y="26383"/>
                                    <a:pt x="44567" y="22919"/>
                                  </a:cubicBezTo>
                                  <a:lnTo>
                                    <a:pt x="17723" y="2137"/>
                                  </a:lnTo>
                                  <a:cubicBezTo>
                                    <a:pt x="12528" y="-1326"/>
                                    <a:pt x="6467" y="-461"/>
                                    <a:pt x="2137" y="3869"/>
                                  </a:cubicBezTo>
                                  <a:cubicBezTo>
                                    <a:pt x="-1326" y="9065"/>
                                    <a:pt x="-460" y="15992"/>
                                    <a:pt x="3869" y="19456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2835"/>
                                    <a:pt x="35042" y="42835"/>
                                    <a:pt x="37639" y="428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3" name="Freeform 453">
                            <a:extLst>
                              <a:ext uri="{FF2B5EF4-FFF2-40B4-BE49-F238E27FC236}">
                                <a16:creationId xmlns:a16="http://schemas.microsoft.com/office/drawing/2014/main" id="{60E11FEE-0665-B443-A5E3-4F424A4A09B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04434" y="6634595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4" name="Freeform 454">
                            <a:extLst>
                              <a:ext uri="{FF2B5EF4-FFF2-40B4-BE49-F238E27FC236}">
                                <a16:creationId xmlns:a16="http://schemas.microsoft.com/office/drawing/2014/main" id="{040C0E7C-F9AE-9248-8253-A7FB09A096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9347" y="6512833"/>
                              <a:ext cx="65614" cy="121761"/>
                            </a:xfrm>
                            <a:custGeom>
                              <a:avLst/>
                              <a:gdLst>
                                <a:gd name="connsiteX0" fmla="*/ 64612 w 65614"/>
                                <a:gd name="connsiteY0" fmla="*/ 106175 h 121761"/>
                                <a:gd name="connsiteX1" fmla="*/ 21316 w 65614"/>
                                <a:gd name="connsiteY1" fmla="*/ 6596 h 121761"/>
                                <a:gd name="connsiteX2" fmla="*/ 6596 w 65614"/>
                                <a:gd name="connsiteY2" fmla="*/ 534 h 121761"/>
                                <a:gd name="connsiteX3" fmla="*/ 534 w 65614"/>
                                <a:gd name="connsiteY3" fmla="*/ 15255 h 121761"/>
                                <a:gd name="connsiteX4" fmla="*/ 43830 w 65614"/>
                                <a:gd name="connsiteY4" fmla="*/ 114834 h 121761"/>
                                <a:gd name="connsiteX5" fmla="*/ 54221 w 65614"/>
                                <a:gd name="connsiteY5" fmla="*/ 121762 h 121761"/>
                                <a:gd name="connsiteX6" fmla="*/ 58550 w 65614"/>
                                <a:gd name="connsiteY6" fmla="*/ 120895 h 121761"/>
                                <a:gd name="connsiteX7" fmla="*/ 64612 w 65614"/>
                                <a:gd name="connsiteY7" fmla="*/ 106175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614" h="121761">
                                  <a:moveTo>
                                    <a:pt x="64612" y="106175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2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3" y="121762"/>
                                    <a:pt x="56818" y="121762"/>
                                    <a:pt x="58550" y="120895"/>
                                  </a:cubicBezTo>
                                  <a:cubicBezTo>
                                    <a:pt x="64612" y="118298"/>
                                    <a:pt x="67209" y="112236"/>
                                    <a:pt x="64612" y="1061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5" name="Freeform 455">
                            <a:extLst>
                              <a:ext uri="{FF2B5EF4-FFF2-40B4-BE49-F238E27FC236}">
                                <a16:creationId xmlns:a16="http://schemas.microsoft.com/office/drawing/2014/main" id="{27D9668F-1EE6-CA4B-BEF3-5DE6C6ECFDF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1300" y="6708413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9615 w 58448"/>
                                <a:gd name="connsiteY0" fmla="*/ 56068 h 59531"/>
                                <a:gd name="connsiteX1" fmla="*/ 47409 w 58448"/>
                                <a:gd name="connsiteY1" fmla="*/ 59531 h 59531"/>
                                <a:gd name="connsiteX2" fmla="*/ 55202 w 58448"/>
                                <a:gd name="connsiteY2" fmla="*/ 56068 h 59531"/>
                                <a:gd name="connsiteX3" fmla="*/ 55202 w 58448"/>
                                <a:gd name="connsiteY3" fmla="*/ 40482 h 59531"/>
                                <a:gd name="connsiteX4" fmla="*/ 18833 w 58448"/>
                                <a:gd name="connsiteY4" fmla="*/ 3247 h 59531"/>
                                <a:gd name="connsiteX5" fmla="*/ 3247 w 58448"/>
                                <a:gd name="connsiteY5" fmla="*/ 3247 h 59531"/>
                                <a:gd name="connsiteX6" fmla="*/ 3247 w 58448"/>
                                <a:gd name="connsiteY6" fmla="*/ 18834 h 59531"/>
                                <a:gd name="connsiteX7" fmla="*/ 39615 w 58448"/>
                                <a:gd name="connsiteY7" fmla="*/ 56068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9615" y="56068"/>
                                  </a:moveTo>
                                  <a:cubicBezTo>
                                    <a:pt x="41347" y="58666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6"/>
                                    <a:pt x="55202" y="56068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2"/>
                                  </a:cubicBez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4"/>
                                  </a:cubicBezTo>
                                  <a:lnTo>
                                    <a:pt x="39615" y="5606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6" name="Freeform 456">
                            <a:extLst>
                              <a:ext uri="{FF2B5EF4-FFF2-40B4-BE49-F238E27FC236}">
                                <a16:creationId xmlns:a16="http://schemas.microsoft.com/office/drawing/2014/main" id="{6EACB642-13E2-0748-99B0-6361BD1AA0A4}"/>
                              </a:ext>
                            </a:extLst>
                          </wps:cNvPr>
                          <wps:cNvSpPr/>
                          <wps:spPr>
                            <a:xfrm>
                              <a:off x="3881482" y="6049719"/>
                              <a:ext cx="42339" cy="110358"/>
                            </a:xfrm>
                            <a:custGeom>
                              <a:avLst/>
                              <a:gdLst>
                                <a:gd name="connsiteX0" fmla="*/ 8181 w 42339"/>
                                <a:gd name="connsiteY0" fmla="*/ 110358 h 110358"/>
                                <a:gd name="connsiteX1" fmla="*/ 10779 w 42339"/>
                                <a:gd name="connsiteY1" fmla="*/ 110358 h 110358"/>
                                <a:gd name="connsiteX2" fmla="*/ 21170 w 42339"/>
                                <a:gd name="connsiteY2" fmla="*/ 101699 h 110358"/>
                                <a:gd name="connsiteX3" fmla="*/ 41952 w 42339"/>
                                <a:gd name="connsiteY3" fmla="*/ 13377 h 110358"/>
                                <a:gd name="connsiteX4" fmla="*/ 34158 w 42339"/>
                                <a:gd name="connsiteY4" fmla="*/ 388 h 110358"/>
                                <a:gd name="connsiteX5" fmla="*/ 21170 w 42339"/>
                                <a:gd name="connsiteY5" fmla="*/ 8181 h 110358"/>
                                <a:gd name="connsiteX6" fmla="*/ 388 w 42339"/>
                                <a:gd name="connsiteY6" fmla="*/ 96504 h 110358"/>
                                <a:gd name="connsiteX7" fmla="*/ 8181 w 42339"/>
                                <a:gd name="connsiteY7" fmla="*/ 110358 h 11035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2339" h="110358">
                                  <a:moveTo>
                                    <a:pt x="8181" y="110358"/>
                                  </a:moveTo>
                                  <a:cubicBezTo>
                                    <a:pt x="9047" y="110358"/>
                                    <a:pt x="9913" y="110358"/>
                                    <a:pt x="10779" y="110358"/>
                                  </a:cubicBezTo>
                                  <a:cubicBezTo>
                                    <a:pt x="15974" y="110358"/>
                                    <a:pt x="20304" y="106895"/>
                                    <a:pt x="21170" y="101699"/>
                                  </a:cubicBezTo>
                                  <a:lnTo>
                                    <a:pt x="41952" y="13377"/>
                                  </a:lnTo>
                                  <a:cubicBezTo>
                                    <a:pt x="43683" y="7315"/>
                                    <a:pt x="39354" y="1254"/>
                                    <a:pt x="34158" y="388"/>
                                  </a:cubicBezTo>
                                  <a:cubicBezTo>
                                    <a:pt x="28097" y="-1344"/>
                                    <a:pt x="22036" y="2986"/>
                                    <a:pt x="21170" y="8181"/>
                                  </a:cubicBezTo>
                                  <a:lnTo>
                                    <a:pt x="388" y="96504"/>
                                  </a:lnTo>
                                  <a:cubicBezTo>
                                    <a:pt x="-1344" y="103431"/>
                                    <a:pt x="2986" y="109492"/>
                                    <a:pt x="8181" y="110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7" name="Freeform 457">
                            <a:extLst>
                              <a:ext uri="{FF2B5EF4-FFF2-40B4-BE49-F238E27FC236}">
                                <a16:creationId xmlns:a16="http://schemas.microsoft.com/office/drawing/2014/main" id="{3C3B30D8-CF06-A441-B98C-DBC1B8457E05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53741" y="5590495"/>
                              <a:ext cx="205357" cy="101990"/>
                            </a:xfrm>
                            <a:custGeom>
                              <a:avLst/>
                              <a:gdLst>
                                <a:gd name="connsiteX0" fmla="*/ 0 w 205357"/>
                                <a:gd name="connsiteY0" fmla="*/ 4143 h 101990"/>
                                <a:gd name="connsiteX1" fmla="*/ 5196 w 205357"/>
                                <a:gd name="connsiteY1" fmla="*/ 21461 h 101990"/>
                                <a:gd name="connsiteX2" fmla="*/ 189634 w 205357"/>
                                <a:gd name="connsiteY2" fmla="*/ 101125 h 101990"/>
                                <a:gd name="connsiteX3" fmla="*/ 193964 w 205357"/>
                                <a:gd name="connsiteY3" fmla="*/ 101991 h 101990"/>
                                <a:gd name="connsiteX4" fmla="*/ 204355 w 205357"/>
                                <a:gd name="connsiteY4" fmla="*/ 95063 h 101990"/>
                                <a:gd name="connsiteX5" fmla="*/ 198293 w 205357"/>
                                <a:gd name="connsiteY5" fmla="*/ 80343 h 101990"/>
                                <a:gd name="connsiteX6" fmla="*/ 12989 w 205357"/>
                                <a:gd name="connsiteY6" fmla="*/ 679 h 101990"/>
                                <a:gd name="connsiteX7" fmla="*/ 0 w 205357"/>
                                <a:gd name="connsiteY7" fmla="*/ 4143 h 10199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05357" h="101990">
                                  <a:moveTo>
                                    <a:pt x="0" y="4143"/>
                                  </a:moveTo>
                                  <a:cubicBezTo>
                                    <a:pt x="1732" y="10204"/>
                                    <a:pt x="3464" y="15400"/>
                                    <a:pt x="5196" y="21461"/>
                                  </a:cubicBezTo>
                                  <a:lnTo>
                                    <a:pt x="189634" y="101125"/>
                                  </a:lnTo>
                                  <a:cubicBezTo>
                                    <a:pt x="191366" y="101991"/>
                                    <a:pt x="192232" y="101991"/>
                                    <a:pt x="193964" y="101991"/>
                                  </a:cubicBezTo>
                                  <a:cubicBezTo>
                                    <a:pt x="198293" y="101991"/>
                                    <a:pt x="202623" y="99393"/>
                                    <a:pt x="204355" y="95063"/>
                                  </a:cubicBezTo>
                                  <a:cubicBezTo>
                                    <a:pt x="206952" y="89868"/>
                                    <a:pt x="204355" y="82941"/>
                                    <a:pt x="198293" y="80343"/>
                                  </a:cubicBezTo>
                                  <a:lnTo>
                                    <a:pt x="12989" y="679"/>
                                  </a:lnTo>
                                  <a:cubicBezTo>
                                    <a:pt x="7793" y="-1052"/>
                                    <a:pt x="2598" y="679"/>
                                    <a:pt x="0" y="414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8" name="Freeform 458">
                            <a:extLst>
                              <a:ext uri="{FF2B5EF4-FFF2-40B4-BE49-F238E27FC236}">
                                <a16:creationId xmlns:a16="http://schemas.microsoft.com/office/drawing/2014/main" id="{944F00C2-8AE8-224D-87CE-F28CC4084DB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10057" y="6005557"/>
                              <a:ext cx="25021" cy="36888"/>
                            </a:xfrm>
                            <a:custGeom>
                              <a:avLst/>
                              <a:gdLst>
                                <a:gd name="connsiteX0" fmla="*/ 21170 w 25021"/>
                                <a:gd name="connsiteY0" fmla="*/ 28963 h 36888"/>
                                <a:gd name="connsiteX1" fmla="*/ 24633 w 25021"/>
                                <a:gd name="connsiteY1" fmla="*/ 13376 h 36888"/>
                                <a:gd name="connsiteX2" fmla="*/ 16840 w 25021"/>
                                <a:gd name="connsiteY2" fmla="*/ 388 h 36888"/>
                                <a:gd name="connsiteX3" fmla="*/ 3851 w 25021"/>
                                <a:gd name="connsiteY3" fmla="*/ 8181 h 36888"/>
                                <a:gd name="connsiteX4" fmla="*/ 388 w 25021"/>
                                <a:gd name="connsiteY4" fmla="*/ 23767 h 36888"/>
                                <a:gd name="connsiteX5" fmla="*/ 8181 w 25021"/>
                                <a:gd name="connsiteY5" fmla="*/ 36756 h 36888"/>
                                <a:gd name="connsiteX6" fmla="*/ 10779 w 25021"/>
                                <a:gd name="connsiteY6" fmla="*/ 36756 h 36888"/>
                                <a:gd name="connsiteX7" fmla="*/ 21170 w 25021"/>
                                <a:gd name="connsiteY7" fmla="*/ 28963 h 3688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5021" h="36888">
                                  <a:moveTo>
                                    <a:pt x="21170" y="28963"/>
                                  </a:moveTo>
                                  <a:lnTo>
                                    <a:pt x="24633" y="13376"/>
                                  </a:lnTo>
                                  <a:cubicBezTo>
                                    <a:pt x="26365" y="7315"/>
                                    <a:pt x="22036" y="1254"/>
                                    <a:pt x="16840" y="388"/>
                                  </a:cubicBezTo>
                                  <a:cubicBezTo>
                                    <a:pt x="10779" y="-1344"/>
                                    <a:pt x="4717" y="2986"/>
                                    <a:pt x="3851" y="8181"/>
                                  </a:cubicBezTo>
                                  <a:lnTo>
                                    <a:pt x="388" y="23767"/>
                                  </a:lnTo>
                                  <a:cubicBezTo>
                                    <a:pt x="-1344" y="29829"/>
                                    <a:pt x="2986" y="35890"/>
                                    <a:pt x="8181" y="36756"/>
                                  </a:cubicBezTo>
                                  <a:cubicBezTo>
                                    <a:pt x="9047" y="36756"/>
                                    <a:pt x="9913" y="36756"/>
                                    <a:pt x="10779" y="36756"/>
                                  </a:cubicBezTo>
                                  <a:cubicBezTo>
                                    <a:pt x="15974" y="37622"/>
                                    <a:pt x="20304" y="34158"/>
                                    <a:pt x="21170" y="2896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9" name="Freeform 459">
                            <a:extLst>
                              <a:ext uri="{FF2B5EF4-FFF2-40B4-BE49-F238E27FC236}">
                                <a16:creationId xmlns:a16="http://schemas.microsoft.com/office/drawing/2014/main" id="{DFEDB257-3DA7-504A-81D3-F129AD044A3B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34164" y="6076423"/>
                              <a:ext cx="37421" cy="65469"/>
                            </a:xfrm>
                            <a:custGeom>
                              <a:avLst/>
                              <a:gdLst>
                                <a:gd name="connsiteX0" fmla="*/ 7454 w 37421"/>
                                <a:gd name="connsiteY0" fmla="*/ 64604 h 65469"/>
                                <a:gd name="connsiteX1" fmla="*/ 10918 w 37421"/>
                                <a:gd name="connsiteY1" fmla="*/ 65470 h 65469"/>
                                <a:gd name="connsiteX2" fmla="*/ 21308 w 37421"/>
                                <a:gd name="connsiteY2" fmla="*/ 58543 h 65469"/>
                                <a:gd name="connsiteX3" fmla="*/ 36895 w 37421"/>
                                <a:gd name="connsiteY3" fmla="*/ 14382 h 65469"/>
                                <a:gd name="connsiteX4" fmla="*/ 29967 w 37421"/>
                                <a:gd name="connsiteY4" fmla="*/ 527 h 65469"/>
                                <a:gd name="connsiteX5" fmla="*/ 16113 w 37421"/>
                                <a:gd name="connsiteY5" fmla="*/ 7454 h 65469"/>
                                <a:gd name="connsiteX6" fmla="*/ 527 w 37421"/>
                                <a:gd name="connsiteY6" fmla="*/ 51616 h 65469"/>
                                <a:gd name="connsiteX7" fmla="*/ 7454 w 37421"/>
                                <a:gd name="connsiteY7" fmla="*/ 64604 h 6546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7421" h="65469">
                                  <a:moveTo>
                                    <a:pt x="7454" y="64604"/>
                                  </a:moveTo>
                                  <a:cubicBezTo>
                                    <a:pt x="8320" y="64604"/>
                                    <a:pt x="10052" y="65470"/>
                                    <a:pt x="10918" y="65470"/>
                                  </a:cubicBezTo>
                                  <a:cubicBezTo>
                                    <a:pt x="15247" y="65470"/>
                                    <a:pt x="19577" y="62872"/>
                                    <a:pt x="21308" y="58543"/>
                                  </a:cubicBezTo>
                                  <a:lnTo>
                                    <a:pt x="36895" y="14382"/>
                                  </a:lnTo>
                                  <a:cubicBezTo>
                                    <a:pt x="38627" y="8320"/>
                                    <a:pt x="36029" y="2259"/>
                                    <a:pt x="29967" y="527"/>
                                  </a:cubicBezTo>
                                  <a:cubicBezTo>
                                    <a:pt x="23906" y="-1205"/>
                                    <a:pt x="17845" y="1393"/>
                                    <a:pt x="16113" y="7454"/>
                                  </a:cubicBezTo>
                                  <a:lnTo>
                                    <a:pt x="527" y="51616"/>
                                  </a:lnTo>
                                  <a:cubicBezTo>
                                    <a:pt x="-1205" y="56811"/>
                                    <a:pt x="1393" y="62872"/>
                                    <a:pt x="7454" y="646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0" name="Freeform 460">
                            <a:extLst>
                              <a:ext uri="{FF2B5EF4-FFF2-40B4-BE49-F238E27FC236}">
                                <a16:creationId xmlns:a16="http://schemas.microsoft.com/office/drawing/2014/main" id="{2552DA79-BCDC-F94E-B32F-CD79E9AA98E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93167" y="6643715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97387 w 115110"/>
                                <a:gd name="connsiteY0" fmla="*/ 92192 h 94789"/>
                                <a:gd name="connsiteX1" fmla="*/ 104315 w 115110"/>
                                <a:gd name="connsiteY1" fmla="*/ 94790 h 94789"/>
                                <a:gd name="connsiteX2" fmla="*/ 104315 w 115110"/>
                                <a:gd name="connsiteY2" fmla="*/ 94790 h 94789"/>
                                <a:gd name="connsiteX3" fmla="*/ 112974 w 115110"/>
                                <a:gd name="connsiteY3" fmla="*/ 90460 h 94789"/>
                                <a:gd name="connsiteX4" fmla="*/ 111242 w 115110"/>
                                <a:gd name="connsiteY4" fmla="*/ 74874 h 94789"/>
                                <a:gd name="connsiteX5" fmla="*/ 17724 w 115110"/>
                                <a:gd name="connsiteY5" fmla="*/ 2137 h 94789"/>
                                <a:gd name="connsiteX6" fmla="*/ 2137 w 115110"/>
                                <a:gd name="connsiteY6" fmla="*/ 3869 h 94789"/>
                                <a:gd name="connsiteX7" fmla="*/ 3869 w 115110"/>
                                <a:gd name="connsiteY7" fmla="*/ 19455 h 94789"/>
                                <a:gd name="connsiteX8" fmla="*/ 97387 w 115110"/>
                                <a:gd name="connsiteY8" fmla="*/ 92192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97387" y="92192"/>
                                  </a:moveTo>
                                  <a:cubicBezTo>
                                    <a:pt x="99119" y="93923"/>
                                    <a:pt x="101717" y="94790"/>
                                    <a:pt x="104315" y="94790"/>
                                  </a:cubicBezTo>
                                  <a:lnTo>
                                    <a:pt x="104315" y="94790"/>
                                  </a:lnTo>
                                  <a:cubicBezTo>
                                    <a:pt x="107778" y="94790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4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7"/>
                                    <a:pt x="5601" y="-460"/>
                                    <a:pt x="2137" y="3869"/>
                                  </a:cubicBezTo>
                                  <a:cubicBezTo>
                                    <a:pt x="-1326" y="9064"/>
                                    <a:pt x="-460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1" name="Freeform 461">
                            <a:extLst>
                              <a:ext uri="{FF2B5EF4-FFF2-40B4-BE49-F238E27FC236}">
                                <a16:creationId xmlns:a16="http://schemas.microsoft.com/office/drawing/2014/main" id="{3CF97036-C981-9A46-85A9-08BE5C8D6891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69294" y="6127711"/>
                              <a:ext cx="41924" cy="59209"/>
                            </a:xfrm>
                            <a:custGeom>
                              <a:avLst/>
                              <a:gdLst>
                                <a:gd name="connsiteX0" fmla="*/ 6095 w 41924"/>
                                <a:gd name="connsiteY0" fmla="*/ 58344 h 59209"/>
                                <a:gd name="connsiteX1" fmla="*/ 11290 w 41924"/>
                                <a:gd name="connsiteY1" fmla="*/ 59209 h 59209"/>
                                <a:gd name="connsiteX2" fmla="*/ 20815 w 41924"/>
                                <a:gd name="connsiteY2" fmla="*/ 53148 h 59209"/>
                                <a:gd name="connsiteX3" fmla="*/ 40731 w 41924"/>
                                <a:gd name="connsiteY3" fmla="*/ 15914 h 59209"/>
                                <a:gd name="connsiteX4" fmla="*/ 36402 w 41924"/>
                                <a:gd name="connsiteY4" fmla="*/ 1193 h 59209"/>
                                <a:gd name="connsiteX5" fmla="*/ 21681 w 41924"/>
                                <a:gd name="connsiteY5" fmla="*/ 5523 h 59209"/>
                                <a:gd name="connsiteX6" fmla="*/ 1765 w 41924"/>
                                <a:gd name="connsiteY6" fmla="*/ 42757 h 59209"/>
                                <a:gd name="connsiteX7" fmla="*/ 6095 w 41924"/>
                                <a:gd name="connsiteY7" fmla="*/ 58344 h 5920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1924" h="59209">
                                  <a:moveTo>
                                    <a:pt x="6095" y="58344"/>
                                  </a:moveTo>
                                  <a:cubicBezTo>
                                    <a:pt x="7827" y="59209"/>
                                    <a:pt x="9558" y="59209"/>
                                    <a:pt x="11290" y="59209"/>
                                  </a:cubicBezTo>
                                  <a:cubicBezTo>
                                    <a:pt x="15620" y="59209"/>
                                    <a:pt x="19083" y="57477"/>
                                    <a:pt x="20815" y="53148"/>
                                  </a:cubicBezTo>
                                  <a:lnTo>
                                    <a:pt x="40731" y="15914"/>
                                  </a:lnTo>
                                  <a:cubicBezTo>
                                    <a:pt x="43329" y="10719"/>
                                    <a:pt x="41597" y="3791"/>
                                    <a:pt x="36402" y="1193"/>
                                  </a:cubicBezTo>
                                  <a:cubicBezTo>
                                    <a:pt x="31206" y="-1404"/>
                                    <a:pt x="24279" y="328"/>
                                    <a:pt x="21681" y="5523"/>
                                  </a:cubicBezTo>
                                  <a:lnTo>
                                    <a:pt x="1765" y="42757"/>
                                  </a:lnTo>
                                  <a:cubicBezTo>
                                    <a:pt x="-1698" y="48818"/>
                                    <a:pt x="33" y="55746"/>
                                    <a:pt x="6095" y="58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2" name="Freeform 462">
                            <a:extLst>
                              <a:ext uri="{FF2B5EF4-FFF2-40B4-BE49-F238E27FC236}">
                                <a16:creationId xmlns:a16="http://schemas.microsoft.com/office/drawing/2014/main" id="{8B34C372-315A-ED4A-9120-5FE9327301C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13632" y="6734104"/>
                              <a:ext cx="156655" cy="103113"/>
                            </a:xfrm>
                            <a:custGeom>
                              <a:avLst/>
                              <a:gdLst>
                                <a:gd name="connsiteX0" fmla="*/ 5052 w 156655"/>
                                <a:gd name="connsiteY0" fmla="*/ 19986 h 103113"/>
                                <a:gd name="connsiteX1" fmla="*/ 139268 w 156655"/>
                                <a:gd name="connsiteY1" fmla="*/ 101382 h 103113"/>
                                <a:gd name="connsiteX2" fmla="*/ 145329 w 156655"/>
                                <a:gd name="connsiteY2" fmla="*/ 103113 h 103113"/>
                                <a:gd name="connsiteX3" fmla="*/ 154854 w 156655"/>
                                <a:gd name="connsiteY3" fmla="*/ 97918 h 103113"/>
                                <a:gd name="connsiteX4" fmla="*/ 151390 w 156655"/>
                                <a:gd name="connsiteY4" fmla="*/ 83197 h 103113"/>
                                <a:gd name="connsiteX5" fmla="*/ 17174 w 156655"/>
                                <a:gd name="connsiteY5" fmla="*/ 1802 h 103113"/>
                                <a:gd name="connsiteX6" fmla="*/ 2454 w 156655"/>
                                <a:gd name="connsiteY6" fmla="*/ 5265 h 103113"/>
                                <a:gd name="connsiteX7" fmla="*/ 5052 w 156655"/>
                                <a:gd name="connsiteY7" fmla="*/ 19986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655" h="103113">
                                  <a:moveTo>
                                    <a:pt x="5052" y="19986"/>
                                  </a:moveTo>
                                  <a:lnTo>
                                    <a:pt x="139268" y="101382"/>
                                  </a:lnTo>
                                  <a:cubicBezTo>
                                    <a:pt x="140999" y="102247"/>
                                    <a:pt x="142731" y="103113"/>
                                    <a:pt x="145329" y="103113"/>
                                  </a:cubicBezTo>
                                  <a:cubicBezTo>
                                    <a:pt x="148793" y="103113"/>
                                    <a:pt x="152256" y="101382"/>
                                    <a:pt x="154854" y="97918"/>
                                  </a:cubicBezTo>
                                  <a:cubicBezTo>
                                    <a:pt x="158317" y="92723"/>
                                    <a:pt x="156586" y="85795"/>
                                    <a:pt x="151390" y="83197"/>
                                  </a:cubicBezTo>
                                  <a:lnTo>
                                    <a:pt x="17174" y="1802"/>
                                  </a:lnTo>
                                  <a:cubicBezTo>
                                    <a:pt x="11979" y="-1662"/>
                                    <a:pt x="5052" y="70"/>
                                    <a:pt x="2454" y="5265"/>
                                  </a:cubicBezTo>
                                  <a:cubicBezTo>
                                    <a:pt x="-1876" y="10461"/>
                                    <a:pt x="-144" y="16522"/>
                                    <a:pt x="5052" y="1998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3" name="Freeform 463">
                            <a:extLst>
                              <a:ext uri="{FF2B5EF4-FFF2-40B4-BE49-F238E27FC236}">
                                <a16:creationId xmlns:a16="http://schemas.microsoft.com/office/drawing/2014/main" id="{B2BBAC9D-EEC7-4A42-8BD5-AA214C77240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59767" y="5217102"/>
                              <a:ext cx="41784" cy="230331"/>
                            </a:xfrm>
                            <a:custGeom>
                              <a:avLst/>
                              <a:gdLst>
                                <a:gd name="connsiteX0" fmla="*/ 21758 w 41784"/>
                                <a:gd name="connsiteY0" fmla="*/ 220807 h 230331"/>
                                <a:gd name="connsiteX1" fmla="*/ 41674 w 41784"/>
                                <a:gd name="connsiteY1" fmla="*/ 12123 h 230331"/>
                                <a:gd name="connsiteX2" fmla="*/ 32149 w 41784"/>
                                <a:gd name="connsiteY2" fmla="*/ 0 h 230331"/>
                                <a:gd name="connsiteX3" fmla="*/ 20027 w 41784"/>
                                <a:gd name="connsiteY3" fmla="*/ 9525 h 230331"/>
                                <a:gd name="connsiteX4" fmla="*/ 110 w 41784"/>
                                <a:gd name="connsiteY4" fmla="*/ 218209 h 230331"/>
                                <a:gd name="connsiteX5" fmla="*/ 9636 w 41784"/>
                                <a:gd name="connsiteY5" fmla="*/ 230332 h 230331"/>
                                <a:gd name="connsiteX6" fmla="*/ 10501 w 41784"/>
                                <a:gd name="connsiteY6" fmla="*/ 230332 h 230331"/>
                                <a:gd name="connsiteX7" fmla="*/ 10501 w 41784"/>
                                <a:gd name="connsiteY7" fmla="*/ 230332 h 230331"/>
                                <a:gd name="connsiteX8" fmla="*/ 21758 w 41784"/>
                                <a:gd name="connsiteY8" fmla="*/ 220807 h 2303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41784" h="230331">
                                  <a:moveTo>
                                    <a:pt x="21758" y="220807"/>
                                  </a:moveTo>
                                  <a:lnTo>
                                    <a:pt x="41674" y="12123"/>
                                  </a:lnTo>
                                  <a:cubicBezTo>
                                    <a:pt x="42540" y="6061"/>
                                    <a:pt x="38210" y="866"/>
                                    <a:pt x="32149" y="0"/>
                                  </a:cubicBezTo>
                                  <a:cubicBezTo>
                                    <a:pt x="26088" y="0"/>
                                    <a:pt x="20892" y="3464"/>
                                    <a:pt x="20027" y="9525"/>
                                  </a:cubicBezTo>
                                  <a:lnTo>
                                    <a:pt x="110" y="218209"/>
                                  </a:lnTo>
                                  <a:cubicBezTo>
                                    <a:pt x="-755" y="224271"/>
                                    <a:pt x="3574" y="229466"/>
                                    <a:pt x="9636" y="230332"/>
                                  </a:cubicBezTo>
                                  <a:cubicBezTo>
                                    <a:pt x="9636" y="230332"/>
                                    <a:pt x="10501" y="230332"/>
                                    <a:pt x="10501" y="230332"/>
                                  </a:cubicBezTo>
                                  <a:lnTo>
                                    <a:pt x="10501" y="230332"/>
                                  </a:lnTo>
                                  <a:cubicBezTo>
                                    <a:pt x="15697" y="230332"/>
                                    <a:pt x="20892" y="226002"/>
                                    <a:pt x="21758" y="22080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4" name="Freeform 464">
                            <a:extLst>
                              <a:ext uri="{FF2B5EF4-FFF2-40B4-BE49-F238E27FC236}">
                                <a16:creationId xmlns:a16="http://schemas.microsoft.com/office/drawing/2014/main" id="{093DEA5D-9913-3B4B-8FFD-AA6AD21CF29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00109" y="5559449"/>
                              <a:ext cx="57290" cy="45579"/>
                            </a:xfrm>
                            <a:custGeom>
                              <a:avLst/>
                              <a:gdLst>
                                <a:gd name="connsiteX0" fmla="*/ 1802 w 57290"/>
                                <a:gd name="connsiteY0" fmla="*/ 40384 h 45579"/>
                                <a:gd name="connsiteX1" fmla="*/ 11327 w 57290"/>
                                <a:gd name="connsiteY1" fmla="*/ 45580 h 45579"/>
                                <a:gd name="connsiteX2" fmla="*/ 17389 w 57290"/>
                                <a:gd name="connsiteY2" fmla="*/ 43848 h 45579"/>
                                <a:gd name="connsiteX3" fmla="*/ 52025 w 57290"/>
                                <a:gd name="connsiteY3" fmla="*/ 20469 h 45579"/>
                                <a:gd name="connsiteX4" fmla="*/ 55488 w 57290"/>
                                <a:gd name="connsiteY4" fmla="*/ 4882 h 45579"/>
                                <a:gd name="connsiteX5" fmla="*/ 39902 w 57290"/>
                                <a:gd name="connsiteY5" fmla="*/ 1418 h 45579"/>
                                <a:gd name="connsiteX6" fmla="*/ 5266 w 57290"/>
                                <a:gd name="connsiteY6" fmla="*/ 24798 h 45579"/>
                                <a:gd name="connsiteX7" fmla="*/ 1802 w 57290"/>
                                <a:gd name="connsiteY7" fmla="*/ 40384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290" h="45579">
                                  <a:moveTo>
                                    <a:pt x="1802" y="40384"/>
                                  </a:moveTo>
                                  <a:cubicBezTo>
                                    <a:pt x="3534" y="43848"/>
                                    <a:pt x="6998" y="45580"/>
                                    <a:pt x="11327" y="45580"/>
                                  </a:cubicBezTo>
                                  <a:cubicBezTo>
                                    <a:pt x="13059" y="45580"/>
                                    <a:pt x="15657" y="44714"/>
                                    <a:pt x="17389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952" y="10078"/>
                                    <a:pt x="55488" y="4882"/>
                                  </a:cubicBez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1"/>
                                    <a:pt x="-1662" y="35189"/>
                                    <a:pt x="1802" y="4038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5" name="Freeform 465">
                            <a:extLst>
                              <a:ext uri="{FF2B5EF4-FFF2-40B4-BE49-F238E27FC236}">
                                <a16:creationId xmlns:a16="http://schemas.microsoft.com/office/drawing/2014/main" id="{FB2C86BD-6D17-6F45-B748-33289019C6D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4625" y="5677239"/>
                              <a:ext cx="141330" cy="63738"/>
                            </a:xfrm>
                            <a:custGeom>
                              <a:avLst/>
                              <a:gdLst>
                                <a:gd name="connsiteX0" fmla="*/ 527 w 141330"/>
                                <a:gd name="connsiteY0" fmla="*/ 55945 h 63738"/>
                                <a:gd name="connsiteX1" fmla="*/ 10918 w 141330"/>
                                <a:gd name="connsiteY1" fmla="*/ 63738 h 63738"/>
                                <a:gd name="connsiteX2" fmla="*/ 14381 w 141330"/>
                                <a:gd name="connsiteY2" fmla="*/ 62872 h 63738"/>
                                <a:gd name="connsiteX3" fmla="*/ 133876 w 141330"/>
                                <a:gd name="connsiteY3" fmla="*/ 21308 h 63738"/>
                                <a:gd name="connsiteX4" fmla="*/ 140804 w 141330"/>
                                <a:gd name="connsiteY4" fmla="*/ 7454 h 63738"/>
                                <a:gd name="connsiteX5" fmla="*/ 126949 w 141330"/>
                                <a:gd name="connsiteY5" fmla="*/ 527 h 63738"/>
                                <a:gd name="connsiteX6" fmla="*/ 7454 w 141330"/>
                                <a:gd name="connsiteY6" fmla="*/ 42090 h 63738"/>
                                <a:gd name="connsiteX7" fmla="*/ 527 w 141330"/>
                                <a:gd name="connsiteY7" fmla="*/ 55945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30" h="63738">
                                  <a:moveTo>
                                    <a:pt x="527" y="55945"/>
                                  </a:moveTo>
                                  <a:cubicBezTo>
                                    <a:pt x="2259" y="60274"/>
                                    <a:pt x="6588" y="63738"/>
                                    <a:pt x="10918" y="63738"/>
                                  </a:cubicBezTo>
                                  <a:cubicBezTo>
                                    <a:pt x="11783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6" y="21308"/>
                                  </a:lnTo>
                                  <a:cubicBezTo>
                                    <a:pt x="139938" y="19577"/>
                                    <a:pt x="142536" y="12649"/>
                                    <a:pt x="140804" y="7454"/>
                                  </a:cubicBezTo>
                                  <a:cubicBezTo>
                                    <a:pt x="139072" y="1392"/>
                                    <a:pt x="132145" y="-1205"/>
                                    <a:pt x="126949" y="527"/>
                                  </a:cubicBezTo>
                                  <a:lnTo>
                                    <a:pt x="7454" y="42090"/>
                                  </a:lnTo>
                                  <a:cubicBezTo>
                                    <a:pt x="1392" y="43822"/>
                                    <a:pt x="-1205" y="49884"/>
                                    <a:pt x="527" y="5594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6" name="Freeform 466">
                            <a:extLst>
                              <a:ext uri="{FF2B5EF4-FFF2-40B4-BE49-F238E27FC236}">
                                <a16:creationId xmlns:a16="http://schemas.microsoft.com/office/drawing/2014/main" id="{2D1DE7EE-89F9-1342-A225-40A786D2C72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931103" y="5441124"/>
                              <a:ext cx="59379" cy="54801"/>
                            </a:xfrm>
                            <a:custGeom>
                              <a:avLst/>
                              <a:gdLst>
                                <a:gd name="connsiteX0" fmla="*/ 18433 w 59379"/>
                                <a:gd name="connsiteY0" fmla="*/ 52203 h 54801"/>
                                <a:gd name="connsiteX1" fmla="*/ 55667 w 59379"/>
                                <a:gd name="connsiteY1" fmla="*/ 19299 h 54801"/>
                                <a:gd name="connsiteX2" fmla="*/ 56533 w 59379"/>
                                <a:gd name="connsiteY2" fmla="*/ 3712 h 54801"/>
                                <a:gd name="connsiteX3" fmla="*/ 40947 w 59379"/>
                                <a:gd name="connsiteY3" fmla="*/ 2847 h 54801"/>
                                <a:gd name="connsiteX4" fmla="*/ 3713 w 59379"/>
                                <a:gd name="connsiteY4" fmla="*/ 35751 h 54801"/>
                                <a:gd name="connsiteX5" fmla="*/ 2846 w 59379"/>
                                <a:gd name="connsiteY5" fmla="*/ 51337 h 54801"/>
                                <a:gd name="connsiteX6" fmla="*/ 11505 w 59379"/>
                                <a:gd name="connsiteY6" fmla="*/ 54801 h 54801"/>
                                <a:gd name="connsiteX7" fmla="*/ 18433 w 59379"/>
                                <a:gd name="connsiteY7" fmla="*/ 52203 h 54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1">
                                  <a:moveTo>
                                    <a:pt x="18433" y="52203"/>
                                  </a:moveTo>
                                  <a:lnTo>
                                    <a:pt x="55667" y="19299"/>
                                  </a:lnTo>
                                  <a:cubicBezTo>
                                    <a:pt x="59997" y="14969"/>
                                    <a:pt x="60862" y="8042"/>
                                    <a:pt x="56533" y="3712"/>
                                  </a:cubicBezTo>
                                  <a:cubicBezTo>
                                    <a:pt x="52203" y="-617"/>
                                    <a:pt x="45276" y="-1483"/>
                                    <a:pt x="40947" y="2847"/>
                                  </a:cubicBezTo>
                                  <a:lnTo>
                                    <a:pt x="3713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7"/>
                                  </a:cubicBezTo>
                                  <a:cubicBezTo>
                                    <a:pt x="5444" y="53935"/>
                                    <a:pt x="8042" y="54801"/>
                                    <a:pt x="11505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7" name="Freeform 467">
                            <a:extLst>
                              <a:ext uri="{FF2B5EF4-FFF2-40B4-BE49-F238E27FC236}">
                                <a16:creationId xmlns:a16="http://schemas.microsoft.com/office/drawing/2014/main" id="{3D4164C5-F31F-9F4B-B3EF-35B58ED0A64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96605" y="5834495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6953 w 36588"/>
                                <a:gd name="connsiteY0" fmla="*/ 109105 h 109104"/>
                                <a:gd name="connsiteX1" fmla="*/ 36479 w 36588"/>
                                <a:gd name="connsiteY1" fmla="*/ 96116 h 109104"/>
                                <a:gd name="connsiteX2" fmla="*/ 22624 w 36588"/>
                                <a:gd name="connsiteY2" fmla="*/ 9525 h 109104"/>
                                <a:gd name="connsiteX3" fmla="*/ 9635 w 36588"/>
                                <a:gd name="connsiteY3" fmla="*/ 0 h 109104"/>
                                <a:gd name="connsiteX4" fmla="*/ 110 w 36588"/>
                                <a:gd name="connsiteY4" fmla="*/ 12989 h 109104"/>
                                <a:gd name="connsiteX5" fmla="*/ 13965 w 36588"/>
                                <a:gd name="connsiteY5" fmla="*/ 99580 h 109104"/>
                                <a:gd name="connsiteX6" fmla="*/ 25222 w 36588"/>
                                <a:gd name="connsiteY6" fmla="*/ 109105 h 109104"/>
                                <a:gd name="connsiteX7" fmla="*/ 26953 w 36588"/>
                                <a:gd name="connsiteY7" fmla="*/ 109105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6953" y="109105"/>
                                  </a:moveTo>
                                  <a:cubicBezTo>
                                    <a:pt x="33015" y="108239"/>
                                    <a:pt x="37344" y="102177"/>
                                    <a:pt x="36479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4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5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4775"/>
                                    <a:pt x="19160" y="109105"/>
                                    <a:pt x="25222" y="109105"/>
                                  </a:cubicBezTo>
                                  <a:cubicBezTo>
                                    <a:pt x="26088" y="109105"/>
                                    <a:pt x="26953" y="109105"/>
                                    <a:pt x="26953" y="10910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8" name="Freeform 468">
                            <a:extLst>
                              <a:ext uri="{FF2B5EF4-FFF2-40B4-BE49-F238E27FC236}">
                                <a16:creationId xmlns:a16="http://schemas.microsoft.com/office/drawing/2014/main" id="{C513E29F-6891-E34C-95B5-5BC8A3D0C7C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75685" y="6615296"/>
                              <a:ext cx="59379" cy="54800"/>
                            </a:xfrm>
                            <a:custGeom>
                              <a:avLst/>
                              <a:gdLst>
                                <a:gd name="connsiteX0" fmla="*/ 11506 w 59379"/>
                                <a:gd name="connsiteY0" fmla="*/ 54801 h 54800"/>
                                <a:gd name="connsiteX1" fmla="*/ 18433 w 59379"/>
                                <a:gd name="connsiteY1" fmla="*/ 52203 h 54800"/>
                                <a:gd name="connsiteX2" fmla="*/ 55667 w 59379"/>
                                <a:gd name="connsiteY2" fmla="*/ 19299 h 54800"/>
                                <a:gd name="connsiteX3" fmla="*/ 56532 w 59379"/>
                                <a:gd name="connsiteY3" fmla="*/ 3713 h 54800"/>
                                <a:gd name="connsiteX4" fmla="*/ 40946 w 59379"/>
                                <a:gd name="connsiteY4" fmla="*/ 2846 h 54800"/>
                                <a:gd name="connsiteX5" fmla="*/ 3712 w 59379"/>
                                <a:gd name="connsiteY5" fmla="*/ 35751 h 54800"/>
                                <a:gd name="connsiteX6" fmla="*/ 2847 w 59379"/>
                                <a:gd name="connsiteY6" fmla="*/ 51338 h 54800"/>
                                <a:gd name="connsiteX7" fmla="*/ 11506 w 59379"/>
                                <a:gd name="connsiteY7" fmla="*/ 54801 h 5480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0">
                                  <a:moveTo>
                                    <a:pt x="11506" y="54801"/>
                                  </a:move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60862" y="8042"/>
                                    <a:pt x="56532" y="3713"/>
                                  </a:cubicBezTo>
                                  <a:cubicBezTo>
                                    <a:pt x="52203" y="-617"/>
                                    <a:pt x="45276" y="-1483"/>
                                    <a:pt x="40946" y="2846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0"/>
                                    <a:pt x="-1483" y="47008"/>
                                    <a:pt x="2847" y="51338"/>
                                  </a:cubicBezTo>
                                  <a:cubicBezTo>
                                    <a:pt x="5444" y="53069"/>
                                    <a:pt x="8042" y="54801"/>
                                    <a:pt x="11506" y="5480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69" name="Freeform 469">
                            <a:extLst>
                              <a:ext uri="{FF2B5EF4-FFF2-40B4-BE49-F238E27FC236}">
                                <a16:creationId xmlns:a16="http://schemas.microsoft.com/office/drawing/2014/main" id="{A7E60265-FB01-784E-916D-F3C699B30D9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58170" y="5955334"/>
                              <a:ext cx="47650" cy="117285"/>
                            </a:xfrm>
                            <a:custGeom>
                              <a:avLst/>
                              <a:gdLst>
                                <a:gd name="connsiteX0" fmla="*/ 8239 w 47650"/>
                                <a:gd name="connsiteY0" fmla="*/ 388 h 117285"/>
                                <a:gd name="connsiteX1" fmla="*/ 446 w 47650"/>
                                <a:gd name="connsiteY1" fmla="*/ 14243 h 117285"/>
                                <a:gd name="connsiteX2" fmla="*/ 26423 w 47650"/>
                                <a:gd name="connsiteY2" fmla="*/ 109493 h 117285"/>
                                <a:gd name="connsiteX3" fmla="*/ 36814 w 47650"/>
                                <a:gd name="connsiteY3" fmla="*/ 117286 h 117285"/>
                                <a:gd name="connsiteX4" fmla="*/ 39412 w 47650"/>
                                <a:gd name="connsiteY4" fmla="*/ 117286 h 117285"/>
                                <a:gd name="connsiteX5" fmla="*/ 47205 w 47650"/>
                                <a:gd name="connsiteY5" fmla="*/ 103431 h 117285"/>
                                <a:gd name="connsiteX6" fmla="*/ 21228 w 47650"/>
                                <a:gd name="connsiteY6" fmla="*/ 8181 h 117285"/>
                                <a:gd name="connsiteX7" fmla="*/ 8239 w 47650"/>
                                <a:gd name="connsiteY7" fmla="*/ 388 h 11728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7650" h="117285">
                                  <a:moveTo>
                                    <a:pt x="8239" y="388"/>
                                  </a:moveTo>
                                  <a:cubicBezTo>
                                    <a:pt x="2178" y="2120"/>
                                    <a:pt x="-1286" y="8181"/>
                                    <a:pt x="446" y="14243"/>
                                  </a:cubicBezTo>
                                  <a:lnTo>
                                    <a:pt x="26423" y="109493"/>
                                  </a:lnTo>
                                  <a:cubicBezTo>
                                    <a:pt x="28155" y="114688"/>
                                    <a:pt x="32484" y="117286"/>
                                    <a:pt x="36814" y="117286"/>
                                  </a:cubicBezTo>
                                  <a:cubicBezTo>
                                    <a:pt x="37680" y="117286"/>
                                    <a:pt x="38546" y="117286"/>
                                    <a:pt x="39412" y="117286"/>
                                  </a:cubicBezTo>
                                  <a:cubicBezTo>
                                    <a:pt x="45473" y="115554"/>
                                    <a:pt x="48937" y="109493"/>
                                    <a:pt x="47205" y="103431"/>
                                  </a:cubicBezTo>
                                  <a:lnTo>
                                    <a:pt x="21228" y="8181"/>
                                  </a:lnTo>
                                  <a:cubicBezTo>
                                    <a:pt x="20362" y="2986"/>
                                    <a:pt x="14301" y="-1344"/>
                                    <a:pt x="8239" y="38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0" name="Freeform 470">
                            <a:extLst>
                              <a:ext uri="{FF2B5EF4-FFF2-40B4-BE49-F238E27FC236}">
                                <a16:creationId xmlns:a16="http://schemas.microsoft.com/office/drawing/2014/main" id="{905292FF-09AB-F242-9E14-9EF4C402184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892806" y="6079967"/>
                              <a:ext cx="29466" cy="48936"/>
                            </a:xfrm>
                            <a:custGeom>
                              <a:avLst/>
                              <a:gdLst>
                                <a:gd name="connsiteX0" fmla="*/ 8239 w 29466"/>
                                <a:gd name="connsiteY0" fmla="*/ 446 h 48936"/>
                                <a:gd name="connsiteX1" fmla="*/ 446 w 29466"/>
                                <a:gd name="connsiteY1" fmla="*/ 14300 h 48936"/>
                                <a:gd name="connsiteX2" fmla="*/ 8239 w 29466"/>
                                <a:gd name="connsiteY2" fmla="*/ 41144 h 48936"/>
                                <a:gd name="connsiteX3" fmla="*/ 18630 w 29466"/>
                                <a:gd name="connsiteY3" fmla="*/ 48937 h 48936"/>
                                <a:gd name="connsiteX4" fmla="*/ 21228 w 29466"/>
                                <a:gd name="connsiteY4" fmla="*/ 48937 h 48936"/>
                                <a:gd name="connsiteX5" fmla="*/ 29021 w 29466"/>
                                <a:gd name="connsiteY5" fmla="*/ 35082 h 48936"/>
                                <a:gd name="connsiteX6" fmla="*/ 21228 w 29466"/>
                                <a:gd name="connsiteY6" fmla="*/ 8239 h 48936"/>
                                <a:gd name="connsiteX7" fmla="*/ 8239 w 29466"/>
                                <a:gd name="connsiteY7" fmla="*/ 446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466" h="48936">
                                  <a:moveTo>
                                    <a:pt x="8239" y="446"/>
                                  </a:move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8239" y="41144"/>
                                  </a:lnTo>
                                  <a:cubicBezTo>
                                    <a:pt x="9971" y="46339"/>
                                    <a:pt x="14301" y="48937"/>
                                    <a:pt x="18630" y="48937"/>
                                  </a:cubicBezTo>
                                  <a:cubicBezTo>
                                    <a:pt x="19496" y="48937"/>
                                    <a:pt x="20362" y="48937"/>
                                    <a:pt x="21228" y="48937"/>
                                  </a:cubicBezTo>
                                  <a:cubicBezTo>
                                    <a:pt x="27289" y="47205"/>
                                    <a:pt x="30752" y="41144"/>
                                    <a:pt x="29021" y="35082"/>
                                  </a:cubicBezTo>
                                  <a:lnTo>
                                    <a:pt x="21228" y="8239"/>
                                  </a:lnTo>
                                  <a:cubicBezTo>
                                    <a:pt x="20362" y="2178"/>
                                    <a:pt x="14301" y="-1286"/>
                                    <a:pt x="8239" y="4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1" name="Freeform 471">
                            <a:extLst>
                              <a:ext uri="{FF2B5EF4-FFF2-40B4-BE49-F238E27FC236}">
                                <a16:creationId xmlns:a16="http://schemas.microsoft.com/office/drawing/2014/main" id="{81F624EB-A6EA-9E40-ADEE-EFD91F6871D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24685" y="5232578"/>
                              <a:ext cx="36588" cy="109215"/>
                            </a:xfrm>
                            <a:custGeom>
                              <a:avLst/>
                              <a:gdLst>
                                <a:gd name="connsiteX0" fmla="*/ 9635 w 36588"/>
                                <a:gd name="connsiteY0" fmla="*/ 110 h 109215"/>
                                <a:gd name="connsiteX1" fmla="*/ 110 w 36588"/>
                                <a:gd name="connsiteY1" fmla="*/ 13099 h 109215"/>
                                <a:gd name="connsiteX2" fmla="*/ 13965 w 36588"/>
                                <a:gd name="connsiteY2" fmla="*/ 99690 h 109215"/>
                                <a:gd name="connsiteX3" fmla="*/ 25222 w 36588"/>
                                <a:gd name="connsiteY3" fmla="*/ 109215 h 109215"/>
                                <a:gd name="connsiteX4" fmla="*/ 26953 w 36588"/>
                                <a:gd name="connsiteY4" fmla="*/ 109215 h 109215"/>
                                <a:gd name="connsiteX5" fmla="*/ 36479 w 36588"/>
                                <a:gd name="connsiteY5" fmla="*/ 96227 h 109215"/>
                                <a:gd name="connsiteX6" fmla="*/ 22624 w 36588"/>
                                <a:gd name="connsiteY6" fmla="*/ 9636 h 109215"/>
                                <a:gd name="connsiteX7" fmla="*/ 9635 w 36588"/>
                                <a:gd name="connsiteY7" fmla="*/ 110 h 10921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215">
                                  <a:moveTo>
                                    <a:pt x="9635" y="110"/>
                                  </a:moveTo>
                                  <a:cubicBezTo>
                                    <a:pt x="3574" y="977"/>
                                    <a:pt x="-756" y="7037"/>
                                    <a:pt x="110" y="13099"/>
                                  </a:cubicBezTo>
                                  <a:lnTo>
                                    <a:pt x="13965" y="99690"/>
                                  </a:lnTo>
                                  <a:cubicBezTo>
                                    <a:pt x="14831" y="104886"/>
                                    <a:pt x="19160" y="109215"/>
                                    <a:pt x="25222" y="109215"/>
                                  </a:cubicBezTo>
                                  <a:cubicBezTo>
                                    <a:pt x="26088" y="109215"/>
                                    <a:pt x="26088" y="109215"/>
                                    <a:pt x="26953" y="109215"/>
                                  </a:cubicBezTo>
                                  <a:cubicBezTo>
                                    <a:pt x="33015" y="108349"/>
                                    <a:pt x="37344" y="102287"/>
                                    <a:pt x="36479" y="96227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0892" y="3574"/>
                                    <a:pt x="15697" y="-755"/>
                                    <a:pt x="9635" y="11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2" name="Freeform 472">
                            <a:extLst>
                              <a:ext uri="{FF2B5EF4-FFF2-40B4-BE49-F238E27FC236}">
                                <a16:creationId xmlns:a16="http://schemas.microsoft.com/office/drawing/2014/main" id="{B348846B-DDBA-FE46-BD4F-A82E23489DB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85384" y="5352604"/>
                              <a:ext cx="48516" cy="117992"/>
                            </a:xfrm>
                            <a:custGeom>
                              <a:avLst/>
                              <a:gdLst>
                                <a:gd name="connsiteX0" fmla="*/ 40278 w 48516"/>
                                <a:gd name="connsiteY0" fmla="*/ 117344 h 117992"/>
                                <a:gd name="connsiteX1" fmla="*/ 48071 w 48516"/>
                                <a:gd name="connsiteY1" fmla="*/ 103489 h 117992"/>
                                <a:gd name="connsiteX2" fmla="*/ 22094 w 48516"/>
                                <a:gd name="connsiteY2" fmla="*/ 8239 h 117992"/>
                                <a:gd name="connsiteX3" fmla="*/ 8239 w 48516"/>
                                <a:gd name="connsiteY3" fmla="*/ 446 h 117992"/>
                                <a:gd name="connsiteX4" fmla="*/ 446 w 48516"/>
                                <a:gd name="connsiteY4" fmla="*/ 14300 h 117992"/>
                                <a:gd name="connsiteX5" fmla="*/ 26423 w 48516"/>
                                <a:gd name="connsiteY5" fmla="*/ 109550 h 117992"/>
                                <a:gd name="connsiteX6" fmla="*/ 36814 w 48516"/>
                                <a:gd name="connsiteY6" fmla="*/ 117344 h 117992"/>
                                <a:gd name="connsiteX7" fmla="*/ 40278 w 48516"/>
                                <a:gd name="connsiteY7" fmla="*/ 117344 h 11799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516" h="117992">
                                  <a:moveTo>
                                    <a:pt x="40278" y="117344"/>
                                  </a:moveTo>
                                  <a:cubicBezTo>
                                    <a:pt x="46339" y="115612"/>
                                    <a:pt x="49803" y="109550"/>
                                    <a:pt x="48071" y="103489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26423" y="109550"/>
                                  </a:lnTo>
                                  <a:cubicBezTo>
                                    <a:pt x="28155" y="114746"/>
                                    <a:pt x="32485" y="117344"/>
                                    <a:pt x="36814" y="117344"/>
                                  </a:cubicBezTo>
                                  <a:cubicBezTo>
                                    <a:pt x="38546" y="118209"/>
                                    <a:pt x="39412" y="118209"/>
                                    <a:pt x="40278" y="11734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3" name="Freeform 473">
                            <a:extLst>
                              <a:ext uri="{FF2B5EF4-FFF2-40B4-BE49-F238E27FC236}">
                                <a16:creationId xmlns:a16="http://schemas.microsoft.com/office/drawing/2014/main" id="{3A4716CF-40BA-C143-8F77-D5EE7A013F7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88317" y="6525380"/>
                              <a:ext cx="30527" cy="71981"/>
                            </a:xfrm>
                            <a:custGeom>
                              <a:avLst/>
                              <a:gdLst>
                                <a:gd name="connsiteX0" fmla="*/ 19160 w 30527"/>
                                <a:gd name="connsiteY0" fmla="*/ 71981 h 71981"/>
                                <a:gd name="connsiteX1" fmla="*/ 20892 w 30527"/>
                                <a:gd name="connsiteY1" fmla="*/ 71981 h 71981"/>
                                <a:gd name="connsiteX2" fmla="*/ 30417 w 30527"/>
                                <a:gd name="connsiteY2" fmla="*/ 58993 h 71981"/>
                                <a:gd name="connsiteX3" fmla="*/ 22624 w 30527"/>
                                <a:gd name="connsiteY3" fmla="*/ 9636 h 71981"/>
                                <a:gd name="connsiteX4" fmla="*/ 9635 w 30527"/>
                                <a:gd name="connsiteY4" fmla="*/ 110 h 71981"/>
                                <a:gd name="connsiteX5" fmla="*/ 110 w 30527"/>
                                <a:gd name="connsiteY5" fmla="*/ 13099 h 71981"/>
                                <a:gd name="connsiteX6" fmla="*/ 7904 w 30527"/>
                                <a:gd name="connsiteY6" fmla="*/ 62456 h 71981"/>
                                <a:gd name="connsiteX7" fmla="*/ 19160 w 30527"/>
                                <a:gd name="connsiteY7" fmla="*/ 71981 h 71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1">
                                  <a:moveTo>
                                    <a:pt x="19160" y="71981"/>
                                  </a:move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4" y="71115"/>
                                    <a:pt x="31283" y="65053"/>
                                    <a:pt x="30417" y="58993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977"/>
                                    <a:pt x="-755" y="7038"/>
                                    <a:pt x="110" y="13099"/>
                                  </a:cubicBezTo>
                                  <a:lnTo>
                                    <a:pt x="7904" y="62456"/>
                                  </a:lnTo>
                                  <a:cubicBezTo>
                                    <a:pt x="8769" y="68517"/>
                                    <a:pt x="13965" y="71981"/>
                                    <a:pt x="19160" y="7198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4" name="Freeform 474">
                            <a:extLst>
                              <a:ext uri="{FF2B5EF4-FFF2-40B4-BE49-F238E27FC236}">
                                <a16:creationId xmlns:a16="http://schemas.microsoft.com/office/drawing/2014/main" id="{017D6622-30C9-F746-A472-34D60C973D1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521372" y="6073080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3869 h 94789"/>
                                <a:gd name="connsiteX1" fmla="*/ 3869 w 115110"/>
                                <a:gd name="connsiteY1" fmla="*/ 19455 h 94789"/>
                                <a:gd name="connsiteX2" fmla="*/ 97387 w 115110"/>
                                <a:gd name="connsiteY2" fmla="*/ 92192 h 94789"/>
                                <a:gd name="connsiteX3" fmla="*/ 104315 w 115110"/>
                                <a:gd name="connsiteY3" fmla="*/ 94789 h 94789"/>
                                <a:gd name="connsiteX4" fmla="*/ 104315 w 115110"/>
                                <a:gd name="connsiteY4" fmla="*/ 94789 h 94789"/>
                                <a:gd name="connsiteX5" fmla="*/ 112974 w 115110"/>
                                <a:gd name="connsiteY5" fmla="*/ 90460 h 94789"/>
                                <a:gd name="connsiteX6" fmla="*/ 111242 w 115110"/>
                                <a:gd name="connsiteY6" fmla="*/ 74874 h 94789"/>
                                <a:gd name="connsiteX7" fmla="*/ 17724 w 115110"/>
                                <a:gd name="connsiteY7" fmla="*/ 2137 h 94789"/>
                                <a:gd name="connsiteX8" fmla="*/ 2137 w 115110"/>
                                <a:gd name="connsiteY8" fmla="*/ 3869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2137" y="3869"/>
                                  </a:moveTo>
                                  <a:cubicBezTo>
                                    <a:pt x="-1326" y="9065"/>
                                    <a:pt x="-461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ubicBezTo>
                                    <a:pt x="99119" y="93924"/>
                                    <a:pt x="101717" y="94789"/>
                                    <a:pt x="104315" y="94789"/>
                                  </a:cubicBezTo>
                                  <a:lnTo>
                                    <a:pt x="104315" y="94789"/>
                                  </a:lnTo>
                                  <a:cubicBezTo>
                                    <a:pt x="107778" y="94789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5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6"/>
                                    <a:pt x="5601" y="-461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5" name="Freeform 475">
                            <a:extLst>
                              <a:ext uri="{FF2B5EF4-FFF2-40B4-BE49-F238E27FC236}">
                                <a16:creationId xmlns:a16="http://schemas.microsoft.com/office/drawing/2014/main" id="{0C7DE6BB-690F-0540-BE42-0516FFF1F42B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63736" y="6651467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4 h 48936"/>
                                <a:gd name="connsiteX1" fmla="*/ 19496 w 30332"/>
                                <a:gd name="connsiteY1" fmla="*/ 48937 h 48936"/>
                                <a:gd name="connsiteX2" fmla="*/ 22094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4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0 h 48936"/>
                                <a:gd name="connsiteX7" fmla="*/ 9105 w 30332"/>
                                <a:gd name="connsiteY7" fmla="*/ 41144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4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9" y="41144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0"/>
                                  </a:cubicBezTo>
                                  <a:lnTo>
                                    <a:pt x="9105" y="4114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6" name="Freeform 476">
                            <a:extLst>
                              <a:ext uri="{FF2B5EF4-FFF2-40B4-BE49-F238E27FC236}">
                                <a16:creationId xmlns:a16="http://schemas.microsoft.com/office/drawing/2014/main" id="{33258E7A-C7F0-DA45-9CD1-AC55E9707CC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8585" y="5470408"/>
                              <a:ext cx="115110" cy="94789"/>
                            </a:xfrm>
                            <a:custGeom>
                              <a:avLst/>
                              <a:gdLst>
                                <a:gd name="connsiteX0" fmla="*/ 2137 w 115110"/>
                                <a:gd name="connsiteY0" fmla="*/ 3869 h 94789"/>
                                <a:gd name="connsiteX1" fmla="*/ 3869 w 115110"/>
                                <a:gd name="connsiteY1" fmla="*/ 19455 h 94789"/>
                                <a:gd name="connsiteX2" fmla="*/ 97387 w 115110"/>
                                <a:gd name="connsiteY2" fmla="*/ 92192 h 94789"/>
                                <a:gd name="connsiteX3" fmla="*/ 104315 w 115110"/>
                                <a:gd name="connsiteY3" fmla="*/ 94790 h 94789"/>
                                <a:gd name="connsiteX4" fmla="*/ 104315 w 115110"/>
                                <a:gd name="connsiteY4" fmla="*/ 94790 h 94789"/>
                                <a:gd name="connsiteX5" fmla="*/ 112974 w 115110"/>
                                <a:gd name="connsiteY5" fmla="*/ 90460 h 94789"/>
                                <a:gd name="connsiteX6" fmla="*/ 111242 w 115110"/>
                                <a:gd name="connsiteY6" fmla="*/ 74874 h 94789"/>
                                <a:gd name="connsiteX7" fmla="*/ 17724 w 115110"/>
                                <a:gd name="connsiteY7" fmla="*/ 2137 h 94789"/>
                                <a:gd name="connsiteX8" fmla="*/ 2137 w 115110"/>
                                <a:gd name="connsiteY8" fmla="*/ 3869 h 947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15110" h="94789">
                                  <a:moveTo>
                                    <a:pt x="2137" y="3869"/>
                                  </a:moveTo>
                                  <a:cubicBezTo>
                                    <a:pt x="-1326" y="9064"/>
                                    <a:pt x="-460" y="15992"/>
                                    <a:pt x="3869" y="19455"/>
                                  </a:cubicBezTo>
                                  <a:lnTo>
                                    <a:pt x="97387" y="92192"/>
                                  </a:lnTo>
                                  <a:cubicBezTo>
                                    <a:pt x="99119" y="93923"/>
                                    <a:pt x="101717" y="94790"/>
                                    <a:pt x="104315" y="94790"/>
                                  </a:cubicBezTo>
                                  <a:lnTo>
                                    <a:pt x="104315" y="94790"/>
                                  </a:lnTo>
                                  <a:cubicBezTo>
                                    <a:pt x="107778" y="94790"/>
                                    <a:pt x="111242" y="93058"/>
                                    <a:pt x="112974" y="90460"/>
                                  </a:cubicBezTo>
                                  <a:cubicBezTo>
                                    <a:pt x="116437" y="85264"/>
                                    <a:pt x="115571" y="78337"/>
                                    <a:pt x="111242" y="74874"/>
                                  </a:cubicBezTo>
                                  <a:lnTo>
                                    <a:pt x="17724" y="2137"/>
                                  </a:lnTo>
                                  <a:cubicBezTo>
                                    <a:pt x="12528" y="-1327"/>
                                    <a:pt x="5601" y="-460"/>
                                    <a:pt x="2137" y="38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7" name="Freeform 477">
                            <a:extLst>
                              <a:ext uri="{FF2B5EF4-FFF2-40B4-BE49-F238E27FC236}">
                                <a16:creationId xmlns:a16="http://schemas.microsoft.com/office/drawing/2014/main" id="{39D071E5-81FC-524A-B1B9-A18A44B3B52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19154" y="5477295"/>
                              <a:ext cx="30332" cy="48936"/>
                            </a:xfrm>
                            <a:custGeom>
                              <a:avLst/>
                              <a:gdLst>
                                <a:gd name="connsiteX0" fmla="*/ 9105 w 30332"/>
                                <a:gd name="connsiteY0" fmla="*/ 41143 h 48936"/>
                                <a:gd name="connsiteX1" fmla="*/ 19496 w 30332"/>
                                <a:gd name="connsiteY1" fmla="*/ 48937 h 48936"/>
                                <a:gd name="connsiteX2" fmla="*/ 22094 w 30332"/>
                                <a:gd name="connsiteY2" fmla="*/ 48937 h 48936"/>
                                <a:gd name="connsiteX3" fmla="*/ 29887 w 30332"/>
                                <a:gd name="connsiteY3" fmla="*/ 35082 h 48936"/>
                                <a:gd name="connsiteX4" fmla="*/ 22094 w 30332"/>
                                <a:gd name="connsiteY4" fmla="*/ 8239 h 48936"/>
                                <a:gd name="connsiteX5" fmla="*/ 8239 w 30332"/>
                                <a:gd name="connsiteY5" fmla="*/ 446 h 48936"/>
                                <a:gd name="connsiteX6" fmla="*/ 446 w 30332"/>
                                <a:gd name="connsiteY6" fmla="*/ 14301 h 48936"/>
                                <a:gd name="connsiteX7" fmla="*/ 9105 w 30332"/>
                                <a:gd name="connsiteY7" fmla="*/ 41143 h 4893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332" h="48936">
                                  <a:moveTo>
                                    <a:pt x="9105" y="41143"/>
                                  </a:moveTo>
                                  <a:cubicBezTo>
                                    <a:pt x="10837" y="46339"/>
                                    <a:pt x="15166" y="48937"/>
                                    <a:pt x="19496" y="48937"/>
                                  </a:cubicBezTo>
                                  <a:cubicBezTo>
                                    <a:pt x="20362" y="48937"/>
                                    <a:pt x="21228" y="48937"/>
                                    <a:pt x="22094" y="48937"/>
                                  </a:cubicBezTo>
                                  <a:cubicBezTo>
                                    <a:pt x="28155" y="47205"/>
                                    <a:pt x="31619" y="41143"/>
                                    <a:pt x="29887" y="35082"/>
                                  </a:cubicBezTo>
                                  <a:lnTo>
                                    <a:pt x="22094" y="8239"/>
                                  </a:lnTo>
                                  <a:cubicBezTo>
                                    <a:pt x="20362" y="2178"/>
                                    <a:pt x="14300" y="-1286"/>
                                    <a:pt x="8239" y="446"/>
                                  </a:cubicBezTo>
                                  <a:cubicBezTo>
                                    <a:pt x="2178" y="2178"/>
                                    <a:pt x="-1286" y="8239"/>
                                    <a:pt x="446" y="14301"/>
                                  </a:cubicBezTo>
                                  <a:lnTo>
                                    <a:pt x="9105" y="41143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8" name="Freeform 478">
                            <a:extLst>
                              <a:ext uri="{FF2B5EF4-FFF2-40B4-BE49-F238E27FC236}">
                                <a16:creationId xmlns:a16="http://schemas.microsoft.com/office/drawing/2014/main" id="{44952CFB-5B46-3545-8426-6CA4520EB9D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443735" y="5352073"/>
                              <a:ext cx="30527" cy="71981"/>
                            </a:xfrm>
                            <a:custGeom>
                              <a:avLst/>
                              <a:gdLst>
                                <a:gd name="connsiteX0" fmla="*/ 110 w 30527"/>
                                <a:gd name="connsiteY0" fmla="*/ 13099 h 71981"/>
                                <a:gd name="connsiteX1" fmla="*/ 7903 w 30527"/>
                                <a:gd name="connsiteY1" fmla="*/ 62456 h 71981"/>
                                <a:gd name="connsiteX2" fmla="*/ 19161 w 30527"/>
                                <a:gd name="connsiteY2" fmla="*/ 71981 h 71981"/>
                                <a:gd name="connsiteX3" fmla="*/ 20892 w 30527"/>
                                <a:gd name="connsiteY3" fmla="*/ 71981 h 71981"/>
                                <a:gd name="connsiteX4" fmla="*/ 30417 w 30527"/>
                                <a:gd name="connsiteY4" fmla="*/ 58993 h 71981"/>
                                <a:gd name="connsiteX5" fmla="*/ 22624 w 30527"/>
                                <a:gd name="connsiteY5" fmla="*/ 9636 h 71981"/>
                                <a:gd name="connsiteX6" fmla="*/ 9635 w 30527"/>
                                <a:gd name="connsiteY6" fmla="*/ 110 h 71981"/>
                                <a:gd name="connsiteX7" fmla="*/ 110 w 30527"/>
                                <a:gd name="connsiteY7" fmla="*/ 13099 h 719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527" h="71981">
                                  <a:moveTo>
                                    <a:pt x="110" y="13099"/>
                                  </a:moveTo>
                                  <a:lnTo>
                                    <a:pt x="7903" y="62456"/>
                                  </a:lnTo>
                                  <a:cubicBezTo>
                                    <a:pt x="8769" y="67652"/>
                                    <a:pt x="13099" y="71981"/>
                                    <a:pt x="19161" y="71981"/>
                                  </a:cubicBezTo>
                                  <a:cubicBezTo>
                                    <a:pt x="20026" y="71981"/>
                                    <a:pt x="20026" y="71981"/>
                                    <a:pt x="20892" y="71981"/>
                                  </a:cubicBezTo>
                                  <a:cubicBezTo>
                                    <a:pt x="26953" y="71115"/>
                                    <a:pt x="31283" y="65053"/>
                                    <a:pt x="30417" y="58993"/>
                                  </a:cubicBezTo>
                                  <a:lnTo>
                                    <a:pt x="22624" y="9636"/>
                                  </a:lnTo>
                                  <a:cubicBezTo>
                                    <a:pt x="21758" y="3574"/>
                                    <a:pt x="15697" y="-755"/>
                                    <a:pt x="9635" y="110"/>
                                  </a:cubicBezTo>
                                  <a:cubicBezTo>
                                    <a:pt x="3574" y="1842"/>
                                    <a:pt x="-756" y="7038"/>
                                    <a:pt x="110" y="1309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79" name="Freeform 479">
                            <a:extLst>
                              <a:ext uri="{FF2B5EF4-FFF2-40B4-BE49-F238E27FC236}">
                                <a16:creationId xmlns:a16="http://schemas.microsoft.com/office/drawing/2014/main" id="{938AB4DC-0EAC-4F4C-85D4-F6B608E206D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68836" y="5559932"/>
                              <a:ext cx="156869" cy="103113"/>
                            </a:xfrm>
                            <a:custGeom>
                              <a:avLst/>
                              <a:gdLst>
                                <a:gd name="connsiteX0" fmla="*/ 1802 w 156869"/>
                                <a:gd name="connsiteY0" fmla="*/ 5266 h 103113"/>
                                <a:gd name="connsiteX1" fmla="*/ 5266 w 156869"/>
                                <a:gd name="connsiteY1" fmla="*/ 19986 h 103113"/>
                                <a:gd name="connsiteX2" fmla="*/ 139482 w 156869"/>
                                <a:gd name="connsiteY2" fmla="*/ 101381 h 103113"/>
                                <a:gd name="connsiteX3" fmla="*/ 145543 w 156869"/>
                                <a:gd name="connsiteY3" fmla="*/ 103113 h 103113"/>
                                <a:gd name="connsiteX4" fmla="*/ 155068 w 156869"/>
                                <a:gd name="connsiteY4" fmla="*/ 97918 h 103113"/>
                                <a:gd name="connsiteX5" fmla="*/ 151604 w 156869"/>
                                <a:gd name="connsiteY5" fmla="*/ 83198 h 103113"/>
                                <a:gd name="connsiteX6" fmla="*/ 17388 w 156869"/>
                                <a:gd name="connsiteY6" fmla="*/ 1802 h 103113"/>
                                <a:gd name="connsiteX7" fmla="*/ 1802 w 156869"/>
                                <a:gd name="connsiteY7" fmla="*/ 5266 h 103113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56869" h="103113">
                                  <a:moveTo>
                                    <a:pt x="1802" y="5266"/>
                                  </a:moveTo>
                                  <a:cubicBezTo>
                                    <a:pt x="-1662" y="10461"/>
                                    <a:pt x="70" y="17388"/>
                                    <a:pt x="5266" y="19986"/>
                                  </a:cubicBezTo>
                                  <a:lnTo>
                                    <a:pt x="139482" y="101381"/>
                                  </a:lnTo>
                                  <a:cubicBezTo>
                                    <a:pt x="141213" y="102248"/>
                                    <a:pt x="142945" y="103113"/>
                                    <a:pt x="145543" y="103113"/>
                                  </a:cubicBezTo>
                                  <a:cubicBezTo>
                                    <a:pt x="149007" y="103113"/>
                                    <a:pt x="152470" y="101381"/>
                                    <a:pt x="155068" y="97918"/>
                                  </a:cubicBezTo>
                                  <a:cubicBezTo>
                                    <a:pt x="158532" y="92722"/>
                                    <a:pt x="156800" y="85795"/>
                                    <a:pt x="151604" y="83198"/>
                                  </a:cubicBezTo>
                                  <a:lnTo>
                                    <a:pt x="17388" y="1802"/>
                                  </a:lnTo>
                                  <a:cubicBezTo>
                                    <a:pt x="12193" y="-1661"/>
                                    <a:pt x="5266" y="70"/>
                                    <a:pt x="1802" y="526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0" name="Freeform 480">
                            <a:extLst>
                              <a:ext uri="{FF2B5EF4-FFF2-40B4-BE49-F238E27FC236}">
                                <a16:creationId xmlns:a16="http://schemas.microsoft.com/office/drawing/2014/main" id="{5C9C3BDA-5B7F-284F-AB12-4730EA0551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2316" y="5748770"/>
                              <a:ext cx="31283" cy="25977"/>
                            </a:xfrm>
                            <a:custGeom>
                              <a:avLst/>
                              <a:gdLst>
                                <a:gd name="connsiteX0" fmla="*/ 19916 w 31283"/>
                                <a:gd name="connsiteY0" fmla="*/ 25977 h 25977"/>
                                <a:gd name="connsiteX1" fmla="*/ 31173 w 31283"/>
                                <a:gd name="connsiteY1" fmla="*/ 16452 h 25977"/>
                                <a:gd name="connsiteX2" fmla="*/ 21648 w 31283"/>
                                <a:gd name="connsiteY2" fmla="*/ 3463 h 25977"/>
                                <a:gd name="connsiteX3" fmla="*/ 0 w 31283"/>
                                <a:gd name="connsiteY3" fmla="*/ 0 h 25977"/>
                                <a:gd name="connsiteX4" fmla="*/ 866 w 31283"/>
                                <a:gd name="connsiteY4" fmla="*/ 22513 h 25977"/>
                                <a:gd name="connsiteX5" fmla="*/ 19050 w 31283"/>
                                <a:gd name="connsiteY5" fmla="*/ 25111 h 25977"/>
                                <a:gd name="connsiteX6" fmla="*/ 19916 w 31283"/>
                                <a:gd name="connsiteY6" fmla="*/ 25977 h 2597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31283" h="25977">
                                  <a:moveTo>
                                    <a:pt x="19916" y="25977"/>
                                  </a:moveTo>
                                  <a:cubicBezTo>
                                    <a:pt x="25111" y="25977"/>
                                    <a:pt x="30307" y="22513"/>
                                    <a:pt x="31173" y="16452"/>
                                  </a:cubicBezTo>
                                  <a:cubicBezTo>
                                    <a:pt x="32039" y="10390"/>
                                    <a:pt x="27709" y="5195"/>
                                    <a:pt x="21648" y="3463"/>
                                  </a:cubicBezTo>
                                  <a:lnTo>
                                    <a:pt x="0" y="0"/>
                                  </a:lnTo>
                                  <a:cubicBezTo>
                                    <a:pt x="0" y="7793"/>
                                    <a:pt x="866" y="14720"/>
                                    <a:pt x="866" y="22513"/>
                                  </a:cubicBezTo>
                                  <a:lnTo>
                                    <a:pt x="19050" y="25111"/>
                                  </a:lnTo>
                                  <a:cubicBezTo>
                                    <a:pt x="18184" y="25977"/>
                                    <a:pt x="19050" y="25977"/>
                                    <a:pt x="19916" y="2597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1" name="Freeform 481">
                            <a:extLst>
                              <a:ext uri="{FF2B5EF4-FFF2-40B4-BE49-F238E27FC236}">
                                <a16:creationId xmlns:a16="http://schemas.microsoft.com/office/drawing/2014/main" id="{399559E3-4458-3D4F-8444-7758A73E6FF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27700" y="6461745"/>
                              <a:ext cx="30112" cy="40366"/>
                            </a:xfrm>
                            <a:custGeom>
                              <a:avLst/>
                              <a:gdLst>
                                <a:gd name="connsiteX0" fmla="*/ 29109 w 30112"/>
                                <a:gd name="connsiteY0" fmla="*/ 24780 h 40366"/>
                                <a:gd name="connsiteX1" fmla="*/ 21316 w 30112"/>
                                <a:gd name="connsiteY1" fmla="*/ 6596 h 40366"/>
                                <a:gd name="connsiteX2" fmla="*/ 6596 w 30112"/>
                                <a:gd name="connsiteY2" fmla="*/ 534 h 40366"/>
                                <a:gd name="connsiteX3" fmla="*/ 534 w 30112"/>
                                <a:gd name="connsiteY3" fmla="*/ 15255 h 40366"/>
                                <a:gd name="connsiteX4" fmla="*/ 8328 w 30112"/>
                                <a:gd name="connsiteY4" fmla="*/ 33439 h 40366"/>
                                <a:gd name="connsiteX5" fmla="*/ 18718 w 30112"/>
                                <a:gd name="connsiteY5" fmla="*/ 40366 h 40366"/>
                                <a:gd name="connsiteX6" fmla="*/ 23048 w 30112"/>
                                <a:gd name="connsiteY6" fmla="*/ 39500 h 40366"/>
                                <a:gd name="connsiteX7" fmla="*/ 29109 w 30112"/>
                                <a:gd name="connsiteY7" fmla="*/ 24780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0112" h="40366">
                                  <a:moveTo>
                                    <a:pt x="29109" y="24780"/>
                                  </a:moveTo>
                                  <a:lnTo>
                                    <a:pt x="21316" y="6596"/>
                                  </a:lnTo>
                                  <a:cubicBezTo>
                                    <a:pt x="18718" y="1401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7" y="9193"/>
                                    <a:pt x="534" y="15255"/>
                                  </a:cubicBezTo>
                                  <a:lnTo>
                                    <a:pt x="8328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9109" y="36903"/>
                                    <a:pt x="31707" y="29975"/>
                                    <a:pt x="29109" y="2478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2" name="Freeform 482">
                            <a:extLst>
                              <a:ext uri="{FF2B5EF4-FFF2-40B4-BE49-F238E27FC236}">
                                <a16:creationId xmlns:a16="http://schemas.microsoft.com/office/drawing/2014/main" id="{32BE98CF-FBCB-3C4A-97BA-6A099A716F6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53591" y="5364132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20090 w 92135"/>
                                <a:gd name="connsiteY0" fmla="*/ 4504 h 111876"/>
                                <a:gd name="connsiteX1" fmla="*/ 4504 w 92135"/>
                                <a:gd name="connsiteY1" fmla="*/ 2772 h 111876"/>
                                <a:gd name="connsiteX2" fmla="*/ 2772 w 92135"/>
                                <a:gd name="connsiteY2" fmla="*/ 18358 h 111876"/>
                                <a:gd name="connsiteX3" fmla="*/ 72045 w 92135"/>
                                <a:gd name="connsiteY3" fmla="*/ 107547 h 111876"/>
                                <a:gd name="connsiteX4" fmla="*/ 80704 w 92135"/>
                                <a:gd name="connsiteY4" fmla="*/ 111877 h 111876"/>
                                <a:gd name="connsiteX5" fmla="*/ 87631 w 92135"/>
                                <a:gd name="connsiteY5" fmla="*/ 109279 h 111876"/>
                                <a:gd name="connsiteX6" fmla="*/ 89363 w 92135"/>
                                <a:gd name="connsiteY6" fmla="*/ 93692 h 111876"/>
                                <a:gd name="connsiteX7" fmla="*/ 20090 w 92135"/>
                                <a:gd name="connsiteY7" fmla="*/ 4504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20090" y="4504"/>
                                  </a:moveTo>
                                  <a:cubicBezTo>
                                    <a:pt x="16627" y="-691"/>
                                    <a:pt x="9699" y="-1558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2"/>
                                  </a:cubicBezTo>
                                  <a:lnTo>
                                    <a:pt x="20090" y="4504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3" name="Freeform 483">
                            <a:extLst>
                              <a:ext uri="{FF2B5EF4-FFF2-40B4-BE49-F238E27FC236}">
                                <a16:creationId xmlns:a16="http://schemas.microsoft.com/office/drawing/2014/main" id="{199A8787-3A30-7F49-A382-8A0469C2C33E}"/>
                              </a:ext>
                            </a:extLst>
                          </wps:cNvPr>
                          <wps:cNvSpPr/>
                          <wps:spPr>
                            <a:xfrm>
                              <a:off x="3985253" y="5931816"/>
                              <a:ext cx="39153" cy="68067"/>
                            </a:xfrm>
                            <a:custGeom>
                              <a:avLst/>
                              <a:gdLst>
                                <a:gd name="connsiteX0" fmla="*/ 7454 w 39153"/>
                                <a:gd name="connsiteY0" fmla="*/ 67202 h 68067"/>
                                <a:gd name="connsiteX1" fmla="*/ 10918 w 39153"/>
                                <a:gd name="connsiteY1" fmla="*/ 68068 h 68067"/>
                                <a:gd name="connsiteX2" fmla="*/ 21309 w 39153"/>
                                <a:gd name="connsiteY2" fmla="*/ 61140 h 68067"/>
                                <a:gd name="connsiteX3" fmla="*/ 38627 w 39153"/>
                                <a:gd name="connsiteY3" fmla="*/ 14381 h 68067"/>
                                <a:gd name="connsiteX4" fmla="*/ 31699 w 39153"/>
                                <a:gd name="connsiteY4" fmla="*/ 526 h 68067"/>
                                <a:gd name="connsiteX5" fmla="*/ 17845 w 39153"/>
                                <a:gd name="connsiteY5" fmla="*/ 7454 h 68067"/>
                                <a:gd name="connsiteX6" fmla="*/ 527 w 39153"/>
                                <a:gd name="connsiteY6" fmla="*/ 54213 h 68067"/>
                                <a:gd name="connsiteX7" fmla="*/ 7454 w 39153"/>
                                <a:gd name="connsiteY7" fmla="*/ 67202 h 6806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9153" h="68067">
                                  <a:moveTo>
                                    <a:pt x="7454" y="67202"/>
                                  </a:moveTo>
                                  <a:cubicBezTo>
                                    <a:pt x="8320" y="67202"/>
                                    <a:pt x="10052" y="68068"/>
                                    <a:pt x="10918" y="68068"/>
                                  </a:cubicBezTo>
                                  <a:cubicBezTo>
                                    <a:pt x="15247" y="68068"/>
                                    <a:pt x="19577" y="65470"/>
                                    <a:pt x="21309" y="61140"/>
                                  </a:cubicBezTo>
                                  <a:lnTo>
                                    <a:pt x="38627" y="14381"/>
                                  </a:lnTo>
                                  <a:cubicBezTo>
                                    <a:pt x="40358" y="8320"/>
                                    <a:pt x="37761" y="2258"/>
                                    <a:pt x="31699" y="526"/>
                                  </a:cubicBezTo>
                                  <a:cubicBezTo>
                                    <a:pt x="25638" y="-1205"/>
                                    <a:pt x="19577" y="1393"/>
                                    <a:pt x="17845" y="7454"/>
                                  </a:cubicBezTo>
                                  <a:lnTo>
                                    <a:pt x="527" y="54213"/>
                                  </a:lnTo>
                                  <a:cubicBezTo>
                                    <a:pt x="-1205" y="58543"/>
                                    <a:pt x="1393" y="64604"/>
                                    <a:pt x="7454" y="6720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4" name="Freeform 484">
                            <a:extLst>
                              <a:ext uri="{FF2B5EF4-FFF2-40B4-BE49-F238E27FC236}">
                                <a16:creationId xmlns:a16="http://schemas.microsoft.com/office/drawing/2014/main" id="{A32FB3BE-7433-5044-BE91-B497FA67217F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0434" y="5477091"/>
                              <a:ext cx="57582" cy="58665"/>
                            </a:xfrm>
                            <a:custGeom>
                              <a:avLst/>
                              <a:gdLst>
                                <a:gd name="connsiteX0" fmla="*/ 54336 w 57582"/>
                                <a:gd name="connsiteY0" fmla="*/ 39615 h 58665"/>
                                <a:gd name="connsiteX1" fmla="*/ 18833 w 57582"/>
                                <a:gd name="connsiteY1" fmla="*/ 3247 h 58665"/>
                                <a:gd name="connsiteX2" fmla="*/ 3247 w 57582"/>
                                <a:gd name="connsiteY2" fmla="*/ 3247 h 58665"/>
                                <a:gd name="connsiteX3" fmla="*/ 3247 w 57582"/>
                                <a:gd name="connsiteY3" fmla="*/ 18833 h 58665"/>
                                <a:gd name="connsiteX4" fmla="*/ 38749 w 57582"/>
                                <a:gd name="connsiteY4" fmla="*/ 55202 h 58665"/>
                                <a:gd name="connsiteX5" fmla="*/ 46543 w 57582"/>
                                <a:gd name="connsiteY5" fmla="*/ 58665 h 58665"/>
                                <a:gd name="connsiteX6" fmla="*/ 54336 w 57582"/>
                                <a:gd name="connsiteY6" fmla="*/ 55202 h 58665"/>
                                <a:gd name="connsiteX7" fmla="*/ 54336 w 57582"/>
                                <a:gd name="connsiteY7" fmla="*/ 39615 h 5866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7582" h="58665">
                                  <a:moveTo>
                                    <a:pt x="54336" y="39615"/>
                                  </a:move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ubicBezTo>
                                    <a:pt x="-1082" y="7577"/>
                                    <a:pt x="-1082" y="14504"/>
                                    <a:pt x="3247" y="18833"/>
                                  </a:cubicBezTo>
                                  <a:lnTo>
                                    <a:pt x="38749" y="55202"/>
                                  </a:lnTo>
                                  <a:cubicBezTo>
                                    <a:pt x="41347" y="57799"/>
                                    <a:pt x="43945" y="58665"/>
                                    <a:pt x="46543" y="58665"/>
                                  </a:cubicBezTo>
                                  <a:cubicBezTo>
                                    <a:pt x="49140" y="58665"/>
                                    <a:pt x="51738" y="57799"/>
                                    <a:pt x="54336" y="55202"/>
                                  </a:cubicBezTo>
                                  <a:cubicBezTo>
                                    <a:pt x="58665" y="50872"/>
                                    <a:pt x="58665" y="43944"/>
                                    <a:pt x="54336" y="3961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5" name="Freeform 485">
                            <a:extLst>
                              <a:ext uri="{FF2B5EF4-FFF2-40B4-BE49-F238E27FC236}">
                                <a16:creationId xmlns:a16="http://schemas.microsoft.com/office/drawing/2014/main" id="{4DF74239-1863-C247-A47C-876F4FA6A794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04766" y="5339527"/>
                              <a:ext cx="65145" cy="121761"/>
                            </a:xfrm>
                            <a:custGeom>
                              <a:avLst/>
                              <a:gdLst>
                                <a:gd name="connsiteX0" fmla="*/ 21316 w 65145"/>
                                <a:gd name="connsiteY0" fmla="*/ 6596 h 121761"/>
                                <a:gd name="connsiteX1" fmla="*/ 6596 w 65145"/>
                                <a:gd name="connsiteY1" fmla="*/ 534 h 121761"/>
                                <a:gd name="connsiteX2" fmla="*/ 534 w 65145"/>
                                <a:gd name="connsiteY2" fmla="*/ 15255 h 121761"/>
                                <a:gd name="connsiteX3" fmla="*/ 43830 w 65145"/>
                                <a:gd name="connsiteY3" fmla="*/ 114834 h 121761"/>
                                <a:gd name="connsiteX4" fmla="*/ 54221 w 65145"/>
                                <a:gd name="connsiteY4" fmla="*/ 121762 h 121761"/>
                                <a:gd name="connsiteX5" fmla="*/ 58550 w 65145"/>
                                <a:gd name="connsiteY5" fmla="*/ 120895 h 121761"/>
                                <a:gd name="connsiteX6" fmla="*/ 64612 w 65145"/>
                                <a:gd name="connsiteY6" fmla="*/ 106175 h 121761"/>
                                <a:gd name="connsiteX7" fmla="*/ 21316 w 65145"/>
                                <a:gd name="connsiteY7" fmla="*/ 6596 h 12176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65145" h="121761">
                                  <a:moveTo>
                                    <a:pt x="21316" y="6596"/>
                                  </a:moveTo>
                                  <a:cubicBezTo>
                                    <a:pt x="18718" y="1400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43830" y="114834"/>
                                  </a:lnTo>
                                  <a:cubicBezTo>
                                    <a:pt x="45561" y="119164"/>
                                    <a:pt x="49891" y="121762"/>
                                    <a:pt x="54221" y="121762"/>
                                  </a:cubicBezTo>
                                  <a:cubicBezTo>
                                    <a:pt x="55953" y="121762"/>
                                    <a:pt x="56818" y="121762"/>
                                    <a:pt x="58550" y="120895"/>
                                  </a:cubicBezTo>
                                  <a:cubicBezTo>
                                    <a:pt x="63746" y="118298"/>
                                    <a:pt x="66343" y="112236"/>
                                    <a:pt x="64612" y="106175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6" name="Freeform 486">
                            <a:extLst>
                              <a:ext uri="{FF2B5EF4-FFF2-40B4-BE49-F238E27FC236}">
                                <a16:creationId xmlns:a16="http://schemas.microsoft.com/office/drawing/2014/main" id="{B51AA44C-4A98-7844-90A6-0BA96D4E0F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0678" y="5565658"/>
                              <a:ext cx="48435" cy="42835"/>
                            </a:xfrm>
                            <a:custGeom>
                              <a:avLst/>
                              <a:gdLst>
                                <a:gd name="connsiteX0" fmla="*/ 17724 w 48435"/>
                                <a:gd name="connsiteY0" fmla="*/ 2137 h 42835"/>
                                <a:gd name="connsiteX1" fmla="*/ 2137 w 48435"/>
                                <a:gd name="connsiteY1" fmla="*/ 3869 h 42835"/>
                                <a:gd name="connsiteX2" fmla="*/ 3869 w 48435"/>
                                <a:gd name="connsiteY2" fmla="*/ 19455 h 42835"/>
                                <a:gd name="connsiteX3" fmla="*/ 30712 w 48435"/>
                                <a:gd name="connsiteY3" fmla="*/ 40237 h 42835"/>
                                <a:gd name="connsiteX4" fmla="*/ 37639 w 48435"/>
                                <a:gd name="connsiteY4" fmla="*/ 42835 h 42835"/>
                                <a:gd name="connsiteX5" fmla="*/ 46299 w 48435"/>
                                <a:gd name="connsiteY5" fmla="*/ 38506 h 42835"/>
                                <a:gd name="connsiteX6" fmla="*/ 44567 w 48435"/>
                                <a:gd name="connsiteY6" fmla="*/ 22919 h 42835"/>
                                <a:gd name="connsiteX7" fmla="*/ 17724 w 48435"/>
                                <a:gd name="connsiteY7" fmla="*/ 2137 h 4283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48435" h="42835">
                                  <a:moveTo>
                                    <a:pt x="17724" y="2137"/>
                                  </a:moveTo>
                                  <a:cubicBezTo>
                                    <a:pt x="12528" y="-1327"/>
                                    <a:pt x="6467" y="-460"/>
                                    <a:pt x="2137" y="3869"/>
                                  </a:cubicBezTo>
                                  <a:cubicBezTo>
                                    <a:pt x="-1326" y="8199"/>
                                    <a:pt x="-460" y="15992"/>
                                    <a:pt x="3869" y="19455"/>
                                  </a:cubicBezTo>
                                  <a:lnTo>
                                    <a:pt x="30712" y="40237"/>
                                  </a:lnTo>
                                  <a:cubicBezTo>
                                    <a:pt x="32444" y="41969"/>
                                    <a:pt x="35042" y="42835"/>
                                    <a:pt x="37639" y="42835"/>
                                  </a:cubicBezTo>
                                  <a:cubicBezTo>
                                    <a:pt x="41103" y="42835"/>
                                    <a:pt x="44567" y="41103"/>
                                    <a:pt x="46299" y="38506"/>
                                  </a:cubicBezTo>
                                  <a:cubicBezTo>
                                    <a:pt x="49762" y="33310"/>
                                    <a:pt x="48896" y="26383"/>
                                    <a:pt x="44567" y="22919"/>
                                  </a:cubicBezTo>
                                  <a:lnTo>
                                    <a:pt x="17724" y="213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7" name="Freeform 487">
                            <a:extLst>
                              <a:ext uri="{FF2B5EF4-FFF2-40B4-BE49-F238E27FC236}">
                                <a16:creationId xmlns:a16="http://schemas.microsoft.com/office/drawing/2014/main" id="{F69914FF-4297-3248-A1F4-75DE625D1CD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60811" y="5384734"/>
                              <a:ext cx="105430" cy="167475"/>
                            </a:xfrm>
                            <a:custGeom>
                              <a:avLst/>
                              <a:gdLst>
                                <a:gd name="connsiteX0" fmla="*/ 5523 w 105430"/>
                                <a:gd name="connsiteY0" fmla="*/ 1220 h 167475"/>
                                <a:gd name="connsiteX1" fmla="*/ 1194 w 105430"/>
                                <a:gd name="connsiteY1" fmla="*/ 15941 h 167475"/>
                                <a:gd name="connsiteX2" fmla="*/ 85187 w 105430"/>
                                <a:gd name="connsiteY2" fmla="*/ 162279 h 167475"/>
                                <a:gd name="connsiteX3" fmla="*/ 94712 w 105430"/>
                                <a:gd name="connsiteY3" fmla="*/ 167475 h 167475"/>
                                <a:gd name="connsiteX4" fmla="*/ 99907 w 105430"/>
                                <a:gd name="connsiteY4" fmla="*/ 165743 h 167475"/>
                                <a:gd name="connsiteX5" fmla="*/ 104237 w 105430"/>
                                <a:gd name="connsiteY5" fmla="*/ 151023 h 167475"/>
                                <a:gd name="connsiteX6" fmla="*/ 20243 w 105430"/>
                                <a:gd name="connsiteY6" fmla="*/ 4684 h 167475"/>
                                <a:gd name="connsiteX7" fmla="*/ 5523 w 105430"/>
                                <a:gd name="connsiteY7" fmla="*/ 1220 h 167475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5430" h="167475">
                                  <a:moveTo>
                                    <a:pt x="5523" y="1220"/>
                                  </a:moveTo>
                                  <a:cubicBezTo>
                                    <a:pt x="328" y="4684"/>
                                    <a:pt x="-1404" y="10745"/>
                                    <a:pt x="1194" y="15941"/>
                                  </a:cubicBezTo>
                                  <a:lnTo>
                                    <a:pt x="85187" y="162279"/>
                                  </a:lnTo>
                                  <a:cubicBezTo>
                                    <a:pt x="86919" y="165743"/>
                                    <a:pt x="91248" y="167475"/>
                                    <a:pt x="94712" y="167475"/>
                                  </a:cubicBezTo>
                                  <a:cubicBezTo>
                                    <a:pt x="96444" y="167475"/>
                                    <a:pt x="98175" y="166609"/>
                                    <a:pt x="99907" y="165743"/>
                                  </a:cubicBezTo>
                                  <a:cubicBezTo>
                                    <a:pt x="105103" y="162279"/>
                                    <a:pt x="106834" y="156218"/>
                                    <a:pt x="104237" y="151023"/>
                                  </a:cubicBezTo>
                                  <a:lnTo>
                                    <a:pt x="20243" y="4684"/>
                                  </a:lnTo>
                                  <a:cubicBezTo>
                                    <a:pt x="17646" y="355"/>
                                    <a:pt x="10718" y="-1377"/>
                                    <a:pt x="5523" y="12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8" name="Freeform 488">
                            <a:extLst>
                              <a:ext uri="{FF2B5EF4-FFF2-40B4-BE49-F238E27FC236}">
                                <a16:creationId xmlns:a16="http://schemas.microsoft.com/office/drawing/2014/main" id="{AB562FF5-910F-864A-B373-2D54BF50D56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01836" y="5327938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89" name="Freeform 489">
                            <a:extLst>
                              <a:ext uri="{FF2B5EF4-FFF2-40B4-BE49-F238E27FC236}">
                                <a16:creationId xmlns:a16="http://schemas.microsoft.com/office/drawing/2014/main" id="{42DE4A7E-B594-8A4F-9751-C62E4DF65AD7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6418" y="6501245"/>
                              <a:ext cx="8659" cy="8659"/>
                            </a:xfrm>
                            <a:custGeom>
                              <a:avLst/>
                              <a:gdLst>
                                <a:gd name="connsiteX0" fmla="*/ 0 w 8659"/>
                                <a:gd name="connsiteY0" fmla="*/ 0 h 8659"/>
                                <a:gd name="connsiteX1" fmla="*/ 0 w 8659"/>
                                <a:gd name="connsiteY1" fmla="*/ 0 h 8659"/>
                                <a:gd name="connsiteX2" fmla="*/ 0 w 8659"/>
                                <a:gd name="connsiteY2" fmla="*/ 0 h 865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</a:cxnLst>
                              <a:rect l="l" t="t" r="r" b="b"/>
                              <a:pathLst>
                                <a:path w="8659" h="8659">
                                  <a:moveTo>
                                    <a:pt x="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0" name="Freeform 490">
                            <a:extLst>
                              <a:ext uri="{FF2B5EF4-FFF2-40B4-BE49-F238E27FC236}">
                                <a16:creationId xmlns:a16="http://schemas.microsoft.com/office/drawing/2014/main" id="{6F04712A-9052-A446-9ACD-E2BE906A0D5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83118" y="5288438"/>
                              <a:ext cx="29643" cy="40366"/>
                            </a:xfrm>
                            <a:custGeom>
                              <a:avLst/>
                              <a:gdLst>
                                <a:gd name="connsiteX0" fmla="*/ 21316 w 29643"/>
                                <a:gd name="connsiteY0" fmla="*/ 6596 h 40366"/>
                                <a:gd name="connsiteX1" fmla="*/ 6596 w 29643"/>
                                <a:gd name="connsiteY1" fmla="*/ 534 h 40366"/>
                                <a:gd name="connsiteX2" fmla="*/ 534 w 29643"/>
                                <a:gd name="connsiteY2" fmla="*/ 15255 h 40366"/>
                                <a:gd name="connsiteX3" fmla="*/ 8327 w 29643"/>
                                <a:gd name="connsiteY3" fmla="*/ 33439 h 40366"/>
                                <a:gd name="connsiteX4" fmla="*/ 18718 w 29643"/>
                                <a:gd name="connsiteY4" fmla="*/ 40366 h 40366"/>
                                <a:gd name="connsiteX5" fmla="*/ 23048 w 29643"/>
                                <a:gd name="connsiteY5" fmla="*/ 39500 h 40366"/>
                                <a:gd name="connsiteX6" fmla="*/ 29109 w 29643"/>
                                <a:gd name="connsiteY6" fmla="*/ 24780 h 40366"/>
                                <a:gd name="connsiteX7" fmla="*/ 21316 w 29643"/>
                                <a:gd name="connsiteY7" fmla="*/ 6596 h 4036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29643" h="40366">
                                  <a:moveTo>
                                    <a:pt x="21316" y="6596"/>
                                  </a:moveTo>
                                  <a:cubicBezTo>
                                    <a:pt x="18718" y="1401"/>
                                    <a:pt x="12657" y="-1198"/>
                                    <a:pt x="6596" y="534"/>
                                  </a:cubicBezTo>
                                  <a:cubicBezTo>
                                    <a:pt x="1400" y="3132"/>
                                    <a:pt x="-1198" y="9193"/>
                                    <a:pt x="534" y="15255"/>
                                  </a:cubicBezTo>
                                  <a:lnTo>
                                    <a:pt x="8327" y="33439"/>
                                  </a:lnTo>
                                  <a:cubicBezTo>
                                    <a:pt x="10059" y="37768"/>
                                    <a:pt x="14389" y="40366"/>
                                    <a:pt x="18718" y="40366"/>
                                  </a:cubicBezTo>
                                  <a:cubicBezTo>
                                    <a:pt x="20450" y="40366"/>
                                    <a:pt x="21316" y="40366"/>
                                    <a:pt x="23048" y="39500"/>
                                  </a:cubicBezTo>
                                  <a:cubicBezTo>
                                    <a:pt x="28243" y="36903"/>
                                    <a:pt x="30841" y="30841"/>
                                    <a:pt x="29109" y="24780"/>
                                  </a:cubicBezTo>
                                  <a:lnTo>
                                    <a:pt x="21316" y="6596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1" name="Freeform 491">
                            <a:extLst>
                              <a:ext uri="{FF2B5EF4-FFF2-40B4-BE49-F238E27FC236}">
                                <a16:creationId xmlns:a16="http://schemas.microsoft.com/office/drawing/2014/main" id="{29DA3536-20E4-C546-B085-5BDA5326630D}"/>
                              </a:ext>
                            </a:extLst>
                          </wps:cNvPr>
                          <wps:cNvSpPr/>
                          <wps:spPr>
                            <a:xfrm>
                              <a:off x="4369267" y="6405129"/>
                              <a:ext cx="36588" cy="109104"/>
                            </a:xfrm>
                            <a:custGeom>
                              <a:avLst/>
                              <a:gdLst>
                                <a:gd name="connsiteX0" fmla="*/ 25222 w 36588"/>
                                <a:gd name="connsiteY0" fmla="*/ 109104 h 109104"/>
                                <a:gd name="connsiteX1" fmla="*/ 26954 w 36588"/>
                                <a:gd name="connsiteY1" fmla="*/ 109104 h 109104"/>
                                <a:gd name="connsiteX2" fmla="*/ 36478 w 36588"/>
                                <a:gd name="connsiteY2" fmla="*/ 96116 h 109104"/>
                                <a:gd name="connsiteX3" fmla="*/ 22624 w 36588"/>
                                <a:gd name="connsiteY3" fmla="*/ 9525 h 109104"/>
                                <a:gd name="connsiteX4" fmla="*/ 9635 w 36588"/>
                                <a:gd name="connsiteY4" fmla="*/ 0 h 109104"/>
                                <a:gd name="connsiteX5" fmla="*/ 110 w 36588"/>
                                <a:gd name="connsiteY5" fmla="*/ 12989 h 109104"/>
                                <a:gd name="connsiteX6" fmla="*/ 13965 w 36588"/>
                                <a:gd name="connsiteY6" fmla="*/ 99580 h 109104"/>
                                <a:gd name="connsiteX7" fmla="*/ 25222 w 36588"/>
                                <a:gd name="connsiteY7" fmla="*/ 109104 h 1091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36588" h="109104">
                                  <a:moveTo>
                                    <a:pt x="25222" y="109104"/>
                                  </a:moveTo>
                                  <a:cubicBezTo>
                                    <a:pt x="26088" y="109104"/>
                                    <a:pt x="26088" y="109104"/>
                                    <a:pt x="26954" y="109104"/>
                                  </a:cubicBezTo>
                                  <a:cubicBezTo>
                                    <a:pt x="33015" y="108239"/>
                                    <a:pt x="37344" y="102177"/>
                                    <a:pt x="36478" y="96116"/>
                                  </a:cubicBezTo>
                                  <a:lnTo>
                                    <a:pt x="22624" y="9525"/>
                                  </a:lnTo>
                                  <a:cubicBezTo>
                                    <a:pt x="21758" y="3463"/>
                                    <a:pt x="16563" y="0"/>
                                    <a:pt x="9635" y="0"/>
                                  </a:cubicBezTo>
                                  <a:cubicBezTo>
                                    <a:pt x="3574" y="866"/>
                                    <a:pt x="-756" y="6927"/>
                                    <a:pt x="110" y="12989"/>
                                  </a:cubicBezTo>
                                  <a:lnTo>
                                    <a:pt x="13965" y="99580"/>
                                  </a:lnTo>
                                  <a:cubicBezTo>
                                    <a:pt x="14831" y="105641"/>
                                    <a:pt x="19160" y="109104"/>
                                    <a:pt x="25222" y="10910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2" name="Freeform 492">
                            <a:extLst>
                              <a:ext uri="{FF2B5EF4-FFF2-40B4-BE49-F238E27FC236}">
                                <a16:creationId xmlns:a16="http://schemas.microsoft.com/office/drawing/2014/main" id="{8ED07027-0020-0C42-BA31-7ED24CEDEB5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39119" y="6014493"/>
                              <a:ext cx="106963" cy="148181"/>
                            </a:xfrm>
                            <a:custGeom>
                              <a:avLst/>
                              <a:gdLst>
                                <a:gd name="connsiteX0" fmla="*/ 4676 w 106963"/>
                                <a:gd name="connsiteY0" fmla="*/ 146449 h 148181"/>
                                <a:gd name="connsiteX1" fmla="*/ 10737 w 106963"/>
                                <a:gd name="connsiteY1" fmla="*/ 148181 h 148181"/>
                                <a:gd name="connsiteX2" fmla="*/ 20262 w 106963"/>
                                <a:gd name="connsiteY2" fmla="*/ 142986 h 148181"/>
                                <a:gd name="connsiteX3" fmla="*/ 105121 w 106963"/>
                                <a:gd name="connsiteY3" fmla="*/ 17429 h 148181"/>
                                <a:gd name="connsiteX4" fmla="*/ 102524 w 106963"/>
                                <a:gd name="connsiteY4" fmla="*/ 1842 h 148181"/>
                                <a:gd name="connsiteX5" fmla="*/ 86937 w 106963"/>
                                <a:gd name="connsiteY5" fmla="*/ 4440 h 148181"/>
                                <a:gd name="connsiteX6" fmla="*/ 2078 w 106963"/>
                                <a:gd name="connsiteY6" fmla="*/ 129997 h 148181"/>
                                <a:gd name="connsiteX7" fmla="*/ 4676 w 106963"/>
                                <a:gd name="connsiteY7" fmla="*/ 146449 h 1481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06963" h="148181">
                                  <a:moveTo>
                                    <a:pt x="4676" y="146449"/>
                                  </a:moveTo>
                                  <a:cubicBezTo>
                                    <a:pt x="6408" y="147315"/>
                                    <a:pt x="9005" y="148181"/>
                                    <a:pt x="10737" y="148181"/>
                                  </a:cubicBezTo>
                                  <a:cubicBezTo>
                                    <a:pt x="14201" y="148181"/>
                                    <a:pt x="17665" y="146449"/>
                                    <a:pt x="20262" y="142986"/>
                                  </a:cubicBezTo>
                                  <a:lnTo>
                                    <a:pt x="105121" y="17429"/>
                                  </a:lnTo>
                                  <a:cubicBezTo>
                                    <a:pt x="108585" y="12233"/>
                                    <a:pt x="106853" y="5306"/>
                                    <a:pt x="102524" y="1842"/>
                                  </a:cubicBezTo>
                                  <a:cubicBezTo>
                                    <a:pt x="97328" y="-1621"/>
                                    <a:pt x="90401" y="111"/>
                                    <a:pt x="86937" y="4440"/>
                                  </a:cubicBezTo>
                                  <a:lnTo>
                                    <a:pt x="2078" y="129997"/>
                                  </a:lnTo>
                                  <a:cubicBezTo>
                                    <a:pt x="-1386" y="136058"/>
                                    <a:pt x="-520" y="142986"/>
                                    <a:pt x="4676" y="14644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3" name="Freeform 493">
                            <a:extLst>
                              <a:ext uri="{FF2B5EF4-FFF2-40B4-BE49-F238E27FC236}">
                                <a16:creationId xmlns:a16="http://schemas.microsoft.com/office/drawing/2014/main" id="{1DEFA3D1-D336-EE4F-86F2-DFE4D7AD5145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27585" y="5535107"/>
                              <a:ext cx="58448" cy="59531"/>
                            </a:xfrm>
                            <a:custGeom>
                              <a:avLst/>
                              <a:gdLst>
                                <a:gd name="connsiteX0" fmla="*/ 3247 w 58448"/>
                                <a:gd name="connsiteY0" fmla="*/ 3247 h 59531"/>
                                <a:gd name="connsiteX1" fmla="*/ 3247 w 58448"/>
                                <a:gd name="connsiteY1" fmla="*/ 18834 h 59531"/>
                                <a:gd name="connsiteX2" fmla="*/ 39615 w 58448"/>
                                <a:gd name="connsiteY2" fmla="*/ 56068 h 59531"/>
                                <a:gd name="connsiteX3" fmla="*/ 47409 w 58448"/>
                                <a:gd name="connsiteY3" fmla="*/ 59531 h 59531"/>
                                <a:gd name="connsiteX4" fmla="*/ 55202 w 58448"/>
                                <a:gd name="connsiteY4" fmla="*/ 56068 h 59531"/>
                                <a:gd name="connsiteX5" fmla="*/ 55202 w 58448"/>
                                <a:gd name="connsiteY5" fmla="*/ 40482 h 59531"/>
                                <a:gd name="connsiteX6" fmla="*/ 18833 w 58448"/>
                                <a:gd name="connsiteY6" fmla="*/ 3247 h 59531"/>
                                <a:gd name="connsiteX7" fmla="*/ 3247 w 58448"/>
                                <a:gd name="connsiteY7" fmla="*/ 3247 h 5953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8448" h="59531">
                                  <a:moveTo>
                                    <a:pt x="3247" y="3247"/>
                                  </a:moveTo>
                                  <a:cubicBezTo>
                                    <a:pt x="-1082" y="7577"/>
                                    <a:pt x="-1082" y="14504"/>
                                    <a:pt x="3247" y="18834"/>
                                  </a:cubicBezTo>
                                  <a:lnTo>
                                    <a:pt x="39615" y="56068"/>
                                  </a:lnTo>
                                  <a:cubicBezTo>
                                    <a:pt x="41347" y="58666"/>
                                    <a:pt x="44811" y="59531"/>
                                    <a:pt x="47409" y="59531"/>
                                  </a:cubicBezTo>
                                  <a:cubicBezTo>
                                    <a:pt x="50006" y="59531"/>
                                    <a:pt x="52604" y="58666"/>
                                    <a:pt x="55202" y="56068"/>
                                  </a:cubicBezTo>
                                  <a:cubicBezTo>
                                    <a:pt x="59531" y="51738"/>
                                    <a:pt x="59531" y="44811"/>
                                    <a:pt x="55202" y="40482"/>
                                  </a:cubicBezTo>
                                  <a:lnTo>
                                    <a:pt x="18833" y="3247"/>
                                  </a:lnTo>
                                  <a:cubicBezTo>
                                    <a:pt x="14504" y="-1082"/>
                                    <a:pt x="7577" y="-1082"/>
                                    <a:pt x="3247" y="324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4" name="Freeform 494">
                            <a:extLst>
                              <a:ext uri="{FF2B5EF4-FFF2-40B4-BE49-F238E27FC236}">
                                <a16:creationId xmlns:a16="http://schemas.microsoft.com/office/drawing/2014/main" id="{A95614E1-2DCB-634C-9F9E-30D11B8C8E2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48841" y="5486225"/>
                              <a:ext cx="59230" cy="68581"/>
                            </a:xfrm>
                            <a:custGeom>
                              <a:avLst/>
                              <a:gdLst>
                                <a:gd name="connsiteX0" fmla="*/ 2772 w 59230"/>
                                <a:gd name="connsiteY0" fmla="*/ 18358 h 68581"/>
                                <a:gd name="connsiteX1" fmla="*/ 39140 w 59230"/>
                                <a:gd name="connsiteY1" fmla="*/ 64252 h 68581"/>
                                <a:gd name="connsiteX2" fmla="*/ 47799 w 59230"/>
                                <a:gd name="connsiteY2" fmla="*/ 68581 h 68581"/>
                                <a:gd name="connsiteX3" fmla="*/ 47799 w 59230"/>
                                <a:gd name="connsiteY3" fmla="*/ 68581 h 68581"/>
                                <a:gd name="connsiteX4" fmla="*/ 54727 w 59230"/>
                                <a:gd name="connsiteY4" fmla="*/ 65983 h 68581"/>
                                <a:gd name="connsiteX5" fmla="*/ 56459 w 59230"/>
                                <a:gd name="connsiteY5" fmla="*/ 50397 h 68581"/>
                                <a:gd name="connsiteX6" fmla="*/ 20090 w 59230"/>
                                <a:gd name="connsiteY6" fmla="*/ 4504 h 68581"/>
                                <a:gd name="connsiteX7" fmla="*/ 4504 w 59230"/>
                                <a:gd name="connsiteY7" fmla="*/ 2772 h 68581"/>
                                <a:gd name="connsiteX8" fmla="*/ 2772 w 59230"/>
                                <a:gd name="connsiteY8" fmla="*/ 18358 h 6858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9230" h="68581">
                                  <a:moveTo>
                                    <a:pt x="2772" y="18358"/>
                                  </a:moveTo>
                                  <a:lnTo>
                                    <a:pt x="39140" y="64252"/>
                                  </a:lnTo>
                                  <a:cubicBezTo>
                                    <a:pt x="40872" y="66849"/>
                                    <a:pt x="44336" y="68581"/>
                                    <a:pt x="47799" y="68581"/>
                                  </a:cubicBezTo>
                                  <a:lnTo>
                                    <a:pt x="47799" y="68581"/>
                                  </a:lnTo>
                                  <a:cubicBezTo>
                                    <a:pt x="50397" y="68581"/>
                                    <a:pt x="52129" y="67715"/>
                                    <a:pt x="54727" y="65983"/>
                                  </a:cubicBezTo>
                                  <a:cubicBezTo>
                                    <a:pt x="59922" y="62520"/>
                                    <a:pt x="60788" y="55592"/>
                                    <a:pt x="56459" y="50397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6"/>
                                    <a:pt x="-1557" y="13163"/>
                                    <a:pt x="2772" y="1835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5" name="Freeform 495">
                            <a:extLst>
                              <a:ext uri="{FF2B5EF4-FFF2-40B4-BE49-F238E27FC236}">
                                <a16:creationId xmlns:a16="http://schemas.microsoft.com/office/drawing/2014/main" id="{20008BCE-616E-3146-9A28-20973E1D35FE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34189" y="6333598"/>
                              <a:ext cx="141330" cy="63738"/>
                            </a:xfrm>
                            <a:custGeom>
                              <a:avLst/>
                              <a:gdLst>
                                <a:gd name="connsiteX0" fmla="*/ 140804 w 141330"/>
                                <a:gd name="connsiteY0" fmla="*/ 7454 h 63738"/>
                                <a:gd name="connsiteX1" fmla="*/ 126950 w 141330"/>
                                <a:gd name="connsiteY1" fmla="*/ 527 h 63738"/>
                                <a:gd name="connsiteX2" fmla="*/ 7454 w 141330"/>
                                <a:gd name="connsiteY2" fmla="*/ 42090 h 63738"/>
                                <a:gd name="connsiteX3" fmla="*/ 527 w 141330"/>
                                <a:gd name="connsiteY3" fmla="*/ 55945 h 63738"/>
                                <a:gd name="connsiteX4" fmla="*/ 10918 w 141330"/>
                                <a:gd name="connsiteY4" fmla="*/ 63738 h 63738"/>
                                <a:gd name="connsiteX5" fmla="*/ 14381 w 141330"/>
                                <a:gd name="connsiteY5" fmla="*/ 62872 h 63738"/>
                                <a:gd name="connsiteX6" fmla="*/ 133877 w 141330"/>
                                <a:gd name="connsiteY6" fmla="*/ 21309 h 63738"/>
                                <a:gd name="connsiteX7" fmla="*/ 140804 w 141330"/>
                                <a:gd name="connsiteY7" fmla="*/ 7454 h 6373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141330" h="63738">
                                  <a:moveTo>
                                    <a:pt x="140804" y="7454"/>
                                  </a:moveTo>
                                  <a:cubicBezTo>
                                    <a:pt x="139072" y="1392"/>
                                    <a:pt x="132145" y="-1205"/>
                                    <a:pt x="126950" y="527"/>
                                  </a:cubicBezTo>
                                  <a:lnTo>
                                    <a:pt x="7454" y="42090"/>
                                  </a:lnTo>
                                  <a:cubicBezTo>
                                    <a:pt x="1393" y="43822"/>
                                    <a:pt x="-1205" y="50749"/>
                                    <a:pt x="527" y="55945"/>
                                  </a:cubicBezTo>
                                  <a:cubicBezTo>
                                    <a:pt x="2259" y="60275"/>
                                    <a:pt x="6588" y="63738"/>
                                    <a:pt x="10918" y="63738"/>
                                  </a:cubicBezTo>
                                  <a:cubicBezTo>
                                    <a:pt x="11783" y="63738"/>
                                    <a:pt x="13515" y="63738"/>
                                    <a:pt x="14381" y="62872"/>
                                  </a:cubicBezTo>
                                  <a:lnTo>
                                    <a:pt x="133877" y="21309"/>
                                  </a:lnTo>
                                  <a:cubicBezTo>
                                    <a:pt x="139938" y="19577"/>
                                    <a:pt x="142536" y="13515"/>
                                    <a:pt x="140804" y="7454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6" name="Freeform 496">
                            <a:extLst>
                              <a:ext uri="{FF2B5EF4-FFF2-40B4-BE49-F238E27FC236}">
                                <a16:creationId xmlns:a16="http://schemas.microsoft.com/office/drawing/2014/main" id="{5BA9B583-A340-D14A-B5EE-6D8C305DA530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9831" y="6199660"/>
                              <a:ext cx="54183" cy="50471"/>
                            </a:xfrm>
                            <a:custGeom>
                              <a:avLst/>
                              <a:gdLst>
                                <a:gd name="connsiteX0" fmla="*/ 35751 w 54183"/>
                                <a:gd name="connsiteY0" fmla="*/ 2846 h 50471"/>
                                <a:gd name="connsiteX1" fmla="*/ 3712 w 54183"/>
                                <a:gd name="connsiteY1" fmla="*/ 31421 h 50471"/>
                                <a:gd name="connsiteX2" fmla="*/ 2846 w 54183"/>
                                <a:gd name="connsiteY2" fmla="*/ 47008 h 50471"/>
                                <a:gd name="connsiteX3" fmla="*/ 11506 w 54183"/>
                                <a:gd name="connsiteY3" fmla="*/ 50471 h 50471"/>
                                <a:gd name="connsiteX4" fmla="*/ 11506 w 54183"/>
                                <a:gd name="connsiteY4" fmla="*/ 50471 h 50471"/>
                                <a:gd name="connsiteX5" fmla="*/ 18433 w 54183"/>
                                <a:gd name="connsiteY5" fmla="*/ 47874 h 50471"/>
                                <a:gd name="connsiteX6" fmla="*/ 50471 w 54183"/>
                                <a:gd name="connsiteY6" fmla="*/ 19299 h 50471"/>
                                <a:gd name="connsiteX7" fmla="*/ 51337 w 54183"/>
                                <a:gd name="connsiteY7" fmla="*/ 3713 h 50471"/>
                                <a:gd name="connsiteX8" fmla="*/ 35751 w 54183"/>
                                <a:gd name="connsiteY8" fmla="*/ 2846 h 5047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54183" h="50471">
                                  <a:moveTo>
                                    <a:pt x="35751" y="2846"/>
                                  </a:moveTo>
                                  <a:lnTo>
                                    <a:pt x="3712" y="31421"/>
                                  </a:lnTo>
                                  <a:cubicBezTo>
                                    <a:pt x="-617" y="35751"/>
                                    <a:pt x="-1483" y="42678"/>
                                    <a:pt x="2846" y="47008"/>
                                  </a:cubicBezTo>
                                  <a:cubicBezTo>
                                    <a:pt x="4578" y="49606"/>
                                    <a:pt x="8042" y="50471"/>
                                    <a:pt x="11506" y="50471"/>
                                  </a:cubicBezTo>
                                  <a:lnTo>
                                    <a:pt x="11506" y="50471"/>
                                  </a:lnTo>
                                  <a:cubicBezTo>
                                    <a:pt x="14103" y="50471"/>
                                    <a:pt x="16701" y="49606"/>
                                    <a:pt x="18433" y="47874"/>
                                  </a:cubicBezTo>
                                  <a:lnTo>
                                    <a:pt x="50471" y="19299"/>
                                  </a:lnTo>
                                  <a:cubicBezTo>
                                    <a:pt x="54801" y="14969"/>
                                    <a:pt x="55667" y="8042"/>
                                    <a:pt x="51337" y="3713"/>
                                  </a:cubicBezTo>
                                  <a:cubicBezTo>
                                    <a:pt x="47874" y="-617"/>
                                    <a:pt x="40947" y="-1483"/>
                                    <a:pt x="35751" y="284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7" name="Freeform 497">
                            <a:extLst>
                              <a:ext uri="{FF2B5EF4-FFF2-40B4-BE49-F238E27FC236}">
                                <a16:creationId xmlns:a16="http://schemas.microsoft.com/office/drawing/2014/main" id="{02360AB5-B692-8A41-86F9-85A9B6DF3286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8826" y="6105276"/>
                              <a:ext cx="139908" cy="151782"/>
                            </a:xfrm>
                            <a:custGeom>
                              <a:avLst/>
                              <a:gdLst>
                                <a:gd name="connsiteX0" fmla="*/ 11506 w 139908"/>
                                <a:gd name="connsiteY0" fmla="*/ 151783 h 151782"/>
                                <a:gd name="connsiteX1" fmla="*/ 11506 w 139908"/>
                                <a:gd name="connsiteY1" fmla="*/ 151783 h 151782"/>
                                <a:gd name="connsiteX2" fmla="*/ 19299 w 139908"/>
                                <a:gd name="connsiteY2" fmla="*/ 148319 h 151782"/>
                                <a:gd name="connsiteX3" fmla="*/ 137062 w 139908"/>
                                <a:gd name="connsiteY3" fmla="*/ 18433 h 151782"/>
                                <a:gd name="connsiteX4" fmla="*/ 136196 w 139908"/>
                                <a:gd name="connsiteY4" fmla="*/ 2847 h 151782"/>
                                <a:gd name="connsiteX5" fmla="*/ 120610 w 139908"/>
                                <a:gd name="connsiteY5" fmla="*/ 3712 h 151782"/>
                                <a:gd name="connsiteX6" fmla="*/ 2846 w 139908"/>
                                <a:gd name="connsiteY6" fmla="*/ 133599 h 151782"/>
                                <a:gd name="connsiteX7" fmla="*/ 3712 w 139908"/>
                                <a:gd name="connsiteY7" fmla="*/ 149185 h 151782"/>
                                <a:gd name="connsiteX8" fmla="*/ 11506 w 139908"/>
                                <a:gd name="connsiteY8" fmla="*/ 151783 h 151782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</a:cxnLst>
                              <a:rect l="l" t="t" r="r" b="b"/>
                              <a:pathLst>
                                <a:path w="139908" h="151782">
                                  <a:moveTo>
                                    <a:pt x="11506" y="151783"/>
                                  </a:moveTo>
                                  <a:lnTo>
                                    <a:pt x="11506" y="151783"/>
                                  </a:lnTo>
                                  <a:cubicBezTo>
                                    <a:pt x="14969" y="151783"/>
                                    <a:pt x="17567" y="150917"/>
                                    <a:pt x="19299" y="148319"/>
                                  </a:cubicBezTo>
                                  <a:lnTo>
                                    <a:pt x="137062" y="18433"/>
                                  </a:lnTo>
                                  <a:cubicBezTo>
                                    <a:pt x="141392" y="14103"/>
                                    <a:pt x="140526" y="7176"/>
                                    <a:pt x="136196" y="2847"/>
                                  </a:cubicBezTo>
                                  <a:cubicBezTo>
                                    <a:pt x="131867" y="-1483"/>
                                    <a:pt x="124940" y="-617"/>
                                    <a:pt x="120610" y="3712"/>
                                  </a:cubicBezTo>
                                  <a:lnTo>
                                    <a:pt x="2846" y="133599"/>
                                  </a:lnTo>
                                  <a:cubicBezTo>
                                    <a:pt x="-1483" y="137928"/>
                                    <a:pt x="-617" y="144855"/>
                                    <a:pt x="3712" y="149185"/>
                                  </a:cubicBezTo>
                                  <a:cubicBezTo>
                                    <a:pt x="6310" y="150917"/>
                                    <a:pt x="8908" y="151783"/>
                                    <a:pt x="11506" y="15178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8" name="Freeform 498">
                            <a:extLst>
                              <a:ext uri="{FF2B5EF4-FFF2-40B4-BE49-F238E27FC236}">
                                <a16:creationId xmlns:a16="http://schemas.microsoft.com/office/drawing/2014/main" id="{473E14C2-49D9-6649-A7E3-414735734B0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74032" y="6286813"/>
                              <a:ext cx="55558" cy="43847"/>
                            </a:xfrm>
                            <a:custGeom>
                              <a:avLst/>
                              <a:gdLst>
                                <a:gd name="connsiteX0" fmla="*/ 11327 w 55558"/>
                                <a:gd name="connsiteY0" fmla="*/ 43848 h 43847"/>
                                <a:gd name="connsiteX1" fmla="*/ 17388 w 55558"/>
                                <a:gd name="connsiteY1" fmla="*/ 42116 h 43847"/>
                                <a:gd name="connsiteX2" fmla="*/ 50293 w 55558"/>
                                <a:gd name="connsiteY2" fmla="*/ 20469 h 43847"/>
                                <a:gd name="connsiteX3" fmla="*/ 53757 w 55558"/>
                                <a:gd name="connsiteY3" fmla="*/ 4882 h 43847"/>
                                <a:gd name="connsiteX4" fmla="*/ 38170 w 55558"/>
                                <a:gd name="connsiteY4" fmla="*/ 1418 h 43847"/>
                                <a:gd name="connsiteX5" fmla="*/ 5266 w 55558"/>
                                <a:gd name="connsiteY5" fmla="*/ 23066 h 43847"/>
                                <a:gd name="connsiteX6" fmla="*/ 1802 w 55558"/>
                                <a:gd name="connsiteY6" fmla="*/ 38652 h 43847"/>
                                <a:gd name="connsiteX7" fmla="*/ 11327 w 55558"/>
                                <a:gd name="connsiteY7" fmla="*/ 43848 h 43847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558" h="43847">
                                  <a:moveTo>
                                    <a:pt x="11327" y="43848"/>
                                  </a:moveTo>
                                  <a:cubicBezTo>
                                    <a:pt x="13059" y="43848"/>
                                    <a:pt x="15656" y="42982"/>
                                    <a:pt x="17388" y="42116"/>
                                  </a:cubicBezTo>
                                  <a:lnTo>
                                    <a:pt x="50293" y="20469"/>
                                  </a:lnTo>
                                  <a:cubicBezTo>
                                    <a:pt x="55488" y="17005"/>
                                    <a:pt x="57220" y="10078"/>
                                    <a:pt x="53757" y="4882"/>
                                  </a:cubicBezTo>
                                  <a:cubicBezTo>
                                    <a:pt x="50293" y="-313"/>
                                    <a:pt x="43366" y="-1179"/>
                                    <a:pt x="38170" y="1418"/>
                                  </a:cubicBezTo>
                                  <a:lnTo>
                                    <a:pt x="5266" y="23066"/>
                                  </a:lnTo>
                                  <a:cubicBezTo>
                                    <a:pt x="70" y="26530"/>
                                    <a:pt x="-1662" y="33457"/>
                                    <a:pt x="1802" y="38652"/>
                                  </a:cubicBezTo>
                                  <a:cubicBezTo>
                                    <a:pt x="3534" y="42116"/>
                                    <a:pt x="7863" y="43848"/>
                                    <a:pt x="11327" y="4384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99" name="Freeform 499">
                            <a:extLst>
                              <a:ext uri="{FF2B5EF4-FFF2-40B4-BE49-F238E27FC236}">
                                <a16:creationId xmlns:a16="http://schemas.microsoft.com/office/drawing/2014/main" id="{3B7DE60C-321C-7F40-802E-E92D7B470562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79673" y="6215808"/>
                              <a:ext cx="56906" cy="45579"/>
                            </a:xfrm>
                            <a:custGeom>
                              <a:avLst/>
                              <a:gdLst>
                                <a:gd name="connsiteX0" fmla="*/ 55488 w 56906"/>
                                <a:gd name="connsiteY0" fmla="*/ 4882 h 45579"/>
                                <a:gd name="connsiteX1" fmla="*/ 39902 w 56906"/>
                                <a:gd name="connsiteY1" fmla="*/ 1418 h 45579"/>
                                <a:gd name="connsiteX2" fmla="*/ 5266 w 56906"/>
                                <a:gd name="connsiteY2" fmla="*/ 24798 h 45579"/>
                                <a:gd name="connsiteX3" fmla="*/ 1802 w 56906"/>
                                <a:gd name="connsiteY3" fmla="*/ 40384 h 45579"/>
                                <a:gd name="connsiteX4" fmla="*/ 11327 w 56906"/>
                                <a:gd name="connsiteY4" fmla="*/ 45580 h 45579"/>
                                <a:gd name="connsiteX5" fmla="*/ 17388 w 56906"/>
                                <a:gd name="connsiteY5" fmla="*/ 43848 h 45579"/>
                                <a:gd name="connsiteX6" fmla="*/ 52025 w 56906"/>
                                <a:gd name="connsiteY6" fmla="*/ 20469 h 45579"/>
                                <a:gd name="connsiteX7" fmla="*/ 55488 w 56906"/>
                                <a:gd name="connsiteY7" fmla="*/ 4882 h 4557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6906" h="45579">
                                  <a:moveTo>
                                    <a:pt x="55488" y="4882"/>
                                  </a:moveTo>
                                  <a:cubicBezTo>
                                    <a:pt x="52025" y="-313"/>
                                    <a:pt x="45097" y="-1179"/>
                                    <a:pt x="39902" y="1418"/>
                                  </a:cubicBezTo>
                                  <a:lnTo>
                                    <a:pt x="5266" y="24798"/>
                                  </a:lnTo>
                                  <a:cubicBezTo>
                                    <a:pt x="70" y="28261"/>
                                    <a:pt x="-1662" y="35189"/>
                                    <a:pt x="1802" y="40384"/>
                                  </a:cubicBezTo>
                                  <a:cubicBezTo>
                                    <a:pt x="3534" y="43848"/>
                                    <a:pt x="6997" y="45580"/>
                                    <a:pt x="11327" y="45580"/>
                                  </a:cubicBezTo>
                                  <a:cubicBezTo>
                                    <a:pt x="13059" y="45580"/>
                                    <a:pt x="15657" y="44714"/>
                                    <a:pt x="17388" y="43848"/>
                                  </a:cubicBezTo>
                                  <a:lnTo>
                                    <a:pt x="52025" y="20469"/>
                                  </a:lnTo>
                                  <a:cubicBezTo>
                                    <a:pt x="57220" y="17005"/>
                                    <a:pt x="58086" y="10078"/>
                                    <a:pt x="55488" y="488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0" name="Freeform 500">
                            <a:extLst>
                              <a:ext uri="{FF2B5EF4-FFF2-40B4-BE49-F238E27FC236}">
                                <a16:creationId xmlns:a16="http://schemas.microsoft.com/office/drawing/2014/main" id="{A58C9511-F1BD-384E-82C5-E7180C3E08A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210667" y="6097482"/>
                              <a:ext cx="59379" cy="54801"/>
                            </a:xfrm>
                            <a:custGeom>
                              <a:avLst/>
                              <a:gdLst>
                                <a:gd name="connsiteX0" fmla="*/ 56533 w 59379"/>
                                <a:gd name="connsiteY0" fmla="*/ 3712 h 54801"/>
                                <a:gd name="connsiteX1" fmla="*/ 40946 w 59379"/>
                                <a:gd name="connsiteY1" fmla="*/ 2847 h 54801"/>
                                <a:gd name="connsiteX2" fmla="*/ 3712 w 59379"/>
                                <a:gd name="connsiteY2" fmla="*/ 35751 h 54801"/>
                                <a:gd name="connsiteX3" fmla="*/ 2846 w 59379"/>
                                <a:gd name="connsiteY3" fmla="*/ 51337 h 54801"/>
                                <a:gd name="connsiteX4" fmla="*/ 11506 w 59379"/>
                                <a:gd name="connsiteY4" fmla="*/ 54801 h 54801"/>
                                <a:gd name="connsiteX5" fmla="*/ 18433 w 59379"/>
                                <a:gd name="connsiteY5" fmla="*/ 52203 h 54801"/>
                                <a:gd name="connsiteX6" fmla="*/ 55667 w 59379"/>
                                <a:gd name="connsiteY6" fmla="*/ 19299 h 54801"/>
                                <a:gd name="connsiteX7" fmla="*/ 56533 w 59379"/>
                                <a:gd name="connsiteY7" fmla="*/ 3712 h 54801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9379" h="54801">
                                  <a:moveTo>
                                    <a:pt x="56533" y="3712"/>
                                  </a:moveTo>
                                  <a:cubicBezTo>
                                    <a:pt x="52203" y="-617"/>
                                    <a:pt x="45276" y="-1483"/>
                                    <a:pt x="40946" y="2847"/>
                                  </a:cubicBezTo>
                                  <a:lnTo>
                                    <a:pt x="3712" y="35751"/>
                                  </a:lnTo>
                                  <a:cubicBezTo>
                                    <a:pt x="-617" y="40081"/>
                                    <a:pt x="-1483" y="47008"/>
                                    <a:pt x="2846" y="51337"/>
                                  </a:cubicBezTo>
                                  <a:cubicBezTo>
                                    <a:pt x="5444" y="53935"/>
                                    <a:pt x="8042" y="54801"/>
                                    <a:pt x="11506" y="54801"/>
                                  </a:cubicBezTo>
                                  <a:cubicBezTo>
                                    <a:pt x="14103" y="54801"/>
                                    <a:pt x="16701" y="53935"/>
                                    <a:pt x="18433" y="52203"/>
                                  </a:cubicBezTo>
                                  <a:lnTo>
                                    <a:pt x="55667" y="19299"/>
                                  </a:lnTo>
                                  <a:cubicBezTo>
                                    <a:pt x="59996" y="14969"/>
                                    <a:pt x="60862" y="8042"/>
                                    <a:pt x="56533" y="3712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1" name="Freeform 501">
                            <a:extLst>
                              <a:ext uri="{FF2B5EF4-FFF2-40B4-BE49-F238E27FC236}">
                                <a16:creationId xmlns:a16="http://schemas.microsoft.com/office/drawing/2014/main" id="{03845C81-E2F0-A549-B127-7C724AFDEB3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98173" y="6536573"/>
                              <a:ext cx="92135" cy="111876"/>
                            </a:xfrm>
                            <a:custGeom>
                              <a:avLst/>
                              <a:gdLst>
                                <a:gd name="connsiteX0" fmla="*/ 72045 w 92135"/>
                                <a:gd name="connsiteY0" fmla="*/ 107547 h 111876"/>
                                <a:gd name="connsiteX1" fmla="*/ 80704 w 92135"/>
                                <a:gd name="connsiteY1" fmla="*/ 111877 h 111876"/>
                                <a:gd name="connsiteX2" fmla="*/ 87631 w 92135"/>
                                <a:gd name="connsiteY2" fmla="*/ 109279 h 111876"/>
                                <a:gd name="connsiteX3" fmla="*/ 89363 w 92135"/>
                                <a:gd name="connsiteY3" fmla="*/ 93693 h 111876"/>
                                <a:gd name="connsiteX4" fmla="*/ 20090 w 92135"/>
                                <a:gd name="connsiteY4" fmla="*/ 4504 h 111876"/>
                                <a:gd name="connsiteX5" fmla="*/ 4504 w 92135"/>
                                <a:gd name="connsiteY5" fmla="*/ 2772 h 111876"/>
                                <a:gd name="connsiteX6" fmla="*/ 2772 w 92135"/>
                                <a:gd name="connsiteY6" fmla="*/ 18358 h 111876"/>
                                <a:gd name="connsiteX7" fmla="*/ 72045 w 92135"/>
                                <a:gd name="connsiteY7" fmla="*/ 107547 h 11187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92135" h="111876">
                                  <a:moveTo>
                                    <a:pt x="72045" y="107547"/>
                                  </a:moveTo>
                                  <a:cubicBezTo>
                                    <a:pt x="73777" y="110145"/>
                                    <a:pt x="77240" y="111877"/>
                                    <a:pt x="80704" y="111877"/>
                                  </a:cubicBezTo>
                                  <a:cubicBezTo>
                                    <a:pt x="83302" y="111877"/>
                                    <a:pt x="85033" y="111011"/>
                                    <a:pt x="87631" y="109279"/>
                                  </a:cubicBezTo>
                                  <a:cubicBezTo>
                                    <a:pt x="92827" y="105815"/>
                                    <a:pt x="93693" y="98888"/>
                                    <a:pt x="89363" y="93693"/>
                                  </a:cubicBezTo>
                                  <a:lnTo>
                                    <a:pt x="20090" y="4504"/>
                                  </a:lnTo>
                                  <a:cubicBezTo>
                                    <a:pt x="16627" y="-692"/>
                                    <a:pt x="9699" y="-1557"/>
                                    <a:pt x="4504" y="2772"/>
                                  </a:cubicBezTo>
                                  <a:cubicBezTo>
                                    <a:pt x="-691" y="6235"/>
                                    <a:pt x="-1557" y="13163"/>
                                    <a:pt x="2772" y="18358"/>
                                  </a:cubicBezTo>
                                  <a:lnTo>
                                    <a:pt x="72045" y="107547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2" name="Freeform 502">
                            <a:extLst>
                              <a:ext uri="{FF2B5EF4-FFF2-40B4-BE49-F238E27FC236}">
                                <a16:creationId xmlns:a16="http://schemas.microsoft.com/office/drawing/2014/main" id="{575BA4C1-8DDD-7541-8B29-E1005B86B6DA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32539" y="5878546"/>
                              <a:ext cx="69383" cy="23489"/>
                            </a:xfrm>
                            <a:custGeom>
                              <a:avLst/>
                              <a:gdLst>
                                <a:gd name="connsiteX0" fmla="*/ 69273 w 69383"/>
                                <a:gd name="connsiteY0" fmla="*/ 9635 h 23489"/>
                                <a:gd name="connsiteX1" fmla="*/ 57150 w 69383"/>
                                <a:gd name="connsiteY1" fmla="*/ 110 h 23489"/>
                                <a:gd name="connsiteX2" fmla="*/ 0 w 69383"/>
                                <a:gd name="connsiteY2" fmla="*/ 5306 h 23489"/>
                                <a:gd name="connsiteX3" fmla="*/ 43295 w 69383"/>
                                <a:gd name="connsiteY3" fmla="*/ 23490 h 23489"/>
                                <a:gd name="connsiteX4" fmla="*/ 59748 w 69383"/>
                                <a:gd name="connsiteY4" fmla="*/ 21758 h 23489"/>
                                <a:gd name="connsiteX5" fmla="*/ 69273 w 69383"/>
                                <a:gd name="connsiteY5" fmla="*/ 9635 h 2348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</a:cxnLst>
                              <a:rect l="l" t="t" r="r" b="b"/>
                              <a:pathLst>
                                <a:path w="69383" h="23489">
                                  <a:moveTo>
                                    <a:pt x="69273" y="9635"/>
                                  </a:moveTo>
                                  <a:cubicBezTo>
                                    <a:pt x="68407" y="3574"/>
                                    <a:pt x="63211" y="-756"/>
                                    <a:pt x="57150" y="110"/>
                                  </a:cubicBezTo>
                                  <a:lnTo>
                                    <a:pt x="0" y="5306"/>
                                  </a:lnTo>
                                  <a:cubicBezTo>
                                    <a:pt x="14720" y="10501"/>
                                    <a:pt x="29441" y="16562"/>
                                    <a:pt x="43295" y="23490"/>
                                  </a:cubicBezTo>
                                  <a:lnTo>
                                    <a:pt x="59748" y="21758"/>
                                  </a:lnTo>
                                  <a:cubicBezTo>
                                    <a:pt x="65809" y="20892"/>
                                    <a:pt x="70138" y="15697"/>
                                    <a:pt x="69273" y="963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3" name="Freeform 503">
                            <a:extLst>
                              <a:ext uri="{FF2B5EF4-FFF2-40B4-BE49-F238E27FC236}">
                                <a16:creationId xmlns:a16="http://schemas.microsoft.com/office/drawing/2014/main" id="{47E3EC95-EFFD-7649-A376-26A39FC217C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02198" y="6037656"/>
                              <a:ext cx="55779" cy="86918"/>
                            </a:xfrm>
                            <a:custGeom>
                              <a:avLst/>
                              <a:gdLst>
                                <a:gd name="connsiteX0" fmla="*/ 6095 w 55779"/>
                                <a:gd name="connsiteY0" fmla="*/ 86053 h 86918"/>
                                <a:gd name="connsiteX1" fmla="*/ 11290 w 55779"/>
                                <a:gd name="connsiteY1" fmla="*/ 86918 h 86918"/>
                                <a:gd name="connsiteX2" fmla="*/ 20815 w 55779"/>
                                <a:gd name="connsiteY2" fmla="*/ 80857 h 86918"/>
                                <a:gd name="connsiteX3" fmla="*/ 54586 w 55779"/>
                                <a:gd name="connsiteY3" fmla="*/ 15914 h 86918"/>
                                <a:gd name="connsiteX4" fmla="*/ 50256 w 55779"/>
                                <a:gd name="connsiteY4" fmla="*/ 1194 h 86918"/>
                                <a:gd name="connsiteX5" fmla="*/ 35536 w 55779"/>
                                <a:gd name="connsiteY5" fmla="*/ 5523 h 86918"/>
                                <a:gd name="connsiteX6" fmla="*/ 1765 w 55779"/>
                                <a:gd name="connsiteY6" fmla="*/ 70466 h 86918"/>
                                <a:gd name="connsiteX7" fmla="*/ 6095 w 55779"/>
                                <a:gd name="connsiteY7" fmla="*/ 86053 h 8691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55779" h="86918">
                                  <a:moveTo>
                                    <a:pt x="6095" y="86053"/>
                                  </a:moveTo>
                                  <a:cubicBezTo>
                                    <a:pt x="7827" y="86918"/>
                                    <a:pt x="9558" y="86918"/>
                                    <a:pt x="11290" y="86918"/>
                                  </a:cubicBezTo>
                                  <a:cubicBezTo>
                                    <a:pt x="15620" y="86918"/>
                                    <a:pt x="19083" y="85186"/>
                                    <a:pt x="20815" y="80857"/>
                                  </a:cubicBezTo>
                                  <a:lnTo>
                                    <a:pt x="54586" y="15914"/>
                                  </a:lnTo>
                                  <a:cubicBezTo>
                                    <a:pt x="57183" y="10719"/>
                                    <a:pt x="55452" y="3791"/>
                                    <a:pt x="50256" y="1194"/>
                                  </a:cubicBezTo>
                                  <a:cubicBezTo>
                                    <a:pt x="45061" y="-1404"/>
                                    <a:pt x="38134" y="328"/>
                                    <a:pt x="35536" y="5523"/>
                                  </a:cubicBezTo>
                                  <a:lnTo>
                                    <a:pt x="1765" y="70466"/>
                                  </a:lnTo>
                                  <a:cubicBezTo>
                                    <a:pt x="-1698" y="76527"/>
                                    <a:pt x="34" y="83455"/>
                                    <a:pt x="6095" y="86053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4" name="Freeform 504">
                            <a:extLst>
                              <a:ext uri="{FF2B5EF4-FFF2-40B4-BE49-F238E27FC236}">
                                <a16:creationId xmlns:a16="http://schemas.microsoft.com/office/drawing/2014/main" id="{685D2A6C-4784-8947-9620-FC240BCC2FF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15215" y="5711085"/>
                              <a:ext cx="89223" cy="42880"/>
                            </a:xfrm>
                            <a:custGeom>
                              <a:avLst/>
                              <a:gdLst>
                                <a:gd name="connsiteX0" fmla="*/ 450 w 89223"/>
                                <a:gd name="connsiteY0" fmla="*/ 7378 h 42880"/>
                                <a:gd name="connsiteX1" fmla="*/ 7378 w 89223"/>
                                <a:gd name="connsiteY1" fmla="*/ 21232 h 42880"/>
                                <a:gd name="connsiteX2" fmla="*/ 74919 w 89223"/>
                                <a:gd name="connsiteY2" fmla="*/ 42014 h 42880"/>
                                <a:gd name="connsiteX3" fmla="*/ 78382 w 89223"/>
                                <a:gd name="connsiteY3" fmla="*/ 42880 h 42880"/>
                                <a:gd name="connsiteX4" fmla="*/ 88773 w 89223"/>
                                <a:gd name="connsiteY4" fmla="*/ 35087 h 42880"/>
                                <a:gd name="connsiteX5" fmla="*/ 81846 w 89223"/>
                                <a:gd name="connsiteY5" fmla="*/ 21232 h 42880"/>
                                <a:gd name="connsiteX6" fmla="*/ 14305 w 89223"/>
                                <a:gd name="connsiteY6" fmla="*/ 450 h 42880"/>
                                <a:gd name="connsiteX7" fmla="*/ 450 w 89223"/>
                                <a:gd name="connsiteY7" fmla="*/ 7378 h 4288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9223" h="42880">
                                  <a:moveTo>
                                    <a:pt x="450" y="7378"/>
                                  </a:move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74919" y="42014"/>
                                  </a:lnTo>
                                  <a:cubicBezTo>
                                    <a:pt x="75785" y="42014"/>
                                    <a:pt x="76651" y="42880"/>
                                    <a:pt x="78382" y="42880"/>
                                  </a:cubicBezTo>
                                  <a:cubicBezTo>
                                    <a:pt x="82712" y="42880"/>
                                    <a:pt x="87041" y="39416"/>
                                    <a:pt x="88773" y="35087"/>
                                  </a:cubicBezTo>
                                  <a:cubicBezTo>
                                    <a:pt x="90505" y="29026"/>
                                    <a:pt x="87041" y="22964"/>
                                    <a:pt x="81846" y="21232"/>
                                  </a:cubicBezTo>
                                  <a:lnTo>
                                    <a:pt x="14305" y="450"/>
                                  </a:lnTo>
                                  <a:cubicBezTo>
                                    <a:pt x="8244" y="-1281"/>
                                    <a:pt x="2182" y="2182"/>
                                    <a:pt x="450" y="737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5" name="Freeform 505">
                            <a:extLst>
                              <a:ext uri="{FF2B5EF4-FFF2-40B4-BE49-F238E27FC236}">
                                <a16:creationId xmlns:a16="http://schemas.microsoft.com/office/drawing/2014/main" id="{CCA76ABF-2AED-EF48-B3F4-4328FCF332A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39911" y="5817082"/>
                              <a:ext cx="77931" cy="24340"/>
                            </a:xfrm>
                            <a:custGeom>
                              <a:avLst/>
                              <a:gdLst>
                                <a:gd name="connsiteX0" fmla="*/ 66675 w 77931"/>
                                <a:gd name="connsiteY0" fmla="*/ 24340 h 24340"/>
                                <a:gd name="connsiteX1" fmla="*/ 77932 w 77931"/>
                                <a:gd name="connsiteY1" fmla="*/ 13950 h 24340"/>
                                <a:gd name="connsiteX2" fmla="*/ 67541 w 77931"/>
                                <a:gd name="connsiteY2" fmla="*/ 2692 h 24340"/>
                                <a:gd name="connsiteX3" fmla="*/ 11257 w 77931"/>
                                <a:gd name="connsiteY3" fmla="*/ 95 h 24340"/>
                                <a:gd name="connsiteX4" fmla="*/ 0 w 77931"/>
                                <a:gd name="connsiteY4" fmla="*/ 10486 h 24340"/>
                                <a:gd name="connsiteX5" fmla="*/ 10391 w 77931"/>
                                <a:gd name="connsiteY5" fmla="*/ 21742 h 24340"/>
                                <a:gd name="connsiteX6" fmla="*/ 66675 w 77931"/>
                                <a:gd name="connsiteY6" fmla="*/ 24340 h 24340"/>
                                <a:gd name="connsiteX7" fmla="*/ 66675 w 77931"/>
                                <a:gd name="connsiteY7" fmla="*/ 24340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7931" h="24340">
                                  <a:moveTo>
                                    <a:pt x="66675" y="24340"/>
                                  </a:moveTo>
                                  <a:cubicBezTo>
                                    <a:pt x="72736" y="24340"/>
                                    <a:pt x="77066" y="20011"/>
                                    <a:pt x="77932" y="13950"/>
                                  </a:cubicBezTo>
                                  <a:cubicBezTo>
                                    <a:pt x="77932" y="7888"/>
                                    <a:pt x="73602" y="2692"/>
                                    <a:pt x="67541" y="2692"/>
                                  </a:cubicBezTo>
                                  <a:lnTo>
                                    <a:pt x="11257" y="95"/>
                                  </a:lnTo>
                                  <a:cubicBezTo>
                                    <a:pt x="5196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2"/>
                                    <a:pt x="10391" y="21742"/>
                                  </a:cubicBezTo>
                                  <a:lnTo>
                                    <a:pt x="66675" y="24340"/>
                                  </a:lnTo>
                                  <a:cubicBezTo>
                                    <a:pt x="66675" y="24340"/>
                                    <a:pt x="66675" y="24340"/>
                                    <a:pt x="66675" y="2434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6" name="Freeform 506">
                            <a:extLst>
                              <a:ext uri="{FF2B5EF4-FFF2-40B4-BE49-F238E27FC236}">
                                <a16:creationId xmlns:a16="http://schemas.microsoft.com/office/drawing/2014/main" id="{435D5F36-3FCF-0741-BDEB-3FD0F7239699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3429" y="5683376"/>
                              <a:ext cx="79254" cy="39416"/>
                            </a:xfrm>
                            <a:custGeom>
                              <a:avLst/>
                              <a:gdLst>
                                <a:gd name="connsiteX0" fmla="*/ 71455 w 79254"/>
                                <a:gd name="connsiteY0" fmla="*/ 17769 h 39416"/>
                                <a:gd name="connsiteX1" fmla="*/ 14305 w 79254"/>
                                <a:gd name="connsiteY1" fmla="*/ 451 h 39416"/>
                                <a:gd name="connsiteX2" fmla="*/ 451 w 79254"/>
                                <a:gd name="connsiteY2" fmla="*/ 7378 h 39416"/>
                                <a:gd name="connsiteX3" fmla="*/ 7378 w 79254"/>
                                <a:gd name="connsiteY3" fmla="*/ 21232 h 39416"/>
                                <a:gd name="connsiteX4" fmla="*/ 64528 w 79254"/>
                                <a:gd name="connsiteY4" fmla="*/ 38550 h 39416"/>
                                <a:gd name="connsiteX5" fmla="*/ 67991 w 79254"/>
                                <a:gd name="connsiteY5" fmla="*/ 39416 h 39416"/>
                                <a:gd name="connsiteX6" fmla="*/ 78382 w 79254"/>
                                <a:gd name="connsiteY6" fmla="*/ 31623 h 39416"/>
                                <a:gd name="connsiteX7" fmla="*/ 71455 w 79254"/>
                                <a:gd name="connsiteY7" fmla="*/ 17769 h 39416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79254" h="39416">
                                  <a:moveTo>
                                    <a:pt x="71455" y="17769"/>
                                  </a:moveTo>
                                  <a:lnTo>
                                    <a:pt x="14305" y="451"/>
                                  </a:lnTo>
                                  <a:cubicBezTo>
                                    <a:pt x="8244" y="-1281"/>
                                    <a:pt x="2182" y="2182"/>
                                    <a:pt x="451" y="7378"/>
                                  </a:cubicBezTo>
                                  <a:cubicBezTo>
                                    <a:pt x="-1281" y="13439"/>
                                    <a:pt x="2182" y="19500"/>
                                    <a:pt x="7378" y="21232"/>
                                  </a:cubicBezTo>
                                  <a:lnTo>
                                    <a:pt x="64528" y="38550"/>
                                  </a:lnTo>
                                  <a:cubicBezTo>
                                    <a:pt x="65394" y="38550"/>
                                    <a:pt x="66259" y="39416"/>
                                    <a:pt x="67991" y="39416"/>
                                  </a:cubicBezTo>
                                  <a:cubicBezTo>
                                    <a:pt x="73187" y="39416"/>
                                    <a:pt x="76650" y="35953"/>
                                    <a:pt x="78382" y="31623"/>
                                  </a:cubicBezTo>
                                  <a:cubicBezTo>
                                    <a:pt x="80980" y="25562"/>
                                    <a:pt x="77516" y="19500"/>
                                    <a:pt x="71455" y="17769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7" name="Freeform 507">
                            <a:extLst>
                              <a:ext uri="{FF2B5EF4-FFF2-40B4-BE49-F238E27FC236}">
                                <a16:creationId xmlns:a16="http://schemas.microsoft.com/office/drawing/2014/main" id="{2AB0DF33-A62A-2E44-9FFF-A8053F808CEC}"/>
                              </a:ext>
                            </a:extLst>
                          </wps:cNvPr>
                          <wps:cNvSpPr/>
                          <wps:spPr>
                            <a:xfrm>
                              <a:off x="4120861" y="5906234"/>
                              <a:ext cx="75721" cy="31304"/>
                            </a:xfrm>
                            <a:custGeom>
                              <a:avLst/>
                              <a:gdLst>
                                <a:gd name="connsiteX0" fmla="*/ 75334 w 75721"/>
                                <a:gd name="connsiteY0" fmla="*/ 8791 h 31304"/>
                                <a:gd name="connsiteX1" fmla="*/ 62346 w 75721"/>
                                <a:gd name="connsiteY1" fmla="*/ 132 h 31304"/>
                                <a:gd name="connsiteX2" fmla="*/ 7793 w 75721"/>
                                <a:gd name="connsiteY2" fmla="*/ 11389 h 31304"/>
                                <a:gd name="connsiteX3" fmla="*/ 0 w 75721"/>
                                <a:gd name="connsiteY3" fmla="*/ 18316 h 31304"/>
                                <a:gd name="connsiteX4" fmla="*/ 22514 w 75721"/>
                                <a:gd name="connsiteY4" fmla="*/ 31305 h 31304"/>
                                <a:gd name="connsiteX5" fmla="*/ 67541 w 75721"/>
                                <a:gd name="connsiteY5" fmla="*/ 21779 h 31304"/>
                                <a:gd name="connsiteX6" fmla="*/ 75334 w 75721"/>
                                <a:gd name="connsiteY6" fmla="*/ 8791 h 31304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</a:cxnLst>
                              <a:rect l="l" t="t" r="r" b="b"/>
                              <a:pathLst>
                                <a:path w="75721" h="31304">
                                  <a:moveTo>
                                    <a:pt x="75334" y="8791"/>
                                  </a:moveTo>
                                  <a:cubicBezTo>
                                    <a:pt x="74468" y="2730"/>
                                    <a:pt x="68407" y="-734"/>
                                    <a:pt x="62346" y="132"/>
                                  </a:cubicBezTo>
                                  <a:lnTo>
                                    <a:pt x="7793" y="11389"/>
                                  </a:lnTo>
                                  <a:cubicBezTo>
                                    <a:pt x="4330" y="12255"/>
                                    <a:pt x="1732" y="14852"/>
                                    <a:pt x="0" y="18316"/>
                                  </a:cubicBezTo>
                                  <a:cubicBezTo>
                                    <a:pt x="7793" y="22646"/>
                                    <a:pt x="14721" y="26975"/>
                                    <a:pt x="22514" y="31305"/>
                                  </a:cubicBezTo>
                                  <a:lnTo>
                                    <a:pt x="67541" y="21779"/>
                                  </a:lnTo>
                                  <a:cubicBezTo>
                                    <a:pt x="72736" y="20914"/>
                                    <a:pt x="77066" y="14852"/>
                                    <a:pt x="75334" y="8791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8" name="Freeform 508">
                            <a:extLst>
                              <a:ext uri="{FF2B5EF4-FFF2-40B4-BE49-F238E27FC236}">
                                <a16:creationId xmlns:a16="http://schemas.microsoft.com/office/drawing/2014/main" id="{77746156-3BF6-ED48-8AD1-A57CDAE4E988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26367" y="5759050"/>
                              <a:ext cx="84213" cy="32149"/>
                            </a:xfrm>
                            <a:custGeom>
                              <a:avLst/>
                              <a:gdLst>
                                <a:gd name="connsiteX0" fmla="*/ 74579 w 84213"/>
                                <a:gd name="connsiteY0" fmla="*/ 9636 h 32149"/>
                                <a:gd name="connsiteX1" fmla="*/ 13099 w 84213"/>
                                <a:gd name="connsiteY1" fmla="*/ 110 h 32149"/>
                                <a:gd name="connsiteX2" fmla="*/ 110 w 84213"/>
                                <a:gd name="connsiteY2" fmla="*/ 9636 h 32149"/>
                                <a:gd name="connsiteX3" fmla="*/ 9635 w 84213"/>
                                <a:gd name="connsiteY3" fmla="*/ 22624 h 32149"/>
                                <a:gd name="connsiteX4" fmla="*/ 71115 w 84213"/>
                                <a:gd name="connsiteY4" fmla="*/ 32149 h 32149"/>
                                <a:gd name="connsiteX5" fmla="*/ 72847 w 84213"/>
                                <a:gd name="connsiteY5" fmla="*/ 32149 h 32149"/>
                                <a:gd name="connsiteX6" fmla="*/ 84104 w 84213"/>
                                <a:gd name="connsiteY6" fmla="*/ 22624 h 32149"/>
                                <a:gd name="connsiteX7" fmla="*/ 74579 w 84213"/>
                                <a:gd name="connsiteY7" fmla="*/ 9636 h 32149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4213" h="32149">
                                  <a:moveTo>
                                    <a:pt x="74579" y="9636"/>
                                  </a:moveTo>
                                  <a:lnTo>
                                    <a:pt x="13099" y="110"/>
                                  </a:lnTo>
                                  <a:cubicBezTo>
                                    <a:pt x="7038" y="-755"/>
                                    <a:pt x="1842" y="3574"/>
                                    <a:pt x="110" y="9636"/>
                                  </a:cubicBezTo>
                                  <a:cubicBezTo>
                                    <a:pt x="-756" y="15697"/>
                                    <a:pt x="3574" y="20892"/>
                                    <a:pt x="9635" y="22624"/>
                                  </a:cubicBezTo>
                                  <a:lnTo>
                                    <a:pt x="71115" y="32149"/>
                                  </a:lnTo>
                                  <a:cubicBezTo>
                                    <a:pt x="71981" y="32149"/>
                                    <a:pt x="71981" y="32149"/>
                                    <a:pt x="72847" y="32149"/>
                                  </a:cubicBezTo>
                                  <a:cubicBezTo>
                                    <a:pt x="78042" y="32149"/>
                                    <a:pt x="83238" y="28686"/>
                                    <a:pt x="84104" y="22624"/>
                                  </a:cubicBezTo>
                                  <a:cubicBezTo>
                                    <a:pt x="84969" y="15697"/>
                                    <a:pt x="80640" y="10501"/>
                                    <a:pt x="74579" y="9636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9" name="Freeform 509">
                            <a:extLst>
                              <a:ext uri="{FF2B5EF4-FFF2-40B4-BE49-F238E27FC236}">
                                <a16:creationId xmlns:a16="http://schemas.microsoft.com/office/drawing/2014/main" id="{F13AA77C-3794-A749-9A23-CA89F01E50E3}"/>
                              </a:ext>
                            </a:extLst>
                          </wps:cNvPr>
                          <wps:cNvSpPr/>
                          <wps:spPr>
                            <a:xfrm>
                              <a:off x="4040332" y="5812752"/>
                              <a:ext cx="83993" cy="24340"/>
                            </a:xfrm>
                            <a:custGeom>
                              <a:avLst/>
                              <a:gdLst>
                                <a:gd name="connsiteX0" fmla="*/ 11257 w 83993"/>
                                <a:gd name="connsiteY0" fmla="*/ 95 h 24340"/>
                                <a:gd name="connsiteX1" fmla="*/ 0 w 83993"/>
                                <a:gd name="connsiteY1" fmla="*/ 10486 h 24340"/>
                                <a:gd name="connsiteX2" fmla="*/ 10391 w 83993"/>
                                <a:gd name="connsiteY2" fmla="*/ 21742 h 24340"/>
                                <a:gd name="connsiteX3" fmla="*/ 71870 w 83993"/>
                                <a:gd name="connsiteY3" fmla="*/ 24340 h 24340"/>
                                <a:gd name="connsiteX4" fmla="*/ 72736 w 83993"/>
                                <a:gd name="connsiteY4" fmla="*/ 24340 h 24340"/>
                                <a:gd name="connsiteX5" fmla="*/ 83993 w 83993"/>
                                <a:gd name="connsiteY5" fmla="*/ 13950 h 24340"/>
                                <a:gd name="connsiteX6" fmla="*/ 73602 w 83993"/>
                                <a:gd name="connsiteY6" fmla="*/ 2692 h 24340"/>
                                <a:gd name="connsiteX7" fmla="*/ 11257 w 83993"/>
                                <a:gd name="connsiteY7" fmla="*/ 95 h 24340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</a:cxnLst>
                              <a:rect l="l" t="t" r="r" b="b"/>
                              <a:pathLst>
                                <a:path w="83993" h="24340">
                                  <a:moveTo>
                                    <a:pt x="11257" y="95"/>
                                  </a:moveTo>
                                  <a:cubicBezTo>
                                    <a:pt x="4330" y="-771"/>
                                    <a:pt x="0" y="4424"/>
                                    <a:pt x="0" y="10486"/>
                                  </a:cubicBezTo>
                                  <a:cubicBezTo>
                                    <a:pt x="0" y="16547"/>
                                    <a:pt x="4330" y="21742"/>
                                    <a:pt x="10391" y="21742"/>
                                  </a:cubicBezTo>
                                  <a:lnTo>
                                    <a:pt x="71870" y="24340"/>
                                  </a:lnTo>
                                  <a:cubicBezTo>
                                    <a:pt x="71870" y="24340"/>
                                    <a:pt x="72736" y="24340"/>
                                    <a:pt x="72736" y="24340"/>
                                  </a:cubicBezTo>
                                  <a:cubicBezTo>
                                    <a:pt x="78798" y="24340"/>
                                    <a:pt x="83127" y="20011"/>
                                    <a:pt x="83993" y="13950"/>
                                  </a:cubicBezTo>
                                  <a:cubicBezTo>
                                    <a:pt x="83993" y="7888"/>
                                    <a:pt x="79663" y="2692"/>
                                    <a:pt x="73602" y="2692"/>
                                  </a:cubicBezTo>
                                  <a:lnTo>
                                    <a:pt x="11257" y="95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8653" cap="flat">
                              <a:noFill/>
                              <a:prstDash val="solid"/>
                              <a:miter/>
                            </a:ln>
                          </wps:spPr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EF26728" id="Group 510" o:spid="_x0000_s1026" alt="&quot;&quot;" style="position:absolute;margin-left:-72.2pt;margin-top:-55.3pt;width:612pt;height:11in;z-index:-251653120;mso-width-relative:margin;mso-height-relative:margin" coordsize="53002,685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">
                <v:shape id="Freeform 2" o:spid="_x0000_s1027" style="position:absolute;width:52993;height:68580;visibility:visible;mso-wrap-style:square;v-text-anchor:middle" coordsize="5299364,6858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" path="m,l5299364,r,6858000l,6858000,,xe" fillcolor="#e2f1e1 [3206]" stroked="f" strokeweight=".24036mm">
                  <v:stroke joinstyle="miter"/>
                  <v:path arrowok="t" o:connecttype="custom" o:connectlocs="0,0;5299364,0;5299364,6858000;0,6858000" o:connectangles="0,0,0,0"/>
                </v:shape>
                <v:group id="Graphic 4" o:spid="_x0000_s1028" style="position:absolute;top:51628;width:53002;height:16946" coordorigin=",51642" coordsize="53002,1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shape id="Freeform 4" o:spid="_x0000_s1029" style="position:absolute;left:23668;top:59274;width:652;height:1218;visibility:visible;mso-wrap-style:square;v-text-anchor:middle" coordsize="65145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" path="m64611,106175l21316,6596c18718,1400,12657,-1197,6596,534,1400,3132,-1197,9193,534,15255r43296,99579c45562,119164,49891,121761,54221,121761v1731,,2597,,4329,-865c63746,118298,66343,111371,64611,106175xe" filled="f" stroked="f" strokeweight=".24036mm">
                    <v:stroke joinstyle="miter"/>
                    <v:path arrowok="t" o:connecttype="custom" o:connectlocs="64611,106175;21316,6596;6596,534;534,15255;43830,114834;54221,121761;58550,120896;64611,106175" o:connectangles="0,0,0,0,0,0,0,0"/>
                  </v:shape>
                  <v:shape id="Freeform 5" o:spid="_x0000_s1030" style="position:absolute;left:24466;top:59405;width:485;height:1173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" path="m37680,117343v866,,1732,,2598,c46339,115612,49803,109551,48071,103489l22094,8239c20362,2178,14300,-1286,8239,446,2178,2178,-1286,8239,446,14301r25977,95250c29021,114746,33350,117343,37680,117343xe" filled="f" stroked="f" strokeweight=".24036mm">
                    <v:stroke joinstyle="miter"/>
                    <v:path arrowok="t" o:connecttype="custom" o:connectlocs="37680,117343;40278,117343;48071,103489;22094,8239;8239,446;446,14301;26423,109551;37680,117343" o:connectangles="0,0,0,0,0,0,0,0"/>
                  </v:shape>
                  <v:shape id="Freeform 6" o:spid="_x0000_s1031" style="position:absolute;left:23443;top:58755;width:301;height:403;visibility:visible;mso-wrap-style:square;v-text-anchor:middle" coordsize="30112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" path="m29109,24780l21316,6596c18718,1400,12657,-1197,6596,534,1400,3132,-1197,9193,534,15255l8328,33439v1731,4330,6061,6927,10390,6927c20450,40366,21316,40366,23048,39500v6061,-2598,8659,-8659,6061,-14720xe" filled="f" stroked="f" strokeweight=".24036mm">
                    <v:stroke joinstyle="miter"/>
                    <v:path arrowok="t" o:connecttype="custom" o:connectlocs="29109,24780;21316,6596;6596,534;534,15255;8328,33439;18718,40366;23048,39500;29109,24780" o:connectangles="0,0,0,0,0,0,0,0"/>
                  </v:shape>
                  <v:shape id="Freeform 7" o:spid="_x0000_s1032" style="position:absolute;left:23733;top:56261;width:556;height:438;visibility:visible;mso-wrap-style:square;v-text-anchor:middle" coordsize="55558,4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" path="m1802,38653v1732,3463,5195,5195,9525,5195c13059,43848,15657,42982,17388,42116l50293,20468c55488,17005,57220,10078,53756,4882,50293,-313,43366,-1179,38170,1419l5266,23066c70,26530,-1662,33457,1802,38653xe" filled="f" stroked="f" strokeweight=".24036mm">
                    <v:stroke joinstyle="miter"/>
                    <v:path arrowok="t" o:connecttype="custom" o:connectlocs="1802,38653;11327,43848;17388,42116;50293,20468;53756,4882;38170,1419;5266,23066;1802,38653" o:connectangles="0,0,0,0,0,0,0,0"/>
                  </v:shape>
                  <v:shape id="Freeform 8" o:spid="_x0000_s1033" style="position:absolute;left:24035;top:65997;width:593;height:548;visibility:visible;mso-wrap-style:square;v-text-anchor:middle" coordsize="59379,5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" path="m2846,51337v2598,2598,5196,3464,8660,3464c14103,54801,16701,53935,18433,52203l55667,19299c59996,14969,60862,8042,56533,3712,52203,-617,45276,-1483,40946,2847l3712,35751c-617,40081,-1483,47008,2846,51337xe" filled="f" stroked="f" strokeweight=".24036mm">
                    <v:stroke joinstyle="miter"/>
                    <v:path arrowok="t" o:connecttype="custom" o:connectlocs="2846,51337;11506,54801;18433,52203;55667,19299;56533,3712;40946,2847;3712,35751;2846,51337" o:connectangles="0,0,0,0,0,0,0,0"/>
                  </v:shape>
                  <v:shape id="Freeform 9" o:spid="_x0000_s1034" style="position:absolute;left:24210;top:60492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0" o:spid="_x0000_s1035" style="position:absolute;left:23991;top:55381;width:542;height:504;visibility:visible;mso-wrap-style:square;v-text-anchor:middle" coordsize="541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" path="m11506,50472v2597,,5195,-867,6927,-2599l50471,19299c54801,14969,55667,8042,51337,3712,47008,-617,40081,-1483,35751,2847l3712,31421c-617,35751,-1483,42678,2846,47008v2598,2597,5196,3464,8660,3464l11506,50472xe" filled="f" stroked="f" strokeweight=".24036mm">
                    <v:stroke joinstyle="miter"/>
                    <v:path arrowok="t" o:connecttype="custom" o:connectlocs="11506,50472;18433,47873;50471,19299;51337,3712;35751,2847;3712,31421;2846,47008;11506,50472;11506,50472" o:connectangles="0,0,0,0,0,0,0,0,0"/>
                  </v:shape>
                  <v:shape id="Freeform 11" o:spid="_x0000_s1036" style="position:absolute;left:23630;top:59158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2" o:spid="_x0000_s1037" style="position:absolute;left:21378;top:52119;width:418;height:2304;visibility:visible;mso-wrap-style:square;v-text-anchor:middle" coordsize="41784,2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" path="m21758,220807l41674,12122c42540,6061,38210,866,32149,,26088,,20892,3463,20026,9525l110,218209v-866,6061,3464,11257,9525,12123c9635,230332,10501,230332,10501,230332r,c16563,231197,21758,226868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13" o:spid="_x0000_s1038" style="position:absolute;left:20122;top:61772;width:2081;height:1023;visibility:visible;mso-wrap-style:square;v-text-anchor:middle" coordsize="208092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" path="m196699,102314v4329,,8659,-2597,10390,-6927c209687,90192,207089,83264,201028,80667l15723,1003c10528,-1595,3601,1003,1003,7064v-2598,5196,,12123,6061,14721l192369,101448v866,866,2598,866,4330,866xe" filled="f" stroked="f" strokeweight=".24036mm">
                    <v:stroke joinstyle="miter"/>
                    <v:path arrowok="t" o:connecttype="custom" o:connectlocs="196699,102314;207089,95387;201028,80667;15723,1003;1003,7064;7064,21785;192369,101448;196699,102314" o:connectangles="0,0,0,0,0,0,0,0"/>
                  </v:shape>
                  <v:shape id="Freeform 14" o:spid="_x0000_s1039" style="position:absolute;left:21098;top:60583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" path="m2137,3869c-1326,9065,-460,15992,3869,19456l97387,92192v1732,1732,4330,2597,6927,2597l104314,94789v3464,,6928,-1731,8660,-4329c116437,85265,115571,78337,111242,74874l17724,2137c12528,-1326,5601,-461,2137,3869xe" filled="f" stroked="f" strokeweight=".24036mm">
                    <v:stroke joinstyle="miter"/>
                    <v:path arrowok="t" o:connecttype="custom" o:connectlocs="2137,3869;3869,19456;97387,92192;104314,94789;104314,94789;112974,90460;111242,74874;17724,2137;2137,3869" o:connectangles="0,0,0,0,0,0,0,0,0"/>
                  </v:shape>
                  <v:shape id="Freeform 15" o:spid="_x0000_s1040" style="position:absolute;left:24331;top:56729;width:1417;height:637;visibility:visible;mso-wrap-style:square;v-text-anchor:middle" coordsize="141676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" path="m873,55945v1731,4329,6061,7793,10390,7793c12129,63738,13861,63738,14727,62872l134223,21308v6061,-1731,8659,-8659,6927,-13854c139418,1392,132491,-1205,127295,527l7800,42090c1739,43822,-1725,49884,873,55945xe" filled="f" stroked="f" strokeweight=".24036mm">
                    <v:stroke joinstyle="miter"/>
                    <v:path arrowok="t" o:connecttype="custom" o:connectlocs="873,55945;11263,63738;14727,62872;134223,21308;141150,7454;127295,527;7800,42090;873,55945" o:connectangles="0,0,0,0,0,0,0,0"/>
                  </v:shape>
                  <v:shape id="Freeform 16" o:spid="_x0000_s1041" style="position:absolute;left:25100;top:54362;width:594;height:545;visibility:visible;mso-wrap-style:square;v-text-anchor:middle" coordsize="59379,5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" path="m40947,2498l3712,35403c-617,39733,-1483,46660,2847,50989v2597,2598,5195,3464,8659,3464c14103,54453,16701,53587,18433,51855l55667,18951c59996,14621,60862,7694,56533,3364,52203,-965,45276,-965,40947,2498xe" filled="f" stroked="f" strokeweight=".24036mm">
                    <v:stroke joinstyle="miter"/>
                    <v:path arrowok="t" o:connecttype="custom" o:connectlocs="40947,2498;3712,35403;2847,50989;11506,54453;18433,51855;55667,18951;56533,3364;40947,2498" o:connectangles="0,0,0,0,0,0,0,0"/>
                  </v:shape>
                  <v:shape id="Freeform 17" o:spid="_x0000_s1042" style="position:absolute;left:24790;top:55542;width:573;height:456;visibility:visible;mso-wrap-style:square;v-text-anchor:middle" coordsize="57290,4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" path="m1802,40384v1732,3464,5196,5196,9525,5196c13059,45580,15657,44714,17388,43848l52025,20468c57220,17005,58952,10077,55488,4882,52025,-313,45097,-1179,39902,1418l5266,24798c70,29128,-1662,35189,1802,40384xe" filled="f" stroked="f" strokeweight=".24036mm">
                    <v:stroke joinstyle="miter"/>
                    <v:path arrowok="t" o:connecttype="custom" o:connectlocs="1802,40384;11327,45580;17388,43848;52025,20468;55488,4882;39902,1418;5266,24798;1802,40384" o:connectangles="0,0,0,0,0,0,0,0"/>
                  </v:shape>
                  <v:shape id="Freeform 18" o:spid="_x0000_s1043" style="position:absolute;left:25151;top:55601;width:1390;height:812;visibility:visible;mso-wrap-style:square;v-text-anchor:middle" coordsize="139001,8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" path="m1169,75179v1732,3464,6061,6062,9525,6062l10694,81241v1732,,3464,,5195,-866l132787,20627v5196,-2598,7793,-9525,5196,-14721c135385,711,128458,-1886,123262,1577l6365,61325c303,63057,-1429,69984,1169,75179xe" filled="f" stroked="f" strokeweight=".24036mm">
                    <v:stroke joinstyle="miter"/>
                    <v:path arrowok="t" o:connecttype="custom" o:connectlocs="1169,75179;10694,81241;10694,81241;15889,80375;132787,20627;137983,5906;123262,1577;6365,61325;1169,75179" o:connectangles="0,0,0,0,0,0,0,0,0"/>
                  </v:shape>
                  <v:shape id="Freeform 19" o:spid="_x0000_s1044" style="position:absolute;left:22888;top:61230;width:584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" path="m55202,40481l18833,3247c14504,-1082,7577,-1082,3247,3247v-4329,4330,-4329,11257,,15586l39615,56067v1732,2599,5196,3464,7793,3464c50006,59531,52604,58666,55202,56067v4329,-4329,4329,-11256,,-15586xe" filled="f" stroked="f" strokeweight=".24036mm">
                    <v:stroke joinstyle="miter"/>
                    <v:path arrowok="t" o:connecttype="custom" o:connectlocs="55202,40481;18833,3247;3247,3247;3247,18833;39615,56067;47408,59531;55202,56067;55202,40481" o:connectangles="0,0,0,0,0,0,0,0"/>
                  </v:shape>
                  <v:shape id="Freeform 20" o:spid="_x0000_s1045" style="position:absolute;left:22316;top:60641;width:576;height:587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" path="m38749,55202v2598,2597,5196,3463,7794,3463c49140,58665,51738,57799,54336,55202v4329,-4330,4329,-11257,,-15587l18833,3247c14504,-1082,7577,-1082,3247,3247v-4329,4330,-4329,11257,,15586l38749,55202xe" filled="f" stroked="f" strokeweight=".24036mm">
                    <v:stroke joinstyle="miter"/>
                    <v:path arrowok="t" o:connecttype="custom" o:connectlocs="38749,55202;46543,58665;54336,55202;54336,39615;18833,3247;3247,3247;3247,18833;38749,55202" o:connectangles="0,0,0,0,0,0,0,0"/>
                  </v:shape>
                  <v:shape id="Freeform 21" o:spid="_x0000_s1046" style="position:absolute;left:22148;top:59512;width:921;height:1118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" path="m80704,111877v2598,,4330,-866,6927,-2598c92827,105815,93693,98888,89363,93692l20090,4504c16627,-691,9699,-1558,4504,2772,-692,6236,-1557,13163,2772,18359r69273,89188c74643,110145,77240,111877,80704,111877xe" filled="f" stroked="f" strokeweight=".24036mm">
                    <v:stroke joinstyle="miter"/>
                    <v:path arrowok="t" o:connecttype="custom" o:connectlocs="80704,111877;87631,109279;89363,93692;20090,4504;4504,2772;2772,18359;72045,107547;80704,111877" o:connectangles="0,0,0,0,0,0,0,0"/>
                  </v:shape>
                  <v:shape id="Freeform 22" o:spid="_x0000_s1047" style="position:absolute;left:21781;top:64328;width:391;height:684;visibility:visible;mso-wrap-style:square;v-text-anchor:middle" coordsize="39153,68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" path="m17845,6945l527,53704v-1732,6061,866,12123,6927,13854c8320,67558,10052,68424,10918,68424v4329,,8659,-2597,10391,-6927l38627,14738c40359,8677,37761,2615,31699,883,26504,-1714,19577,1749,17845,6945xe" filled="f" stroked="f" strokeweight=".24036mm">
                    <v:stroke joinstyle="miter"/>
                    <v:path arrowok="t" o:connecttype="custom" o:connectlocs="17845,6945;527,53704;7454,67558;10918,68424;21309,61497;38627,14738;31699,883;17845,6945" o:connectangles="0,0,0,0,0,0,0,0"/>
                  </v:shape>
                  <v:shape id="Freeform 23" o:spid="_x0000_s1048" style="position:absolute;left:22319;top:65167;width:1061;height:1482;visibility:visible;mso-wrap-style:square;v-text-anchor:middle" coordsize="106106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" path="m4684,146449v1732,866,4330,1732,6062,1732c14209,148181,17673,146449,19405,142986l104264,17429v3463,-5196,1732,-12123,-2598,-15587c96471,-1621,89543,111,86080,4440l1220,129997v-2597,6061,-865,12989,3464,16452xe" filled="f" stroked="f" strokeweight=".24036mm">
                    <v:stroke joinstyle="miter"/>
                    <v:path arrowok="t" o:connecttype="custom" o:connectlocs="4684,146449;10746,148181;19405,142986;104264,17429;101666,1842;86080,4440;1220,129997;4684,146449" o:connectangles="0,0,0,0,0,0,0,0"/>
                  </v:shape>
                  <v:shape id="Freeform 24" o:spid="_x0000_s1049" style="position:absolute;left:21764;top:62981;width:892;height:429;visibility:visible;mso-wrap-style:square;v-text-anchor:middle" coordsize="89223,428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" path="m78382,42880v4330,,8659,-3464,10391,-7793c90505,29025,87041,22964,81846,21232l14305,451c8244,-1281,2182,2182,450,7378v-1731,6061,1732,12122,6928,13854l74919,42014v1732,866,2597,866,3463,866xe" filled="f" stroked="f" strokeweight=".24036mm">
                    <v:stroke joinstyle="miter"/>
                    <v:path arrowok="t" o:connecttype="custom" o:connectlocs="78382,42880;88773,35087;81846,21232;14305,451;450,7378;7378,21232;74919,42014;78382,42880" o:connectangles="0,0,0,0,0,0,0,0"/>
                  </v:shape>
                  <v:shape id="Freeform 25" o:spid="_x0000_s1050" style="position:absolute;left:21300;top:61478;width:1569;height:1031;visibility:visible;mso-wrap-style:square;v-text-anchor:middle" coordsize="156869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" path="m1802,5265c-1662,10461,70,17388,5266,19986r134216,81396c141213,102247,142945,103114,145543,103114v3464,,6927,-1732,9525,-5196c158531,92723,156800,85795,151604,83197l17388,1802c12193,-1662,5266,70,1802,5265xe" filled="f" stroked="f" strokeweight=".24036mm">
                    <v:stroke joinstyle="miter"/>
                    <v:path arrowok="t" o:connecttype="custom" o:connectlocs="1802,5265;5266,19986;139482,101382;145543,103114;155068,97918;151604,83197;17388,1802;1802,5265" o:connectangles="0,0,0,0,0,0,0,0"/>
                  </v:shape>
                  <v:shape id="Freeform 26" o:spid="_x0000_s1051" style="position:absolute;left:22319;top:61527;width:484;height:428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" path="m17723,2137c12528,-1326,6467,-461,2137,3869,-1326,9064,-460,15992,3869,19455l30712,40237v1732,1732,4330,2598,6927,2598c41103,42835,44567,41103,46299,38505,49762,33310,48896,26382,44567,22919l17723,2137xe" filled="f" stroked="f" strokeweight=".24036mm">
                    <v:stroke joinstyle="miter"/>
                    <v:path arrowok="t" o:connecttype="custom" o:connectlocs="17723,2137;2137,3869;3869,19455;30712,40237;37639,42835;46299,38505;44567,22919;17723,2137" o:connectangles="0,0,0,0,0,0,0,0"/>
                  </v:shape>
                  <v:shape id="Freeform 27" o:spid="_x0000_s1052" style="position:absolute;left:25049;top:59400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" path="m19160,71981v866,,866,,1732,c26954,71115,31283,65053,30417,58992l22624,9635c21758,3574,15697,-755,9635,110,3574,976,-755,7037,110,13099l7904,62456v1731,5195,6061,9525,11256,9525xe" filled="f" stroked="f" strokeweight=".24036mm">
                    <v:stroke joinstyle="miter"/>
                    <v:path arrowok="t" o:connecttype="custom" o:connectlocs="19160,71981;20892,71981;30417,58992;22624,9635;9635,110;110,13099;7904,62456;19160,71981" o:connectangles="0,0,0,0,0,0,0,0"/>
                  </v:shape>
                  <v:shape id="Freeform 28" o:spid="_x0000_s1053" style="position:absolute;left:23281;top:54445;width:1399;height:1518;visibility:visible;mso-wrap-style:square;v-text-anchor:middle" coordsize="139908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" path="m120610,3713l2847,133599v-4330,4329,-3464,11257,865,15586c5444,150917,8042,151783,11506,151783r,c14103,151783,17567,150917,19299,148319l137062,18433v4330,-4329,3464,-11257,-865,-15587c131867,-1483,124940,-617,120610,3713xe" filled="f" stroked="f" strokeweight=".24036mm">
                    <v:stroke joinstyle="miter"/>
                    <v:path arrowok="t" o:connecttype="custom" o:connectlocs="120610,3713;2847,133599;3712,149185;11506,151783;11506,151783;19299,148319;137062,18433;136197,2846;120610,3713" o:connectangles="0,0,0,0,0,0,0,0,0"/>
                  </v:shape>
                  <v:shape id="Freeform 29" o:spid="_x0000_s1054" style="position:absolute;left:24859;top:58197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" path="m25222,109105v866,,866,,1732,c33015,108239,37344,102178,36478,96116l22624,9525c21758,3464,16563,,9635,,3574,866,-756,6928,110,12989l13965,99580v866,5195,6061,9525,11257,9525xe" filled="f" stroked="f" strokeweight=".24036mm">
                    <v:stroke joinstyle="miter"/>
                    <v:path arrowok="t" o:connecttype="custom" o:connectlocs="25222,109105;26954,109105;36478,96116;22624,9525;9635,0;110,12989;13965,99580;25222,109105" o:connectangles="0,0,0,0,0,0,0,0"/>
                  </v:shape>
                  <v:shape id="Freeform 30" o:spid="_x0000_s1055" style="position:absolute;left:24803;top:60652;width:304;height:489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" path="m9105,41144v1732,5195,6061,7793,10391,7793c20362,48937,21228,48937,22094,48937v6061,-1732,9525,-7793,7793,-13855l22094,8239c20362,2178,14300,-1286,8239,446,2178,2178,-1286,8239,446,14300l9105,41144xe" filled="f" stroked="f" strokeweight=".24036mm">
                    <v:stroke joinstyle="miter"/>
                    <v:path arrowok="t" o:connecttype="custom" o:connectlocs="9105,41144;19496,48937;22094,48937;29887,35082;22094,8239;8239,446;446,14300;9105,41144" o:connectangles="0,0,0,0,0,0,0,0"/>
                  </v:shape>
                  <v:shape id="Freeform 31" o:spid="_x0000_s1056" style="position:absolute;left:23021;top:53778;width:552;height:860;visibility:visible;mso-wrap-style:square;v-text-anchor:middle" coordsize="55207,8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" path="m49684,1193c44489,-1404,37562,327,34964,5523l1193,70466c-1404,75661,327,82589,5523,85187v1732,865,3464,865,5195,865c15048,86052,18512,84321,20244,79991l54014,15048c56612,10718,54880,3791,49684,1193xe" filled="f" stroked="f" strokeweight=".24036mm">
                    <v:stroke joinstyle="miter"/>
                    <v:path arrowok="t" o:connecttype="custom" o:connectlocs="49684,1193;34964,5523;1193,70466;5523,85187;10718,86052;20244,79991;54014,15048;49684,1193" o:connectangles="0,0,0,0,0,0,0,0"/>
                  </v:shape>
                  <v:shape id="Freeform 32" o:spid="_x0000_s1057" style="position:absolute;left:23387;top:53542;width:1058;height:1477;visibility:visible;mso-wrap-style:square;v-text-anchor:middle" coordsize="105862,14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" path="m86702,4882l1842,130439v-3463,5195,-1731,12123,2598,15586c6172,146891,8770,147757,10502,147757v3463,,6927,-1732,8659,-5195l104020,17005v3464,-5196,1732,-12123,-2598,-15587c97092,-1179,90165,-313,86702,4882xe" filled="f" stroked="f" strokeweight=".24036mm">
                    <v:stroke joinstyle="miter"/>
                    <v:path arrowok="t" o:connecttype="custom" o:connectlocs="86702,4882;1842,130439;4440,146025;10502,147757;19161,142562;104020,17005;101422,1418;86702,4882" o:connectangles="0,0,0,0,0,0,0,0"/>
                  </v:shape>
                  <v:shape id="Freeform 33" o:spid="_x0000_s1058" style="position:absolute;left:19845;top:66223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" path="m11352,71099r,c17413,71099,22608,65904,22608,59843l21742,10486c21742,4424,16547,-771,10486,95,4424,95,-771,5290,95,11351l961,60708v,6062,4329,10391,10391,10391xe" filled="f" stroked="f" strokeweight=".24036mm">
                    <v:stroke joinstyle="miter"/>
                    <v:path arrowok="t" o:connecttype="custom" o:connectlocs="11352,71099;11352,71099;22608,59843;21742,10486;10486,95;95,11351;961,60708;11352,71099" o:connectangles="0,0,0,0,0,0,0,0"/>
                  </v:shape>
                  <v:shape id="Freeform 34" o:spid="_x0000_s1059" style="position:absolute;left:22683;top:54670;width:414;height:592;visibility:visible;mso-wrap-style:square;v-text-anchor:middle" coordsize="41352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" path="m5523,58343v1732,866,3464,866,5196,866c15048,59209,18512,57477,20243,53148l40159,15914c42757,10718,41025,3791,35830,1193,30634,-1404,23707,328,21109,5523l1194,42757c-1404,48818,328,55746,5523,58343xe" filled="f" stroked="f" strokeweight=".24036mm">
                    <v:stroke joinstyle="miter"/>
                    <v:path arrowok="t" o:connecttype="custom" o:connectlocs="5523,58343;10719,59209;20243,53148;40159,15914;35830,1193;21109,5523;1194,42757;5523,58343" o:connectangles="0,0,0,0,0,0,0,0"/>
                  </v:shape>
                  <v:shape id="Freeform 35" o:spid="_x0000_s1060" style="position:absolute;left:22846;top:52693;width:390;height:690;visibility:visible;mso-wrap-style:square;v-text-anchor:middle" coordsize="39077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" path="m31699,526c25638,-1205,19577,1393,17845,7454l527,54213v-1732,6061,866,12123,6927,13855c8320,68068,10052,68934,10918,68934v4329,,8659,-2598,10390,-6928l38627,15247c40358,9186,36895,3125,31699,526xe" filled="f" stroked="f" strokeweight=".24036mm">
                    <v:stroke joinstyle="miter"/>
                    <v:path arrowok="t" o:connecttype="custom" o:connectlocs="31699,526;17845,7454;527,54213;7454,68068;10918,68934;21308,62006;38627,15247;31699,526" o:connectangles="0,0,0,0,0,0,0,0"/>
                  </v:shape>
                  <v:shape id="Freeform 36" o:spid="_x0000_s1061" style="position:absolute;left:16991;top:66936;width:584;height:596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" path="m39615,56067v1732,2598,5196,3464,7793,3464c50006,59531,52604,58665,55202,56067v4329,-4329,4329,-11256,,-15586l18833,3247c14504,-1082,7577,-1082,3247,3247v-4329,4330,-4329,11257,,15586l39615,56067xe" filled="f" stroked="f" strokeweight=".24036mm">
                    <v:stroke joinstyle="miter"/>
                    <v:path arrowok="t" o:connecttype="custom" o:connectlocs="39615,56067;47408,59531;55202,56067;55202,40481;18833,3247;3247,3247;3247,18833;39615,56067" o:connectangles="0,0,0,0,0,0,0,0"/>
                  </v:shape>
                  <v:shape id="Freeform 37" o:spid="_x0000_s1062" style="position:absolute;left:15299;top:55854;width:2081;height:1018;visibility:visible;mso-wrap-style:square;v-text-anchor:middle" coordsize="20809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" path="m1003,6596v-2598,5195,,12123,6061,14720l192369,100980v1732,866,2598,866,4329,866c201028,101846,205358,99248,207089,94918v2598,-5195,,-12123,-6061,-14720l15723,534c9662,-1197,3601,1400,1003,6596xe" filled="f" stroked="f" strokeweight=".24036mm">
                    <v:stroke joinstyle="miter"/>
                    <v:path arrowok="t" o:connecttype="custom" o:connectlocs="1003,6596;7064,21316;192369,100980;196698,101846;207089,94918;201028,80198;15723,534;1003,6596" o:connectangles="0,0,0,0,0,0,0,0"/>
                  </v:shape>
                  <v:shape id="Freeform 38" o:spid="_x0000_s1063" style="position:absolute;left:15088;top:59977;width:424;height:1104;visibility:visible;mso-wrap-style:square;v-text-anchor:middle" coordsize="42397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" path="m8239,110358v866,,1732,,2598,c16032,110358,20362,106895,21228,101699l42009,13377c43741,7315,39412,1254,34216,388,28155,-1344,22094,2986,21228,8181l446,96504v-1732,6061,1732,12123,7793,13854xe" filled="f" stroked="f" strokeweight=".24036mm">
                    <v:stroke joinstyle="miter"/>
                    <v:path arrowok="t" o:connecttype="custom" o:connectlocs="8239,110358;10837,110358;21228,101699;42009,13377;34216,388;21228,8181;446,96504;8239,110358" o:connectangles="0,0,0,0,0,0,0,0"/>
                  </v:shape>
                  <v:shape id="Freeform 39" o:spid="_x0000_s1064" style="position:absolute;left:16266;top:54654;width:1151;height:954;visibility:visible;mso-wrap-style:square;v-text-anchor:middle" coordsize="115110,9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" path="m2137,4504c-1326,9699,-460,16627,3869,20090l97387,92827v1732,1731,4330,2598,6927,2598l104314,95425v3464,,6928,-1732,8660,-4330c116437,85899,115571,78972,111242,75509l17724,2772c13394,-1557,6467,-692,2137,4504xe" filled="f" stroked="f" strokeweight=".24036mm">
                    <v:stroke joinstyle="miter"/>
                    <v:path arrowok="t" o:connecttype="custom" o:connectlocs="2137,4504;3869,20090;97387,92827;104314,95425;104314,95425;112974,91095;111242,75509;17724,2772;2137,4504" o:connectangles="0,0,0,0,0,0,0,0,0"/>
                  </v:shape>
                  <v:shape id="Freeform 40" o:spid="_x0000_s1065" style="position:absolute;left:16428;top:66356;width:576;height:587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" path="m54336,39615l18833,3247c14504,-1082,7577,-1082,3247,3247v-4329,4330,-4329,11257,,15586l38749,55202v2598,2597,5196,3463,7794,3463c49140,58665,51738,57799,54336,55202v4329,-4330,4329,-11257,,-15587xe" filled="f" stroked="f" strokeweight=".24036mm">
                    <v:stroke joinstyle="miter"/>
                    <v:path arrowok="t" o:connecttype="custom" o:connectlocs="54336,39615;18833,3247;3247,3247;3247,18833;38749,55202;46543,58665;54336,55202;54336,39615" o:connectangles="0,0,0,0,0,0,0,0"/>
                  </v:shape>
                  <v:shape id="Freeform 41" o:spid="_x0000_s1066" style="position:absolute;left:15412;top:67193;width:1560;height:1031;visibility:visible;mso-wrap-style:square;v-text-anchor:middle" coordsize="156003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" path="m144677,103114v3464,,6927,-1732,9525,-5196c157666,92723,155934,85795,150738,83197l16522,1802c11327,-1662,4400,70,1802,5265,-1662,10461,70,17388,5266,19986r134216,81396c141213,102247,142945,103114,144677,103114xe" filled="f" stroked="f" strokeweight=".24036mm">
                    <v:stroke joinstyle="miter"/>
                    <v:path arrowok="t" o:connecttype="custom" o:connectlocs="144677,103114;154202,97918;150738,83197;16522,1802;1802,5265;5266,19986;139482,101382;144677,103114" o:connectangles="0,0,0,0,0,0,0,0"/>
                  </v:shape>
                  <v:shape id="Freeform 42" o:spid="_x0000_s1067" style="position:absolute;left:16430;top:67233;width:485;height:429;visibility:visible;mso-wrap-style:square;v-text-anchor:middle" coordsize="48435,4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" path="m37640,42835v3463,,6927,-1732,8659,-4329c49762,34176,48896,26383,44567,22919l17724,2137c12528,-1327,6467,-460,2137,3869,-1326,9064,-461,15992,3869,19455l30712,40237v1732,1732,4330,2598,6928,2598xe" filled="f" stroked="f" strokeweight=".24036mm">
                    <v:stroke joinstyle="miter"/>
                    <v:path arrowok="t" o:connecttype="custom" o:connectlocs="37640,42835;46299,38506;44567,22919;17724,2137;2137,3869;3869,19455;30712,40237;37640,42835" o:connectangles="0,0,0,0,0,0,0,0"/>
                  </v:shape>
                  <v:shape id="Freeform 43" o:spid="_x0000_s1068" style="position:absolute;left:15091;top:57382;width:834;height:322;visibility:visible;mso-wrap-style:square;v-text-anchor:middle" coordsize="83347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" path="m110,9635v-866,6062,3464,11257,9525,12989l70249,32149v866,,866,,1732,c77176,32149,82372,28685,83238,22624,84104,16562,79774,11367,73713,9635l13099,110c6172,-756,976,3574,110,9635xe" filled="f" stroked="f" strokeweight=".24036mm">
                    <v:stroke joinstyle="miter"/>
                    <v:path arrowok="t" o:connecttype="custom" o:connectlocs="110,9635;9635,22624;70249,32149;71981,32149;83238,22624;73713,9635;13099,110;110,9635" o:connectangles="0,0,0,0,0,0,0,0"/>
                  </v:shape>
                  <v:shape id="Freeform 44" o:spid="_x0000_s1069" style="position:absolute;left:16553;top:60533;width:1402;height:1518;visibility:visible;mso-wrap-style:square;v-text-anchor:middle" coordsize="140208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" path="m136196,2847v-4329,-4330,-11256,-3464,-15586,865l2846,133599v-4329,4329,-3463,11256,866,15586c5444,150917,8042,151783,11506,151783r,c14103,151783,17567,150917,19299,148319l137062,18433v4330,-4330,4330,-11257,-866,-15586xe" filled="f" stroked="f" strokeweight=".24036mm">
                    <v:stroke joinstyle="miter"/>
                    <v:path arrowok="t" o:connecttype="custom" o:connectlocs="136196,2847;120610,3712;2846,133599;3712,149185;11506,151783;11506,151783;19299,148319;137062,18433;136196,2847" o:connectangles="0,0,0,0,0,0,0,0,0"/>
                  </v:shape>
                  <v:shape id="Freeform 45" o:spid="_x0000_s1070" style="position:absolute;left:16997;top:62339;width:555;height:439;visibility:visible;mso-wrap-style:square;v-text-anchor:middle" coordsize="55558,4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" path="m50293,20468c55488,17005,57220,10077,53757,4882,50293,-313,43366,-1179,38170,1418l5266,23066c70,26530,-1662,33457,1802,38653v1732,3463,5195,5195,9525,5195c13059,43848,15657,42982,17388,42116l50293,20468xe" filled="f" stroked="f" strokeweight=".24036mm">
                    <v:stroke joinstyle="miter"/>
                    <v:path arrowok="t" o:connecttype="custom" o:connectlocs="50293,20468;53757,4882;38170,1418;5266,23066;1802,38653;11327,43848;17388,42116;50293,20468" o:connectangles="0,0,0,0,0,0,0,0"/>
                  </v:shape>
                  <v:shape id="Freeform 46" o:spid="_x0000_s1071" style="position:absolute;left:17179;top:58127;width:788;height:243;visibility:visible;mso-wrap-style:square;v-text-anchor:middle" coordsize="78797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" path="m67541,2692l11257,95c5196,-771,,4424,,10486v,6061,4330,11256,10391,11256l66675,24340v,,866,,866,c73602,24340,77932,20011,78798,13950,78798,7888,74468,2692,67541,2692xe" filled="f" stroked="f" strokeweight=".24036mm">
                    <v:stroke joinstyle="miter"/>
                    <v:path arrowok="t" o:connecttype="custom" o:connectlocs="67541,2692;11257,95;0,10486;10391,21742;66675,24340;67541,24340;78798,13950;67541,2692" o:connectangles="0,0,0,0,0,0,0,0"/>
                  </v:shape>
                  <v:shape id="Freeform 47" o:spid="_x0000_s1072" style="position:absolute;left:19828;top:64943;width:235;height:1151;visibility:visible;mso-wrap-style:square;v-text-anchor:middle" coordsize="23474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" path="m12217,115166r,c18279,115166,23474,109971,23474,103909l21743,10391c21743,4330,16547,,10486,r,c4424,,-771,5195,95,11257r1732,93518c961,110836,6156,115166,12217,115166xe" filled="f" stroked="f" strokeweight=".24036mm">
                    <v:stroke joinstyle="miter"/>
                    <v:path arrowok="t" o:connecttype="custom" o:connectlocs="12217,115166;12217,115166;23474,103909;21743,10391;10486,0;10486,0;95,11257;1827,104775;12217,115166" o:connectangles="0,0,0,0,0,0,0,0,0"/>
                  </v:shape>
                  <v:shape id="Freeform 48" o:spid="_x0000_s1073" style="position:absolute;left:17493;top:54718;width:576;height:587;visibility:visible;mso-wrap-style:square;v-text-anchor:middle" coordsize="57583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" path="m54336,39615l18834,3247c14504,-1082,7577,-1082,3247,3247v-4329,4330,-4329,11257,,15586l38749,55202v2598,2597,5196,3464,7794,3464c49140,58666,51738,57799,54336,55202v4329,-4330,4329,-11257,,-15587xe" filled="f" stroked="f" strokeweight=".24036mm">
                    <v:stroke joinstyle="miter"/>
                    <v:path arrowok="t" o:connecttype="custom" o:connectlocs="54336,39615;18834,3247;3247,3247;3247,18833;38749,55202;46543,58666;54336,55202;54336,39615" o:connectangles="0,0,0,0,0,0,0,0"/>
                  </v:shape>
                  <v:shape id="Freeform 49" o:spid="_x0000_s1074" style="position:absolute;left:17487;top:55604;width:484;height:428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" path="m37640,42835v3463,,6927,-1732,8659,-4330c49762,34176,48896,26383,44567,22919l17724,2137c12528,-1326,6467,-461,2137,3869,-1326,8198,-461,15992,3869,19456l30712,40237v2598,1732,5196,2598,6928,2598xe" filled="f" stroked="f" strokeweight=".24036mm">
                    <v:stroke joinstyle="miter"/>
                    <v:path arrowok="t" o:connecttype="custom" o:connectlocs="37640,42835;46299,38505;44567,22919;17724,2137;2137,3869;3869,19456;30712,40237;37640,42835" o:connectangles="0,0,0,0,0,0,0,0"/>
                  </v:shape>
                  <v:shape id="Freeform 50" o:spid="_x0000_s1075" style="position:absolute;left:16477;top:55556;width:1560;height:1031;visibility:visible;mso-wrap-style:square;v-text-anchor:middle" coordsize="156003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" path="m154202,97918v3464,-5196,1732,-12123,-3464,-14720l16522,1802c11327,-1661,4400,70,1802,5266,-1662,10461,70,17388,5266,19986r134215,81395c141213,102248,142945,103113,145543,103113v2598,,6927,-1732,8659,-5195xe" filled="f" stroked="f" strokeweight=".24036mm">
                    <v:stroke joinstyle="miter"/>
                    <v:path arrowok="t" o:connecttype="custom" o:connectlocs="154202,97918;150738,83198;16522,1802;1802,5266;5266,19986;139481,101381;145543,103113;154202,97918" o:connectangles="0,0,0,0,0,0,0,0"/>
                  </v:shape>
                  <v:shape id="Freeform 51" o:spid="_x0000_s1076" style="position:absolute;left:17325;top:53598;width:921;height:1118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" path="m20090,4504c16627,-691,9699,-1558,4504,2772,-691,6236,-1557,13163,2772,18358r69273,89189c73777,110145,77240,111877,80704,111877v2598,,4329,-866,6927,-2598c92827,105815,93693,98888,89363,93692l20090,4504xe" filled="f" stroked="f" strokeweight=".24036mm">
                    <v:stroke joinstyle="miter"/>
                    <v:path arrowok="t" o:connecttype="custom" o:connectlocs="20090,4504;4504,2772;2772,18358;72045,107547;80704,111877;87631,109279;89363,93692;20090,4504" o:connectangles="0,0,0,0,0,0,0,0"/>
                  </v:shape>
                  <v:shape id="Freeform 52" o:spid="_x0000_s1077" style="position:absolute;left:18425;top:61688;width:1388;height:821;visibility:visible;mso-wrap-style:square;v-text-anchor:middle" coordsize="138851,8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" path="m137833,5906c135235,711,128308,-1886,123112,1577l6215,61325c1019,63922,-1579,70850,1019,76045v1732,3464,6062,6062,9525,6062l10544,82107v1732,,3464,,5196,-866l132637,21493v5196,-3464,7793,-10391,5196,-15587xe" filled="f" stroked="f" strokeweight=".24036mm">
                    <v:stroke joinstyle="miter"/>
                    <v:path arrowok="t" o:connecttype="custom" o:connectlocs="137833,5906;123112,1577;6215,61325;1019,76045;10544,82107;10544,82107;15740,81241;132637,21493;137833,5906" o:connectangles="0,0,0,0,0,0,0,0,0"/>
                  </v:shape>
                  <v:shape id="Freeform 53" o:spid="_x0000_s1078" style="position:absolute;left:19161;top:65106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" path="m19160,71981v866,,866,,1732,c26953,71115,31283,65054,30417,58992l22624,9635c21758,3574,15697,-756,9635,110,3574,976,-756,7038,110,13099l7903,62455v866,6062,5196,9526,11257,9526xe" filled="f" stroked="f" strokeweight=".24036mm">
                    <v:stroke joinstyle="miter"/>
                    <v:path arrowok="t" o:connecttype="custom" o:connectlocs="19160,71981;20892,71981;30417,58992;22624,9635;9635,110;110,13099;7903,62455;19160,71981" o:connectangles="0,0,0,0,0,0,0,0"/>
                  </v:shape>
                  <v:shape id="Freeform 54" o:spid="_x0000_s1079" style="position:absolute;left:18915;top:66358;width:303;height:490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" path="m9105,41143v1732,5196,6061,7794,10391,7794c20362,48937,21228,48937,22094,48937v6061,-1732,9525,-7794,7793,-13855l22094,8239c20362,2177,14300,-1286,8239,446,2178,2177,-1286,8239,446,14300l9105,41143xe" filled="f" stroked="f" strokeweight=".24036mm">
                    <v:stroke joinstyle="miter"/>
                    <v:path arrowok="t" o:connecttype="custom" o:connectlocs="9105,41143;19496,48937;22094,48937;29887,35082;22094,8239;8239,446;446,14300;9105,41143" o:connectangles="0,0,0,0,0,0,0,0"/>
                  </v:shape>
                  <v:shape id="Freeform 55" o:spid="_x0000_s1080" style="position:absolute;left:19643;top:53482;width:485;height:1174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" path="m37680,117344v866,,1732,,2598,c46339,115612,49803,109550,48071,103489l22094,8239c20362,2178,14300,-1286,8239,446,2178,2178,-1286,8239,446,14300r25977,95250c28155,114746,32485,117344,37680,117344xe" filled="f" stroked="f" strokeweight=".24036mm">
                    <v:stroke joinstyle="miter"/>
                    <v:path arrowok="t" o:connecttype="custom" o:connectlocs="37680,117344;40278,117344;48071,103489;22094,8239;8239,446;446,14300;26423,109550;37680,117344" o:connectangles="0,0,0,0,0,0,0,0"/>
                  </v:shape>
                  <v:shape id="Freeform 56" o:spid="_x0000_s1081" style="position:absolute;left:20027;top:52274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" path="m9635,c3574,866,-756,6927,110,12989l13965,99580v866,5195,5195,9524,11257,9524c26088,109104,26088,109104,26953,109104v6062,-865,10391,-6927,9526,-12988l22624,9525c21758,3463,16563,,9635,xe" filled="f" stroked="f" strokeweight=".24036mm">
                    <v:stroke joinstyle="miter"/>
                    <v:path arrowok="t" o:connecttype="custom" o:connectlocs="9635,0;110,12989;13965,99580;25222,109104;26953,109104;36479,96116;22624,9525;9635,0" o:connectangles="0,0,0,0,0,0,0,0"/>
                  </v:shape>
                  <v:shape id="Freeform 57" o:spid="_x0000_s1082" style="position:absolute;left:20217;top:53477;width:306;height:720;visibility:visible;mso-wrap-style:square;v-text-anchor:middle" coordsize="30527,7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" path="m19160,71981v866,,866,,1732,c26954,71115,31283,65053,30417,58993l22624,9636c21758,3574,15697,-755,9635,110,3574,977,-756,7038,110,13099l7903,62456v1732,5196,6062,9525,11257,9525xe" filled="f" stroked="f" strokeweight=".24036mm">
                    <v:stroke joinstyle="miter"/>
                    <v:path arrowok="t" o:connecttype="custom" o:connectlocs="19160,71981;20892,71981;30417,58993;22624,9636;9635,110;110,13099;7903,62456;19160,71981" o:connectangles="0,0,0,0,0,0,0,0"/>
                  </v:shape>
                  <v:shape id="Freeform 58" o:spid="_x0000_s1083" style="position:absolute;left:17332;top:65433;width:1054;height:1683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" path="m94712,168314v1732,,3463,-866,5195,-1732c105103,163119,106834,157057,104237,151862l20243,5523c17646,328,10718,-1404,5523,1193,328,4657,-1404,10719,1193,15914l85187,162253v1731,3463,6061,6061,9525,6061xe" filled="f" stroked="f" strokeweight=".24036mm">
                    <v:stroke joinstyle="miter"/>
                    <v:path arrowok="t" o:connecttype="custom" o:connectlocs="94712,168314;99907,166582;104237,151862;20243,5523;5523,1193;1193,15914;85187,162253;94712,168314" o:connectangles="0,0,0,0,0,0,0,0"/>
                  </v:shape>
                  <v:shape id="Freeform 59" o:spid="_x0000_s1084" style="position:absolute;left:19989;top:54729;width:295;height:490;visibility:visible;mso-wrap-style:square;v-text-anchor:middle" coordsize="29466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" path="m8239,446c2178,2178,-1286,8239,446,14301l8239,41143v1732,5196,6061,7794,10391,7794c19496,48937,20362,48937,21228,48937v6061,-1732,9525,-7794,7793,-13855l21228,8239c19496,2178,14300,-1286,8239,446xe" filled="f" stroked="f" strokeweight=".24036mm">
                    <v:stroke joinstyle="miter"/>
                    <v:path arrowok="t" o:connecttype="custom" o:connectlocs="8239,446;446,14301;8239,41143;18630,48937;21228,48937;29021,35082;21228,8239;8239,446" o:connectangles="0,0,0,0,0,0,0,0"/>
                  </v:shape>
                  <v:shape id="Freeform 60" o:spid="_x0000_s1085" style="position:absolute;left:17607;top:62807;width:1413;height:638;visibility:visible;mso-wrap-style:square;v-text-anchor:middle" coordsize="141330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" path="m140804,7454c139072,1392,132145,-1205,126949,527l7454,42090c1393,43822,-1205,50749,527,55945v1732,4329,6061,7793,10391,7793c11784,63738,13515,63738,14381,62872l133877,21308v6061,-1732,8659,-7793,6927,-13854xe" filled="f" stroked="f" strokeweight=".24036mm">
                    <v:stroke joinstyle="miter"/>
                    <v:path arrowok="t" o:connecttype="custom" o:connectlocs="140804,7454;126949,527;7454,42090;527,55945;10918,63738;14381,62872;133877,21308;140804,7454" o:connectangles="0,0,0,0,0,0,0,0"/>
                  </v:shape>
                  <v:shape id="Freeform 61" o:spid="_x0000_s1086" style="position:absolute;left:18577;top:65111;width:486;height:1174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" path="m27289,109550v1732,5196,6061,7794,10391,7794c38546,117344,39412,117344,40278,117344v6061,-1732,9525,-7794,7793,-13855l22094,8239c20362,2178,14300,-1286,8239,446,2178,2178,-1286,8239,446,14300r26843,95250xe" filled="f" stroked="f" strokeweight=".24036mm">
                    <v:stroke joinstyle="miter"/>
                    <v:path arrowok="t" o:connecttype="custom" o:connectlocs="27289,109550;37680,117344;40278,117344;48071,103489;22094,8239;8239,446;446,14300;27289,109550" o:connectangles="0,0,0,0,0,0,0,0"/>
                  </v:shape>
                  <v:shape id="Freeform 62" o:spid="_x0000_s1087" style="position:absolute;left:18322;top:66198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63" o:spid="_x0000_s1088" style="position:absolute;left:17771;top:64981;width:656;height:1217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" path="m64612,106175l21316,6596c18718,1400,12657,-1198,6596,534,1400,3132,-1197,9193,534,15255r43296,99579c45562,119164,49891,121762,54221,121762v1731,,2597,,4329,-866c64612,118298,67209,112237,64612,106175xe" filled="f" stroked="f" strokeweight=".24036mm">
                    <v:stroke joinstyle="miter"/>
                    <v:path arrowok="t" o:connecttype="custom" o:connectlocs="64612,106175;21316,6596;6596,534;534,15255;43830,114834;54221,121762;58550,120896;64612,106175" o:connectangles="0,0,0,0,0,0,0,0"/>
                  </v:shape>
                  <v:shape id="Freeform 64" o:spid="_x0000_s1089" style="position:absolute;left:18589;top:63271;width:824;height:330;visibility:visible;mso-wrap-style:square;v-text-anchor:middle" coordsize="82393,32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" path="m82393,l8791,16452c2729,18184,-734,23380,132,29441v,866,866,2598,1731,3463c26975,27709,52952,23380,79795,21648,80661,13854,81527,6927,82393,xe" filled="f" stroked="f" strokeweight=".24036mm">
                    <v:stroke joinstyle="miter"/>
                    <v:path arrowok="t" o:connecttype="custom" o:connectlocs="82393,0;8791,16452;132,29441;1863,32904;79795,21648;82393,0" o:connectangles="0,0,0,0,0,0"/>
                  </v:shape>
                  <v:shape id="Freeform 65" o:spid="_x0000_s1090" style="position:absolute;left:18970;top:63911;width:366;height:1092;visibility:visible;mso-wrap-style:square;v-text-anchor:middle" coordsize="36588,10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" path="m9635,110c3574,977,-756,7038,110,13099l13965,99690v866,5196,5195,9525,11257,9525c26088,109215,26088,109215,26953,109215v6062,-866,10391,-6927,9526,-12988l22624,9636c20892,3574,15697,-755,9635,110xe" filled="f" stroked="f" strokeweight=".24036mm">
                    <v:stroke joinstyle="miter"/>
                    <v:path arrowok="t" o:connecttype="custom" o:connectlocs="9635,110;110,13099;13965,99690;25222,109215;26953,109215;36479,96227;22624,9636;9635,110" o:connectangles="0,0,0,0,0,0,0,0"/>
                  </v:shape>
                  <v:shape id="Freeform 66" o:spid="_x0000_s1091" style="position:absolute;left:29613;top:61465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" path="m11327,45580v1732,,4329,-866,6061,-1732l52025,20469c57220,17005,58952,10078,55488,4882,52025,-313,45098,-1179,39902,1418l5266,24798c70,28261,-1662,35189,1802,40384v2598,3464,6061,5196,9525,5196xe" filled="f" stroked="f" strokeweight=".24036mm">
                    <v:stroke joinstyle="miter"/>
                    <v:path arrowok="t" o:connecttype="custom" o:connectlocs="11327,45580;17388,43848;52025,20469;55488,4882;39902,1418;5266,24798;1802,40384;11327,45580" o:connectangles="0,0,0,0,0,0,0,0"/>
                  </v:shape>
                  <v:shape id="Freeform 67" o:spid="_x0000_s1092" style="position:absolute;left:28276;top:56314;width:788;height:394;visibility:visible;mso-wrap-style:square;v-text-anchor:middle" coordsize="78832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" path="m71455,17769l14305,451c8244,-1281,2182,2182,451,7378v-1732,6061,1731,12122,6927,13854l64528,38550v866,,1732,866,3463,866c73187,39416,76650,35953,78382,31623,80114,25562,76650,19500,71455,17769xe" filled="f" stroked="f" strokeweight=".24036mm">
                    <v:stroke joinstyle="miter"/>
                    <v:path arrowok="t" o:connecttype="custom" o:connectlocs="71455,17769;14305,451;451,7378;7378,21232;64528,38550;67991,39416;78382,31623;71455,17769" o:connectangles="0,0,0,0,0,0,0,0"/>
                  </v:shape>
                  <v:shape id="Freeform 68" o:spid="_x0000_s1093" style="position:absolute;left:28113;top:60368;width:1399;height:1518;visibility:visible;mso-wrap-style:square;v-text-anchor:middle" coordsize="139908,1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" path="m11506,151783r,c14969,151783,17567,150917,19299,148319l137062,18433v4330,-4330,3464,-11257,-866,-15586c131867,-1483,124940,-617,120610,3712l2846,133599v-4329,4329,-3463,11257,866,15586c5444,150917,8908,151783,11506,151783xe" filled="f" stroked="f" strokeweight=".24036mm">
                    <v:stroke joinstyle="miter"/>
                    <v:path arrowok="t" o:connecttype="custom" o:connectlocs="11506,151783;11506,151783;19299,148319;137062,18433;136196,2847;120610,3712;2846,133599;3712,149185;11506,151783" o:connectangles="0,0,0,0,0,0,0,0,0"/>
                  </v:shape>
                  <v:shape id="Freeform 69" o:spid="_x0000_s1094" style="position:absolute;left:28305;top:57062;width:841;height:321;visibility:visible;mso-wrap-style:square;v-text-anchor:middle" coordsize="84103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" path="m74579,9635l13099,110c7038,-755,1842,3574,110,9635v-866,6062,3464,11257,9525,12989l71115,32149v866,,866,,1732,c78042,32149,83238,28685,84104,22624v,-6061,-4330,-12123,-9525,-12989xe" filled="f" stroked="f" strokeweight=".24036mm">
                    <v:stroke joinstyle="miter"/>
                    <v:path arrowok="t" o:connecttype="custom" o:connectlocs="74579,9635;13099,110;110,9635;9635,22624;71115,32149;72847,32149;84104,22624;74579,9635" o:connectangles="0,0,0,0,0,0,0,0"/>
                  </v:shape>
                  <v:shape id="Freeform 70" o:spid="_x0000_s1095" style="position:absolute;left:28445;top:57599;width:840;height:243;visibility:visible;mso-wrap-style:square;v-text-anchor:middle" coordsize="83993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" path="m11257,95c4330,-771,,4424,,10486v,6061,4330,11257,10391,11257l71870,24340v,,866,,866,c78798,24340,83127,20011,83993,13949,83993,7888,79664,2692,73602,2692l11257,95xe" filled="f" stroked="f" strokeweight=".24036mm">
                    <v:stroke joinstyle="miter"/>
                    <v:path arrowok="t" o:connecttype="custom" o:connectlocs="11257,95;0,10486;10391,21743;71870,24340;72736,24340;83993,13949;73602,2692;11257,95" o:connectangles="0,0,0,0,0,0,0,0"/>
                  </v:shape>
                  <v:shape id="Freeform 71" o:spid="_x0000_s1096" style="position:absolute;left:29976;top:61521;width:1390;height:815;visibility:visible;mso-wrap-style:square;v-text-anchor:middle" coordsize="139001,8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" path="m137833,6215c135235,1019,128308,-1579,123112,1019l6215,60767c1019,63365,-1579,70292,1019,75488v1732,3463,6062,6061,9525,6061l10544,81549v1732,,3464,,5196,-866l132637,20935v6062,-2598,7793,-8659,5196,-14720xe" filled="f" stroked="f" strokeweight=".24036mm">
                    <v:stroke joinstyle="miter"/>
                    <v:path arrowok="t" o:connecttype="custom" o:connectlocs="137833,6215;123112,1019;6215,60767;1019,75488;10544,81549;10544,81549;15740,80683;132637,20935;137833,6215" o:connectangles="0,0,0,0,0,0,0,0,0"/>
                  </v:shape>
                  <v:shape id="Freeform 72" o:spid="_x0000_s1097" style="position:absolute;left:28823;top:61312;width:542;height:505;visibility:visible;mso-wrap-style:square;v-text-anchor:middle" coordsize="541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" path="m51337,3712c47008,-617,40081,-1483,35751,2847l3712,31421c-617,35751,-1483,42678,2847,47008v1731,2597,5195,3464,8659,3464l11506,50472v2597,,5195,-867,6927,-2599l50472,19299c54801,14969,55667,8042,51337,3712xe" filled="f" stroked="f" strokeweight=".24036mm">
                    <v:stroke joinstyle="miter"/>
                    <v:path arrowok="t" o:connecttype="custom" o:connectlocs="51337,3712;35751,2847;3712,31421;2847,47008;11506,50472;11506,50472;18433,47873;50472,19299;51337,3712" o:connectangles="0,0,0,0,0,0,0,0,0"/>
                  </v:shape>
                  <v:shape id="Freeform 73" o:spid="_x0000_s1098" style="position:absolute;left:28556;top:62184;width:556;height:438;visibility:visible;mso-wrap-style:square;v-text-anchor:middle" coordsize="55558,438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" path="m11327,43848v1732,,4330,-866,6061,-1732l50293,20469c55488,17005,57220,10078,53757,4882,50293,-313,43366,-1179,38170,1418l5266,23066c70,26530,-1662,33457,1802,38652v2598,2599,6061,5196,9525,5196xe" filled="f" stroked="f" strokeweight=".24036mm">
                    <v:stroke joinstyle="miter"/>
                    <v:path arrowok="t" o:connecttype="custom" o:connectlocs="11327,43848;17388,42116;50293,20469;53757,4882;38170,1418;5266,23066;1802,38652;11327,43848" o:connectangles="0,0,0,0,0,0,0,0"/>
                  </v:shape>
                  <v:shape id="Freeform 74" o:spid="_x0000_s1099" style="position:absolute;left:29129;top:63921;width:580;height:251;visibility:visible;mso-wrap-style:square;v-text-anchor:middle" coordsize="58016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" path="m11257,25111r,c11257,25111,12123,25111,11257,25111l47625,22513v6061,-865,10391,-6061,10391,-12122c57150,4330,51955,,45893,l10391,2598c4330,3463,,8659,,14721v866,6061,6061,10390,11257,10390xe" filled="f" stroked="f" strokeweight=".24036mm">
                    <v:stroke joinstyle="miter"/>
                    <v:path arrowok="t" o:connecttype="custom" o:connectlocs="11257,25111;11257,25111;11257,25111;47625,22513;58016,10391;45893,0;10391,2598;0,14721;11257,25111" o:connectangles="0,0,0,0,0,0,0,0,0"/>
                  </v:shape>
                  <v:shape id="Freeform 75" o:spid="_x0000_s1100" style="position:absolute;left:28505;top:58265;width:554;height:227;visibility:visible;mso-wrap-style:square;v-text-anchor:middle" coordsize="55418,226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" path="m55418,9635c54552,3574,49357,-756,43295,110l,4440v12989,6061,25977,12122,38100,18184l45027,21758c51089,20892,55418,15697,55418,9635xe" filled="f" stroked="f" strokeweight=".24036mm">
                    <v:stroke joinstyle="miter"/>
                    <v:path arrowok="t" o:connecttype="custom" o:connectlocs="55418,9635;43295,110;0,4440;38100,22624;45027,21758;55418,9635" o:connectangles="0,0,0,0,0,0"/>
                  </v:shape>
                  <v:shape id="Freeform 76" o:spid="_x0000_s1101" style="position:absolute;left:28212;top:59460;width:1074;height:1482;visibility:visible;mso-wrap-style:square;v-text-anchor:middle" coordsize="107339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" path="m5052,146449v1731,866,4329,1732,6061,1732c14577,148181,18040,146449,20638,142986l105497,17429v3464,-5196,1732,-12123,-2598,-15586c97704,-1621,90776,111,87313,4440l2454,129997v-4330,6062,-2598,12989,2598,16452xe" filled="f" stroked="f" strokeweight=".24036mm">
                    <v:stroke joinstyle="miter"/>
                    <v:path arrowok="t" o:connecttype="custom" o:connectlocs="5052,146449;11113,148181;20638,142986;105497,17429;102899,1843;87313,4440;2454,129997;5052,146449" o:connectangles="0,0,0,0,0,0,0,0"/>
                  </v:shape>
                  <v:shape id="Freeform 77" o:spid="_x0000_s1102" style="position:absolute;left:29267;top:58534;width:738;height:295;visibility:visible;mso-wrap-style:square;v-text-anchor:middle" coordsize="73733,295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" path="m64943,21779v6062,-865,9525,-6927,8659,-12988c72736,2729,66675,-734,60614,132l6061,11388c3464,12255,1732,13120,,14852v7793,5195,15586,9525,23380,14721l64943,21779xe" filled="f" stroked="f" strokeweight=".24036mm">
                    <v:stroke joinstyle="miter"/>
                    <v:path arrowok="t" o:connecttype="custom" o:connectlocs="64943,21779;73602,8791;60614,132;6061,11388;0,14852;23380,29573;64943,21779" o:connectangles="0,0,0,0,0,0,0"/>
                  </v:shape>
                  <v:shape id="Freeform 78" o:spid="_x0000_s1103" style="position:absolute;left:29185;top:56590;width:892;height:430;visibility:visible;mso-wrap-style:square;v-text-anchor:middle" coordsize="89223,429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" path="m451,7454v-1732,6061,1731,12123,6927,13855l74919,42091v865,,1731,865,3463,865c83578,42956,87041,39492,88773,35163,90505,29102,87041,23040,81846,21309l14305,526c8244,-1205,2182,1393,451,7454xe" filled="f" stroked="f" strokeweight=".24036mm">
                    <v:stroke joinstyle="miter"/>
                    <v:path arrowok="t" o:connecttype="custom" o:connectlocs="451,7454;7378,21309;74919,42091;78382,42956;88773,35163;81846,21309;14305,526;451,7454" o:connectangles="0,0,0,0,0,0,0,0"/>
                  </v:shape>
                  <v:shape id="Freeform 79" o:spid="_x0000_s1104" style="position:absolute;left:29931;top:60290;width:591;height:548;visibility:visible;mso-wrap-style:square;v-text-anchor:middle" coordsize="59031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" path="m56533,3713c52203,-617,45276,-1483,40946,2846l3712,35751c-617,40081,-1483,47008,2846,51338v2598,2597,5196,3463,8660,3463c14103,54801,16701,53935,18433,52203l55667,19299c59996,14969,59996,8042,56533,3713xe" filled="f" stroked="f" strokeweight=".24036mm">
                    <v:stroke joinstyle="miter"/>
                    <v:path arrowok="t" o:connecttype="custom" o:connectlocs="56533,3713;40946,2846;3712,35751;2846,51338;11506,54801;18433,52203;55667,19299;56533,3713" o:connectangles="0,0,0,0,0,0,0,0"/>
                  </v:shape>
                  <v:shape id="Freeform 80" o:spid="_x0000_s1105" style="position:absolute;left:28721;top:55079;width:1569;height:1031;visibility:visible;mso-wrap-style:square;v-text-anchor:middle" coordsize="156869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" path="m1802,5266c-1662,10461,70,17388,5266,19986r134215,81395c141213,102248,142945,103113,145543,103113v3463,,6927,-1732,9525,-5195c158532,92722,156800,85795,151604,83198l17388,1802c12193,-1661,5266,70,1802,5266xe" filled="f" stroked="f" strokeweight=".24036mm">
                    <v:stroke joinstyle="miter"/>
                    <v:path arrowok="t" o:connecttype="custom" o:connectlocs="1802,5266;5266,19986;139481,101381;145543,103113;155068,97918;151604,83198;17388,1802;1802,5266" o:connectangles="0,0,0,0,0,0,0,0"/>
                  </v:shape>
                  <v:shape id="Freeform 81" o:spid="_x0000_s1106" style="position:absolute;left:16260;top:65218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" path="m80704,111877v2598,,4330,-866,6927,-2598c92827,105816,93693,98888,89363,93693l20090,4504c16627,-692,9699,-1557,4504,2772,-692,6236,-1557,13163,2772,18358r69273,89189c73777,110145,77240,111877,80704,111877xe" filled="f" stroked="f" strokeweight=".24036mm">
                    <v:stroke joinstyle="miter"/>
                    <v:path arrowok="t" o:connecttype="custom" o:connectlocs="80704,111877;87631,109279;89363,93693;20090,4504;4504,2772;2772,18358;72045,107547;80704,111877" o:connectangles="0,0,0,0,0,0,0,0"/>
                  </v:shape>
                  <v:shape id="Freeform 82" o:spid="_x0000_s1107" style="position:absolute;left:29432;top:57651;width:779;height:243;visibility:visible;mso-wrap-style:square;v-text-anchor:middle" coordsize="77931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" path="m66675,24340v,,866,,,c72736,24340,77932,20011,77932,13950,77932,7888,73602,2692,67541,2692l11257,95c5196,-771,,4424,,10486v,6061,4330,11256,10391,11256l66675,24340xe" filled="f" stroked="f" strokeweight=".24036mm">
                    <v:stroke joinstyle="miter"/>
                    <v:path arrowok="t" o:connecttype="custom" o:connectlocs="66675,24340;66675,24340;77932,13950;67541,2692;11257,95;0,10486;10391,21742;66675,24340" o:connectangles="0,0,0,0,0,0,0,0"/>
                  </v:shape>
                  <v:shape id="Freeform 83" o:spid="_x0000_s1108" style="position:absolute;left:29408;top:67335;width:584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" path="m39615,56067v1732,2599,5196,3464,7794,3464c50006,59531,52604,58666,55202,56067v4329,-4329,4329,-11256,,-15586l18833,3247c14504,-1082,7577,-1082,3247,3247v-4329,4330,-4329,11257,,15586l39615,56067xe" filled="f" stroked="f" strokeweight=".24036mm">
                    <v:stroke joinstyle="miter"/>
                    <v:path arrowok="t" o:connecttype="custom" o:connectlocs="39615,56067;47409,59531;55202,56067;55202,40481;18833,3247;3247,3247;3247,18833;39615,56067" o:connectangles="0,0,0,0,0,0,0,0"/>
                  </v:shape>
                  <v:shape id="Freeform 84" o:spid="_x0000_s1109" style="position:absolute;left:28677;top:65616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" path="m80704,111877v2598,,4329,-866,6927,-2598c92827,105815,93693,98888,89363,93692l20090,4504c16627,-691,9699,-1558,4504,2772,-691,6236,-1557,13163,2772,18359r69273,89188c73777,111011,77240,111877,80704,111877xe" filled="f" stroked="f" strokeweight=".24036mm">
                    <v:stroke joinstyle="miter"/>
                    <v:path arrowok="t" o:connecttype="custom" o:connectlocs="80704,111877;87631,109279;89363,93692;20090,4504;4504,2772;2772,18359;72045,107547;80704,111877" o:connectangles="0,0,0,0,0,0,0,0"/>
                  </v:shape>
                  <v:shape id="Freeform 85" o:spid="_x0000_s1110" style="position:absolute;left:29749;top:65831;width:1054;height:1683;visibility:visible;mso-wrap-style:square;v-text-anchor:middle" coordsize="105430,168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" path="m94712,168314v1732,,3463,-866,5195,-1732c105103,163118,106834,157057,104237,151862l20243,5523c17646,328,10718,-1404,5523,1194,328,4657,-1404,10719,1194,15914l85187,162253v1732,4329,6061,6061,9525,6061xe" filled="f" stroked="f" strokeweight=".24036mm">
                    <v:stroke joinstyle="miter"/>
                    <v:path arrowok="t" o:connecttype="custom" o:connectlocs="94712,168314;99907,166582;104237,151862;20243,5523;5523,1194;1194,15914;85187,162253;94712,168314" o:connectangles="0,0,0,0,0,0,0,0"/>
                  </v:shape>
                  <v:shape id="Freeform 86" o:spid="_x0000_s1111" style="position:absolute;left:30739;top:66597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87" o:spid="_x0000_s1112" style="position:absolute;left:30358;top:63817;width:641;height:260;visibility:visible;mso-wrap-style:square;v-text-anchor:middle" coordsize="64077,2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" path="m64077,10391c63211,4330,58016,,51955,l10391,3464c4330,4330,,9525,,15586v866,6062,5196,10391,11257,10391l11257,25977v,,866,,866,l53686,22513v6062,-865,10391,-6061,10391,-12122xe" filled="f" stroked="f" strokeweight=".24036mm">
                    <v:stroke joinstyle="miter"/>
                    <v:path arrowok="t" o:connecttype="custom" o:connectlocs="64077,10391;51955,0;10391,3464;0,15586;11257,25977;11257,25977;12123,25977;53686,22513;64077,10391" o:connectangles="0,0,0,0,0,0,0,0,0"/>
                  </v:shape>
                  <v:shape id="Freeform 88" o:spid="_x0000_s1113" style="position:absolute;left:30188;top:65379;width:657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" path="m64612,106175l21316,6596c18718,1400,12657,-1197,6596,534,1400,3132,-1198,9193,534,15255r43296,99579c45561,119164,49891,121761,54221,121761v1732,,2597,,4329,-865c64612,118298,67209,112237,64612,106175xe" filled="f" stroked="f" strokeweight=".24036mm">
                    <v:stroke joinstyle="miter"/>
                    <v:path arrowok="t" o:connecttype="custom" o:connectlocs="64612,106175;21316,6596;6596,534;534,15255;43830,114834;54221,121761;58550,120896;64612,106175" o:connectangles="0,0,0,0,0,0,0,0"/>
                  </v:shape>
                  <v:shape id="Freeform 89" o:spid="_x0000_s1114" style="position:absolute;left:27627;top:66688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" path="m97387,92192v1732,1732,4330,2597,6928,2597l104315,94789v3463,,6927,-1731,8659,-4329c116437,85265,115571,78337,111242,74874l17724,2137c12528,-1326,5601,-461,2137,3869,-1326,9065,-460,15992,3869,19456l97387,92192xe" filled="f" stroked="f" strokeweight=".24036mm">
                    <v:stroke joinstyle="miter"/>
                    <v:path arrowok="t" o:connecttype="custom" o:connectlocs="97387,92192;104315,94789;104315,94789;112974,90460;111242,74874;17724,2137;2137,3869;3869,19456;97387,92192" o:connectangles="0,0,0,0,0,0,0,0,0"/>
                  </v:shape>
                  <v:shape id="Freeform 90" o:spid="_x0000_s1115" style="position:absolute;left:30527;top:54342;width:586;height:686;visibility:visible;mso-wrap-style:square;v-text-anchor:middle" coordsize="58595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" path="m2137,17492l38505,64252v1732,2597,5196,4329,8660,4329l47165,68581v2597,,4329,-866,6927,-2598c59287,62520,60153,55592,55824,50397l19455,4504c15992,-692,9065,-1557,3869,2772,-460,6236,-1326,13163,2137,17492xe" filled="f" stroked="f" strokeweight=".24036mm">
                    <v:stroke joinstyle="miter"/>
                    <v:path arrowok="t" o:connecttype="custom" o:connectlocs="2137,17492;38505,64252;47165,68581;47165,68581;54092,65983;55824,50397;19455,4504;3869,2772;2137,17492" o:connectangles="0,0,0,0,0,0,0,0,0"/>
                  </v:shape>
                  <v:shape id="Freeform 91" o:spid="_x0000_s1116" style="position:absolute;left:27515;top:60593;width:413;height:592;visibility:visible;mso-wrap-style:square;v-text-anchor:middle" coordsize="41352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" path="m5523,58344v1732,865,3464,865,5195,865c15048,59209,18512,57478,20244,53148l40159,15914c42757,10719,41025,3791,35830,1194,30634,-1404,23707,328,21110,5523l1193,42757c-1404,48819,327,55746,5523,58344xe" filled="f" stroked="f" strokeweight=".24036mm">
                    <v:stroke joinstyle="miter"/>
                    <v:path arrowok="t" o:connecttype="custom" o:connectlocs="5523,58344;10718,59209;20244,53148;40159,15914;35830,1194;21110,5523;1193,42757;5523,58344" o:connectangles="0,0,0,0,0,0,0,0"/>
                  </v:shape>
                  <v:shape id="Freeform 92" o:spid="_x0000_s1117" style="position:absolute;left:30308;top:54829;width:585;height:589;visibility:visible;mso-wrap-style:square;v-text-anchor:middle" coordsize="58448,5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" path="m3247,2598v-4329,4329,-4329,11257,,15586l39615,55418v1732,2598,5196,3464,7794,3464c50006,58882,52604,58016,55202,55418v4329,-4329,4329,-11257,,-15586l18834,2598c15370,-866,8443,-866,3247,2598xe" filled="f" stroked="f" strokeweight=".24036mm">
                    <v:stroke joinstyle="miter"/>
                    <v:path arrowok="t" o:connecttype="custom" o:connectlocs="3247,2598;3247,18184;39615,55418;47409,58882;55202,55418;55202,39832;18834,2598;3247,2598" o:connectangles="0,0,0,0,0,0,0,0"/>
                  </v:shape>
                  <v:shape id="Freeform 93" o:spid="_x0000_s1118" style="position:absolute;left:31302;top:60592;width:194;height:246;visibility:visible;mso-wrap-style:square;v-text-anchor:middle" coordsize="19396,245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" path="m17318,17665c20782,12469,19916,5542,14721,2078,9525,-1386,3464,-519,,4676v4330,6927,8659,12989,12989,19916l17318,17665xe" filled="f" stroked="f" strokeweight=".24036mm">
                    <v:stroke joinstyle="miter"/>
                    <v:path arrowok="t" o:connecttype="custom" o:connectlocs="17318,17665;14721,2078;0,4676;12989,24592;17318,17665" o:connectangles="0,0,0,0,0"/>
                  </v:shape>
                  <v:shape id="Freeform 94" o:spid="_x0000_s1119" style="position:absolute;left:29569;top:53121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" path="m20090,4504c16627,-691,9700,-1558,4504,2772,-691,6236,-1557,13163,2772,18358r69273,89189c73777,110145,77240,111877,80704,111877v2598,,4329,-866,6927,-2598c92827,105815,93693,98888,89363,93692l20090,4504xe" filled="f" stroked="f" strokeweight=".24036mm">
                    <v:stroke joinstyle="miter"/>
                    <v:path arrowok="t" o:connecttype="custom" o:connectlocs="20090,4504;4504,2772;2772,18358;72045,107547;80704,111877;87631,109279;89363,93692;20090,4504" o:connectangles="0,0,0,0,0,0,0,0"/>
                  </v:shape>
                  <v:shape id="Freeform 95" o:spid="_x0000_s1120" style="position:absolute;left:27414;top:56898;width:746;height:321;visibility:visible;mso-wrap-style:square;v-text-anchor:middle" coordsize="74578,320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" path="m,1732c1732,8659,3464,16452,4330,23380r57150,8659c62345,32039,62345,32039,63211,32039v5196,,10391,-3464,11257,-9525c75334,16452,71004,11257,64943,9525l4330,c3464,866,1732,866,,1732xe" filled="f" stroked="f" strokeweight=".24036mm">
                    <v:stroke joinstyle="miter"/>
                    <v:path arrowok="t" o:connecttype="custom" o:connectlocs="0,1732;4330,23380;61480,32039;63211,32039;74468,22514;64943,9525;4330,0;0,1732" o:connectangles="0,0,0,0,0,0,0,0"/>
                  </v:shape>
                  <v:shape id="Freeform 96" o:spid="_x0000_s1121" style="position:absolute;left:28518;top:54178;width:1152;height:954;visibility:visible;mso-wrap-style:square;v-text-anchor:middle" coordsize="115110,9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" path="m2137,4504c-1326,9699,-461,16627,3869,20090l97387,92827v1732,1731,4330,2598,6927,2598l104314,95425v3464,,6928,-1732,8660,-4330c116437,85899,115571,78972,111242,75509l17724,2772c12528,-1557,5601,-692,2137,4504xe" filled="f" stroked="f" strokeweight=".24036mm">
                    <v:stroke joinstyle="miter"/>
                    <v:path arrowok="t" o:connecttype="custom" o:connectlocs="2137,4504;3869,20090;97387,92827;104314,95425;104314,95425;112974,91095;111242,75509;17724,2772;2137,4504" o:connectangles="0,0,0,0,0,0,0,0,0"/>
                  </v:shape>
                  <v:shape id="Freeform 97" o:spid="_x0000_s1122" style="position:absolute;left:27543;top:55378;width:2081;height:1018;visibility:visible;mso-wrap-style:square;v-text-anchor:middle" coordsize="20809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" path="m1003,6596v-2598,5195,,12123,6061,14720l192369,100980v1732,866,2598,866,4329,866c201028,101846,205357,99248,207089,94918v2598,-5195,,-12123,-6061,-14720l15723,534c10528,-1197,3601,1400,1003,6596xe" filled="f" stroked="f" strokeweight=".24036mm">
                    <v:stroke joinstyle="miter"/>
                    <v:path arrowok="t" o:connecttype="custom" o:connectlocs="1003,6596;7064,21316;192369,100980;196698,101846;207089,94918;201028,80198;15723,534;1003,6596" o:connectangles="0,0,0,0,0,0,0,0"/>
                  </v:shape>
                  <v:shape id="Freeform 98" o:spid="_x0000_s1123" style="position:absolute;left:20910;top:54595;width:227;height:710;visibility:visible;mso-wrap-style:square;v-text-anchor:middle" coordsize="22703,7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" path="m10486,c4424,,-771,5195,95,11257l961,60614v,6061,5195,10391,11256,10391l12217,71005v6062,,11257,-5196,10391,-11257l21743,10391c21743,5195,16547,,10486,xe" filled="f" stroked="f" strokeweight=".24036mm">
                    <v:stroke joinstyle="miter"/>
                    <v:path arrowok="t" o:connecttype="custom" o:connectlocs="10486,0;95,11257;961,60614;12217,71005;12217,71005;22608,59748;21743,10391;10486,0" o:connectangles="0,0,0,0,0,0,0,0"/>
                  </v:shape>
                  <v:shape id="Freeform 99" o:spid="_x0000_s1124" style="position:absolute;left:24096;top:67236;width:1389;height:815;visibility:visible;mso-wrap-style:square;v-text-anchor:middle" coordsize="138851,8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" path="m10544,81549r,c12276,81549,14008,81549,15740,80683l132637,20935v5196,-2598,7793,-9525,5196,-14720c135235,1019,128308,-1579,123112,1019l6215,60767c1019,63365,-1579,70292,1019,75488v1732,3463,5196,6061,9525,6061xe" filled="f" stroked="f" strokeweight=".24036mm">
                    <v:stroke joinstyle="miter"/>
                    <v:path arrowok="t" o:connecttype="custom" o:connectlocs="10544,81549;10544,81549;15740,80683;132637,20935;137833,6215;123112,1019;6215,60767;1019,75488;10544,81549" o:connectangles="0,0,0,0,0,0,0,0,0"/>
                  </v:shape>
                  <v:shape id="Freeform 100" o:spid="_x0000_s1125" style="position:absolute;left:21270;top:65786;width:374;height:655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" path="m7454,64604v866,,2598,866,3464,866c15247,65470,19577,62872,21309,58543l36895,14382c38627,8320,36029,2259,29968,527,23906,-1205,17845,1393,16113,7454l527,51616v-1732,5195,866,11256,6927,12988xe" filled="f" stroked="f" strokeweight=".24036mm">
                    <v:stroke joinstyle="miter"/>
                    <v:path arrowok="t" o:connecttype="custom" o:connectlocs="7454,64604;10918,65470;21309,58543;36895,14382;29968,527;16113,7454;527,51616;7454,64604" o:connectangles="0,0,0,0,0,0,0,0"/>
                  </v:shape>
                  <v:shape id="Freeform 101" o:spid="_x0000_s1126" style="position:absolute;left:21029;top:65077;width:250;height:369;visibility:visible;mso-wrap-style:square;v-text-anchor:middle" coordsize="25021,3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" path="m21170,28963l24633,13376c26365,7315,22036,1254,16840,388,10779,-1344,4717,2986,3852,8181l388,23767v-1732,6062,2598,12123,7793,12989c9047,36756,9913,36756,10779,36756v5195,866,9525,-2598,10391,-7793xe" filled="f" stroked="f" strokeweight=".24036mm">
                    <v:stroke joinstyle="miter"/>
                    <v:path arrowok="t" o:connecttype="custom" o:connectlocs="21170,28963;24633,13376;16840,388;3852,8181;388,23767;8181,36756;10779,36756;21170,28963" o:connectangles="0,0,0,0,0,0,0,0"/>
                  </v:shape>
                  <v:shape id="Freeform 102" o:spid="_x0000_s1127" style="position:absolute;left:21956;top:65407;width:552;height:862;visibility:visible;mso-wrap-style:square;v-text-anchor:middle" coordsize="55207,8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" path="m20243,80857l54014,15914c56612,10718,54880,3791,49684,1193,44489,-1404,37562,328,34964,5523l1193,70466c-1404,75661,328,82589,5523,85187v1732,865,3464,865,5196,865c14182,86919,18512,84320,20243,80857xe" filled="f" stroked="f" strokeweight=".24036mm">
                    <v:stroke joinstyle="miter"/>
                    <v:path arrowok="t" o:connecttype="custom" o:connectlocs="20243,80857;54014,15914;49684,1193;34964,5523;1193,70466;5523,85187;10719,86052;20243,80857" o:connectangles="0,0,0,0,0,0,0,0"/>
                  </v:shape>
                  <v:shape id="Freeform 103" o:spid="_x0000_s1128" style="position:absolute;left:23725;top:67171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" path="m11327,45580v1732,,4329,-866,6061,-1732l52025,20468c57220,17005,58952,10078,55488,4882,52025,-313,45098,-1179,39902,1419l5266,24798c70,28262,-1662,35189,1802,40385v2598,3463,6061,5195,9525,5195xe" filled="f" stroked="f" strokeweight=".24036mm">
                    <v:stroke joinstyle="miter"/>
                    <v:path arrowok="t" o:connecttype="custom" o:connectlocs="11327,45580;17388,43848;52025,20468;55488,4882;39902,1419;5266,24798;1802,40385;11327,45580" o:connectangles="0,0,0,0,0,0,0,0"/>
                  </v:shape>
                  <v:shape id="Freeform 104" o:spid="_x0000_s1129" style="position:absolute;left:23100;top:60733;width:586;height:685;visibility:visible;mso-wrap-style:square;v-text-anchor:middle" coordsize="58595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" path="m56458,51263l20090,4504c16627,-692,9699,-1557,4504,2772,-691,6235,-1557,13163,2772,18358l39140,64252v1732,2597,5196,4329,8659,4329l47799,68581v2598,,4330,-866,6928,-2598c59056,63386,59922,56459,56458,51263xe" filled="f" stroked="f" strokeweight=".24036mm">
                    <v:stroke joinstyle="miter"/>
                    <v:path arrowok="t" o:connecttype="custom" o:connectlocs="56458,51263;20090,4504;4504,2772;2772,18358;39140,64252;47799,68581;47799,68581;54727,65983;56458,51263" o:connectangles="0,0,0,0,0,0,0,0,0"/>
                  </v:shape>
                  <v:shape id="Freeform 105" o:spid="_x0000_s1130" style="position:absolute;left:23220;top:59718;width:1054;height:1683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" path="m94712,168314v1731,,3463,-866,5195,-1732c105102,163119,106834,157057,104237,151862l20243,5523c17646,328,10718,-1404,5523,1193,328,4657,-1404,10719,1193,15914l85187,162253v2597,4329,6061,6061,9525,6061xe" filled="f" stroked="f" strokeweight=".24036mm">
                    <v:stroke joinstyle="miter"/>
                    <v:path arrowok="t" o:connecttype="custom" o:connectlocs="94712,168314;99907,166582;104237,151862;20243,5523;5523,1193;1193,15914;85187,162253;94712,168314" o:connectangles="0,0,0,0,0,0,0,0"/>
                  </v:shape>
                  <v:shape id="Freeform 106" o:spid="_x0000_s1131" style="position:absolute;left:21623;top:66299;width:417;height:592;visibility:visible;mso-wrap-style:square;v-text-anchor:middle" coordsize="41736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" path="m5907,58344v1732,865,3463,865,5195,865c15432,59209,18895,57477,20627,53148l40543,15914c43141,10719,41409,3791,36213,1193,31018,-1404,24091,328,21493,5523l1577,42757c-1887,48818,711,55746,5907,58344xe" filled="f" stroked="f" strokeweight=".24036mm">
                    <v:stroke joinstyle="miter"/>
                    <v:path arrowok="t" o:connecttype="custom" o:connectlocs="5907,58344;11102,59209;20627,53148;40543,15914;36213,1193;21493,5523;1577,42757;5907,58344" o:connectangles="0,0,0,0,0,0,0,0"/>
                  </v:shape>
                  <v:shape id="Freeform 107" o:spid="_x0000_s1132" style="position:absolute;left:20751;top:65528;width:424;height:1103;visibility:visible;mso-wrap-style:square;v-text-anchor:middle" coordsize="42397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" path="m8239,110358v866,,1732,,2598,c16032,110358,20362,106895,21228,101699l42009,13377c43741,7315,39412,1254,34216,388,28155,-1344,22094,2986,21228,8181l446,96504v-1732,6061,1732,12123,7793,13854xe" filled="f" stroked="f" strokeweight=".24036mm">
                    <v:stroke joinstyle="miter"/>
                    <v:path arrowok="t" o:connecttype="custom" o:connectlocs="8239,110358;10837,110358;21228,101699;42009,13377;34216,388;21228,8181;446,96504;8239,110358" o:connectangles="0,0,0,0,0,0,0,0"/>
                  </v:shape>
                  <v:shape id="Freeform 108" o:spid="_x0000_s1133" style="position:absolute;left:22335;top:54148;width:374;height:664;visibility:visible;mso-wrap-style:square;v-text-anchor:middle" coordsize="37421,6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" path="m29968,527c23906,-1205,17845,1392,16113,7454l527,51615v-1732,6062,866,12123,6927,13855c8320,65470,10052,66336,10918,66336r,c15247,66336,19577,63738,21308,59408l36895,15247c38627,9186,36029,3124,29968,527xe" filled="f" stroked="f" strokeweight=".24036mm">
                    <v:stroke joinstyle="miter"/>
                    <v:path arrowok="t" o:connecttype="custom" o:connectlocs="29968,527;16113,7454;527,51615;7454,65470;10918,66336;10918,66336;21308,59408;36895,15247;29968,527" o:connectangles="0,0,0,0,0,0,0,0,0"/>
                  </v:shape>
                  <v:shape id="Freeform 109" o:spid="_x0000_s1134" style="position:absolute;left:22094;top:53440;width:250;height:367;visibility:visible;mso-wrap-style:square;v-text-anchor:middle" coordsize="25079,3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" path="m16840,388c10779,-1344,4717,2986,3852,8181l388,23768v-1732,6060,2598,12122,7793,12988c9047,36756,9913,36756,10779,36756v5195,,9525,-3464,10391,-8659l24633,12510c26365,7315,22901,1254,16840,388xe" filled="f" stroked="f" strokeweight=".24036mm">
                    <v:stroke joinstyle="miter"/>
                    <v:path arrowok="t" o:connecttype="custom" o:connectlocs="16840,388;3852,8181;388,23768;8181,36756;10779,36756;21170,28097;24633,12510;16840,388" o:connectangles="0,0,0,0,0,0,0,0"/>
                  </v:shape>
                  <v:shape id="Freeform 110" o:spid="_x0000_s1135" style="position:absolute;left:21808;top:53892;width:423;height:1101;visibility:visible;mso-wrap-style:square;v-text-anchor:middle" coordsize="42339,1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" path="m21170,8791l388,97113v-1732,6062,2598,12123,7793,12989c9047,110102,9913,110102,10779,110102v5195,,9525,-3464,10391,-8659l41952,13120c43683,7059,39354,997,34158,132,28963,-734,22902,2729,21170,8791xe" filled="f" stroked="f" strokeweight=".24036mm">
                    <v:stroke joinstyle="miter"/>
                    <v:path arrowok="t" o:connecttype="custom" o:connectlocs="21170,8791;388,97113;8181,110102;10779,110102;21170,101443;41952,13120;34158,132;21170,8791" o:connectangles="0,0,0,0,0,0,0,0"/>
                  </v:shape>
                  <v:shape id="Freeform 111" o:spid="_x0000_s1136" style="position:absolute;left:20877;top:53305;width:234;height:1152;visibility:visible;mso-wrap-style:square;v-text-anchor:middle" coordsize="23474,1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" path="m11257,r,c5195,,,5196,,11257r1732,93518c1732,110837,6927,115166,12989,115166r,c19050,115166,24245,109971,23380,103909l21648,10391c22514,4330,17318,,11257,xe" filled="f" stroked="f" strokeweight=".24036mm">
                    <v:stroke joinstyle="miter"/>
                    <v:path arrowok="t" o:connecttype="custom" o:connectlocs="11257,0;11257,0;0,11257;1732,104775;12989,115166;12989,115166;23380,103909;21648,10391;11257,0" o:connectangles="0,0,0,0,0,0,0,0,0"/>
                  </v:shape>
                  <v:shape id="Freeform 112" o:spid="_x0000_s1137" style="position:absolute;left:20855;top:62713;width:788;height:394;visibility:visible;mso-wrap-style:square;v-text-anchor:middle" coordsize="78832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" path="m64528,38551v866,,1732,865,3463,865c73187,39416,76651,35953,78382,31624,80114,25562,76651,19501,71455,17769l14305,451c8244,-1281,2182,2182,450,7378v-1731,6061,1732,12123,6928,13855l64528,38551xe" filled="f" stroked="f" strokeweight=".24036mm">
                    <v:stroke joinstyle="miter"/>
                    <v:path arrowok="t" o:connecttype="custom" o:connectlocs="64528,38551;67991,39416;78382,31624;71455,17769;14305,451;450,7378;7378,21233;64528,38551" o:connectangles="0,0,0,0,0,0,0,0"/>
                  </v:shape>
                  <v:shape id="Freeform 113" o:spid="_x0000_s1138" style="position:absolute;left:20894;top:63460;width:824;height:227;visibility:visible;mso-wrap-style:square;v-text-anchor:middle" coordsize="82371,22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" path="m82261,22679c83127,16618,78798,11423,72736,9691l11257,166c6927,-700,2598,1897,,6227v28575,3464,55418,9525,82261,16452c82261,22679,82261,22679,82261,22679xe" filled="f" stroked="f" strokeweight=".24036mm">
                    <v:stroke joinstyle="miter"/>
                    <v:path arrowok="t" o:connecttype="custom" o:connectlocs="82261,22679;72736,9691;11257,166;0,6227;82261,22679;82261,22679" o:connectangles="0,0,0,0,0,0"/>
                  </v:shape>
                  <v:shape id="Freeform 114" o:spid="_x0000_s1139" style="position:absolute;left:31051;top:52759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15" o:spid="_x0000_s1140" style="position:absolute;left:29972;top:64868;width:301;height:404;visibility:visible;mso-wrap-style:square;v-text-anchor:middle" coordsize="30112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" path="m29109,24780l21316,6596c18718,1400,12657,-1198,6596,534,1400,3132,-1198,9193,534,15255l8327,33439v1732,4329,6062,6927,10391,6927c20450,40366,21316,40366,23048,39500v6061,-2597,8659,-9525,6061,-14720xe" filled="f" stroked="f" strokeweight=".24036mm">
                    <v:stroke joinstyle="miter"/>
                    <v:path arrowok="t" o:connecttype="custom" o:connectlocs="29109,24780;21316,6596;6596,534;534,15255;8327,33439;18718,40366;23048,39500;29109,24780" o:connectangles="0,0,0,0,0,0,0,0"/>
                  </v:shape>
                  <v:shape id="Freeform 116" o:spid="_x0000_s1141" style="position:absolute;left:29167;top:62651;width:1412;height:638;visibility:visible;mso-wrap-style:square;v-text-anchor:middle" coordsize="141254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" path="m140804,7454c139072,1393,132145,-1205,126949,526l7454,42091c1393,43822,-1205,50750,527,55945v1732,4329,6061,7793,10391,7793c11784,63738,13515,63738,14381,62872l133877,21309v5195,-1732,8659,-8660,6927,-13855xe" filled="f" stroked="f" strokeweight=".24036mm">
                    <v:stroke joinstyle="miter"/>
                    <v:path arrowok="t" o:connecttype="custom" o:connectlocs="140804,7454;126949,526;7454,42091;527,55945;10918,63738;14381,62872;133877,21309;140804,7454" o:connectangles="0,0,0,0,0,0,0,0"/>
                  </v:shape>
                  <v:shape id="Freeform 117" o:spid="_x0000_s1142" style="position:absolute;left:30159;top:65263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18" o:spid="_x0000_s1143" style="position:absolute;left:27844;top:59692;width:552;height:869;visibility:visible;mso-wrap-style:square;v-text-anchor:middle" coordsize="55207,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" path="m5523,86052v1732,867,3464,867,5195,867c15048,86919,18512,85187,20243,80857l54014,15914c56612,10718,54880,3791,49684,1193,44489,-1404,37562,328,34964,5523l1194,70466c-1404,76528,328,83455,5523,86052xe" filled="f" stroked="f" strokeweight=".24036mm">
                    <v:stroke joinstyle="miter"/>
                    <v:path arrowok="t" o:connecttype="custom" o:connectlocs="5523,86052;10718,86919;20243,80857;54014,15914;49684,1193;34964,5523;1194,70466;5523,86052" o:connectangles="0,0,0,0,0,0,0,0"/>
                  </v:shape>
                  <v:shape id="Freeform 119" o:spid="_x0000_s1144" style="position:absolute;left:30641;top:53321;width:1054;height:1681;visibility:visible;mso-wrap-style:square;v-text-anchor:middle" coordsize="105430,16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" path="m5523,1802c327,5266,-1404,11327,1193,16523l85187,162861v1731,3464,6061,5196,9525,5196c96443,168057,98175,167191,99907,166325v5196,-3464,6927,-9525,4330,-14721l20244,5266c17646,70,10718,-1662,5523,1802xe" filled="f" stroked="f" strokeweight=".24036mm">
                    <v:stroke joinstyle="miter"/>
                    <v:path arrowok="t" o:connecttype="custom" o:connectlocs="5523,1802;1193,16523;85187,162861;94712,168057;99907,166325;104237,151604;20244,5266;5523,1802" o:connectangles="0,0,0,0,0,0,0,0"/>
                  </v:shape>
                  <v:shape id="Freeform 120" o:spid="_x0000_s1145" style="position:absolute;left:26639;top:59813;width:424;height:1103;visibility:visible;mso-wrap-style:square;v-text-anchor:middle" coordsize="42397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" path="m8239,110358v866,,1732,,2598,c16032,110358,20362,106895,21228,101699l42009,13377c43741,7315,39412,1254,34216,388,28155,-1344,22094,2986,21228,8181l446,96504v-1732,6927,1732,12989,7793,13854xe" filled="f" stroked="f" strokeweight=".24036mm">
                    <v:stroke joinstyle="miter"/>
                    <v:path arrowok="t" o:connecttype="custom" o:connectlocs="8239,110358;10837,110358;21228,101699;42009,13377;34216,388;21228,8181;446,96504;8239,110358" o:connectangles="0,0,0,0,0,0,0,0"/>
                  </v:shape>
                  <v:shape id="Freeform 121" o:spid="_x0000_s1146" style="position:absolute;left:27677;top:58625;width:392;height:689;visibility:visible;mso-wrap-style:square;v-text-anchor:middle" coordsize="39153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" path="m21309,61140l38627,14381c40358,8320,37761,2258,31699,526,25638,-1205,19577,1393,17845,7454l527,54213v-1732,6061,865,12123,6927,13855c8320,68068,10052,68934,10918,68934v4329,-866,8659,-3464,10391,-7794xe" filled="f" stroked="f" strokeweight=".24036mm">
                    <v:stroke joinstyle="miter"/>
                    <v:path arrowok="t" o:connecttype="custom" o:connectlocs="21309,61140;38627,14381;31699,526;17845,7454;527,54213;7454,68068;10918,68934;21309,61140" o:connectangles="0,0,0,0,0,0,0,0"/>
                  </v:shape>
                  <v:shape id="Freeform 122" o:spid="_x0000_s1147" style="position:absolute;left:29737;top:54242;width:576;height:587;visibility:visible;mso-wrap-style:square;v-text-anchor:middle" coordsize="57583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" path="m54336,39615l18834,3247c14504,-1082,7577,-1082,3247,3247v-4329,4330,-4329,11257,,15586l38749,55202v2598,2597,5196,3464,7794,3464c49141,58666,51738,57799,54336,55202v4330,-4330,4330,-11257,,-15587xe" filled="f" stroked="f" strokeweight=".24036mm">
                    <v:stroke joinstyle="miter"/>
                    <v:path arrowok="t" o:connecttype="custom" o:connectlocs="54336,39615;18834,3247;3247,3247;3247,18833;38749,55202;46543,58666;54336,55202;54336,39615" o:connectangles="0,0,0,0,0,0,0,0"/>
                  </v:shape>
                  <v:shape id="Freeform 123" o:spid="_x0000_s1148" style="position:absolute;left:31631;top:54084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24" o:spid="_x0000_s1149" style="position:absolute;left:27159;top:60080;width:373;height:654;visibility:visible;mso-wrap-style:square;v-text-anchor:middle" coordsize="37345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" path="m7378,64604v866,,2597,866,3463,866c15171,65470,19500,62872,21232,58542l36819,14381c38550,8320,35953,2258,29891,527,23830,-1205,17769,1392,16037,7454l451,51615v-1732,5196,1731,11257,6927,12989xe" filled="f" stroked="f" strokeweight=".24036mm">
                    <v:stroke joinstyle="miter"/>
                    <v:path arrowok="t" o:connecttype="custom" o:connectlocs="7378,64604;10841,65470;21232,58542;36819,14381;29891,527;16037,7454;451,51615;7378,64604" o:connectangles="0,0,0,0,0,0,0,0"/>
                  </v:shape>
                  <v:shape id="Freeform 125" o:spid="_x0000_s1150" style="position:absolute;left:26925;top:59371;width:251;height:368;visibility:visible;mso-wrap-style:square;v-text-anchor:middle" coordsize="25021,3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" path="m21170,28963l24633,13377c26365,7315,22036,1254,16840,388,10779,-1344,4717,2986,3851,8181l388,23768v-1732,6060,2598,12122,7793,12988c9047,36756,9913,36756,10779,36756v4329,,8659,-2598,10391,-7793xe" filled="f" stroked="f" strokeweight=".24036mm">
                    <v:stroke joinstyle="miter"/>
                    <v:path arrowok="t" o:connecttype="custom" o:connectlocs="21170,28963;24633,13377;16840,388;3851,8181;388,23768;8181,36756;10779,36756;21170,28963" o:connectangles="0,0,0,0,0,0,0,0"/>
                  </v:shape>
                  <v:shape id="Freeform 126" o:spid="_x0000_s1151" style="position:absolute;left:31388;top:64309;width:365;height:1093;visibility:visible;mso-wrap-style:square;v-text-anchor:middle" coordsize="36588,10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" path="m9635,110c3574,976,-756,7038,110,13099l13965,99690v866,5195,5195,9525,11257,9525c26088,109215,26088,109215,26954,109215v6061,-866,10390,-6927,9525,-12989l22624,9635c20892,3574,15697,-756,9635,110xe" filled="f" stroked="f" strokeweight=".24036mm">
                    <v:stroke joinstyle="miter"/>
                    <v:path arrowok="t" o:connecttype="custom" o:connectlocs="9635,110;110,13099;13965,99690;25222,109215;26954,109215;36479,96226;22624,9635;9635,110" o:connectangles="0,0,0,0,0,0,0,0"/>
                  </v:shape>
                  <v:shape id="Freeform 127" o:spid="_x0000_s1152" style="position:absolute;left:31089;top:52875;width:651;height:1218;visibility:visible;mso-wrap-style:square;v-text-anchor:middle" coordsize="65145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" path="m21316,6596c18718,1400,12657,-1198,6596,534,1400,3132,-1198,9193,534,15255r43296,99579c45561,119164,49891,121762,54221,121762v1731,,2597,,4329,-867c63746,118298,66343,112236,64612,106175l21316,6596xe" filled="f" stroked="f" strokeweight=".24036mm">
                    <v:stroke joinstyle="miter"/>
                    <v:path arrowok="t" o:connecttype="custom" o:connectlocs="21316,6596;6596,534;534,15255;43830,114834;54221,121762;58550,120895;64612,106175;21316,6596" o:connectangles="0,0,0,0,0,0,0,0"/>
                  </v:shape>
                  <v:shape id="Freeform 128" o:spid="_x0000_s1153" style="position:absolute;left:29739;top:55128;width:485;height:428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" path="m17724,2137c12528,-1326,6467,-461,2137,3869,-1326,9065,-461,15992,3869,19456l30712,40237v1732,1732,4330,2598,6927,2598c41103,42835,44567,41103,46299,38505,49762,33310,48896,26383,44567,22919l17724,2137xe" filled="f" stroked="f" strokeweight=".24036mm">
                    <v:stroke joinstyle="miter"/>
                    <v:path arrowok="t" o:connecttype="custom" o:connectlocs="17724,2137;2137,3869;3869,19456;30712,40237;37639,42835;46299,38505;44567,22919;17724,2137" o:connectangles="0,0,0,0,0,0,0,0"/>
                  </v:shape>
                  <v:shape id="Freeform 129" o:spid="_x0000_s1154" style="position:absolute;left:30864;top:52356;width:296;height:403;visibility:visible;mso-wrap-style:square;v-text-anchor:middle" coordsize="29643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" path="m21316,6596c18718,1400,12657,-1198,6596,534,1400,3132,-1198,9193,534,15255l8327,33439v1732,4329,6062,6927,10391,6927c20450,40366,21316,40366,23048,39500v5196,-2597,7793,-8659,6061,-14720l21316,6596xe" filled="f" stroked="f" strokeweight=".24036mm">
                    <v:stroke joinstyle="miter"/>
                    <v:path arrowok="t" o:connecttype="custom" o:connectlocs="21316,6596;6596,534;534,15255;8327,33439;18718,40366;23048,39500;29109,24780;21316,6596" o:connectangles="0,0,0,0,0,0,0,0"/>
                  </v:shape>
                  <v:shape id="Freeform 130" o:spid="_x0000_s1155" style="position:absolute;left:16052;top:57538;width:842;height:322;visibility:visible;mso-wrap-style:square;v-text-anchor:middle" coordsize="84213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" path="m74579,9635l13099,110c7038,-755,1842,3574,110,9635v-866,6062,3464,11257,9525,12989l71115,32149v866,,866,,1732,c78042,32149,83238,28685,84104,22624,84969,16563,80640,10501,74579,9635xe" filled="f" stroked="f" strokeweight=".24036mm">
                    <v:stroke joinstyle="miter"/>
                    <v:path arrowok="t" o:connecttype="custom" o:connectlocs="74579,9635;13099,110;110,9635;9635,22624;71115,32149;72847,32149;84104,22624;74579,9635" o:connectangles="0,0,0,0,0,0,0,0"/>
                  </v:shape>
                  <v:shape id="Freeform 131" o:spid="_x0000_s1156" style="position:absolute;left:22668;top:67892;width:556;height:445;visibility:visible;mso-wrap-style:square;v-text-anchor:middle" coordsize="55558,44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" path="m38170,2026l5266,23673c70,27137,-1662,34064,1802,39260v1732,3464,5196,5195,9525,5195c13059,44455,15657,43589,17388,42724l50293,21076c55488,17612,57220,10685,53757,5490,49427,-572,42500,-1438,38170,2026xe" filled="f" stroked="f" strokeweight=".24036mm">
                    <v:stroke joinstyle="miter"/>
                    <v:path arrowok="t" o:connecttype="custom" o:connectlocs="38170,2026;5266,23673;1802,39260;11327,44455;17388,42724;50293,21076;53757,5490;38170,2026" o:connectangles="0,0,0,0,0,0,0,0"/>
                  </v:shape>
                  <v:shape id="Freeform 132" o:spid="_x0000_s1157" style="position:absolute;left:22216;top:66083;width:1402;height:1518;visibility:visible;mso-wrap-style:square;v-text-anchor:middle" coordsize="140208,1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" path="m136196,2847v-4329,-4330,-11256,-3464,-15586,865l2846,133599v-4329,4329,-3463,11257,866,15586c5444,150917,8908,151783,11506,151783r,c14103,151783,17567,150917,19299,148319l137062,18433v4330,-5195,4330,-12123,-866,-15586xe" filled="f" stroked="f" strokeweight=".24036mm">
                    <v:stroke joinstyle="miter"/>
                    <v:path arrowok="t" o:connecttype="custom" o:connectlocs="136196,2847;120610,3712;2846,133599;3712,149185;11506,151783;11506,151783;19299,148319;137062,18433;136196,2847" o:connectangles="0,0,0,0,0,0,0,0,0"/>
                  </v:shape>
                  <v:shape id="Freeform 133" o:spid="_x0000_s1158" style="position:absolute;left:22926;top:67018;width:545;height:505;visibility:visible;mso-wrap-style:square;v-text-anchor:middle" coordsize="544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" path="m51337,3713c47008,-617,40080,-1483,35751,2846l3712,31421c-617,35751,-1483,42678,2846,47008v1732,2598,5196,3463,8660,3463l11506,50471v2597,,5195,-865,6927,-2597l50471,19299c55667,14969,55667,8042,51337,3713xe" filled="f" stroked="f" strokeweight=".24036mm">
                    <v:stroke joinstyle="miter"/>
                    <v:path arrowok="t" o:connecttype="custom" o:connectlocs="51337,3713;35751,2846;3712,31421;2846,47008;11506,50471;11506,50471;18433,47874;50471,19299;51337,3713" o:connectangles="0,0,0,0,0,0,0,0,0"/>
                  </v:shape>
                  <v:shape id="Freeform 134" o:spid="_x0000_s1159" style="position:absolute;left:17203;top:66448;width:593;height:685;visibility:visible;mso-wrap-style:square;v-text-anchor:middle" coordsize="59230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" path="m54727,65983v5195,-3463,6061,-10391,1731,-15586l20090,4504c16627,-692,9699,-1557,4504,2772,-691,6235,-1557,13163,2772,18358l39140,64252v1732,2597,5196,4329,8659,4329l47799,68581v2598,,4330,-866,6928,-2598xe" filled="f" stroked="f" strokeweight=".24036mm">
                    <v:stroke joinstyle="miter"/>
                    <v:path arrowok="t" o:connecttype="custom" o:connectlocs="54727,65983;56458,50397;20090,4504;4504,2772;2772,18358;39140,64252;47799,68581;47799,68581;54727,65983" o:connectangles="0,0,0,0,0,0,0,0,0"/>
                  </v:shape>
                  <v:shape id="Freeform 135" o:spid="_x0000_s1160" style="position:absolute;left:25707;top:59236;width:236;height:1152;visibility:visible;mso-wrap-style:square;v-text-anchor:middle" coordsize="23569,1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" path="m13083,115166v6062,,11257,-5195,10391,-11257l21743,10391c21743,4330,16547,,10486,r,c4424,,-771,5196,95,11257r1732,93518c1827,109971,7022,115166,13083,115166r,xe" filled="f" stroked="f" strokeweight=".24036mm">
                    <v:stroke joinstyle="miter"/>
                    <v:path arrowok="t" o:connecttype="custom" o:connectlocs="13083,115166;23474,103909;21743,10391;10486,0;10486,0;95,11257;1827,104775;13083,115166;13083,115166" o:connectangles="0,0,0,0,0,0,0,0,0"/>
                  </v:shape>
                  <v:shape id="Freeform 136" o:spid="_x0000_s1161" style="position:absolute;left:35352;top:67420;width:542;height:501;visibility:visible;mso-wrap-style:square;v-text-anchor:middle" coordsize="54183,501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" path="m35751,2499l3712,31074c-617,35403,-1483,42330,2846,46660v1732,2597,5196,3464,8660,3464l11506,50124v2597,,5195,-867,6927,-2598l50471,18951c54801,14621,55667,7694,51337,3364,47008,-965,40080,-965,35751,2499xe" filled="f" stroked="f" strokeweight=".24036mm">
                    <v:stroke joinstyle="miter"/>
                    <v:path arrowok="t" o:connecttype="custom" o:connectlocs="35751,2499;3712,31074;2846,46660;11506,50124;11506,50124;18433,47526;50471,18951;51337,3364;35751,2499" o:connectangles="0,0,0,0,0,0,0,0,0"/>
                  </v:shape>
                  <v:shape id="Freeform 137" o:spid="_x0000_s1162" style="position:absolute;left:19915;top:63314;width:823;height:191;visibility:visible;mso-wrap-style:square;v-text-anchor:middle" coordsize="82261,19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" path="m73602,9635l12989,110c6927,-756,1732,3574,,9635v,1732,,3464,866,5196c2598,14831,4330,14831,6061,14831v25978,,51089,1731,76200,4330c82261,13965,78798,10501,73602,9635xe" filled="f" stroked="f" strokeweight=".24036mm">
                    <v:stroke joinstyle="miter"/>
                    <v:path arrowok="t" o:connecttype="custom" o:connectlocs="73602,9635;12989,110;0,9635;866,14831;6061,14831;82261,19161;73602,9635" o:connectangles="0,0,0,0,0,0,0"/>
                  </v:shape>
                  <v:shape id="Freeform 138" o:spid="_x0000_s1163" style="position:absolute;left:11618;top:66897;width:538;height:505;visibility:visible;mso-wrap-style:square;v-text-anchor:middle" coordsize="53835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" path="m51337,3712c47008,-617,40081,-1483,35751,2847l3712,31421c-617,35751,-1483,42678,2846,47008v1732,2597,5196,3464,8660,3464l11506,50472v2597,,5195,-867,6927,-2599l50471,19299c54801,14969,54801,8042,51337,3712xe" filled="f" stroked="f" strokeweight=".24036mm">
                    <v:stroke joinstyle="miter"/>
                    <v:path arrowok="t" o:connecttype="custom" o:connectlocs="51337,3712;35751,2847;3712,31421;2846,47008;11506,50472;11506,50472;18433,47873;50471,19299;51337,3712" o:connectangles="0,0,0,0,0,0,0,0,0"/>
                  </v:shape>
                  <v:shape id="Freeform 139" o:spid="_x0000_s1164" style="position:absolute;left:25742;top:60517;width:226;height:711;visibility:visible;mso-wrap-style:square;v-text-anchor:middle" coordsize="22608,7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" path="m11352,71099r,c17413,71099,22608,65904,22608,59842l21742,10485c21742,4424,16547,-771,10486,95,4424,95,-771,5290,95,11352l961,60708c95,66769,5290,71099,11352,71099xe" filled="f" stroked="f" strokeweight=".24036mm">
                    <v:stroke joinstyle="miter"/>
                    <v:path arrowok="t" o:connecttype="custom" o:connectlocs="11352,71099;11352,71099;22608,59842;21742,10485;10486,95;95,11352;961,60708;11352,71099" o:connectangles="0,0,0,0,0,0,0,0"/>
                  </v:shape>
                  <v:shape id="Freeform 140" o:spid="_x0000_s1165" style="position:absolute;left:29621;top:66855;width:592;height:685;visibility:visible;mso-wrap-style:square;v-text-anchor:middle" coordsize="59230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" path="m54727,65983v5195,-3463,6061,-10391,1732,-15586l20090,4504c16627,-692,9700,-1557,4504,2772,-691,6236,-1557,13163,2772,18358l39140,64252v1732,2597,5196,4329,8659,4329l47799,68581v2598,-866,5196,-866,6928,-2598xe" filled="f" stroked="f" strokeweight=".24036mm">
                    <v:stroke joinstyle="miter"/>
                    <v:path arrowok="t" o:connecttype="custom" o:connectlocs="54727,65983;56459,50397;20090,4504;4504,2772;2772,18358;39140,64252;47799,68581;47799,68581;54727,65983" o:connectangles="0,0,0,0,0,0,0,0,0"/>
                  </v:shape>
                  <v:shape id="Freeform 141" o:spid="_x0000_s1166" style="position:absolute;left:32738;top:64155;width:418;height:2304;visibility:visible;mso-wrap-style:square;v-text-anchor:middle" coordsize="41784,2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" path="m21758,220807l41674,12122c42540,6061,38210,866,32149,,26088,,20892,3463,20026,9525l110,218209v-866,6061,3464,11257,9525,12123c9635,230332,10501,230332,10501,230332r,c16563,231197,20892,226868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142" o:spid="_x0000_s1167" style="position:absolute;left:28845;top:66755;width:576;height:586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" path="m54336,39615l18833,3247c14504,-1082,7577,-1082,3247,3247v-4329,4330,-4329,11257,,15586l38749,55202v2598,2597,5196,3464,7794,3464c49140,58666,51738,57799,54336,55202v4329,-4330,4329,-11257,,-15587xe" filled="f" stroked="f" strokeweight=".24036mm">
                    <v:stroke joinstyle="miter"/>
                    <v:path arrowok="t" o:connecttype="custom" o:connectlocs="54336,39615;18833,3247;3247,3247;3247,18833;38749,55202;46543,58666;54336,55202;54336,39615" o:connectangles="0,0,0,0,0,0,0,0"/>
                  </v:shape>
                  <v:shape id="Freeform 143" o:spid="_x0000_s1168" style="position:absolute;left:25326;top:57070;width:1449;height:495;visibility:visible;mso-wrap-style:square;v-text-anchor:middle" coordsize="144870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" path="m144739,8791c143007,2730,137811,-734,131750,132l8791,27841c2729,29573,-734,34768,132,40829v866,5196,6061,8660,10391,8660c11388,49489,12254,49489,13120,49489l136080,21779v6061,-865,9524,-6927,8659,-12988xe" filled="f" stroked="f" strokeweight=".24036mm">
                    <v:stroke joinstyle="miter"/>
                    <v:path arrowok="t" o:connecttype="custom" o:connectlocs="144739,8791;131750,132;8791,27841;132,40829;10523,49489;13120,49489;136080,21779;144739,8791" o:connectangles="0,0,0,0,0,0,0,0"/>
                  </v:shape>
                  <v:shape id="Freeform 144" o:spid="_x0000_s1169" style="position:absolute;left:10596;top:59676;width:922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" path="m20090,4504c16627,-692,9699,-1557,4504,2772,-691,6236,-1557,13163,2772,18358r69273,89189c73777,110145,77240,111877,80704,111877v2598,,4329,-866,6927,-2598c92827,105816,93693,98888,89363,93693l20090,4504xe" filled="f" stroked="f" strokeweight=".24036mm">
                    <v:stroke joinstyle="miter"/>
                    <v:path arrowok="t" o:connecttype="custom" o:connectlocs="20090,4504;4504,2772;2772,18358;72045,107547;80704,111877;87631,109279;89363,93693;20090,4504" o:connectangles="0,0,0,0,0,0,0,0"/>
                  </v:shape>
                  <v:shape id="Freeform 145" o:spid="_x0000_s1170" style="position:absolute;left:28848;top:67640;width:484;height:429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" path="m17724,2137c12528,-1326,6467,-461,2137,3869,-1326,8198,-460,15992,3869,19456l30712,40237v1732,1732,4330,2598,6927,2598c41103,42835,44567,41103,46299,38505,49762,34176,48896,26383,44567,22919l17724,2137xe" filled="f" stroked="f" strokeweight=".24036mm">
                    <v:stroke joinstyle="miter"/>
                    <v:path arrowok="t" o:connecttype="custom" o:connectlocs="17724,2137;2137,3869;3869,19456;30712,40237;37639,42835;46299,38505;44567,22919;17724,2137" o:connectangles="0,0,0,0,0,0,0,0"/>
                  </v:shape>
                  <v:shape id="Freeform 146" o:spid="_x0000_s1171" style="position:absolute;left:20321;top:63756;width:418;height:2304;visibility:visible;mso-wrap-style:square;v-text-anchor:middle" coordsize="41784,23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" path="m21758,220807l41674,12123c42540,6061,38210,866,32149,,26088,,20892,3464,20026,9525l110,218209v-866,6062,3464,11257,9525,12123c9635,230332,10501,230332,10501,230332r,c15697,230332,20892,226003,21758,220807xe" filled="f" stroked="f" strokeweight=".24036mm">
                    <v:stroke joinstyle="miter"/>
                    <v:path arrowok="t" o:connecttype="custom" o:connectlocs="21758,220807;41674,12123;32149,0;20026,9525;110,218209;9635,230332;10501,230332;10501,230332;21758,220807" o:connectangles="0,0,0,0,0,0,0,0,0"/>
                  </v:shape>
                  <v:shape id="Freeform 147" o:spid="_x0000_s1172" style="position:absolute;left:12079;top:59314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48" o:spid="_x0000_s1173" style="position:absolute;left:12108;top:59430;width:656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" path="m64612,106175l21316,6595c18718,1400,12657,-1198,6596,534,1400,3132,-1198,9193,534,15254r43296,99580c45562,119163,49891,121762,54221,121762v1732,,2597,,4329,-867c64612,118298,67209,112236,64612,106175xe" filled="f" stroked="f" strokeweight=".24036mm">
                    <v:stroke joinstyle="miter"/>
                    <v:path arrowok="t" o:connecttype="custom" o:connectlocs="64612,106175;21316,6595;6596,534;534,15254;43830,114834;54221,121762;58550,120895;64612,106175" o:connectangles="0,0,0,0,0,0,0,0"/>
                  </v:shape>
                  <v:shape id="Freeform 149" o:spid="_x0000_s1174" style="position:absolute;left:11892;top:58919;width:296;height:404;visibility:visible;mso-wrap-style:square;v-text-anchor:middle" coordsize="29643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" path="m29109,24780l21316,6596c18718,1400,12657,-1198,6596,534,1400,3132,-1198,9193,534,15255l8328,33439v1731,4329,6061,6927,10390,6927c20450,40366,21316,40366,23048,39500v5195,-3464,7793,-9525,6061,-14720xe" filled="f" stroked="f" strokeweight=".24036mm">
                    <v:stroke joinstyle="miter"/>
                    <v:path arrowok="t" o:connecttype="custom" o:connectlocs="29109,24780;21316,6596;6596,534;534,15255;8328,33439;18718,40366;23048,39500;29109,24780" o:connectangles="0,0,0,0,0,0,0,0"/>
                  </v:shape>
                  <v:shape id="Freeform 150" o:spid="_x0000_s1175" style="position:absolute;left:12650;top:60648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51" o:spid="_x0000_s1176" style="position:absolute;left:9749;top:61643;width:1560;height:1031;visibility:visible;mso-wrap-style:square;v-text-anchor:middle" coordsize="156003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" path="m144677,103113v3464,,6927,-1732,9525,-5195c157666,92722,155934,85795,150738,83197l16522,1802c11327,-1662,4400,70,1802,5266,-1662,10461,70,17389,5266,19986r134216,81395c141213,102248,142945,103113,144677,103113xe" filled="f" stroked="f" strokeweight=".24036mm">
                    <v:stroke joinstyle="miter"/>
                    <v:path arrowok="t" o:connecttype="custom" o:connectlocs="144677,103113;154202,97918;150738,83197;16522,1802;1802,5266;5266,19986;139482,101381;144677,103113" o:connectangles="0,0,0,0,0,0,0,0"/>
                  </v:shape>
                  <v:shape id="Freeform 152" o:spid="_x0000_s1177" style="position:absolute;left:10463;top:64205;width:392;height:686;visibility:visible;mso-wrap-style:square;v-text-anchor:middle" coordsize="39153,68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" path="m17845,7064l527,53824v-1732,6061,866,12122,6927,13854c8320,67678,10052,68544,10918,68544v4329,,8659,-2598,10391,-6927l38627,14858c40359,8796,37761,2735,31699,1003v-5195,-2598,-12122,,-13854,6061xe" filled="f" stroked="f" strokeweight=".24036mm">
                    <v:stroke joinstyle="miter"/>
                    <v:path arrowok="t" o:connecttype="custom" o:connectlocs="17845,7064;527,53824;7454,67678;10918,68544;21309,61617;38627,14858;31699,1003;17845,7064" o:connectangles="0,0,0,0,0,0,0,0"/>
                  </v:shape>
                  <v:shape id="Freeform 153" o:spid="_x0000_s1178" style="position:absolute;left:10213;top:63146;width:892;height:429;visibility:visible;mso-wrap-style:square;v-text-anchor:middle" coordsize="89223,4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" path="m78382,42880v5196,,9525,-3464,10391,-7793c90505,29025,87041,22964,81846,21233l14305,451c8244,-1281,2182,2182,450,7378v-1731,6061,1732,12123,6928,13855l74919,42014v866,866,1732,866,3463,866xe" filled="f" stroked="f" strokeweight=".24036mm">
                    <v:stroke joinstyle="miter"/>
                    <v:path arrowok="t" o:connecttype="custom" o:connectlocs="78382,42880;88773,35087;81846,21233;14305,451;450,7378;7378,21233;74919,42014;78382,42880" o:connectangles="0,0,0,0,0,0,0,0"/>
                  </v:shape>
                  <v:shape id="Freeform 154" o:spid="_x0000_s1179" style="position:absolute;left:8685;top:53426;width:234;height:1152;visibility:visible;mso-wrap-style:square;v-text-anchor:middle" coordsize="23474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" path="m11257,r,c5195,,,5195,,11257r1732,93518c1732,110836,6927,115166,12989,115166r,c19050,115166,24245,109971,23380,103909l21648,10391c21648,4330,17318,,11257,xe" filled="f" stroked="f" strokeweight=".24036mm">
                    <v:stroke joinstyle="miter"/>
                    <v:path arrowok="t" o:connecttype="custom" o:connectlocs="11257,0;11257,0;0,11257;1732,104775;12989,115166;12989,115166;23380,103909;21648,10391;11257,0" o:connectangles="0,0,0,0,0,0,0,0,0"/>
                  </v:shape>
                  <v:shape id="Freeform 155" o:spid="_x0000_s1180" style="position:absolute;left:8528;top:66102;width:226;height:711;visibility:visible;mso-wrap-style:square;v-text-anchor:middle" coordsize="22608,7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" path="m11352,71099r,c17413,71099,22608,65904,22608,59842l21742,10485c21742,4424,16547,-771,10486,95,4424,95,-771,5290,95,11352l961,60708v,6061,5195,10391,10391,10391xe" filled="f" stroked="f" strokeweight=".24036mm">
                    <v:stroke joinstyle="miter"/>
                    <v:path arrowok="t" o:connecttype="custom" o:connectlocs="11352,71099;11352,71099;22608,59842;21742,10485;10486,95;95,11352;961,60708;11352,71099" o:connectangles="0,0,0,0,0,0,0,0"/>
                  </v:shape>
                  <v:shape id="Freeform 156" o:spid="_x0000_s1181" style="position:absolute;left:9004;top:63635;width:418;height:2303;visibility:visible;mso-wrap-style:square;v-text-anchor:middle" coordsize="41784,23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" path="m21758,220807l41674,12122c42540,6061,38210,866,32149,,26088,,20892,3463,20026,9525l110,218209v-866,6061,3464,11257,9525,12123c9635,230332,10501,230332,10501,230332r,c16563,230332,20892,226002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157" o:spid="_x0000_s1182" style="position:absolute;left:10907;top:65953;width:1396;height:1518;visibility:visible;mso-wrap-style:square;v-text-anchor:middle" coordsize="139560,1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" path="m136196,2847v-4329,-4330,-11256,-3464,-15586,865l2846,133599v-4329,4329,-3463,11257,866,15586c5444,150917,8908,151783,11506,151783r,c14103,151783,17567,150917,19299,148319l137062,18433v3464,-4330,3464,-11257,-866,-15586xe" filled="f" stroked="f" strokeweight=".24036mm">
                    <v:stroke joinstyle="miter"/>
                    <v:path arrowok="t" o:connecttype="custom" o:connectlocs="136196,2847;120610,3712;2846,133599;3712,149185;11506,151783;11506,151783;19299,148319;137062,18433;136196,2847" o:connectangles="0,0,0,0,0,0,0,0,0"/>
                  </v:shape>
                  <v:shape id="Freeform 158" o:spid="_x0000_s1183" style="position:absolute;left:8502;top:64821;width:235;height:1152;visibility:visible;mso-wrap-style:square;v-text-anchor:middle" coordsize="23569,1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" path="m13083,115166v6062,,11257,-5195,10391,-11257l21742,10391c21742,4330,16547,,10486,r,c4424,,-771,5196,95,11257r1732,93518c1827,109971,7022,115166,13083,115166r,xe" filled="f" stroked="f" strokeweight=".24036mm">
                    <v:stroke joinstyle="miter"/>
                    <v:path arrowok="t" o:connecttype="custom" o:connectlocs="13083,115166;23474,103909;21742,10391;10486,0;10486,0;95,11257;1827,104775;13083,115166;13083,115166" o:connectangles="0,0,0,0,0,0,0,0,0"/>
                  </v:shape>
                  <v:shape id="Freeform 159" o:spid="_x0000_s1184" style="position:absolute;left:8710;top:54715;width:227;height:711;visibility:visible;mso-wrap-style:square;v-text-anchor:middle" coordsize="22703,710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" path="m95,11352l961,60708v,6061,5195,10391,11257,10391l12218,71099v6061,,11256,-5195,10390,-11257l21742,10485c21742,4424,16547,-771,10486,95,4424,95,-771,5290,95,11352xe" filled="f" stroked="f" strokeweight=".24036mm">
                    <v:stroke joinstyle="miter"/>
                    <v:path arrowok="t" o:connecttype="custom" o:connectlocs="95,11352;961,60708;12218,71099;12218,71099;22608,59842;21742,10485;10486,95;95,11352" o:connectangles="0,0,0,0,0,0,0,0"/>
                  </v:shape>
                  <v:shape id="Freeform 160" o:spid="_x0000_s1185" style="position:absolute;left:11351;top:67765;width:555;height:442;visibility:visible;mso-wrap-style:square;v-text-anchor:middle" coordsize="55558,4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" path="m38170,1802l5266,23450c70,26913,-1662,33841,1802,39036v1732,3464,5195,5196,9525,5196c13059,44232,15656,43365,17388,42500l50293,20852c55488,17388,57220,10461,53757,5266,50293,70,43366,-1661,38170,1802xe" filled="f" stroked="f" strokeweight=".24036mm">
                    <v:stroke joinstyle="miter"/>
                    <v:path arrowok="t" o:connecttype="custom" o:connectlocs="38170,1802;5266,23450;1802,39036;11327,44232;17388,42500;50293,20852;53757,5266;38170,1802" o:connectangles="0,0,0,0,0,0,0,0"/>
                  </v:shape>
                  <v:shape id="Freeform 161" o:spid="_x0000_s1186" style="position:absolute;left:8562;top:61937;width:2081;height:1023;visibility:visible;mso-wrap-style:square;v-text-anchor:middle" coordsize="208092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" path="m196699,102314v4329,,8659,-2597,10390,-6927c209687,90192,207089,83265,201028,80666l15723,1003c10528,-1595,3601,1003,1003,7064v-2598,5196,,12123,6061,14721l192369,101448v1732,866,3464,866,4330,866xe" filled="f" stroked="f" strokeweight=".24036mm">
                    <v:stroke joinstyle="miter"/>
                    <v:path arrowok="t" o:connecttype="custom" o:connectlocs="196699,102314;207089,95387;201028,80666;15723,1003;1003,7064;7064,21785;192369,101448;196699,102314" o:connectangles="0,0,0,0,0,0,0,0"/>
                  </v:shape>
                  <v:shape id="Freeform 162" o:spid="_x0000_s1187" style="position:absolute;left:26209;top:58050;width:418;height:2303;visibility:visible;mso-wrap-style:square;v-text-anchor:middle" coordsize="41784,23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" path="m21758,220807l41674,12122c42540,6061,38210,866,32149,,26088,,20892,3463,20026,9525l110,218209v-866,6061,3464,11257,9525,12123c9635,230332,10501,230332,10501,230332r,c16563,230332,20892,226002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163" o:spid="_x0000_s1188" style="position:absolute;left:51784;top:58781;width:392;height:680;visibility:visible;mso-wrap-style:square;v-text-anchor:middle" coordsize="39153,6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" path="m7454,67201v866,,2598,867,3464,867c15247,68068,19577,65470,21309,61140l38627,14381c40359,8320,37761,2258,31700,527,25638,-1205,19577,1392,17845,7454l526,54213v-1731,4329,867,10391,6928,12988xe" filled="f" stroked="f" strokeweight=".24036mm">
                    <v:stroke joinstyle="miter"/>
                    <v:path arrowok="t" o:connecttype="custom" o:connectlocs="7454,67201;10918,68068;21309,61140;38627,14381;31700,527;17845,7454;526,54213;7454,67201" o:connectangles="0,0,0,0,0,0,0,0"/>
                  </v:shape>
                  <v:shape id="Freeform 164" o:spid="_x0000_s1189" style="position:absolute;left:51954;top:59839;width:558;height:869;visibility:visible;mso-wrap-style:square;v-text-anchor:middle" coordsize="55779,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" path="m6095,86052v1732,866,3463,866,5195,866c15620,86918,19084,85187,20816,80857l54586,15914c57183,10718,55452,3791,50256,1193,45061,-1404,38134,327,35536,5523l1765,70466c-1698,76528,33,83455,6095,86052xe" filled="f" stroked="f" strokeweight=".24036mm">
                    <v:stroke joinstyle="miter"/>
                    <v:path arrowok="t" o:connecttype="custom" o:connectlocs="6095,86052;11290,86918;20816,80857;54586,15914;50256,1193;35536,5523;1765,70466;6095,86052" o:connectangles="0,0,0,0,0,0,0,0"/>
                  </v:shape>
                  <v:shape id="Freeform 165" o:spid="_x0000_s1190" style="position:absolute;left:51768;top:56972;width:792;height:394;visibility:visible;mso-wrap-style:square;v-text-anchor:middle" coordsize="79254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" path="m71455,17769l14305,451c8243,-1281,2182,2182,451,7378v-1732,6061,1731,12123,6927,13855l64528,38551v866,,1731,865,3463,865c72321,39416,76650,35953,78382,31623,80980,25562,77516,19501,71455,17769xe" filled="f" stroked="f" strokeweight=".24036mm">
                    <v:stroke joinstyle="miter"/>
                    <v:path arrowok="t" o:connecttype="custom" o:connectlocs="71455,17769;14305,451;451,7378;7378,21233;64528,38551;67991,39416;78382,31623;71455,17769" o:connectangles="0,0,0,0,0,0,0,0"/>
                  </v:shape>
                  <v:shape id="Freeform 166" o:spid="_x0000_s1191" style="position:absolute;left:34642;top:66482;width:1396;height:1517;visibility:visible;mso-wrap-style:square;v-text-anchor:middle" coordsize="139560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" path="m136196,2846v-4329,-4329,-11256,-3463,-15586,867l2846,133599v-4329,4329,-3463,11257,866,15586c5444,150917,8042,151783,11506,151783r,c14103,151783,17567,150917,19299,148319l137062,18433v3464,-4329,3464,-11257,-866,-15587xe" filled="f" stroked="f" strokeweight=".24036mm">
                    <v:stroke joinstyle="miter"/>
                    <v:path arrowok="t" o:connecttype="custom" o:connectlocs="136196,2846;120610,3713;2846,133599;3712,149185;11506,151783;11506,151783;19299,148319;137062,18433;136196,2846" o:connectangles="0,0,0,0,0,0,0,0,0"/>
                  </v:shape>
                  <v:shape id="Freeform 167" o:spid="_x0000_s1192" style="position:absolute;left:51638;top:66636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" path="m97387,92192v1732,1732,4330,2597,6928,2597l104315,94789v3463,,6927,-1731,8659,-4329c116437,85265,115571,78337,111242,74874l17724,2137c12528,-1326,5601,-461,2137,3869,-1326,9064,-461,15992,3869,19455l97387,92192xe" filled="f" stroked="f" strokeweight=".24036mm">
                    <v:stroke joinstyle="miter"/>
                    <v:path arrowok="t" o:connecttype="custom" o:connectlocs="97387,92192;104315,94789;104315,94789;112974,90460;111242,74874;17724,2137;2137,3869;3869,19455;97387,92192" o:connectangles="0,0,0,0,0,0,0,0,0"/>
                  </v:shape>
                  <v:shape id="Freeform 168" o:spid="_x0000_s1193" style="position:absolute;left:51625;top:60740;width:419;height:592;visibility:visible;mso-wrap-style:square;v-text-anchor:middle" coordsize="41924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" path="m6095,58344v1731,865,3463,865,5195,865c15620,59209,19084,57477,20815,53148l40731,15914c43329,10719,41597,3792,36402,1193,31206,-1404,24279,328,21681,5523l1765,42757c-1698,48818,33,55746,6095,58344xe" filled="f" stroked="f" strokeweight=".24036mm">
                    <v:stroke joinstyle="miter"/>
                    <v:path arrowok="t" o:connecttype="custom" o:connectlocs="6095,58344;11290,59209;20815,53148;40731,15914;36402,1193;21681,5523;1765,42757;6095,58344" o:connectangles="0,0,0,0,0,0,0,0"/>
                  </v:shape>
                  <v:shape id="Freeform 169" o:spid="_x0000_s1194" style="position:absolute;left:51374;top:56128;width:1610;height:926;visibility:visible;mso-wrap-style:square;v-text-anchor:middle" coordsize="161059,92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" path="m10391,27709l158461,91786v867,866,1732,866,2598,866l161059,69273,,c4330,9525,7793,18184,10391,27709xe" filled="f" stroked="f" strokeweight=".24036mm">
                    <v:stroke joinstyle="miter"/>
                    <v:path arrowok="t" o:connecttype="custom" o:connectlocs="10391,27709;158461,91786;161059,92652;161059,69273;0,0;10391,27709" o:connectangles="0,0,0,0,0,0"/>
                  </v:shape>
                  <v:shape id="Freeform 170" o:spid="_x0000_s1195" style="position:absolute;left:52162;top:58267;width:615;height:225;visibility:visible;mso-wrap-style:square;v-text-anchor:middle" coordsize="61479,2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" path="m55418,22513v3464,-1731,5196,-5195,6061,-8659c61479,7793,57150,2598,51088,2598l,c19050,6927,37234,14720,55418,22513xe" filled="f" stroked="f" strokeweight=".24036mm">
                    <v:stroke joinstyle="miter"/>
                    <v:path arrowok="t" o:connecttype="custom" o:connectlocs="55418,22513;61479,13854;51088,2598;0,0;55418,22513" o:connectangles="0,0,0,0,0"/>
                  </v:shape>
                  <v:shape id="Freeform 171" o:spid="_x0000_s1196" style="position:absolute;left:51797;top:57720;width:842;height:321;visibility:visible;mso-wrap-style:square;v-text-anchor:middle" coordsize="84213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" path="m74578,9636l13099,110c7038,-755,1842,3574,110,9636v-866,6061,3464,11256,9525,12988l71115,32149v866,,866,,1731,c78042,32149,83237,28686,84104,22624,84969,16563,80640,10501,74578,9636xe" filled="f" stroked="f" strokeweight=".24036mm">
                    <v:stroke joinstyle="miter"/>
                    <v:path arrowok="t" o:connecttype="custom" o:connectlocs="74578,9636;13099,110;110,9636;9635,22624;71115,32149;72846,32149;84104,22624;74578,9636" o:connectangles="0,0,0,0,0,0,0,0"/>
                  </v:shape>
                  <v:shape id="Freeform 172" o:spid="_x0000_s1197" style="position:absolute;left:51032;top:59518;width:251;height:369;visibility:visible;mso-wrap-style:square;v-text-anchor:middle" coordsize="25021,3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" path="m21169,28963l24633,13377c26365,7315,22036,1254,16840,388,10778,-1344,4717,2986,3851,8181l388,23767v-1732,6061,2598,12123,7793,12989c9047,36756,9913,36756,10778,36756v5196,866,9526,-2598,10391,-7793xe" filled="f" stroked="f" strokeweight=".24036mm">
                    <v:stroke joinstyle="miter"/>
                    <v:path arrowok="t" o:connecttype="custom" o:connectlocs="21169,28963;24633,13377;16840,388;3851,8181;388,23767;8181,36756;10778,36756;21169,28963" o:connectangles="0,0,0,0,0,0,0,0"/>
                  </v:shape>
                  <v:shape id="Freeform 173" o:spid="_x0000_s1198" style="position:absolute;left:128;top:68171;width:1449;height:408;visibility:visible;mso-wrap-style:square;v-text-anchor:middle" coordsize="144870,408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" path="m136079,21779v6062,-1732,9525,-6927,8660,-12988c143007,2729,137811,-734,131750,132l8791,27841c2729,29573,-734,34768,132,40829r51954,l136079,21779xe" filled="f" stroked="f" strokeweight=".24036mm">
                    <v:stroke joinstyle="miter"/>
                    <v:path arrowok="t" o:connecttype="custom" o:connectlocs="136079,21779;144739,8791;131750,132;8791,27841;132,40829;52086,40829;136079,21779" o:connectangles="0,0,0,0,0,0,0"/>
                  </v:shape>
                  <v:shape id="Freeform 174" o:spid="_x0000_s1199" style="position:absolute;left:50755;top:59968;width:424;height:1095;visibility:visible;mso-wrap-style:square;v-text-anchor:middle" coordsize="42339,1094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" path="m34158,388c28097,-1344,22036,2986,21169,8181l388,96504v-1732,6061,2598,12122,7793,12989c9047,109493,9913,109493,10779,109493v5195,,9525,-3464,10390,-8660l41951,12511c43683,7315,39354,2120,34158,388xe" filled="f" stroked="f" strokeweight=".24036mm">
                    <v:stroke joinstyle="miter"/>
                    <v:path arrowok="t" o:connecttype="custom" o:connectlocs="34158,388;21169,8181;388,96504;8181,109493;10779,109493;21169,100833;41951,12511;34158,388" o:connectangles="0,0,0,0,0,0,0,0"/>
                  </v:shape>
                  <v:shape id="Freeform 175" o:spid="_x0000_s1200" style="position:absolute;left:52321;top:59955;width:663;height:1134;visibility:visible;mso-wrap-style:square;v-text-anchor:middle" coordsize="66361,1134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" path="m4882,111702v1732,866,4330,1732,6062,1732c14407,113434,17871,111702,19603,108239l66362,38966,66362,,1419,96116v-2598,5195,-1732,12123,3463,15586xe" filled="f" stroked="f" strokeweight=".24036mm">
                    <v:stroke joinstyle="miter"/>
                    <v:path arrowok="t" o:connecttype="custom" o:connectlocs="4882,111702;10944,113434;19603,108239;66362,38966;66362,0;1419,96116;4882,111702" o:connectangles="0,0,0,0,0,0,0"/>
                  </v:shape>
                  <v:shape id="Freeform 176" o:spid="_x0000_s1201" style="position:absolute;left:51273;top:60227;width:375;height:655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" path="m7454,64604v866,,2598,866,3464,866c15247,65470,19577,62872,21308,58543l36895,14381c38626,8320,36029,2258,29967,526,23906,-1205,17845,1393,16113,7454l527,51615v-1732,5196,865,11257,6927,12989xe" filled="f" stroked="f" strokeweight=".24036mm">
                    <v:stroke joinstyle="miter"/>
                    <v:path arrowok="t" o:connecttype="custom" o:connectlocs="7454,64604;10918,65470;21308,58543;36895,14381;29967,526;16113,7454;527,51615;7454,64604" o:connectangles="0,0,0,0,0,0,0,0"/>
                  </v:shape>
                  <v:shape id="Freeform 177" o:spid="_x0000_s1202" style="position:absolute;left:52686;top:57243;width:307;height:287;visibility:visible;mso-wrap-style:square;v-text-anchor:middle" coordsize="30757,28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" path="m451,7956v-1732,6061,1731,12123,6927,13854l30757,28738r,-23380l14305,162c8244,-703,2182,1894,451,7956xe" filled="f" stroked="f" strokeweight=".24036mm">
                    <v:stroke joinstyle="miter"/>
                    <v:path arrowok="t" o:connecttype="custom" o:connectlocs="451,7956;7378,21810;30757,28738;30757,5358;14305,162;451,7956" o:connectangles="0,0,0,0,0,0"/>
                  </v:shape>
                  <v:shape id="Freeform 178" o:spid="_x0000_s1203" style="position:absolute;left:52924;top:58318;width:69;height:200;visibility:visible;mso-wrap-style:square;v-text-anchor:middle" coordsize="6927,199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" path="m,9525v,4329,2598,8659,6927,10391l6927,c3463,1732,866,5195,,9525xe" filled="f" stroked="f" strokeweight=".24036mm">
                    <v:stroke joinstyle="miter"/>
                    <v:path arrowok="t" o:connecttype="custom" o:connectlocs="0,9525;6927,19916;6927,0;0,9525" o:connectangles="0,0,0,0"/>
                  </v:shape>
                  <v:shape id="Freeform 179" o:spid="_x0000_s1204" style="position:absolute;left:44567;top:66379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" path="m11352,71099r,c17413,71099,22608,65904,22608,59843l21743,10486c21743,4424,16547,-771,10486,95,4424,95,-771,5290,95,11352l961,60708v,5196,5195,10391,10391,10391xe" filled="f" stroked="f" strokeweight=".24036mm">
                    <v:stroke joinstyle="miter"/>
                    <v:path arrowok="t" o:connecttype="custom" o:connectlocs="11352,71099;11352,71099;22608,59843;21743,10486;10486,95;95,11352;961,60708;11352,71099" o:connectangles="0,0,0,0,0,0,0,0"/>
                  </v:shape>
                  <v:shape id="Freeform 180" o:spid="_x0000_s1205" style="position:absolute;left:44541;top:65090;width:236;height:1152;visibility:visible;mso-wrap-style:square;v-text-anchor:middle" coordsize="23568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" path="m13083,115166v6061,,11257,-5195,10391,-11257l21743,10391c21743,4330,16547,,10485,r,c4424,,-771,5195,95,11257r1731,93518c1826,110836,7022,115166,13083,115166r,xe" filled="f" stroked="f" strokeweight=".24036mm">
                    <v:stroke joinstyle="miter"/>
                    <v:path arrowok="t" o:connecttype="custom" o:connectlocs="13083,115166;23474,103909;21743,10391;10485,0;10485,0;95,11257;1826,104775;13083,115166;13083,115166" o:connectangles="0,0,0,0,0,0,0,0,0"/>
                  </v:shape>
                  <v:shape id="Freeform 181" o:spid="_x0000_s1206" style="position:absolute;left:44962;top:62860;width:788;height:394;visibility:visible;mso-wrap-style:square;v-text-anchor:middle" coordsize="78832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" path="m67991,39416v5196,,9526,-3463,10391,-7793c80114,25562,76650,19501,71455,17769l14305,451c8244,-1281,2182,2182,451,7378v-1732,6061,1731,12123,6927,13855l64528,38551v1732,865,2598,865,3463,865xe" filled="f" stroked="f" strokeweight=".24036mm">
                    <v:stroke joinstyle="miter"/>
                    <v:path arrowok="t" o:connecttype="custom" o:connectlocs="67991,39416;78382,31623;71455,17769;14305,451;451,7378;7378,21233;64528,38551;67991,39416" o:connectangles="0,0,0,0,0,0,0,0"/>
                  </v:shape>
                  <v:shape id="Freeform 182" o:spid="_x0000_s1207" style="position:absolute;left:44229;top:61928;width:2081;height:1023;visibility:visible;mso-wrap-style:square;v-text-anchor:middle" coordsize="208092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" path="m196699,102314v4329,,8659,-2597,10391,-6927c209687,90192,207090,83264,201028,80667l15723,1003c10528,-1595,3601,1003,1003,7064v-2598,5196,,12123,6061,14721l192369,101449v1732,,3464,865,4330,865xe" filled="f" stroked="f" strokeweight=".24036mm">
                    <v:stroke joinstyle="miter"/>
                    <v:path arrowok="t" o:connecttype="custom" o:connectlocs="196699,102314;207090,95387;201028,80667;15723,1003;1003,7064;7064,21785;192369,101449;196699,102314" o:connectangles="0,0,0,0,0,0,0,0"/>
                  </v:shape>
                  <v:shape id="Freeform 183" o:spid="_x0000_s1208" style="position:absolute;left:45043;top:63904;width:418;height:2304;visibility:visible;mso-wrap-style:square;v-text-anchor:middle" coordsize="41784,230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" path="m21758,220807l41674,12123c42540,6061,38210,866,32149,,26088,,20892,3464,20026,9525l110,218209v-866,6062,3464,11257,9525,12123c9635,230332,10501,230332,10501,230332r,c16562,231198,20892,226868,21758,220807xe" filled="f" stroked="f" strokeweight=".24036mm">
                    <v:stroke joinstyle="miter"/>
                    <v:path arrowok="t" o:connecttype="custom" o:connectlocs="21758,220807;41674,12123;32149,0;20026,9525;110,218209;9635,230332;10501,230332;10501,230332;21758,220807" o:connectangles="0,0,0,0,0,0,0,0,0"/>
                  </v:shape>
                  <v:shape id="Freeform 184" o:spid="_x0000_s1209" style="position:absolute;left:38384;top:58734;width:418;height:2303;visibility:visible;mso-wrap-style:square;v-text-anchor:middle" coordsize="41784,23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" path="m21758,220807l41674,12123c42540,6061,38210,866,32149,,26088,,20892,3464,20026,9525l110,218209v-865,6062,3464,11257,9525,12123c9635,230332,10501,230332,10501,230332r,c16563,230332,21758,226003,21758,220807xe" filled="f" stroked="f" strokeweight=".24036mm">
                    <v:stroke joinstyle="miter"/>
                    <v:path arrowok="t" o:connecttype="custom" o:connectlocs="21758,220807;41674,12123;32149,0;20026,9525;110,218209;9635,230332;10501,230332;10501,230332;21758,220807" o:connectangles="0,0,0,0,0,0,0,0,0"/>
                  </v:shape>
                  <v:shape id="Freeform 185" o:spid="_x0000_s1210" style="position:absolute;left:41925;top:66603;width:592;height:686;visibility:visible;mso-wrap-style:square;v-text-anchor:middle" coordsize="59230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" path="m54727,65983v5195,-3463,6061,-10391,1732,-15586l20090,4504c16627,-692,9699,-1557,4504,2772,-691,6236,-1557,13163,2772,18358l39140,64252v1732,2598,5196,4329,8659,4329l47799,68581v2598,-866,5196,-866,6928,-2598xe" filled="f" stroked="f" strokeweight=".24036mm">
                    <v:stroke joinstyle="miter"/>
                    <v:path arrowok="t" o:connecttype="custom" o:connectlocs="54727,65983;56459,50397;20090,4504;4504,2772;2772,18358;39140,64252;47799,68581;47799,68581;54727,65983" o:connectangles="0,0,0,0,0,0,0,0,0"/>
                  </v:shape>
                  <v:shape id="Freeform 186" o:spid="_x0000_s1211" style="position:absolute;left:52229;top:61037;width:773;height:996;visibility:visible;mso-wrap-style:square;v-text-anchor:middle" coordsize="77314,99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" path="m76449,l2847,81395v-4330,4330,-3464,11257,865,15586c5444,98713,8042,99580,11506,99580r,c14103,99580,17567,98713,19299,96116l77315,32904,77315,r-866,xe" filled="f" stroked="f" strokeweight=".24036mm">
                    <v:stroke joinstyle="miter"/>
                    <v:path arrowok="t" o:connecttype="custom" o:connectlocs="76449,0;2847,81395;3712,96981;11506,99580;11506,99580;19299,96116;77315,32904;77315,0" o:connectangles="0,0,0,0,0,0,0,0"/>
                  </v:shape>
                  <v:shape id="Freeform 187" o:spid="_x0000_s1212" style="position:absolute;left:52019;top:54842;width:974;height:922;visibility:visible;mso-wrap-style:square;v-text-anchor:middle" coordsize="97387,92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" path="m2137,3869c-1327,9065,-460,15992,3869,19455l97387,92192r,-27709l17724,2137c12528,-1326,5601,-461,2137,3869xe" filled="f" stroked="f" strokeweight=".24036mm">
                    <v:stroke joinstyle="miter"/>
                    <v:path arrowok="t" o:connecttype="custom" o:connectlocs="2137,3869;3869,19455;97387,92192;97387,64483;17724,2137;2137,3869" o:connectangles="0,0,0,0,0,0"/>
                  </v:shape>
                  <v:shape id="Freeform 188" o:spid="_x0000_s1213" style="position:absolute;left:50325;top:58197;width:418;height:2304;visibility:visible;mso-wrap-style:square;v-text-anchor:middle" coordsize="41784,230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" path="m21758,220807l41674,12123c42540,6061,38210,866,32149,,26088,,20892,3464,20026,9525l110,218209v-866,6062,3464,11257,9525,12123c9635,230332,10501,230332,10501,230332r,c15697,230332,20892,226003,21758,220807xe" filled="f" stroked="f" strokeweight=".24036mm">
                    <v:stroke joinstyle="miter"/>
                    <v:path arrowok="t" o:connecttype="custom" o:connectlocs="21758,220807;41674,12123;32149,0;20026,9525;110,218209;9635,230332;10501,230332;10501,230332;21758,220807" o:connectangles="0,0,0,0,0,0,0,0,0"/>
                  </v:shape>
                  <v:shape id="Freeform 189" o:spid="_x0000_s1214" style="position:absolute;left:46947;top:66230;width:1395;height:1518;visibility:visible;mso-wrap-style:square;v-text-anchor:middle" coordsize="139561,1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" path="m136197,2847v-4330,-4330,-11257,-3464,-15587,865l2847,133599v-4330,4329,-3464,11256,865,15586c5444,150917,8908,151783,11506,151783r,c14103,151783,17567,150917,19299,148319l137062,18433v3464,-4330,3464,-11257,-865,-15586xe" filled="f" stroked="f" strokeweight=".24036mm">
                    <v:stroke joinstyle="miter"/>
                    <v:path arrowok="t" o:connecttype="custom" o:connectlocs="136197,2847;120610,3712;2847,133599;3712,149185;11506,151783;11506,151783;19299,148319;137062,18433;136197,2847" o:connectangles="0,0,0,0,0,0,0,0,0"/>
                  </v:shape>
                  <v:shape id="Freeform 190" o:spid="_x0000_s1215" style="position:absolute;left:52222;top:55735;width:771;height:635;visibility:visible;mso-wrap-style:square;v-text-anchor:middle" coordsize="77136,635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" path="m1802,5523c-1661,10719,70,17646,5266,20243l77136,63539r,-25977l17388,1193c12193,-1404,5266,328,1802,5523xe" filled="f" stroked="f" strokeweight=".24036mm">
                    <v:stroke joinstyle="miter"/>
                    <v:path arrowok="t" o:connecttype="custom" o:connectlocs="1802,5523;5266,20243;77136,63539;77136,37562;17388,1193;1802,5523" o:connectangles="0,0,0,0,0,0"/>
                  </v:shape>
                  <v:shape id="Freeform 191" o:spid="_x0000_s1216" style="position:absolute;left:47390;top:68042;width:556;height:442;visibility:visible;mso-wrap-style:square;v-text-anchor:middle" coordsize="55558,4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" path="m38170,1802l5266,23450c70,26914,-1662,33841,1802,39036v1732,3464,5195,5196,9525,5196c13059,44232,15656,43366,17388,42500l50293,20852c55489,17388,57220,10461,53757,5266,49427,70,42500,-1662,38170,1802xe" filled="f" stroked="f" strokeweight=".24036mm">
                    <v:stroke joinstyle="miter"/>
                    <v:path arrowok="t" o:connecttype="custom" o:connectlocs="38170,1802;5266,23450;1802,39036;11327,44232;17388,42500;50293,20852;53757,5266;38170,1802" o:connectangles="0,0,0,0,0,0,0,0"/>
                  </v:shape>
                  <v:shape id="Freeform 192" o:spid="_x0000_s1217" style="position:absolute;left:47657;top:67166;width:538;height:504;visibility:visible;mso-wrap-style:square;v-text-anchor:middle" coordsize="53835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" path="m51337,3712c47008,-617,40081,-1483,35751,2847l3712,31421c-617,35751,-1483,42678,2847,47008v1731,2598,5195,3464,8659,3464l11506,50472v2597,,5195,-866,6927,-2598l50472,19299c54801,15835,54801,8908,51337,3712xe" filled="f" stroked="f" strokeweight=".24036mm">
                    <v:stroke joinstyle="miter"/>
                    <v:path arrowok="t" o:connecttype="custom" o:connectlocs="51337,3712;35751,2847;3712,31421;2847,47008;11506,50472;11506,50472;18433,47874;50472,19299;51337,3712" o:connectangles="0,0,0,0,0,0,0,0,0"/>
                  </v:shape>
                  <v:shape id="Freeform 193" o:spid="_x0000_s1218" style="position:absolute;left:30158;top:62993;width:1448;height:495;visibility:visible;mso-wrap-style:square;v-text-anchor:middle" coordsize="144870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" path="m144739,8791c143007,2729,137811,-734,131750,132l8791,27841c2730,29573,-734,34768,132,40829v866,5196,6061,8660,10391,8660c11389,49489,12255,49489,13120,49489l136079,21779v6062,-865,9526,-6927,8660,-12988xe" filled="f" stroked="f" strokeweight=".24036mm">
                    <v:stroke joinstyle="miter"/>
                    <v:path arrowok="t" o:connecttype="custom" o:connectlocs="144739,8791;131750,132;8791,27841;132,40829;10523,49489;13120,49489;136079,21779;144739,8791" o:connectangles="0,0,0,0,0,0,0,0"/>
                  </v:shape>
                  <v:shape id="Freeform 194" o:spid="_x0000_s1219" style="position:absolute;left:18836;top:53351;width:656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" path="m64612,106175l21316,6596c18718,1400,12657,-1198,6596,534,1400,3132,-1198,9193,534,15255r43296,99579c45562,119164,49891,121762,54221,121762v1731,,2597,,4329,-867c64612,118298,67209,111371,64612,106175xe" filled="f" stroked="f" strokeweight=".24036mm">
                    <v:stroke joinstyle="miter"/>
                    <v:path arrowok="t" o:connecttype="custom" o:connectlocs="64612,106175;21316,6596;6596,534;534,15255;43830,114834;54221,121762;58550,120895;64612,106175" o:connectangles="0,0,0,0,0,0,0,0"/>
                  </v:shape>
                  <v:shape id="Freeform 195" o:spid="_x0000_s1220" style="position:absolute;left:19379;top:54560;width:86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96" o:spid="_x0000_s1221" style="position:absolute;left:14658;top:58206;width:418;height:2304;visibility:visible;mso-wrap-style:square;v-text-anchor:middle" coordsize="41784,230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" path="m21758,220807l41674,12122c42540,6061,38210,866,32149,,26088,,20892,3463,20026,9525l110,218209v-866,6061,3464,11257,9525,12123c9635,230332,10501,230332,10501,230332r,c15697,231198,20892,226868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197" o:spid="_x0000_s1222" style="position:absolute;left:18807;top:53236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198" o:spid="_x0000_s1223" style="position:absolute;left:11336;top:61386;width:585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" path="m3247,3247v-4329,4330,-4329,11257,,15586l39615,56068v1732,2598,5196,3463,7793,3463c50006,59531,52604,58666,55202,56068v4329,-4330,4329,-11257,,-15587l18834,3247c14504,-1082,7577,-1082,3247,3247xe" filled="f" stroked="f" strokeweight=".24036mm">
                    <v:stroke joinstyle="miter"/>
                    <v:path arrowok="t" o:connecttype="custom" o:connectlocs="3247,3247;3247,18833;39615,56068;47408,59531;55202,56068;55202,40481;18834,3247;3247,3247" o:connectangles="0,0,0,0,0,0,0,0"/>
                  </v:shape>
                  <v:shape id="Freeform 199" o:spid="_x0000_s1224" style="position:absolute;left:14234;top:67478;width:2081;height:1024;visibility:visible;mso-wrap-style:square;v-text-anchor:middle" coordsize="208092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" path="m7064,21785r185305,79663c194101,102314,194967,102314,196699,102314v4329,,8659,-2597,10390,-6927c209687,90192,207089,83265,201028,80666l15723,1003c10528,-1595,3601,1003,1003,7064v-2598,6062,,12989,6061,14721xe" filled="f" stroked="f" strokeweight=".24036mm">
                    <v:stroke joinstyle="miter"/>
                    <v:path arrowok="t" o:connecttype="custom" o:connectlocs="7064,21785;192369,101448;196699,102314;207089,95387;201028,80666;15723,1003;1003,7064;7064,21785" o:connectangles="0,0,0,0,0,0,0,0"/>
                  </v:shape>
                  <v:shape id="Freeform 200" o:spid="_x0000_s1225" style="position:absolute;left:18611;top:52832;width:297;height:404;visibility:visible;mso-wrap-style:square;v-text-anchor:middle" coordsize="29643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" path="m21316,6596c18718,1400,12657,-1198,6596,534,1400,3132,-1198,9193,534,15255l8327,33439v1732,4329,6062,6927,10391,6927c20450,40366,21316,40366,23048,39500v5195,-2597,7793,-8659,6061,-14720l21316,6596xe" filled="f" stroked="f" strokeweight=".24036mm">
                    <v:stroke joinstyle="miter"/>
                    <v:path arrowok="t" o:connecttype="custom" o:connectlocs="21316,6596;6596,534;534,15255;8327,33439;18718,40366;23048,39500;29109,24780;21316,6596" o:connectangles="0,0,0,0,0,0,0,0"/>
                  </v:shape>
                  <v:shape id="Freeform 201" o:spid="_x0000_s1226" style="position:absolute;left:10638;top:65286;width:552;height:862;visibility:visible;mso-wrap-style:square;v-text-anchor:middle" coordsize="55207,862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" path="m20243,80857l54014,15914c56612,10719,54880,3792,49684,1193,44489,-1404,37562,328,34964,5523l1193,70466c-1404,75662,328,82589,5523,85187v1732,866,3464,866,5195,866c14182,86919,18512,84321,20243,80857xe" filled="f" stroked="f" strokeweight=".24036mm">
                    <v:stroke joinstyle="miter"/>
                    <v:path arrowok="t" o:connecttype="custom" o:connectlocs="20243,80857;54014,15914;49684,1193;34964,5523;1193,70466;5523,85187;10718,86053;20243,80857" o:connectangles="0,0,0,0,0,0,0,0"/>
                  </v:shape>
                  <v:shape id="Freeform 202" o:spid="_x0000_s1227" style="position:absolute;left:14182;top:60681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" path="m11352,71099r,c17413,71099,22608,65904,22608,59843l21743,10486c21743,4424,17413,-771,10486,95,4424,95,-771,5290,95,11351l961,60708v,5196,4329,10391,10391,10391xe" filled="f" stroked="f" strokeweight=".24036mm">
                    <v:stroke joinstyle="miter"/>
                    <v:path arrowok="t" o:connecttype="custom" o:connectlocs="11352,71099;11352,71099;22608,59843;21743,10486;10486,95;95,11351;961,60708;11352,71099" o:connectangles="0,0,0,0,0,0,0,0"/>
                  </v:shape>
                  <v:shape id="Freeform 203" o:spid="_x0000_s1228" style="position:absolute;left:10305;top:66178;width:418;height:592;visibility:visible;mso-wrap-style:square;v-text-anchor:middle" coordsize="41736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" path="m5907,58344v1731,865,3463,865,5195,865c15432,59209,18895,57478,20627,53148l40543,15914c43141,10719,41409,3791,36213,1194,31018,-1404,24091,328,21493,5523l1577,42757c-1887,48819,711,55746,5907,58344xe" filled="f" stroked="f" strokeweight=".24036mm">
                    <v:stroke joinstyle="miter"/>
                    <v:path arrowok="t" o:connecttype="custom" o:connectlocs="5907,58344;11102,59209;20627,53148;40543,15914;36213,1194;21493,5523;1577,42757;5907,58344" o:connectangles="0,0,0,0,0,0,0,0"/>
                  </v:shape>
                  <v:shape id="Freeform 204" o:spid="_x0000_s1229" style="position:absolute;left:11669;top:59882;width:1054;height:1684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" path="m94712,168314v1731,,3463,-866,5195,-1732c105103,163119,106834,157057,104237,151861l20244,5523c17646,327,10718,-1404,5523,1193,328,4657,-1404,10718,1193,15914l85187,162252v1732,4330,6061,6062,9525,6062xe" filled="f" stroked="f" strokeweight=".24036mm">
                    <v:stroke joinstyle="miter"/>
                    <v:path arrowok="t" o:connecttype="custom" o:connectlocs="94712,168314;99907,166582;104237,151861;20244,5523;5523,1193;1193,15914;85187,162252;94712,168314" o:connectangles="0,0,0,0,0,0,0,0"/>
                  </v:shape>
                  <v:shape id="Freeform 205" o:spid="_x0000_s1230" style="position:absolute;left:18372;top:60446;width:593;height:548;visibility:visible;mso-wrap-style:square;v-text-anchor:middle" coordsize="59379,5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" path="m56533,3712c52203,-617,45276,-1483,40946,2847l3712,35751c-617,40081,-1483,47008,2846,51337v2598,2598,5196,3464,8660,3464c14103,54801,16701,53935,18433,52203l55667,19299c59996,15835,60862,8042,56533,3712xe" filled="f" stroked="f" strokeweight=".24036mm">
                    <v:stroke joinstyle="miter"/>
                    <v:path arrowok="t" o:connecttype="custom" o:connectlocs="56533,3712;40946,2847;3712,35751;2846,51337;11506,54801;18433,52203;55667,19299;56533,3712" o:connectangles="0,0,0,0,0,0,0,0"/>
                  </v:shape>
                  <v:shape id="Freeform 206" o:spid="_x0000_s1231" style="position:absolute;left:14165;top:59392;width:235;height:1152;visibility:visible;mso-wrap-style:square;v-text-anchor:middle" coordsize="23474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" path="m12217,115166r,c18279,115166,23474,109970,23474,103909l21743,10390c21743,4330,16547,,10486,r,c4424,,-771,5195,95,11257r1732,93518c961,110836,6156,115166,12217,115166xe" filled="f" stroked="f" strokeweight=".24036mm">
                    <v:stroke joinstyle="miter"/>
                    <v:path arrowok="t" o:connecttype="custom" o:connectlocs="12217,115166;12217,115166;23474,103909;21743,10390;10486,0;10486,0;95,11257;1827,104775;12217,115166" o:connectangles="0,0,0,0,0,0,0,0,0"/>
                  </v:shape>
                  <v:shape id="Freeform 207" o:spid="_x0000_s1232" style="position:absolute;left:12779;top:67106;width:1388;height:815;visibility:visible;mso-wrap-style:square;v-text-anchor:middle" coordsize="138851,8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" path="m10544,81549r,c12276,81549,14008,81549,15740,80683l132637,20935v5196,-2598,7794,-9525,5196,-14720c135235,1019,128308,-1579,123112,1019l6215,60767c1019,63365,-1579,70292,1019,75488v1732,4329,5196,6061,9525,6061xe" filled="f" stroked="f" strokeweight=".24036mm">
                    <v:stroke joinstyle="miter"/>
                    <v:path arrowok="t" o:connecttype="custom" o:connectlocs="10544,81549;10544,81549;15740,80683;132637,20935;137833,6215;123112,1019;6215,60767;1019,75488;10544,81549" o:connectangles="0,0,0,0,0,0,0,0,0"/>
                  </v:shape>
                  <v:shape id="Freeform 208" o:spid="_x0000_s1233" style="position:absolute;left:12407;top:67050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" path="m11327,45580v1732,,4330,-866,6061,-1732l52025,20469c57220,17005,58952,10078,55488,4882,52025,-313,45097,-1179,39902,1418l5266,24798c70,28261,-1662,35189,1802,40384v2598,3464,6061,5196,9525,5196xe" filled="f" stroked="f" strokeweight=".24036mm">
                    <v:stroke joinstyle="miter"/>
                    <v:path arrowok="t" o:connecttype="custom" o:connectlocs="11327,45580;17388,43848;52025,20469;55488,4882;39902,1418;5266,24798;1802,40384;11327,45580" o:connectangles="0,0,0,0,0,0,0,0"/>
                  </v:shape>
                  <v:shape id="Freeform 209" o:spid="_x0000_s1234" style="position:absolute;left:17263;top:61468;width:545;height:505;visibility:visible;mso-wrap-style:square;v-text-anchor:middle" coordsize="544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" path="m51337,3712c47008,-617,40081,-1483,35751,2847l3712,31421c-617,35751,-1483,42678,2846,47008v1732,2597,5196,3464,8660,3464l11506,50472v2597,,5195,-867,6927,-2598l50471,19299c55667,15835,55667,8908,51337,3712xe" filled="f" stroked="f" strokeweight=".24036mm">
                    <v:stroke joinstyle="miter"/>
                    <v:path arrowok="t" o:connecttype="custom" o:connectlocs="51337,3712;35751,2847;3712,31421;2846,47008;11506,50472;11506,50472;18433,47874;50471,19299;51337,3712" o:connectangles="0,0,0,0,0,0,0,0,0"/>
                  </v:shape>
                  <v:shape id="Freeform 210" o:spid="_x0000_s1235" style="position:absolute;left:15209;top:66289;width:1152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" path="m2137,3869c-1326,9064,-460,15992,3869,19455l97387,92192v1732,1732,4330,2597,6927,2597l104314,94789v3464,,6928,-1731,8660,-4329c116437,85265,115571,78337,111242,74874l17724,2137c12528,-1326,5601,-461,2137,3869xe" filled="f" stroked="f" strokeweight=".24036mm">
                    <v:stroke joinstyle="miter"/>
                    <v:path arrowok="t" o:connecttype="custom" o:connectlocs="2137,3869;3869,19455;97387,92192;104314,94789;104314,94789;112974,90460;111242,74874;17724,2137;2137,3869" o:connectangles="0,0,0,0,0,0,0,0,0"/>
                  </v:shape>
                  <v:shape id="Freeform 211" o:spid="_x0000_s1236" style="position:absolute;left:16023;top:56790;width:789;height:394;visibility:visible;mso-wrap-style:square;v-text-anchor:middle" coordsize="78909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" path="m71455,17769l14305,451c8244,-1281,2182,2182,451,7378v-1732,6061,1731,12122,6927,13854l64528,38550v866,,1732,866,3463,866c73187,39416,77516,35953,78382,31623,80114,25562,77516,19500,71455,17769xe" filled="f" stroked="f" strokeweight=".24036mm">
                    <v:stroke joinstyle="miter"/>
                    <v:path arrowok="t" o:connecttype="custom" o:connectlocs="71455,17769;14305,451;451,7378;7378,21232;64528,38550;67991,39416;78382,31623;71455,17769" o:connectangles="0,0,0,0,0,0,0,0"/>
                  </v:shape>
                  <v:shape id="Freeform 212" o:spid="_x0000_s1237" style="position:absolute;left:16650;top:59616;width:1067;height:1482;visibility:visible;mso-wrap-style:square;v-text-anchor:middle" coordsize="106728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" path="m11368,148181v3463,,6927,-1731,8659,-5195l104886,17429v3463,-5195,1732,-12123,-2598,-15586c97093,-1621,90165,111,86702,4440l1843,129997v-3464,5195,-1732,12123,2597,15586c7038,148181,9636,148181,11368,148181xe" filled="f" stroked="f" strokeweight=".24036mm">
                    <v:stroke joinstyle="miter"/>
                    <v:path arrowok="t" o:connecttype="custom" o:connectlocs="11368,148181;20027,142986;104886,17429;102288,1843;86702,4440;1843,129997;4440,145583;11368,148181" o:connectangles="0,0,0,0,0,0,0,0"/>
                  </v:shape>
                  <v:shape id="Freeform 213" o:spid="_x0000_s1238" style="position:absolute;left:16117;top:58781;width:392;height:689;visibility:visible;mso-wrap-style:square;v-text-anchor:middle" coordsize="39153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" path="m21309,61140l38627,14381c40359,8320,37761,2258,31699,527,25638,-1205,19577,1392,17845,7454l527,54213v-1732,6061,866,12123,6927,13855c8320,68068,10052,68933,10918,68933v4329,,8659,-2597,10391,-7793xe" filled="f" stroked="f" strokeweight=".24036mm">
                    <v:stroke joinstyle="miter"/>
                    <v:path arrowok="t" o:connecttype="custom" o:connectlocs="21309,61140;38627,14381;31699,527;17845,7454;527,54213;7454,68068;10918,68933;21309,61140" o:connectangles="0,0,0,0,0,0,0,0"/>
                  </v:shape>
                  <v:shape id="Freeform 214" o:spid="_x0000_s1239" style="position:absolute;left:15366;top:59518;width:250;height:368;visibility:visible;mso-wrap-style:square;v-text-anchor:middle" coordsize="25079,3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" path="m16840,388c10779,-1344,4717,2986,3851,8181l388,23767v-1732,6061,2598,12123,7793,12989c9047,36756,9913,36756,10779,36756v5195,,9525,-3464,10391,-8659l24633,12510c26365,8181,22902,2119,16840,388xe" filled="f" stroked="f" strokeweight=".24036mm">
                    <v:stroke joinstyle="miter"/>
                    <v:path arrowok="t" o:connecttype="custom" o:connectlocs="16840,388;3851,8181;388,23767;8181,36756;10779,36756;21170,28097;24633,12510;16840,388" o:connectangles="0,0,0,0,0,0,0,0"/>
                  </v:shape>
                  <v:shape id="Freeform 215" o:spid="_x0000_s1240" style="position:absolute;left:18062;top:61632;width:573;height:462;visibility:visible;mso-wrap-style:square;v-text-anchor:middle" coordsize="57290,46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" path="m39902,2026l5266,25406c70,28869,-1662,35797,1802,40992v1732,3464,5195,5195,9525,5195c13059,46187,15656,45321,17388,44456l52025,21076c57220,17612,58952,10685,55488,5490,52025,-572,45097,-1438,39902,2026xe" filled="f" stroked="f" strokeweight=".24036mm">
                    <v:stroke joinstyle="miter"/>
                    <v:path arrowok="t" o:connecttype="custom" o:connectlocs="39902,2026;5266,25406;1802,40992;11327,46187;17388,44456;52025,21076;55488,5490;39902,2026" o:connectangles="0,0,0,0,0,0,0,0"/>
                  </v:shape>
                  <v:shape id="Freeform 216" o:spid="_x0000_s1241" style="position:absolute;left:15615;top:60236;width:374;height:663;visibility:visible;mso-wrap-style:square;v-text-anchor:middle" coordsize="37345,6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" path="m29968,527c23906,-1205,17845,1392,16113,7454l527,51615v-1732,6062,866,12123,6927,13855c8320,65470,10052,66336,10918,66336v4329,,8659,-2598,10391,-6928l36895,15247c38627,8320,35163,2259,29968,527xe" filled="f" stroked="f" strokeweight=".24036mm">
                    <v:stroke joinstyle="miter"/>
                    <v:path arrowok="t" o:connecttype="custom" o:connectlocs="29968,527;16113,7454;527,51615;7454,65470;10918,66336;21309,59408;36895,15247;29968,527" o:connectangles="0,0,0,0,0,0,0,0"/>
                  </v:shape>
                  <v:shape id="Freeform 217" o:spid="_x0000_s1242" style="position:absolute;left:15958;top:60757;width:419;height:592;visibility:visible;mso-wrap-style:square;v-text-anchor:middle" coordsize="41924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" path="m6095,58344v1732,865,3463,865,5195,865c15620,59209,19083,57477,20815,53148l40731,15914c43329,10719,41597,3791,36402,1193,31206,-1404,24279,328,21681,5523l1765,42757c-1698,48818,33,54880,6095,58344xe" filled="f" stroked="f" strokeweight=".24036mm">
                    <v:stroke joinstyle="miter"/>
                    <v:path arrowok="t" o:connecttype="custom" o:connectlocs="6095,58344;11290,59209;20815,53148;40731,15914;36402,1193;21681,5523;1765,42757;6095,58344" o:connectangles="0,0,0,0,0,0,0,0"/>
                  </v:shape>
                  <v:shape id="Freeform 218" o:spid="_x0000_s1243" style="position:absolute;left:18065;top:55305;width:584;height:589;visibility:visible;mso-wrap-style:square;v-text-anchor:middle" coordsize="58448,5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" path="m3247,2598v-4329,4329,-4329,11257,,15586l39615,55418v1732,2598,5196,3464,7794,3464c50006,58882,52604,58016,55202,55418v4329,-4329,4329,-11257,,-15586l18834,2598c14504,-866,7577,-866,3247,2598xe" filled="f" stroked="f" strokeweight=".24036mm">
                    <v:stroke joinstyle="miter"/>
                    <v:path arrowok="t" o:connecttype="custom" o:connectlocs="3247,2598;3247,18184;39615,55418;47409,58882;55202,55418;55202,39832;18834,2598;3247,2598" o:connectangles="0,0,0,0,0,0,0,0"/>
                  </v:shape>
                  <v:shape id="Freeform 219" o:spid="_x0000_s1244" style="position:absolute;left:18275;top:54810;width:586;height:686;visibility:visible;mso-wrap-style:square;v-text-anchor:middle" coordsize="58595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" path="m2137,18358l38505,64252v1732,2597,5196,4329,8660,4329l47165,68581v2597,,4329,-866,6927,-2598c59287,62520,60153,55593,55824,50397l19455,4504c15992,-691,9065,-1558,3869,2772,-460,7102,-1326,14029,2137,18358xe" filled="f" stroked="f" strokeweight=".24036mm">
                    <v:stroke joinstyle="miter"/>
                    <v:path arrowok="t" o:connecttype="custom" o:connectlocs="2137,18358;38505,64252;47165,68581;47165,68581;54092,65983;55824,50397;19455,4504;3869,2772;2137,18358" o:connectangles="0,0,0,0,0,0,0,0,0"/>
                  </v:shape>
                  <v:shape id="Freeform 220" o:spid="_x0000_s1245" style="position:absolute;left:17742;top:64865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221" o:spid="_x0000_s1246" style="position:absolute;left:9952;top:65665;width:374;height:654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" path="m7454,64604v866,,2598,866,3464,866c15247,65470,19577,62872,21309,58542l36895,14381c38627,8320,36029,2258,29968,527,23906,-1205,17845,1392,16113,7454l527,51615v-1732,4330,866,11257,6927,12989xe" filled="f" stroked="f" strokeweight=".24036mm">
                    <v:stroke joinstyle="miter"/>
                    <v:path arrowok="t" o:connecttype="custom" o:connectlocs="7454,64604;10918,65470;21309,58542;36895,14381;29968,527;16113,7454;527,51615;7454,64604" o:connectangles="0,0,0,0,0,0,0,0"/>
                  </v:shape>
                  <v:shape id="Freeform 222" o:spid="_x0000_s1247" style="position:absolute;left:16192;top:58075;width:840;height:252;visibility:visible;mso-wrap-style:square;v-text-anchor:middle" coordsize="83993,25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" path="m11257,95c5196,-771,,4424,,10486v13855,4329,26843,8659,39832,12988l71870,25206v,,866,,866,c78798,25206,83127,20876,83993,14815,83993,8754,79664,3558,73602,3558l11257,95xe" filled="f" stroked="f" strokeweight=".24036mm">
                    <v:stroke joinstyle="miter"/>
                    <v:path arrowok="t" o:connecttype="custom" o:connectlocs="11257,95;0,10486;39832,23474;71870,25206;72736,25206;83993,14815;73602,3558;11257,95" o:connectangles="0,0,0,0,0,0,0,0"/>
                  </v:shape>
                  <v:shape id="Freeform 223" o:spid="_x0000_s1248" style="position:absolute;left:16941;top:57067;width:892;height:429;visibility:visible;mso-wrap-style:square;v-text-anchor:middle" coordsize="89223,4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" path="m74919,42014v866,,1732,866,3463,866c83578,42880,87907,39416,88773,35087,90505,29026,87041,22964,81846,21232l14305,450c8244,-1281,2182,2182,450,7378v-1731,6061,1732,12122,6928,13854l74919,42014xe" filled="f" stroked="f" strokeweight=".24036mm">
                    <v:stroke joinstyle="miter"/>
                    <v:path arrowok="t" o:connecttype="custom" o:connectlocs="74919,42014;78382,42880;88773,35087;81846,21232;14305,450;450,7378;7378,21232;74919,42014" o:connectangles="0,0,0,0,0,0,0,0"/>
                  </v:shape>
                  <v:shape id="Freeform 224" o:spid="_x0000_s1249" style="position:absolute;left:17555;top:64461;width:296;height:404;visibility:visible;mso-wrap-style:square;v-text-anchor:middle" coordsize="29643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" path="m29109,24780l21316,6596c18718,1400,12657,-1198,6596,534,1400,3132,-1197,9193,534,15255l8327,33439v1732,4329,6062,6927,10391,6927c20450,40366,21316,40366,23048,39500v5195,-2597,7793,-8659,6061,-14720xe" filled="f" stroked="f" strokeweight=".24036mm">
                    <v:stroke joinstyle="miter"/>
                    <v:path arrowok="t" o:connecttype="custom" o:connectlocs="29109,24780;21316,6596;6596,534;534,15255;8327,33439;18718,40366;23048,39500;29109,24780" o:connectangles="0,0,0,0,0,0,0,0"/>
                  </v:shape>
                  <v:shape id="Freeform 225" o:spid="_x0000_s1250" style="position:absolute;left:18397;top:53798;width:1054;height:1680;visibility:visible;mso-wrap-style:square;v-text-anchor:middle" coordsize="105430,16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" path="m5523,1802c328,5266,-1404,11327,1193,16523l85187,162861v1731,3464,6061,5196,9525,5196c96444,168057,98175,167191,99907,166325v5196,-3464,6927,-9525,4330,-14721l20243,5266c16780,70,10718,-1662,5523,1802xe" filled="f" stroked="f" strokeweight=".24036mm">
                    <v:stroke joinstyle="miter"/>
                    <v:path arrowok="t" o:connecttype="custom" o:connectlocs="5523,1802;1193,16523;85187,162861;94712,168057;99907,166325;104237,151604;20243,5266;5523,1802" o:connectangles="0,0,0,0,0,0,0,0"/>
                  </v:shape>
                  <v:shape id="Freeform 226" o:spid="_x0000_s1251" style="position:absolute;left:13252;top:60816;width:303;height:490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" path="m19496,48937v866,,1732,,2598,c28155,47205,31618,41143,29887,35082l22094,8239c20362,2177,14300,-1286,8239,446,2178,2177,-1286,8239,446,14300l8239,41143v1732,4330,6061,7794,11257,7794xe" filled="f" stroked="f" strokeweight=".24036mm">
                    <v:stroke joinstyle="miter"/>
                    <v:path arrowok="t" o:connecttype="custom" o:connectlocs="19496,48937;22094,48937;29887,35082;22094,8239;8239,446;446,14300;8239,41143;19496,48937" o:connectangles="0,0,0,0,0,0,0,0"/>
                  </v:shape>
                  <v:shape id="Freeform 227" o:spid="_x0000_s1252" style="position:absolute;left:13299;top:58353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" path="m25222,109104v866,,866,,1731,c33015,108239,37344,102177,36479,96116l22624,9525c21758,3463,16563,,9635,,3574,866,-756,6927,110,12989l13965,99580v1732,6060,6061,9524,11257,9524xe" filled="f" stroked="f" strokeweight=".24036mm">
                    <v:stroke joinstyle="miter"/>
                    <v:path arrowok="t" o:connecttype="custom" o:connectlocs="25222,109104;26953,109104;36479,96116;22624,9525;9635,0;110,12989;13965,99580;25222,109104" o:connectangles="0,0,0,0,0,0,0,0"/>
                  </v:shape>
                  <v:shape id="Freeform 228" o:spid="_x0000_s1253" style="position:absolute;left:12899;top:54483;width:594;height:545;visibility:visible;mso-wrap-style:square;v-text-anchor:middle" coordsize="59379,5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" path="m40946,2499l3712,35403c-617,39733,-1483,46660,2846,50989v2598,2599,5196,3464,8660,3464c14103,54453,16701,53588,18433,51856l55667,18951c59996,14622,60862,7694,56533,3364,53069,-965,46142,-965,40946,2499xe" filled="f" stroked="f" strokeweight=".24036mm">
                    <v:stroke joinstyle="miter"/>
                    <v:path arrowok="t" o:connecttype="custom" o:connectlocs="40946,2499;3712,35403;2846,50989;11506,54453;18433,51856;55667,18951;56533,3364;40946,2499" o:connectangles="0,0,0,0,0,0,0,0"/>
                  </v:shape>
                  <v:shape id="Freeform 229" o:spid="_x0000_s1254" style="position:absolute;left:12943;top:55723;width:1389;height:820;visibility:visible;mso-wrap-style:square;v-text-anchor:middle" coordsize="138851,8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" path="m123112,1552l6214,61299c1019,63897,-1579,70824,1019,76020v1732,3463,6061,6061,9525,6061l10544,82081v1732,,3464,,5196,-866l132637,21467v5196,-2597,7793,-9524,5196,-14720c135235,685,129174,-1912,123112,1552xe" filled="f" stroked="f" strokeweight=".24036mm">
                    <v:stroke joinstyle="miter"/>
                    <v:path arrowok="t" o:connecttype="custom" o:connectlocs="123112,1552;6214,61299;1019,76020;10544,82081;10544,82081;15740,81215;132637,21467;137833,6747;123112,1552" o:connectangles="0,0,0,0,0,0,0,0,0"/>
                  </v:shape>
                  <v:shape id="Freeform 230" o:spid="_x0000_s1255" style="position:absolute;left:13498;top:59556;width:305;height:719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" path="m19160,71981v866,,866,,1732,c26954,71115,31283,65053,30417,58992l22624,9636c21758,3574,15697,-755,9635,110,3574,977,-756,7037,110,13099l7904,62456v865,6061,5195,9525,11256,9525xe" filled="f" stroked="f" strokeweight=".24036mm">
                    <v:stroke joinstyle="miter"/>
                    <v:path arrowok="t" o:connecttype="custom" o:connectlocs="19160,71981;20892,71981;30417,58992;22624,9636;9635,110;110,13099;7904,62456;19160,71981" o:connectangles="0,0,0,0,0,0,0,0"/>
                  </v:shape>
                  <v:shape id="Freeform 231" o:spid="_x0000_s1256" style="position:absolute;left:9720;top:64956;width:250;height:368;visibility:visible;mso-wrap-style:square;v-text-anchor:middle" coordsize="25021,3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" path="m21170,28963l24633,13377c26365,7315,22036,1254,16840,388,10779,-1344,4717,2986,3851,8181l388,23768v-1732,6060,2598,12122,7793,12988c9047,36756,9913,36756,10779,36756v4329,,8659,-3464,10391,-7793xe" filled="f" stroked="f" strokeweight=".24036mm">
                    <v:stroke joinstyle="miter"/>
                    <v:path arrowok="t" o:connecttype="custom" o:connectlocs="21170,28963;24633,13377;16840,388;3851,8181;388,23768;8181,36756;10779,36756;21170,28963" o:connectangles="0,0,0,0,0,0,0,0"/>
                  </v:shape>
                  <v:shape id="Freeform 232" o:spid="_x0000_s1257" style="position:absolute;left:13125;top:57191;width:1452;height:495;visibility:visible;mso-wrap-style:square;v-text-anchor:middle" coordsize="145123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" path="m144738,8791c143007,2729,137811,-734,131750,132l8791,27841c2729,29573,-734,34768,132,40829v866,5196,6061,8660,10391,8660c11388,49489,12254,49489,13120,49489l136079,21779v6062,-865,10391,-6927,8659,-12988xe" filled="f" stroked="f" strokeweight=".24036mm">
                    <v:stroke joinstyle="miter"/>
                    <v:path arrowok="t" o:connecttype="custom" o:connectlocs="144738,8791;131750,132;8791,27841;132,40829;10523,49489;13120,49489;136079,21779;144738,8791" o:connectangles="0,0,0,0,0,0,0,0"/>
                  </v:shape>
                  <v:shape id="Freeform 233" o:spid="_x0000_s1258" style="position:absolute;left:12914;top:59570;width:477;height:1173;visibility:visible;mso-wrap-style:square;v-text-anchor:middle" coordsize="47650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" path="m8239,446c2178,2178,-1286,8239,446,14300r25977,95250c28155,114746,32484,117344,36814,117344v866,,1732,,2598,c45473,115612,48937,109550,47205,103489l21228,8239c20362,2178,14300,-1286,8239,446xe" filled="f" stroked="f" strokeweight=".24036mm">
                    <v:stroke joinstyle="miter"/>
                    <v:path arrowok="t" o:connecttype="custom" o:connectlocs="8239,446;446,14300;26423,109550;36814,117344;39412,117344;47205,103489;21228,8239;8239,446" o:connectangles="0,0,0,0,0,0,0,0"/>
                  </v:shape>
                  <v:shape id="Freeform 234" o:spid="_x0000_s1259" style="position:absolute;left:10767;top:61691;width:485;height:429;visibility:visible;mso-wrap-style:square;v-text-anchor:middle" coordsize="48435,4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" path="m17724,2137c12528,-1327,6467,-460,2137,3869,-1326,9064,-460,15992,3869,19455l30712,40237v1732,1732,4330,2598,6927,2598c41103,42835,44567,41103,46299,38506,49762,33310,48896,26383,44567,22919l17724,2137xe" filled="f" stroked="f" strokeweight=".24036mm">
                    <v:stroke joinstyle="miter"/>
                    <v:path arrowok="t" o:connecttype="custom" o:connectlocs="17724,2137;2137,3869;3869,19455;30712,40237;37639,42835;46299,38506;44567,22919;17724,2137" o:connectangles="0,0,0,0,0,0,0,0"/>
                  </v:shape>
                  <v:shape id="Freeform 235" o:spid="_x0000_s1260" style="position:absolute;left:11007;top:65045;width:1073;height:1482;visibility:visible;mso-wrap-style:square;v-text-anchor:middle" coordsize="107339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" path="m5052,146449v1731,866,4329,1732,6061,1732c14577,148181,18040,146449,20638,142986l105497,17429v3464,-5196,1732,-12123,-2598,-15586c97704,-1621,90777,111,87313,4440l2454,129997v-4330,6062,-2598,12989,2598,16452xe" filled="f" stroked="f" strokeweight=".24036mm">
                    <v:stroke joinstyle="miter"/>
                    <v:path arrowok="t" o:connecttype="custom" o:connectlocs="5052,146449;11113,148181;20638,142986;105497,17429;102899,1843;87313,4440;2454,129997;5052,146449" o:connectangles="0,0,0,0,0,0,0,0"/>
                  </v:shape>
                  <v:shape id="Freeform 236" o:spid="_x0000_s1261" style="position:absolute;left:10765;top:60806;width:576;height:586;visibility:visible;mso-wrap-style:square;v-text-anchor:middle" coordsize="57583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" path="m38749,55202v2598,2598,5196,3464,7794,3464c49140,58666,51738,57800,54336,55202v4329,-4330,4329,-11257,,-15587l18834,3247c14504,-1082,7577,-1082,3247,3247v-4329,4330,-4329,11257,,15587l38749,55202xe" filled="f" stroked="f" strokeweight=".24036mm">
                    <v:stroke joinstyle="miter"/>
                    <v:path arrowok="t" o:connecttype="custom" o:connectlocs="38749,55202;46543,58666;54336,55202;54336,39615;18834,3247;3247,3247;3247,18834;38749,55202" o:connectangles="0,0,0,0,0,0,0,0"/>
                  </v:shape>
                  <v:shape id="Freeform 237" o:spid="_x0000_s1262" style="position:absolute;left:11540;top:60906;width:586;height:694;visibility:visible;mso-wrap-style:square;v-text-anchor:middle" coordsize="58595,69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" path="m56458,50397l20090,4504c16627,-692,9699,-1557,4504,2772,-692,6235,-1557,13163,2772,18358l39140,65118v1732,2597,5196,4329,8659,4329l47799,69447v2598,,4330,-866,6928,-2598c59056,61654,59922,54727,56458,50397xe" filled="f" stroked="f" strokeweight=".24036mm">
                    <v:stroke joinstyle="miter"/>
                    <v:path arrowok="t" o:connecttype="custom" o:connectlocs="56458,50397;20090,4504;4504,2772;2772,18358;39140,65118;47799,69447;47799,69447;54727,66849;56458,50397" o:connectangles="0,0,0,0,0,0,0,0,0"/>
                  </v:shape>
                  <v:shape id="Freeform 238" o:spid="_x0000_s1263" style="position:absolute;left:11791;top:55510;width:545;height:505;visibility:visible;mso-wrap-style:square;v-text-anchor:middle" coordsize="544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" path="m51337,3712c47008,-617,40081,-1483,35751,2847l3712,31421c-617,35751,-1483,42678,2846,47008v1732,2597,5196,3464,8660,3464l11506,50472v2597,,5195,-867,6927,-2599l50471,19299c55667,14969,55667,8042,51337,3712xe" filled="f" stroked="f" strokeweight=".24036mm">
                    <v:stroke joinstyle="miter"/>
                    <v:path arrowok="t" o:connecttype="custom" o:connectlocs="51337,3712;35751,2847;3712,31421;2846,47008;11506,50472;11506,50472;18433,47873;50471,19299;51337,3712" o:connectangles="0,0,0,0,0,0,0,0,0"/>
                  </v:shape>
                  <v:shape id="Freeform 239" o:spid="_x0000_s1264" style="position:absolute;left:11524;top:56373;width:556;height:439;visibility:visible;mso-wrap-style:square;v-text-anchor:middle" coordsize="55558,4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" path="m50293,20469c55488,17005,57220,10078,53757,4882,50293,-313,43366,-1179,38170,1418l5266,23066c70,26530,-1662,33457,1802,38652v1732,3464,5195,5196,9525,5196c13059,43848,15656,42982,17388,42116l50293,20469xe" filled="f" stroked="f" strokeweight=".24036mm">
                    <v:stroke joinstyle="miter"/>
                    <v:path arrowok="t" o:connecttype="custom" o:connectlocs="50293,20469;53757,4882;38170,1418;5266,23066;1802,38652;11327,43848;17388,42116;50293,20469" o:connectangles="0,0,0,0,0,0,0,0"/>
                  </v:shape>
                  <v:shape id="Freeform 240" o:spid="_x0000_s1265" style="position:absolute;left:12105;top:58119;width:511;height:173;visibility:visible;mso-wrap-style:square;v-text-anchor:middle" coordsize="51088,173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" path="m51089,866c49357,,47625,,45893,l10391,2598c4330,3463,,8659,,14721v,865,,1731,866,2597c17318,11257,33770,6061,51089,866xe" filled="f" stroked="f" strokeweight=".24036mm">
                    <v:stroke joinstyle="miter"/>
                    <v:path arrowok="t" o:connecttype="custom" o:connectlocs="51089,866;45893,0;10391,2598;0,14721;866,17318;51089,866" o:connectangles="0,0,0,0,0,0"/>
                  </v:shape>
                  <v:shape id="Freeform 241" o:spid="_x0000_s1266" style="position:absolute;left:12721;top:65875;width:590;height:548;visibility:visible;mso-wrap-style:square;v-text-anchor:middle" coordsize="59031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" path="m2498,51338v2598,2597,5196,3463,8660,3463c13755,54801,16353,53935,18085,52203l55319,19299c59649,14969,60514,8042,56185,3713,51855,-617,44928,-1483,40599,2846l3364,35751c-965,39215,-965,46142,2498,51338xe" filled="f" stroked="f" strokeweight=".24036mm">
                    <v:stroke joinstyle="miter"/>
                    <v:path arrowok="t" o:connecttype="custom" o:connectlocs="2498,51338;11158,54801;18085,52203;55319,19299;56185,3713;40599,2846;3364,35751;2498,51338" o:connectangles="0,0,0,0,0,0,0,0"/>
                  </v:shape>
                  <v:shape id="Freeform 242" o:spid="_x0000_s1267" style="position:absolute;left:9540;top:60739;width:1158;height:948;visibility:visible;mso-wrap-style:square;v-text-anchor:middle" coordsize="115745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" path="m4504,19455l98022,92192v1732,1731,4330,2598,6927,2598l104949,94790v3464,,6928,-1732,8660,-4330c117072,85264,116206,78337,111877,74873l18359,2137c13163,-1327,6236,-460,2772,3869,-1557,9064,-692,15992,4504,19455xe" filled="f" stroked="f" strokeweight=".24036mm">
                    <v:stroke joinstyle="miter"/>
                    <v:path arrowok="t" o:connecttype="custom" o:connectlocs="4504,19455;98022,92192;104949,94790;104949,94790;113609,90460;111877,74873;18359,2137;2772,3869;4504,19455" o:connectangles="0,0,0,0,0,0,0,0,0"/>
                  </v:shape>
                  <v:shape id="Freeform 243" o:spid="_x0000_s1268" style="position:absolute;left:9607;top:54014;width:424;height:1101;visibility:visible;mso-wrap-style:square;v-text-anchor:middle" coordsize="42339,11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" path="m21170,8791l388,97114v-1732,6061,2598,12122,7793,12988c9047,110102,9913,110102,10779,110102v5195,,9525,-3464,10391,-8659l41951,13120c43683,7059,39354,998,34158,132,28963,-734,22901,2729,21170,8791xe" filled="f" stroked="f" strokeweight=".24036mm">
                    <v:stroke joinstyle="miter"/>
                    <v:path arrowok="t" o:connecttype="custom" o:connectlocs="21170,8791;388,97114;8181,110102;10779,110102;21170,101443;41951,13120;34158,132;21170,8791" o:connectangles="0,0,0,0,0,0,0,0"/>
                  </v:shape>
                  <v:shape id="Freeform 244" o:spid="_x0000_s1269" style="position:absolute;left:9893;top:53561;width:251;height:367;visibility:visible;mso-wrap-style:square;v-text-anchor:middle" coordsize="25079,367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" path="m16840,388c10779,-1344,4717,2986,3851,8181l388,23767v-1732,6062,2598,12123,7793,12989c9047,36756,9913,36756,10779,36756v5195,,9525,-3463,10391,-8659l24633,12511c26365,7315,22901,1254,16840,388xe" filled="f" stroked="f" strokeweight=".24036mm">
                    <v:stroke joinstyle="miter"/>
                    <v:path arrowok="t" o:connecttype="custom" o:connectlocs="16840,388;3851,8181;388,23767;8181,36756;10779,36756;21170,28097;24633,12511;16840,388" o:connectangles="0,0,0,0,0,0,0,0"/>
                  </v:shape>
                  <v:shape id="Freeform 245" o:spid="_x0000_s1270" style="position:absolute;left:10143;top:54269;width:373;height:664;visibility:visible;mso-wrap-style:square;v-text-anchor:middle" coordsize="37345,663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" path="m29968,527c23906,-1205,17845,1393,16113,7454l527,51616v-1732,6061,866,12122,6927,13854c8320,65470,10052,66336,10918,66336v4329,,8659,-2598,10391,-6928l36895,15247c38627,9186,35163,3124,29968,527xe" filled="f" stroked="f" strokeweight=".24036mm">
                    <v:stroke joinstyle="miter"/>
                    <v:path arrowok="t" o:connecttype="custom" o:connectlocs="29968,527;16113,7454;527,51616;7454,65470;10918,66336;21309,59408;36895,15247;29968,527" o:connectangles="0,0,0,0,0,0,0,0"/>
                  </v:shape>
                  <v:shape id="Freeform 246" o:spid="_x0000_s1271" style="position:absolute;left:9433;top:65398;width:424;height:1103;visibility:visible;mso-wrap-style:square;v-text-anchor:middle" coordsize="42397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" path="m8239,110358v866,,1732,,2598,c16032,110358,20362,106895,21228,101699l42009,13377c43741,7315,39412,1254,34216,388,28155,-1344,22094,2986,21228,8181l446,96504v-1732,6927,1732,12989,7793,13854xe" filled="f" stroked="f" strokeweight=".24036mm">
                    <v:stroke joinstyle="miter"/>
                    <v:path arrowok="t" o:connecttype="custom" o:connectlocs="8239,110358;10837,110358;21228,101699;42009,13377;34216,388;21228,8181;446,96504;8239,110358" o:connectangles="0,0,0,0,0,0,0,0"/>
                  </v:shape>
                  <v:shape id="Freeform 247" o:spid="_x0000_s1272" style="position:absolute;left:9177;top:52248;width:418;height:2304;visibility:visible;mso-wrap-style:square;v-text-anchor:middle" coordsize="41784,23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" path="m32149,c26088,,20892,3463,20026,9525l110,218209v-866,6061,3464,11257,9525,12123c9635,230332,10501,230332,10501,230332r,c15697,230332,20892,226002,21758,220807l41674,12122c42540,6061,38210,,32149,xe" filled="f" stroked="f" strokeweight=".24036mm">
                    <v:stroke joinstyle="miter"/>
                    <v:path arrowok="t" o:connecttype="custom" o:connectlocs="32149,0;20026,9525;110,218209;9635,230332;10501,230332;10501,230332;21758,220807;41674,12122;32149,0" o:connectangles="0,0,0,0,0,0,0,0,0"/>
                  </v:shape>
                  <v:shape id="Freeform 248" o:spid="_x0000_s1273" style="position:absolute;left:12589;top:55663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" path="m1802,40384v1732,3464,5195,5196,9525,5196c13059,45580,15657,44714,17388,43848l52025,20469c57220,17005,58952,10078,55488,4882,52025,-313,45098,-1179,39902,1418l5266,24798c70,29128,-1662,35189,1802,40384xe" filled="f" stroked="f" strokeweight=".24036mm">
                    <v:stroke joinstyle="miter"/>
                    <v:path arrowok="t" o:connecttype="custom" o:connectlocs="1802,40384;11327,45580;17388,43848;52025,20469;55488,4882;39902,1418;5266,24798;1802,40384" o:connectangles="0,0,0,0,0,0,0,0"/>
                  </v:shape>
                  <v:shape id="Freeform 249" o:spid="_x0000_s1274" style="position:absolute;left:9295;top:62869;width:788;height:394;visibility:visible;mso-wrap-style:square;v-text-anchor:middle" coordsize="78832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" path="m67991,39416v5196,,9525,-3463,10391,-7793c80114,25562,76650,19500,71455,17769l14305,450c8244,-1281,2182,2182,451,7378v-1732,6061,1731,12122,6927,13854l64528,38551v1732,865,2597,865,3463,865xe" filled="f" stroked="f" strokeweight=".24036mm">
                    <v:stroke joinstyle="miter"/>
                    <v:path arrowok="t" o:connecttype="custom" o:connectlocs="67991,39416;78382,31623;71455,17769;14305,450;451,7378;7378,21232;64528,38551;67991,39416" o:connectangles="0,0,0,0,0,0,0,0"/>
                  </v:shape>
                  <v:shape id="Freeform 250" o:spid="_x0000_s1275" style="position:absolute;left:11081;top:54567;width:1399;height:1517;visibility:visible;mso-wrap-style:square;v-text-anchor:middle" coordsize="139908,15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" path="m120610,3712l2846,133599v-4329,4329,-3463,11257,866,15586c5444,150917,8042,151783,11506,151783r,c14103,151783,17567,150917,19299,148319l137062,18433v4330,-4330,3464,-11257,-866,-15586c131867,-1483,124940,-617,120610,3712xe" filled="f" stroked="f" strokeweight=".24036mm">
                    <v:stroke joinstyle="miter"/>
                    <v:path arrowok="t" o:connecttype="custom" o:connectlocs="120610,3712;2846,133599;3712,149185;11506,151783;11506,151783;19299,148319;137062,18433;136196,2847;120610,3712" o:connectangles="0,0,0,0,0,0,0,0,0"/>
                  </v:shape>
                  <v:shape id="Freeform 251" o:spid="_x0000_s1276" style="position:absolute;left:12134;top:56850;width:1414;height:637;visibility:visible;mso-wrap-style:square;v-text-anchor:middle" coordsize="141330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" path="m527,55945v1731,4329,6061,7793,10391,7793c11784,63738,13515,63738,14381,62872l133877,21309v6061,-1732,8659,-8660,6927,-13855c139072,1393,132145,-1205,126949,526l7454,42091c1393,43822,-1205,49883,527,55945xe" filled="f" stroked="f" strokeweight=".24036mm">
                    <v:stroke joinstyle="miter"/>
                    <v:path arrowok="t" o:connecttype="custom" o:connectlocs="527,55945;10918,63738;14381,62872;133877,21309;140804,7454;126949,526;7454,42091;527,55945" o:connectangles="0,0,0,0,0,0,0,0"/>
                  </v:shape>
                  <v:shape id="Freeform 252" o:spid="_x0000_s1277" style="position:absolute;left:11186;top:53663;width:1059;height:1478;visibility:visible;mso-wrap-style:square;v-text-anchor:middle" coordsize="105862,14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" path="m86702,4882l1843,130439v-3464,5196,-1732,12123,2597,15586c6172,146891,8770,147757,10502,147757v3463,,6927,-1732,8659,-5195l104020,17005v3464,-5196,1732,-12123,-2598,-15586c97093,-1179,90165,-313,86702,4882xe" filled="f" stroked="f" strokeweight=".24036mm">
                    <v:stroke joinstyle="miter"/>
                    <v:path arrowok="t" o:connecttype="custom" o:connectlocs="86702,4882;1843,130439;4440,146025;10502,147757;19161,142562;104020,17005;101422,1419;86702,4882" o:connectangles="0,0,0,0,0,0,0,0"/>
                  </v:shape>
                  <v:shape id="Freeform 253" o:spid="_x0000_s1278" style="position:absolute;left:10645;top:52815;width:391;height:689;visibility:visible;mso-wrap-style:square;v-text-anchor:middle" coordsize="39153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" path="m31699,527c25638,-1205,19577,1392,17845,7454l527,54213v-1732,6062,866,12123,6927,13855c8320,68068,10052,68934,10918,68934v4329,,8659,-2598,10391,-6928l38627,15247c40358,9186,37761,2259,31699,527xe" filled="f" stroked="f" strokeweight=".24036mm">
                    <v:stroke joinstyle="miter"/>
                    <v:path arrowok="t" o:connecttype="custom" o:connectlocs="31699,527;17845,7454;527,54213;7454,68068;10918,68934;21309,62006;38627,15247;31699,527" o:connectangles="0,0,0,0,0,0,0,0"/>
                  </v:shape>
                  <v:shape id="Freeform 254" o:spid="_x0000_s1279" style="position:absolute;left:10485;top:54791;width:420;height:592;visibility:visible;mso-wrap-style:square;v-text-anchor:middle" coordsize="41924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" path="m6095,58344v1732,865,3463,865,5195,865c15620,59209,19084,57478,20815,53148l40731,15914c43329,10719,41597,3791,36402,1194,31206,-1404,24279,328,21681,5523l1765,42757c-1698,48819,33,55746,6095,58344xe" filled="f" stroked="f" strokeweight=".24036mm">
                    <v:stroke joinstyle="miter"/>
                    <v:path arrowok="t" o:connecttype="custom" o:connectlocs="6095,58344;11290,59209;20815,53148;40731,15914;36402,1194;21681,5523;1765,42757;6095,58344" o:connectangles="0,0,0,0,0,0,0,0"/>
                  </v:shape>
                  <v:shape id="Freeform 255" o:spid="_x0000_s1280" style="position:absolute;left:10820;top:53899;width:552;height:861;visibility:visible;mso-wrap-style:square;v-text-anchor:middle" coordsize="55207,8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" path="m49684,1193c44489,-1404,37562,328,34964,5523l1193,70466c-1404,75662,328,82589,5523,85187v1732,866,3464,866,5195,866c15048,86053,18512,84321,20243,79991l54014,15048c56612,10719,54880,3792,49684,1193xe" filled="f" stroked="f" strokeweight=".24036mm">
                    <v:stroke joinstyle="miter"/>
                    <v:path arrowok="t" o:connecttype="custom" o:connectlocs="49684,1193;34964,5523;1193,70466;5523,85187;10718,86053;20243,79991;54014,15048;49684,1193" o:connectangles="0,0,0,0,0,0,0,0"/>
                  </v:shape>
                  <v:shape id="Freeform 256" o:spid="_x0000_s1281" style="position:absolute;left:16287;top:59857;width:558;height:869;visibility:visible;mso-wrap-style:square;v-text-anchor:middle" coordsize="55779,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" path="m6095,86053v1732,865,3463,865,5195,865c15620,86918,19084,85186,20815,80857l54586,15914c57183,10719,55452,3791,50256,1194,45061,-1404,38133,328,35536,5523l1765,70466c-1698,76527,34,82589,6095,86053xe" filled="f" stroked="f" strokeweight=".24036mm">
                    <v:stroke joinstyle="miter"/>
                    <v:path arrowok="t" o:connecttype="custom" o:connectlocs="6095,86053;11290,86918;20815,80857;54586,15914;50256,1194;35536,5523;1765,70466;6095,86053" o:connectangles="0,0,0,0,0,0,0,0"/>
                  </v:shape>
                  <v:shape id="Freeform 257" o:spid="_x0000_s1282" style="position:absolute;left:30995;top:65518;width:485;height:1174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" path="m27289,109550v1732,5196,6061,7794,10391,7794c38546,117344,39412,117344,40278,117344v6061,-1732,9525,-7794,7793,-13855l22094,8239c20362,2178,14300,-1286,8239,446,2178,2178,-1286,8239,446,14300r26843,95250xe" filled="f" stroked="f" strokeweight=".24036mm">
                    <v:stroke joinstyle="miter"/>
                    <v:path arrowok="t" o:connecttype="custom" o:connectlocs="27289,109550;37680,117344;40278,117344;48071,103489;22094,8239;8239,446;446,14300;27289,109550" o:connectangles="0,0,0,0,0,0,0,0"/>
                  </v:shape>
                  <v:shape id="Freeform 258" o:spid="_x0000_s1283" style="position:absolute;left:4276;top:55677;width:1569;height:1031;visibility:visible;mso-wrap-style:square;v-text-anchor:middle" coordsize="156869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" path="m1802,5265c-1662,10461,70,17388,5266,19986r134216,81396c141213,102247,142945,103114,145543,103114v3464,,6927,-1732,9525,-5196c158532,92723,156800,85795,151604,83197l17388,1802c11327,-1662,5266,70,1802,5265xe" filled="f" stroked="f" strokeweight=".24036mm">
                    <v:stroke joinstyle="miter"/>
                    <v:path arrowok="t" o:connecttype="custom" o:connectlocs="1802,5265;5266,19986;139482,101382;145543,103114;155068,97918;151604,83197;17388,1802;1802,5265" o:connectangles="0,0,0,0,0,0,0,0"/>
                  </v:shape>
                  <v:shape id="Freeform 259" o:spid="_x0000_s1284" style="position:absolute;left:5295;top:55725;width:484;height:429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" path="m17724,2137c12528,-1326,6467,-461,2137,3869,-1326,8199,-461,15992,3869,19455l30712,40237v1732,1732,4330,2598,6927,2598c41103,42835,44567,41103,46299,38505,49762,34176,48896,26382,44567,22919l17724,2137xe" filled="f" stroked="f" strokeweight=".24036mm">
                    <v:stroke joinstyle="miter"/>
                    <v:path arrowok="t" o:connecttype="custom" o:connectlocs="17724,2137;2137,3869;3869,19455;30712,40237;37639,42835;46299,38505;44567,22919;17724,2137" o:connectangles="0,0,0,0,0,0,0,0"/>
                  </v:shape>
                  <v:shape id="Freeform 260" o:spid="_x0000_s1285" style="position:absolute;left:5894;top:60221;width:594;height:551;visibility:visible;mso-wrap-style:square;v-text-anchor:middle" coordsize="59379,55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" path="m18433,52203l55667,19299c59996,14969,60862,8042,56533,3713,52203,-617,45276,-1483,40946,2846l3712,35751c-617,40080,-1483,47008,2846,51338v2598,2597,5196,3463,8660,3463c13237,55667,15835,54801,18433,52203xe" filled="f" stroked="f" strokeweight=".24036mm">
                    <v:stroke joinstyle="miter"/>
                    <v:path arrowok="t" o:connecttype="custom" o:connectlocs="18433,52203;55667,19299;56533,3713;40946,2846;3712,35751;2846,51338;11506,54801;18433,52203" o:connectangles="0,0,0,0,0,0,0,0"/>
                  </v:shape>
                  <v:shape id="Freeform 261" o:spid="_x0000_s1286" style="position:absolute;left:5091;top:63860;width:580;height:251;visibility:visible;mso-wrap-style:square;v-text-anchor:middle" coordsize="58015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" path="m11257,25112r,c12123,24245,12123,24245,11257,25112l47625,22513v6061,-865,10391,-6061,10391,-12122c57150,4330,51955,,45893,l10391,2598c4330,3464,,8659,,14721v866,6061,6061,10391,11257,10391xe" filled="f" stroked="f" strokeweight=".24036mm">
                    <v:stroke joinstyle="miter"/>
                    <v:path arrowok="t" o:connecttype="custom" o:connectlocs="11257,25112;11257,25112;11257,25112;47625,22513;58016,10391;45893,0;10391,2598;0,14721;11257,25112" o:connectangles="0,0,0,0,0,0,0,0,0"/>
                  </v:shape>
                  <v:shape id="Freeform 262" o:spid="_x0000_s1287" style="position:absolute;left:4785;top:61243;width:542;height:504;visibility:visible;mso-wrap-style:square;v-text-anchor:middle" coordsize="541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" path="m51337,3713c47008,-617,40081,-1483,35751,2846l3712,31422c-617,35751,-1483,42678,2846,47008v1732,2598,5196,3463,8660,3463l11506,50471v2597,,5195,-865,6927,-2597l50471,19299c54801,15835,55667,8908,51337,3713xe" filled="f" stroked="f" strokeweight=".24036mm">
                    <v:stroke joinstyle="miter"/>
                    <v:path arrowok="t" o:connecttype="custom" o:connectlocs="51337,3713;35751,2846;3712,31422;2846,47008;11506,50471;11506,50471;18433,47874;50471,19299;51337,3713" o:connectangles="0,0,0,0,0,0,0,0,0"/>
                  </v:shape>
                  <v:shape id="Freeform 263" o:spid="_x0000_s1288" style="position:absolute;left:4519;top:62119;width:555;height:442;visibility:visible;mso-wrap-style:square;v-text-anchor:middle" coordsize="55558,442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" path="m38170,1802l5266,23449c70,26913,-1662,33840,1802,39036v1732,3464,5195,5195,9525,5195c13059,44231,15657,43366,17388,42500l50293,20852c55488,17389,57220,10461,53757,5266,50293,70,43366,-1662,38170,1802xe" filled="f" stroked="f" strokeweight=".24036mm">
                    <v:stroke joinstyle="miter"/>
                    <v:path arrowok="t" o:connecttype="custom" o:connectlocs="38170,1802;5266,23449;1802,39036;11327,44231;17388,42500;50293,20852;53757,5266;38170,1802" o:connectangles="0,0,0,0,0,0,0,0"/>
                  </v:shape>
                  <v:shape id="Freeform 264" o:spid="_x0000_s1289" style="position:absolute;left:5292;top:54840;width:576;height:586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" path="m54336,39615l18834,3247c14504,-1082,7577,-1082,3247,3247v-4329,4330,-4329,11257,,15586l38749,55202v2598,2597,5196,3463,7794,3463c49140,58665,51738,57799,54336,55202v4329,-4330,4329,-11257,,-15587xe" filled="f" stroked="f" strokeweight=".24036mm">
                    <v:stroke joinstyle="miter"/>
                    <v:path arrowok="t" o:connecttype="custom" o:connectlocs="54336,39615;18834,3247;3247,3247;3247,18833;38749,55202;46543,58665;54336,55202;54336,39615" o:connectangles="0,0,0,0,0,0,0,0"/>
                  </v:shape>
                  <v:shape id="Freeform 265" o:spid="_x0000_s1290" style="position:absolute;left:49849;top:60664;width:227;height:711;visibility:visible;mso-wrap-style:square;v-text-anchor:middle" coordsize="22703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" path="m95,11352l961,60708v,6062,5195,10391,11256,10391l12217,71099v6062,,11257,-5195,10391,-11256l21743,10486c21743,4424,17413,-771,10486,95,4424,961,-771,5290,95,11352xe" filled="f" stroked="f" strokeweight=".24036mm">
                    <v:stroke joinstyle="miter"/>
                    <v:path arrowok="t" o:connecttype="custom" o:connectlocs="95,11352;961,60708;12217,71099;12217,71099;22608,59843;21743,10486;10486,95;95,11352" o:connectangles="0,0,0,0,0,0,0,0"/>
                  </v:shape>
                  <v:shape id="Freeform 266" o:spid="_x0000_s1291" style="position:absolute;left:3129;top:60010;width:374;height:664;visibility:visible;mso-wrap-style:square;v-text-anchor:middle" coordsize="37421,6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" path="m29968,526c23906,-1205,17845,1393,16113,7454l527,51615v-1732,6062,866,12123,6927,13855c8320,65470,10052,66336,10918,66336v4329,,8659,-2598,10390,-6927l36895,15247c38627,9186,36029,2258,29968,526xe" filled="f" stroked="f" strokeweight=".24036mm">
                    <v:stroke joinstyle="miter"/>
                    <v:path arrowok="t" o:connecttype="custom" o:connectlocs="29968,526;16113,7454;527,51615;7454,65470;10918,66336;21308,59409;36895,15247;29968,526" o:connectangles="0,0,0,0,0,0,0,0"/>
                  </v:shape>
                  <v:shape id="Freeform 267" o:spid="_x0000_s1292" style="position:absolute;left:49824;top:59375;width:235;height:1152;visibility:visible;mso-wrap-style:square;v-text-anchor:middle" coordsize="23473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" path="m11257,r,c5195,,,5195,,11257r1731,93518c1731,110836,6927,115166,12989,115166r,c19050,115166,24245,109971,23379,103909l21648,10391c21648,5195,17318,,11257,xe" filled="f" stroked="f" strokeweight=".24036mm">
                    <v:stroke joinstyle="miter"/>
                    <v:path arrowok="t" o:connecttype="custom" o:connectlocs="11257,0;11257,0;0,11257;1731,104775;12989,115166;12989,115166;23379,103909;21648,10391;11257,0" o:connectangles="0,0,0,0,0,0,0,0,0"/>
                  </v:shape>
                  <v:shape id="Freeform 268" o:spid="_x0000_s1293" style="position:absolute;left:49528;top:57227;width:859;height:390;visibility:visible;mso-wrap-style:square;v-text-anchor:middle" coordsize="85856,389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" path="m85857,l8791,17318c2729,19050,-734,24245,132,30307v865,5195,6061,8659,10391,8659c11388,38966,12255,38966,13120,38966l80661,23379c83259,15586,84991,7793,85857,xe" filled="f" stroked="f" strokeweight=".24036mm">
                    <v:stroke joinstyle="miter"/>
                    <v:path arrowok="t" o:connecttype="custom" o:connectlocs="85857,0;8791,17318;132,30307;10523,38966;13120,38966;80661,23379;85857,0" o:connectangles="0,0,0,0,0,0,0"/>
                  </v:shape>
                  <v:shape id="Freeform 269" o:spid="_x0000_s1294" style="position:absolute;left:3477;top:60532;width:414;height:592;visibility:visible;mso-wrap-style:square;v-text-anchor:middle" coordsize="41352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" path="m5523,58343v1732,867,3464,867,5195,867c15048,59210,18512,57478,20243,53148l40159,15914c42757,10718,41025,3791,35830,1193,30634,-1404,23707,327,21109,5523l1193,42757c-1404,48818,328,54880,5523,58343xe" filled="f" stroked="f" strokeweight=".24036mm">
                    <v:stroke joinstyle="miter"/>
                    <v:path arrowok="t" o:connecttype="custom" o:connectlocs="5523,58343;10718,59210;20243,53148;40159,15914;35830,1193;21109,5523;1193,42757;5523,58343" o:connectangles="0,0,0,0,0,0,0,0"/>
                  </v:shape>
                  <v:shape id="Freeform 270" o:spid="_x0000_s1295" style="position:absolute;left:49363;top:55653;width:1389;height:821;visibility:visible;mso-wrap-style:square;v-text-anchor:middle" coordsize="138851,82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" path="m137833,5907c135235,711,128308,-1887,123112,1577l6214,61325c1019,63922,-1579,70850,1019,76045v1732,3464,6062,6062,9525,6062l10544,82107v1732,,3464,,5196,-867l132637,21493v5196,-4329,7793,-10391,5196,-15586xe" filled="f" stroked="f" strokeweight=".24036mm">
                    <v:stroke joinstyle="miter"/>
                    <v:path arrowok="t" o:connecttype="custom" o:connectlocs="137833,5907;123112,1577;6214,61325;1019,76045;10544,82107;10544,82107;15740,81240;132637,21493;137833,5907" o:connectangles="0,0,0,0,0,0,0,0,0"/>
                  </v:shape>
                  <v:shape id="Freeform 271" o:spid="_x0000_s1296" style="position:absolute;left:5886;top:66318;width:592;height:689;visibility:visible;mso-wrap-style:square;v-text-anchor:middle" coordsize="59230,689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" path="m54727,66849v5195,-3463,6061,-10390,1731,-15586l20090,4504c16627,-692,9699,-1557,4504,2772,-692,6235,-1557,13163,2772,18358l39140,64252v1732,2597,5196,4329,8659,4329l47799,68581v2598,866,5196,,6928,-1732xe" filled="f" stroked="f" strokeweight=".24036mm">
                    <v:stroke joinstyle="miter"/>
                    <v:path arrowok="t" o:connecttype="custom" o:connectlocs="54727,66849;56458,51263;20090,4504;4504,2772;2772,18358;39140,64252;47799,68581;47799,68581;54727,66849" o:connectangles="0,0,0,0,0,0,0,0,0"/>
                  </v:shape>
                  <v:shape id="Freeform 272" o:spid="_x0000_s1297" style="position:absolute;left:3815;top:59640;width:552;height:861;visibility:visible;mso-wrap-style:square;v-text-anchor:middle" coordsize="55207,8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" path="m49684,1194c44489,-1404,37562,328,34964,5523l1193,70466c-1404,75662,328,82589,5523,85186v1732,867,3464,867,5195,867c15048,86053,18512,84321,20243,79991l54014,15048c56612,10719,54880,3791,49684,1194xe" filled="f" stroked="f" strokeweight=".24036mm">
                    <v:stroke joinstyle="miter"/>
                    <v:path arrowok="t" o:connecttype="custom" o:connectlocs="49684,1194;34964,5523;1193,70466;5523,85186;10718,86053;20243,79991;54014,15048;49684,1194" o:connectangles="0,0,0,0,0,0,0,0"/>
                  </v:shape>
                  <v:shape id="Freeform 273" o:spid="_x0000_s1298" style="position:absolute;left:4075;top:60308;width:1400;height:1517;visibility:visible;mso-wrap-style:square;v-text-anchor:middle" coordsize="139908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" path="m136196,2846v-4329,-4329,-11256,-3463,-15586,867l2846,133599v-4329,4329,-3463,11257,866,15586c5444,150917,8042,151783,11506,151783r,c14103,151783,17567,150917,19299,148319l137062,18433v4330,-4330,3464,-11257,-866,-15587xe" filled="f" stroked="f" strokeweight=".24036mm">
                    <v:stroke joinstyle="miter"/>
                    <v:path arrowok="t" o:connecttype="custom" o:connectlocs="136196,2846;120610,3713;2846,133599;3712,149185;11506,151783;11506,151783;19299,148319;137062,18433;136196,2846" o:connectangles="0,0,0,0,0,0,0,0,0"/>
                  </v:shape>
                  <v:shape id="Freeform 274" o:spid="_x0000_s1299" style="position:absolute;left:3892;top:66168;width:1160;height:948;visibility:visible;mso-wrap-style:square;v-text-anchor:middle" coordsize="115976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" path="m98253,92192v1732,1732,4330,2597,6927,2597l105180,94789v3464,,6928,-1731,8659,-4329c117303,85265,116437,78337,112108,74874l17724,2137c12528,-1326,5601,-461,2137,3869,-1326,9065,-460,15992,3869,19456l98253,92192xe" filled="f" stroked="f" strokeweight=".24036mm">
                    <v:stroke joinstyle="miter"/>
                    <v:path arrowok="t" o:connecttype="custom" o:connectlocs="98253,92192;105180,94789;105180,94789;113839,90460;112108,74874;17724,2137;2137,3869;3869,19456;98253,92192" o:connectangles="0,0,0,0,0,0,0,0,0"/>
                  </v:shape>
                  <v:shape id="Freeform 275" o:spid="_x0000_s1300" style="position:absolute;left:3640;top:58564;width:391;height:681;visibility:visible;mso-wrap-style:square;v-text-anchor:middle" coordsize="39153,6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" path="m527,53347v-1732,6061,866,12123,6927,13854c8320,67201,10052,68068,10918,68068v4329,,8659,-2598,10391,-6928l38627,14381c40359,8320,37761,2258,31699,527,25638,-1205,19577,1392,17845,7454l527,53347xe" filled="f" stroked="f" strokeweight=".24036mm">
                    <v:stroke joinstyle="miter"/>
                    <v:path arrowok="t" o:connecttype="custom" o:connectlocs="527,53347;7454,67201;10918,68068;21309,61140;38627,14381;31699,527;17845,7454;527,53347" o:connectangles="0,0,0,0,0,0,0,0"/>
                  </v:shape>
                  <v:shape id="Freeform 276" o:spid="_x0000_s1301" style="position:absolute;left:5129;top:62582;width:1413;height:638;visibility:visible;mso-wrap-style:square;v-text-anchor:middle" coordsize="141330,63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" path="m140804,7454c139072,1393,132145,-1205,126949,527l7454,42090c1393,43822,-1205,50749,527,55945v1732,4330,6061,7793,10391,7793c11784,63738,13515,63738,14381,62872l133877,21309v6061,-1732,8659,-7794,6927,-13855xe" filled="f" stroked="f" strokeweight=".24036mm">
                    <v:stroke joinstyle="miter"/>
                    <v:path arrowok="t" o:connecttype="custom" o:connectlocs="140804,7454;126949,527;7454,42090;527,55945;10918,63738;14381,62872;133877,21309;140804,7454" o:connectangles="0,0,0,0,0,0,0,0"/>
                  </v:shape>
                  <v:shape id="Freeform 277" o:spid="_x0000_s1302" style="position:absolute;left:6636;top:53473;width:651;height:1217;visibility:visible;mso-wrap-style:square;v-text-anchor:middle" coordsize="65145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" path="m21316,6596c18718,1400,12657,-1197,6596,534,1400,3132,-1198,9193,534,15255r43296,99579c45562,119164,49891,121761,54221,121761v1731,,2597,,4329,-865c63746,118298,66343,112237,64612,106175l21316,6596xe" filled="f" stroked="f" strokeweight=".24036mm">
                    <v:stroke joinstyle="miter"/>
                    <v:path arrowok="t" o:connecttype="custom" o:connectlocs="21316,6596;6596,534;534,15255;43830,114834;54221,121761;58550,120896;64612,106175;21316,6596" o:connectangles="0,0,0,0,0,0,0,0"/>
                  </v:shape>
                  <v:shape id="Freeform 278" o:spid="_x0000_s1303" style="position:absolute;left:7178;top:54682;width:86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279" o:spid="_x0000_s1304" style="position:absolute;left:5938;top:61460;width:1394;height:816;visibility:visible;mso-wrap-style:square;v-text-anchor:middle" coordsize="139384,8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" path="m137833,6215c135235,1019,128308,-1579,123112,1019l6215,60767c1019,63364,-1579,70292,1019,75487v1732,3464,6061,6062,9525,6062l10544,81549v1732,,3464,,5196,-866l132637,20935v6062,-2598,8659,-9525,5196,-14720xe" filled="f" stroked="f" strokeweight=".24036mm">
                    <v:stroke joinstyle="miter"/>
                    <v:path arrowok="t" o:connecttype="custom" o:connectlocs="137833,6215;123112,1019;6215,60767;1019,75487;10544,81549;10544,81549;15740,80683;132637,20935;137833,6215" o:connectangles="0,0,0,0,0,0,0,0,0"/>
                  </v:shape>
                  <v:shape id="Freeform 280" o:spid="_x0000_s1305" style="position:absolute;left:6606;top:53357;width:87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281" o:spid="_x0000_s1306" style="position:absolute;left:4176;top:59391;width:1063;height:1482;visibility:visible;mso-wrap-style:square;v-text-anchor:middle" coordsize="106304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" path="m4882,146449v1732,866,4330,1732,6061,1732c14407,148181,17871,146449,19603,142986l104462,17429v3463,-5196,1732,-12123,-2598,-15587c96669,-1621,89741,111,86278,4440l1419,129997v-2598,6061,-1732,12989,3463,16452xe" filled="f" stroked="f" strokeweight=".24036mm">
                    <v:stroke joinstyle="miter"/>
                    <v:path arrowok="t" o:connecttype="custom" o:connectlocs="4882,146449;10943,148181;19603,142986;104462,17429;101864,1842;86278,4440;1419,129997;4882,146449" o:connectangles="0,0,0,0,0,0,0,0"/>
                  </v:shape>
                  <v:shape id="Freeform 282" o:spid="_x0000_s1307" style="position:absolute;left:4987;top:58248;width:779;height:244;visibility:visible;mso-wrap-style:square;v-text-anchor:middle" coordsize="77931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" path="m66675,24340v6061,,10391,-4329,11257,-10391c77932,7888,73602,2692,67541,2692l11257,95c5195,-771,,4424,,10486v,6061,4330,11257,10391,11257l66675,24340v,,,,,xe" filled="f" stroked="f" strokeweight=".24036mm">
                    <v:stroke joinstyle="miter"/>
                    <v:path arrowok="t" o:connecttype="custom" o:connectlocs="66675,24340;77932,13949;67541,2692;11257,95;0,10486;10391,21743;66675,24340;66675,24340" o:connectangles="0,0,0,0,0,0,0,0"/>
                  </v:shape>
                  <v:shape id="Freeform 283" o:spid="_x0000_s1308" style="position:absolute;left:48818;top:67383;width:1388;height:815;visibility:visible;mso-wrap-style:square;v-text-anchor:middle" coordsize="138851,8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" path="m10544,81548r,c12276,81548,14008,81548,15739,80683l132637,20935v5196,-2598,7793,-9525,5196,-14720c135235,1019,128308,-1579,123112,1019l6215,60767c1019,63365,-1579,70292,1019,75488v1732,3463,5196,6060,9525,6060xe" filled="f" stroked="f" strokeweight=".24036mm">
                    <v:stroke joinstyle="miter"/>
                    <v:path arrowok="t" o:connecttype="custom" o:connectlocs="10544,81548;10544,81548;15739,80683;132637,20935;137833,6215;123112,1019;6215,60767;1019,75488;10544,81548" o:connectangles="0,0,0,0,0,0,0,0,0"/>
                  </v:shape>
                  <v:shape id="Freeform 284" o:spid="_x0000_s1309" style="position:absolute;left:3852;top:57659;width:842;height:322;visibility:visible;mso-wrap-style:square;v-text-anchor:middle" coordsize="84213,32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" path="m74579,9635l13099,110c7038,-756,1842,3574,110,9635v-866,6062,3464,11257,9525,12989l71115,32149v866,,866,,1732,c78042,32149,83238,28685,84104,22624,84969,16562,80640,10501,74579,9635xe" filled="f" stroked="f" strokeweight=".24036mm">
                    <v:stroke joinstyle="miter"/>
                    <v:path arrowok="t" o:connecttype="custom" o:connectlocs="74579,9635;13099,110;110,9635;9635,22624;71115,32149;72847,32149;84104,22624;74579,9635" o:connectangles="0,0,0,0,0,0,0,0"/>
                  </v:shape>
                  <v:shape id="Freeform 285" o:spid="_x0000_s1310" style="position:absolute;left:3822;top:56903;width:793;height:394;visibility:visible;mso-wrap-style:square;v-text-anchor:middle" coordsize="79254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" path="m71455,17769l14305,451c8244,-1281,2182,2182,450,7378v-1731,6061,1732,12123,6928,13854l64528,38550v866,,1732,866,3463,866c72321,39416,76651,35953,78382,31623,80980,26428,77516,20366,71455,17769xe" filled="f" stroked="f" strokeweight=".24036mm">
                    <v:stroke joinstyle="miter"/>
                    <v:path arrowok="t" o:connecttype="custom" o:connectlocs="71455,17769;14305,451;450,7378;7378,21232;64528,38550;67991,39416;78382,31623;71455,17769" o:connectangles="0,0,0,0,0,0,0,0"/>
                  </v:shape>
                  <v:shape id="Freeform 286" o:spid="_x0000_s1311" style="position:absolute;left:4424;top:58215;width:399;height:181;visibility:visible;mso-wrap-style:square;v-text-anchor:middle" coordsize="39831,18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" path="m,c12989,5196,25977,11257,38100,18184v866,-1732,1732,-3463,1732,-5195c39832,6927,35502,1732,29441,1732l,xe" filled="f" stroked="f" strokeweight=".24036mm">
                    <v:stroke joinstyle="miter"/>
                    <v:path arrowok="t" o:connecttype="custom" o:connectlocs="0,0;38100,18184;39832,12989;29441,1732;0,0" o:connectangles="0,0,0,0,0"/>
                  </v:shape>
                  <v:shape id="Freeform 287" o:spid="_x0000_s1312" style="position:absolute;left:4740;top:57184;width:892;height:433;visibility:visible;mso-wrap-style:square;v-text-anchor:middle" coordsize="89223,433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" path="m450,7800v-1731,6061,1732,12123,6928,13855l74919,42436v866,,1732,866,3463,866c83578,43302,87907,39839,88773,35509,90505,29448,87041,23386,81846,21655l14305,873c8244,-1725,2182,1738,450,7800xe" filled="f" stroked="f" strokeweight=".24036mm">
                    <v:stroke joinstyle="miter"/>
                    <v:path arrowok="t" o:connecttype="custom" o:connectlocs="450,7800;7378,21655;74919,42436;78382,43302;88773,35509;81846,21655;14305,873;450,7800" o:connectangles="0,0,0,0,0,0,0,0"/>
                  </v:shape>
                  <v:shape id="Freeform 288" o:spid="_x0000_s1313" style="position:absolute;left:4942;top:65097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" path="m80704,111877v2598,,4329,-866,6927,-2598c92827,105815,93693,98888,89363,93692l20090,4504c16627,-691,9699,-1558,4504,2772,-692,6236,-1557,13163,2772,18359r69273,89188c73777,110145,77240,111877,80704,111877xe" filled="f" stroked="f" strokeweight=".24036mm">
                    <v:stroke joinstyle="miter"/>
                    <v:path arrowok="t" o:connecttype="custom" o:connectlocs="80704,111877;87631,109279;89363,93692;20090,4504;4504,2772;2772,18359;72045,107547;80704,111877" o:connectangles="0,0,0,0,0,0,0,0"/>
                  </v:shape>
                  <v:shape id="Freeform 289" o:spid="_x0000_s1314" style="position:absolute;left:46434;top:61674;width:485;height:429;visibility:visible;mso-wrap-style:square;v-text-anchor:middle" coordsize="48435,4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" path="m37639,42835v3464,,6928,-1732,8659,-4329c49762,33310,48897,26383,44567,22919l17724,2137c12528,-1327,6467,-460,2137,3869,-1327,9064,-460,15992,3869,19455l30712,40237v1732,1732,4330,2598,6927,2598xe" filled="f" stroked="f" strokeweight=".24036mm">
                    <v:stroke joinstyle="miter"/>
                    <v:path arrowok="t" o:connecttype="custom" o:connectlocs="37639,42835;46298,38506;44567,22919;17724,2137;2137,3869;3869,19455;30712,40237;37639,42835" o:connectangles="0,0,0,0,0,0,0,0"/>
                  </v:shape>
                  <v:shape id="Freeform 290" o:spid="_x0000_s1315" style="position:absolute;left:46503;top:64487;width:391;height:681;visibility:visible;mso-wrap-style:square;v-text-anchor:middle" coordsize="39077,6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" path="m7378,67202v866,,2598,866,3463,866c15171,68068,19500,65470,21232,61140l38551,14382c40282,8320,37685,2259,31623,527,25562,-1205,19500,1393,17769,7454l450,54213v-1731,4330,1732,11257,6928,12989xe" filled="f" stroked="f" strokeweight=".24036mm">
                    <v:stroke joinstyle="miter"/>
                    <v:path arrowok="t" o:connecttype="custom" o:connectlocs="7378,67202;10841,68068;21232,61140;38551,14382;31623,527;17769,7454;450,54213;7378,67202" o:connectangles="0,0,0,0,0,0,0,0"/>
                  </v:shape>
                  <v:shape id="Freeform 291" o:spid="_x0000_s1316" style="position:absolute;left:45880;top:63128;width:892;height:429;visibility:visible;mso-wrap-style:square;v-text-anchor:middle" coordsize="89223,4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" path="m78382,42880v5196,,9525,-3464,10391,-7793c90505,29026,87041,22964,81846,21232l14305,450c8243,-1281,2182,2182,451,7378v-1732,6061,1731,12122,6927,13854l74919,42014v865,866,1731,866,3463,866xe" filled="f" stroked="f" strokeweight=".24036mm">
                    <v:stroke joinstyle="miter"/>
                    <v:path arrowok="t" o:connecttype="custom" o:connectlocs="78382,42880;88773,35087;81846,21232;14305,450;451,7378;7378,21232;74919,42014;78382,42880" o:connectangles="0,0,0,0,0,0,0,0"/>
                  </v:shape>
                  <v:shape id="Freeform 292" o:spid="_x0000_s1317" style="position:absolute;left:45416;top:61634;width:1560;height:1031;visibility:visible;mso-wrap-style:square;v-text-anchor:middle" coordsize="156004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" path="m154202,97918v3464,-5195,1732,-12123,-3463,-14720l16523,1802c11327,-1662,4400,70,1802,5266,-1662,10461,70,17388,5265,19986r134216,81396c141213,102247,142945,103114,145543,103114v3464,,6927,-1732,8659,-5196xe" filled="f" stroked="f" strokeweight=".24036mm">
                    <v:stroke joinstyle="miter"/>
                    <v:path arrowok="t" o:connecttype="custom" o:connectlocs="154202,97918;150739,83198;16523,1802;1802,5266;5265,19986;139481,101382;145543,103114;154202,97918" o:connectangles="0,0,0,0,0,0,0,0"/>
                  </v:shape>
                  <v:shape id="Freeform 293" o:spid="_x0000_s1318" style="position:absolute;left:46432;top:60797;width:576;height:587;visibility:visible;mso-wrap-style:square;v-text-anchor:middle" coordsize="57583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" path="m54336,39615l18834,3247c14504,-1082,7577,-1082,3247,3247v-4329,4330,-4329,11257,,15586l38750,55202v2597,2597,5195,3464,7793,3464c49141,58666,51738,57799,54336,55202v4330,-4330,4330,-11257,,-15587xe" filled="f" stroked="f" strokeweight=".24036mm">
                    <v:stroke joinstyle="miter"/>
                    <v:path arrowok="t" o:connecttype="custom" o:connectlocs="54336,39615;18834,3247;3247,3247;3247,18833;38750,55202;46543,58666;54336,55202;54336,39615" o:connectangles="0,0,0,0,0,0,0,0"/>
                  </v:shape>
                  <v:shape id="Freeform 294" o:spid="_x0000_s1319" style="position:absolute;left:46995;top:61377;width:584;height:596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" path="m39615,56067v1732,2598,5196,3464,7794,3464c50006,59531,52604,58665,55202,56067v4329,-4329,4329,-11256,,-15586l18834,3247c14504,-1082,7577,-1082,3247,3247v-4329,4330,-4329,11257,,15586l39615,56067xe" filled="f" stroked="f" strokeweight=".24036mm">
                    <v:stroke joinstyle="miter"/>
                    <v:path arrowok="t" o:connecttype="custom" o:connectlocs="39615,56067;47409,59531;55202,56067;55202,40481;18834,3247;3247,3247;3247,18833;39615,56067" o:connectangles="0,0,0,0,0,0,0,0"/>
                  </v:shape>
                  <v:shape id="Freeform 295" o:spid="_x0000_s1320" style="position:absolute;left:46263;top:59659;width:922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" path="m80704,111877v2598,,4329,-866,6928,-2598c92827,105815,93692,98888,89363,93692l20090,4504c16627,-691,9700,-1558,4504,2772,-691,6236,-1558,13163,2772,18358r69273,89189c73777,110145,77241,111877,80704,111877xe" filled="f" stroked="f" strokeweight=".24036mm">
                    <v:stroke joinstyle="miter"/>
                    <v:path arrowok="t" o:connecttype="custom" o:connectlocs="80704,111877;87632,109279;89363,93692;20090,4504;4504,2772;2772,18358;72045,107547;80704,111877" o:connectangles="0,0,0,0,0,0,0,0"/>
                  </v:shape>
                  <v:shape id="Freeform 296" o:spid="_x0000_s1321" style="position:absolute;left:47597;top:53590;width:1068;height:1481;visibility:visible;mso-wrap-style:square;v-text-anchor:middle" coordsize="106728,148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" path="m86702,5266l1843,130822v-3464,5196,-1732,12123,2597,15587c6172,147275,8770,148141,10502,148141v3463,,6927,-1732,9525,-5196l104886,17389v3463,-5196,1731,-12123,-2598,-15587c97093,-1662,90165,70,86702,5266xe" filled="f" stroked="f" strokeweight=".24036mm">
                    <v:stroke joinstyle="miter"/>
                    <v:path arrowok="t" o:connecttype="custom" o:connectlocs="86702,5266;1843,130822;4440,146409;10502,148141;20027,142945;104886,17389;102288,1802;86702,5266" o:connectangles="0,0,0,0,0,0,0,0"/>
                  </v:shape>
                  <v:shape id="Freeform 297" o:spid="_x0000_s1322" style="position:absolute;left:47746;top:59306;width:86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298" o:spid="_x0000_s1323" style="position:absolute;left:47550;top:58902;width:301;height:404;visibility:visible;mso-wrap-style:square;v-text-anchor:middle" coordsize="30112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" path="m29109,24780l21316,6596c18718,1401,12657,-1198,6596,534,1400,3132,-1198,9193,534,15255l8327,33439v1732,4329,6062,6927,10391,6927c20450,40366,21316,40366,23048,39500v6061,-2597,8659,-8659,6061,-14720xe" filled="f" stroked="f" strokeweight=".24036mm">
                    <v:stroke joinstyle="miter"/>
                    <v:path arrowok="t" o:connecttype="custom" o:connectlocs="29109,24780;21316,6596;6596,534;534,15255;8327,33439;18718,40366;23048,39500;29109,24780" o:connectangles="0,0,0,0,0,0,0,0"/>
                  </v:shape>
                  <v:shape id="Freeform 299" o:spid="_x0000_s1324" style="position:absolute;left:47492;top:54494;width:1399;height:1521;visibility:visible;mso-wrap-style:square;v-text-anchor:middle" coordsize="139908,1520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" path="m120610,4012l2846,133898v-4329,4330,-3463,11257,867,15587c5444,151217,8908,152083,11505,152083r,c14103,152083,17567,151217,19299,148619l137062,18733v4330,-4330,3464,-11257,-865,-15587c131867,-1183,124940,-1183,120610,4012xe" filled="f" stroked="f" strokeweight=".24036mm">
                    <v:stroke joinstyle="miter"/>
                    <v:path arrowok="t" o:connecttype="custom" o:connectlocs="120610,4012;2846,133898;3713,149485;11505,152083;11505,152083;19299,148619;137062,18733;136197,3146;120610,4012" o:connectangles="0,0,0,0,0,0,0,0,0"/>
                  </v:shape>
                  <v:shape id="Freeform 300" o:spid="_x0000_s1325" style="position:absolute;left:47041;top:65314;width:1061;height:1482;visibility:visible;mso-wrap-style:square;v-text-anchor:middle" coordsize="106106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" path="m4684,146450v1732,865,4330,1732,6062,1732c14209,148182,17673,146450,19405,142986l104264,17429v3464,-5195,1732,-12122,-2598,-15586c96471,-1621,89543,111,86080,4440l1221,129997v-2598,6062,-866,12989,3463,16453xe" filled="f" stroked="f" strokeweight=".24036mm">
                    <v:stroke joinstyle="miter"/>
                    <v:path arrowok="t" o:connecttype="custom" o:connectlocs="4684,146450;10746,148182;19405,142986;104264,17429;101666,1843;86080,4440;1221,129997;4684,146450" o:connectangles="0,0,0,0,0,0,0,0"/>
                  </v:shape>
                  <v:shape id="Freeform 301" o:spid="_x0000_s1326" style="position:absolute;left:47056;top:52745;width:392;height:690;visibility:visible;mso-wrap-style:square;v-text-anchor:middle" coordsize="39153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" path="m31699,527c25638,-1205,19577,1392,17845,7454l527,54213v-1732,6061,865,12123,6927,13855c8320,68068,10052,68933,10918,68933v4329,,8659,-2597,10391,-6927l38627,15247c40358,8320,37761,2259,31699,527xe" filled="f" stroked="f" strokeweight=".24036mm">
                    <v:stroke joinstyle="miter"/>
                    <v:path arrowok="t" o:connecttype="custom" o:connectlocs="31699,527;17845,7454;527,54213;7454,68068;10918,68933;21309,62006;38627,15247;31699,527" o:connectangles="0,0,0,0,0,0,0,0"/>
                  </v:shape>
                  <v:shape id="Freeform 302" o:spid="_x0000_s1327" style="position:absolute;left:46897;top:54713;width:419;height:592;visibility:visible;mso-wrap-style:square;v-text-anchor:middle" coordsize="41924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" path="m6095,58343v1732,866,3464,866,5196,866c15620,59209,19083,57477,20815,53148l40731,15914c43329,10718,41597,3791,36402,1193,31206,-1404,24279,328,21681,5523l1765,42757c-1698,49684,33,55746,6095,58343xe" filled="f" stroked="f" strokeweight=".24036mm">
                    <v:stroke joinstyle="miter"/>
                    <v:path arrowok="t" o:connecttype="custom" o:connectlocs="6095,58343;11291,59209;20815,53148;40731,15914;36402,1193;21681,5523;1765,42757;6095,58343" o:connectangles="0,0,0,0,0,0,0,0"/>
                  </v:shape>
                  <v:shape id="Freeform 303" o:spid="_x0000_s1328" style="position:absolute;left:47232;top:53821;width:552;height:861;visibility:visible;mso-wrap-style:square;v-text-anchor:middle" coordsize="55207,8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" path="m49685,1193c44489,-1404,37562,327,34964,5523l1193,70466c-1404,75661,328,82589,5523,85187v1732,865,3464,865,5196,865c15048,86052,18512,84321,20243,79991l54014,15048c56612,10718,54880,4657,49685,1193xe" filled="f" stroked="f" strokeweight=".24036mm">
                    <v:stroke joinstyle="miter"/>
                    <v:path arrowok="t" o:connecttype="custom" o:connectlocs="49685,1193;34964,5523;1193,70466;5523,85187;10719,86052;20243,79991;54014,15048;49685,1193" o:connectangles="0,0,0,0,0,0,0,0"/>
                  </v:shape>
                  <v:shape id="Freeform 304" o:spid="_x0000_s1329" style="position:absolute;left:45991;top:65942;width:375;height:655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" path="m7454,64604v866,,2598,866,3464,866c15247,65470,19577,62872,21308,58543l36895,14381c38626,8320,36029,2258,29967,526,23906,-1205,17845,1393,16113,7454l527,51615v-1732,4330,865,10391,6927,12989xe" filled="f" stroked="f" strokeweight=".24036mm">
                    <v:stroke joinstyle="miter"/>
                    <v:path arrowok="t" o:connecttype="custom" o:connectlocs="7454,64604;10918,65470;21308,58543;36895,14381;29967,526;16113,7454;527,51615;7454,64604" o:connectangles="0,0,0,0,0,0,0,0"/>
                  </v:shape>
                  <v:shape id="Freeform 305" o:spid="_x0000_s1330" style="position:absolute;left:47335;top:59874;width:1055;height:1674;visibility:visible;mso-wrap-style:square;v-text-anchor:middle" coordsize="105430,167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" path="m104237,151862l20243,5523c17646,328,10719,-1404,5523,1193,328,4657,-1404,10719,1193,15914l85187,162253v1732,3463,6061,5195,9524,5195c96443,167448,98175,166582,99907,165716v5195,-2597,6927,-8659,4330,-13854xe" filled="f" stroked="f" strokeweight=".24036mm">
                    <v:stroke joinstyle="miter"/>
                    <v:path arrowok="t" o:connecttype="custom" o:connectlocs="104237,151862;20243,5523;5523,1193;1193,15914;85187,162253;94711,167448;99907,165716;104237,151862" o:connectangles="0,0,0,0,0,0,0,0"/>
                  </v:shape>
                  <v:shape id="Freeform 306" o:spid="_x0000_s1331" style="position:absolute;left:46677;top:65554;width:552;height:863;visibility:visible;mso-wrap-style:square;v-text-anchor:middle" coordsize="55207,862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" path="m20244,80857l54014,15914c56611,10718,54880,3791,49684,1193,44489,-1404,37562,327,34964,5523l1193,70466c-1404,75661,327,82589,5523,85187v1732,865,3463,865,5195,865c14182,86918,18512,85187,20244,80857xe" filled="f" stroked="f" strokeweight=".24036mm">
                    <v:stroke joinstyle="miter"/>
                    <v:path arrowok="t" o:connecttype="custom" o:connectlocs="20244,80857;54014,15914;49684,1193;34964,5523;1193,70466;5523,85187;10718,86052;20244,80857" o:connectangles="0,0,0,0,0,0,0,0"/>
                  </v:shape>
                  <v:shape id="Freeform 307" o:spid="_x0000_s1332" style="position:absolute;left:48446;top:67327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" path="m11327,45580v1732,,4329,-866,6061,-1732l52025,20469c57220,17005,58952,10078,55489,4882,52025,-313,45098,-1179,39902,1418l5265,24798c70,28261,-1662,35189,1802,40384v2598,3464,6062,5196,9525,5196xe" filled="f" stroked="f" strokeweight=".24036mm">
                    <v:stroke joinstyle="miter"/>
                    <v:path arrowok="t" o:connecttype="custom" o:connectlocs="11327,45580;17388,43848;52025,20469;55489,4882;39902,1418;5265,24798;1802,40384;11327,45580" o:connectangles="0,0,0,0,0,0,0,0"/>
                  </v:shape>
                  <v:shape id="Freeform 308" o:spid="_x0000_s1333" style="position:absolute;left:46345;top:66455;width:417;height:592;visibility:visible;mso-wrap-style:square;v-text-anchor:middle" coordsize="41736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" path="m5907,58344v1731,865,3463,865,5195,865c15432,59209,18895,57477,20627,53148l40543,15914c43141,10719,41409,3792,36214,1193,31018,-1404,24091,328,21493,5523l1577,42757c-1887,48818,711,54880,5907,58344xe" filled="f" stroked="f" strokeweight=".24036mm">
                    <v:stroke joinstyle="miter"/>
                    <v:path arrowok="t" o:connecttype="custom" o:connectlocs="5907,58344;11102,59209;20627,53148;40543,15914;36214,1193;21493,5523;1577,42757;5907,58344" o:connectangles="0,0,0,0,0,0,0,0"/>
                  </v:shape>
                  <v:shape id="Freeform 309" o:spid="_x0000_s1334" style="position:absolute;left:47936;top:56304;width:555;height:439;visibility:visible;mso-wrap-style:square;v-text-anchor:middle" coordsize="55558,4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" path="m53756,4882c50293,-313,43365,-1179,38170,1419l5266,23066c70,26530,-1661,33457,1802,38653v1732,3463,5196,5195,9525,5195c13059,43848,15657,42982,17388,42116l50293,20468c55488,17005,57220,10078,53756,4882xe" filled="f" stroked="f" strokeweight=".24036mm">
                    <v:stroke joinstyle="miter"/>
                    <v:path arrowok="t" o:connecttype="custom" o:connectlocs="53756,4882;38170,1419;5266,23066;1802,38653;11327,43848;17388,42116;50293,20468;53756,4882" o:connectangles="0,0,0,0,0,0,0,0"/>
                  </v:shape>
                  <v:shape id="Freeform 310" o:spid="_x0000_s1335" style="position:absolute;left:48317;top:60639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311" o:spid="_x0000_s1336" style="position:absolute;left:47775;top:59421;width:656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" path="m64612,106175l21316,6596c18719,1401,12657,-1198,6596,534,1401,3132,-1198,9193,534,15255r43296,99579c45562,119164,49891,121762,54221,121762v1732,,2597,,4329,-866c64612,118298,67209,112237,64612,106175xe" filled="f" stroked="f" strokeweight=".24036mm">
                    <v:stroke joinstyle="miter"/>
                    <v:path arrowok="t" o:connecttype="custom" o:connectlocs="64612,106175;21316,6596;6596,534;534,15255;43830,114834;54221,121762;58550,120896;64612,106175" o:connectangles="0,0,0,0,0,0,0,0"/>
                  </v:shape>
                  <v:shape id="Freeform 312" o:spid="_x0000_s1337" style="position:absolute;left:45750;top:65225;width:250;height:368;visibility:visible;mso-wrap-style:square;v-text-anchor:middle" coordsize="25021,3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" path="m21169,28963l24633,13377c26365,7315,22036,1254,16840,388,10778,-1344,4717,2986,3851,8181l388,23768v-1732,6061,2598,12122,7793,12988c9047,36756,9913,36756,10778,36756v5196,866,9526,-2597,10391,-7793xe" filled="f" stroked="f" strokeweight=".24036mm">
                    <v:stroke joinstyle="miter"/>
                    <v:path arrowok="t" o:connecttype="custom" o:connectlocs="21169,28963;24633,13377;16840,388;3851,8181;388,23768;8181,36756;10778,36756;21169,28963" o:connectangles="0,0,0,0,0,0,0,0"/>
                  </v:shape>
                  <v:shape id="Freeform 313" o:spid="_x0000_s1338" style="position:absolute;left:46304;top:53483;width:251;height:367;visibility:visible;mso-wrap-style:square;v-text-anchor:middle" coordsize="25079,3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" path="m16840,388c10779,-1344,4717,2986,3852,8181l388,23768v-1732,6060,2598,12122,7793,12988c9047,36756,9913,36756,10779,36756v5195,,9525,-3464,10391,-8659l24633,12510c26365,8181,22902,2120,16840,388xe" filled="f" stroked="f" strokeweight=".24036mm">
                    <v:stroke joinstyle="miter"/>
                    <v:path arrowok="t" o:connecttype="custom" o:connectlocs="16840,388;3852,8181;388,23768;8181,36756;10779,36756;21170,28097;24633,12510;16840,388" o:connectangles="0,0,0,0,0,0,0,0"/>
                  </v:shape>
                  <v:shape id="Freeform 314" o:spid="_x0000_s1339" style="position:absolute;left:46019;top:53936;width:423;height:1101;visibility:visible;mso-wrap-style:square;v-text-anchor:middle" coordsize="42339,110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" path="m21170,8770l388,97092v-1732,6062,2598,12123,7793,12989c9047,110081,9913,110081,10779,110081v5195,,9525,-3463,10391,-8659l41951,13100c43683,7038,39354,977,34159,111,28963,-755,22901,3574,21170,8770xe" filled="f" stroked="f" strokeweight=".24036mm">
                    <v:stroke joinstyle="miter"/>
                    <v:path arrowok="t" o:connecttype="custom" o:connectlocs="21170,8770;388,97092;8181,110081;10779,110081;21170,101422;41951,13100;34159,111;21170,8770" o:connectangles="0,0,0,0,0,0,0,0"/>
                  </v:shape>
                  <v:shape id="Freeform 315" o:spid="_x0000_s1340" style="position:absolute;left:46554;top:54200;width:374;height:663;visibility:visible;mso-wrap-style:square;v-text-anchor:middle" coordsize="37345,6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" path="m29967,527c23906,-1205,17845,1392,16113,7454l527,51616v-1732,6061,865,12122,6927,13854c8320,65470,10052,66336,10918,66336v4329,,8659,-2598,10390,-6928l36895,15247c38626,8320,35163,2259,29967,527xe" filled="f" stroked="f" strokeweight=".24036mm">
                    <v:stroke joinstyle="miter"/>
                    <v:path arrowok="t" o:connecttype="custom" o:connectlocs="29967,527;16113,7454;527,51616;7454,65470;10918,66336;21308,59408;36895,15247;29967,527" o:connectangles="0,0,0,0,0,0,0,0"/>
                  </v:shape>
                  <v:shape id="Freeform 316" o:spid="_x0000_s1341" style="position:absolute;left:47207;top:60888;width:592;height:686;visibility:visible;mso-wrap-style:square;v-text-anchor:middle" coordsize="59230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" path="m20090,4504c16627,-692,9699,-1557,4504,2772,-692,6236,-1557,13163,2772,18358l39140,64252v1732,2598,5196,4329,8660,4329l47800,68581v2597,,4329,-866,6927,-2598c59922,62520,60788,55592,56459,50397l20090,4504xe" filled="f" stroked="f" strokeweight=".24036mm">
                    <v:stroke joinstyle="miter"/>
                    <v:path arrowok="t" o:connecttype="custom" o:connectlocs="20090,4504;4504,2772;2772,18358;39140,64252;47800,68581;47800,68581;54727,65983;56459,50397;20090,4504" o:connectangles="0,0,0,0,0,0,0,0,0"/>
                  </v:shape>
                  <v:shape id="Freeform 317" o:spid="_x0000_s1342" style="position:absolute;left:45473;top:65675;width:424;height:1103;visibility:visible;mso-wrap-style:square;v-text-anchor:middle" coordsize="42397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" path="m8239,110358v866,,1732,,2598,c16032,110358,20362,106895,21227,101699l42009,13377c43741,7315,39412,1254,34216,388,28155,-1344,22094,2986,21227,8181l446,96504v-1732,6061,1732,12123,7793,13854xe" filled="f" stroked="f" strokeweight=".24036mm">
                    <v:stroke joinstyle="miter"/>
                    <v:path arrowok="t" o:connecttype="custom" o:connectlocs="8239,110358;10837,110358;21227,101699;42009,13377;34216,388;21227,8181;446,96504;8239,110358" o:connectangles="0,0,0,0,0,0,0,0"/>
                  </v:shape>
                  <v:shape id="Freeform 318" o:spid="_x0000_s1343" style="position:absolute;left:45121;top:54646;width:227;height:711;visibility:visible;mso-wrap-style:square;v-text-anchor:middle" coordsize="22703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" path="m10486,95c4424,95,-771,5290,95,11352l961,60708v,6062,5195,10391,11257,10391l12218,71099v6061,,11256,-5195,10391,-11256l21742,10486c21742,4424,16547,-771,10486,95xe" filled="f" stroked="f" strokeweight=".24036mm">
                    <v:stroke joinstyle="miter"/>
                    <v:path arrowok="t" o:connecttype="custom" o:connectlocs="10486,95;95,11352;961,60708;12218,71099;12218,71099;22609,59843;21742,10486;10486,95" o:connectangles="0,0,0,0,0,0,0,0"/>
                  </v:shape>
                  <v:shape id="Freeform 319" o:spid="_x0000_s1344" style="position:absolute;left:45096;top:53348;width:235;height:1152;visibility:visible;mso-wrap-style:square;v-text-anchor:middle" coordsize="23474,1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" path="m11257,r,c5196,,,5196,,11257r1732,93518c1732,110837,6927,115166,12989,115166r,c19050,115166,24245,109971,23380,103909l21648,10391c21648,5196,17318,,11257,xe" filled="f" stroked="f" strokeweight=".24036mm">
                    <v:stroke joinstyle="miter"/>
                    <v:path arrowok="t" o:connecttype="custom" o:connectlocs="11257,0;11257,0;0,11257;1732,104775;12989,115166;12989,115166;23380,103909;21648,10391;11257,0" o:connectangles="0,0,0,0,0,0,0,0,0"/>
                  </v:shape>
                  <v:shape id="Freeform 320" o:spid="_x0000_s1345" style="position:absolute;left:6014;top:65303;width:1055;height:1683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" path="m94712,168314v1731,,3463,-866,5195,-1732c105103,163119,106834,157057,104237,151862l20243,5523c17646,328,10718,-1404,5523,1193,328,4657,-1404,10719,1193,15914l85187,162253v2597,4329,6061,6061,9525,6061xe" filled="f" stroked="f" strokeweight=".24036mm">
                    <v:stroke joinstyle="miter"/>
                    <v:path arrowok="t" o:connecttype="custom" o:connectlocs="94712,168314;99907,166582;104237,151862;20243,5523;5523,1193;1193,15914;85187,162253;94712,168314" o:connectangles="0,0,0,0,0,0,0,0"/>
                  </v:shape>
                  <v:shape id="Freeform 321" o:spid="_x0000_s1346" style="position:absolute;left:499;top:54393;width:594;height:548;visibility:visible;mso-wrap-style:square;v-text-anchor:middle" coordsize="59379,5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" path="m40946,2847l3712,35751c-617,40081,-1483,47008,2846,51337v2598,2598,5196,3464,8660,3464c14103,54801,16701,53935,18433,52203l55667,19299c59996,14969,60862,8042,56533,3712,52203,-617,45276,-1483,40946,2847xe" filled="f" stroked="f" strokeweight=".24036mm">
                    <v:stroke joinstyle="miter"/>
                    <v:path arrowok="t" o:connecttype="custom" o:connectlocs="40946,2847;3712,35751;2846,51337;11506,54801;18433,52203;55667,19299;56533,3712;40946,2847" o:connectangles="0,0,0,0,0,0,0,0"/>
                  </v:shape>
                  <v:shape id="Freeform 322" o:spid="_x0000_s1347" style="position:absolute;left:547;top:55633;width:1394;height:815;visibility:visible;mso-wrap-style:square;v-text-anchor:middle" coordsize="139409,815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" path="m1577,75488v1732,3463,6061,6061,9525,6061l11102,81549v1732,,3464,,5196,-866l133195,20935v5196,-2598,7793,-9525,5196,-14720c135793,1019,128866,-1579,123670,1019l5907,59901c711,63365,-1887,69426,1577,75488xe" filled="f" stroked="f" strokeweight=".24036mm">
                    <v:stroke joinstyle="miter"/>
                    <v:path arrowok="t" o:connecttype="custom" o:connectlocs="1577,75488;11102,81549;11102,81549;16298,80683;133195,20935;138391,6215;123670,1019;5907,59901;1577,75488" o:connectangles="0,0,0,0,0,0,0,0,0"/>
                  </v:shape>
                  <v:shape id="Freeform 323" o:spid="_x0000_s1348" style="position:absolute;top:66654;width:159;height:272;visibility:visible;mso-wrap-style:square;v-text-anchor:middle" coordsize="15932,271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" path="m13855,4684c10391,355,4330,-1377,,1221l,27198,11257,20270c16452,15941,17318,9014,13855,4684xe" filled="f" stroked="f" strokeweight=".24036mm">
                    <v:stroke joinstyle="miter"/>
                    <v:path arrowok="t" o:connecttype="custom" o:connectlocs="13855,4684;0,1221;0,27198;11257,20270;13855,4684" o:connectangles="0,0,0,0,0"/>
                  </v:shape>
                  <v:shape id="Freeform 324" o:spid="_x0000_s1349" style="position:absolute;top:66699;width:1343;height:815;visibility:visible;mso-wrap-style:square;v-text-anchor:middle" coordsize="134369,8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" path="m6061,81549v1732,,3464,,5196,-866l128155,20935v5195,-2598,7793,-9525,5195,-14720c130752,1019,123825,-1579,118630,1019l1732,60767v-866,,-866,866,-1732,866l,78951v1732,1732,4330,2598,6061,2598l6061,81549xe" filled="f" stroked="f" strokeweight=".24036mm">
                    <v:stroke joinstyle="miter"/>
                    <v:path arrowok="t" o:connecttype="custom" o:connectlocs="6061,81549;11257,80683;128155,20935;133350,6215;118630,1019;1732,60767;0,61633;0,78951;6061,81549;6061,81549" o:connectangles="0,0,0,0,0,0,0,0,0,0"/>
                  </v:shape>
                  <v:shape id="Freeform 325" o:spid="_x0000_s1350" style="position:absolute;left:173;top:60423;width:86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326" o:spid="_x0000_s1351" style="position:absolute;top:56755;width:1148;height:585;visibility:visible;mso-wrap-style:square;v-text-anchor:middle" coordsize="114826,585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" path="m,58543l107373,21309v6061,-1732,8659,-8659,6927,-13855c112568,1392,105641,-1205,100445,527l866,35163r,23380l,58543xe" filled="f" stroked="f" strokeweight=".24036mm">
                    <v:stroke joinstyle="miter"/>
                    <v:path arrowok="t" o:connecttype="custom" o:connectlocs="0,58543;107373,21309;114300,7454;100445,527;866,35163;866,58543" o:connectangles="0,0,0,0,0,0"/>
                  </v:shape>
                  <v:shape id="Freeform 327" o:spid="_x0000_s1352" style="position:absolute;left:181;top:55568;width:573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" path="m11327,45580v1732,,4330,-866,6061,-1732l52025,20468c57220,17005,58952,10078,55488,4882,52025,-313,45097,-1179,39902,1419l5266,24798c70,28262,-1662,35189,1802,40385v2598,3463,6061,5195,9525,5195xe" filled="f" stroked="f" strokeweight=".24036mm">
                    <v:stroke joinstyle="miter"/>
                    <v:path arrowok="t" o:connecttype="custom" o:connectlocs="11327,45580;17388,43848;52025,20468;55488,4882;39902,1419;5266,24798;1802,40385;11327,45580" o:connectangles="0,0,0,0,0,0,0,0"/>
                  </v:shape>
                  <v:shape id="Freeform 328" o:spid="_x0000_s1353" style="position:absolute;left:717;top:57096;width:1452;height:495;visibility:visible;mso-wrap-style:square;v-text-anchor:middle" coordsize="145179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" path="m144739,8791c143007,2729,137811,-734,131750,132l8791,27840c2729,29572,-734,34768,132,40829v866,5196,6061,8659,10391,8659c11388,49488,12254,49488,13120,49488l136079,21779v6928,-866,10391,-6927,8660,-12988xe" filled="f" stroked="f" strokeweight=".24036mm">
                    <v:stroke joinstyle="miter"/>
                    <v:path arrowok="t" o:connecttype="custom" o:connectlocs="144739,8791;131750,132;8791,27840;132,40829;10523,49488;13120,49488;136079,21779;144739,8791" o:connectangles="0,0,0,0,0,0,0,0"/>
                  </v:shape>
                  <v:shape id="Freeform 329" o:spid="_x0000_s1354" style="position:absolute;top:59635;width:282;height:788;visibility:visible;mso-wrap-style:square;v-text-anchor:middle" coordsize="28243,78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" path="m17318,78798v1732,,2598,,4330,-866c26843,75334,29441,69273,27709,63211l,,,55418,7793,72736v1732,3464,5196,6062,9525,6062xe" filled="f" stroked="f" strokeweight=".24036mm">
                    <v:stroke joinstyle="miter"/>
                    <v:path arrowok="t" o:connecttype="custom" o:connectlocs="17318,78798;21648,77932;27709,63211;0,0;0,55418;7793,72736;17318,78798" o:connectangles="0,0,0,0,0,0,0"/>
                  </v:shape>
                  <v:shape id="Freeform 330" o:spid="_x0000_s1355" style="position:absolute;left:1012;top:59330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" path="m19160,71981v866,,866,,1732,c26954,71115,31283,65054,30417,58992l22624,9635c21758,3574,15697,-756,9635,110,3574,976,-756,7038,110,13099l7904,62456v1731,6061,6061,9525,11256,9525xe" filled="f" stroked="f" strokeweight=".24036mm">
                    <v:stroke joinstyle="miter"/>
                    <v:path arrowok="t" o:connecttype="custom" o:connectlocs="19160,71981;20892,71981;30417,58992;22624,9635;9635,110;110,13099;7904,62456;19160,71981" o:connectangles="0,0,0,0,0,0,0,0"/>
                  </v:shape>
                  <v:shape id="Freeform 331" o:spid="_x0000_s1356" style="position:absolute;left:1678;top:59176;width:236;height:1151;visibility:visible;mso-wrap-style:square;v-text-anchor:middle" coordsize="23569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" path="m13083,115166v6062,,11257,-5196,10391,-11257l21742,10390c21742,4330,16547,,10486,r,c4424,,-771,5195,95,11257r1732,93518c1827,109970,6156,115166,13083,115166r,xe" filled="f" stroked="f" strokeweight=".24036mm">
                    <v:stroke joinstyle="miter"/>
                    <v:path arrowok="t" o:connecttype="custom" o:connectlocs="13083,115166;23474,103909;21742,10390;10486,0;10486,0;95,11257;1827,104775;13083,115166;13083,115166" o:connectangles="0,0,0,0,0,0,0,0,0"/>
                  </v:shape>
                  <v:shape id="Freeform 332" o:spid="_x0000_s1357" style="position:absolute;left:437;top:59344;width:476;height:1174;visibility:visible;mso-wrap-style:square;v-text-anchor:middle" coordsize="47650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" path="m8239,446c2178,2177,-1286,8239,446,14300r25977,95250c28155,114745,32484,117344,36814,117344v866,,1732,,2598,c45473,115612,48937,109550,47205,103489l21228,8239c20362,2177,14300,-1286,8239,446xe" filled="f" stroked="f" strokeweight=".24036mm">
                    <v:stroke joinstyle="miter"/>
                    <v:path arrowok="t" o:connecttype="custom" o:connectlocs="8239,446;446,14300;26423,109550;36814,117344;39412,117344;47205,103489;21228,8239;8239,446" o:connectangles="0,0,0,0,0,0,0,0"/>
                  </v:shape>
                  <v:shape id="Freeform 333" o:spid="_x0000_s1358" style="position:absolute;top:65463;width:487;height:545;visibility:visible;mso-wrap-style:square;v-text-anchor:middle" coordsize="48739,5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" path="m31173,2498l,30207,,54453v,,866,,866,c3464,54453,6061,53587,7793,51855l45027,18951c49357,14621,50223,7694,45893,3364,42430,-965,35502,-965,31173,2498xe" filled="f" stroked="f" strokeweight=".24036mm">
                    <v:stroke joinstyle="miter"/>
                    <v:path arrowok="t" o:connecttype="custom" o:connectlocs="31173,2498;0,30207;0,54453;866,54453;7793,51855;45027,18951;45893,3364;31173,2498" o:connectangles="0,0,0,0,0,0,0,0"/>
                  </v:shape>
                  <v:shape id="Freeform 334" o:spid="_x0000_s1359" style="position:absolute;left:821;top:58136;width:366;height:1092;visibility:visible;mso-wrap-style:square;v-text-anchor:middle" coordsize="36588,109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" path="m9635,110c3574,976,-756,7038,110,13099l13965,99690v866,5195,5195,9525,11257,9525c26088,109215,26088,109215,26954,109215v6061,-866,10390,-6927,9525,-12989l22624,9635c21758,3574,16563,-756,9635,110xe" filled="f" stroked="f" strokeweight=".24036mm">
                    <v:stroke joinstyle="miter"/>
                    <v:path arrowok="t" o:connecttype="custom" o:connectlocs="9635,110;110,13099;13965,99690;25222,109215;26954,109215;36479,96226;22624,9635;9635,110" o:connectangles="0,0,0,0,0,0,0,0"/>
                  </v:shape>
                  <v:shape id="Freeform 335" o:spid="_x0000_s1360" style="position:absolute;left:783;top:60591;width:295;height:490;visibility:visible;mso-wrap-style:square;v-text-anchor:middle" coordsize="29466,489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" path="m8239,446c2178,2178,-1286,8239,446,14301l8239,41144v1732,5195,6061,7793,10391,7793c19496,48937,20362,48937,21228,48937v6061,-1732,9525,-7793,7793,-13855l21228,8239c19496,2178,14300,-1286,8239,446xe" filled="f" stroked="f" strokeweight=".24036mm">
                    <v:stroke joinstyle="miter"/>
                    <v:path arrowok="t" o:connecttype="custom" o:connectlocs="8239,446;446,14301;8239,41144;18630,48937;21228,48937;29021,35082;21228,8239;8239,446" o:connectangles="0,0,0,0,0,0,0,0"/>
                  </v:shape>
                  <v:shape id="Freeform 336" o:spid="_x0000_s1361" style="position:absolute;left:14957;top:68419;width:655;height:160;visibility:visible;mso-wrap-style:square;v-text-anchor:middle" coordsize="65512,16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" path="m14423,451c8362,-1281,2301,2182,569,7378v-866,2597,-866,6061,866,8659l65512,16037,14423,451xe" filled="f" stroked="f" strokeweight=".24036mm">
                    <v:stroke joinstyle="miter"/>
                    <v:path arrowok="t" o:connecttype="custom" o:connectlocs="14423,451;569,7378;1435,16037;65512,16037;14423,451" o:connectangles="0,0,0,0,0"/>
                  </v:shape>
                  <v:shape id="Freeform 337" o:spid="_x0000_s1362" style="position:absolute;left:35095;top:68288;width:546;height:283;visibility:visible;mso-wrap-style:square;v-text-anchor:middle" coordsize="54622,282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" path="m49357,20469c54552,17005,56284,10078,52821,4882,49357,-313,42430,-1179,37234,1418l4330,23066c2598,24798,866,26530,,28262r35502,l49357,20469xe" filled="f" stroked="f" strokeweight=".24036mm">
                    <v:stroke joinstyle="miter"/>
                    <v:path arrowok="t" o:connecttype="custom" o:connectlocs="49357,20469;52821,4882;37234,1418;4330,23066;0,28262;35502,28262;49357,20469" o:connectangles="0,0,0,0,0,0,0"/>
                  </v:shape>
                  <v:shape id="Freeform 338" o:spid="_x0000_s1363" style="position:absolute;left:51841;top:67531;width:1152;height:875;visibility:visible;mso-wrap-style:square;v-text-anchor:middle" coordsize="115236,875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" path="m115236,61550l16522,1802c11327,-1662,4400,70,1802,5266,-1662,10461,70,17389,5265,19986l115236,87527r,-25977xe" filled="f" stroked="f" strokeweight=".24036mm">
                    <v:stroke joinstyle="miter"/>
                    <v:path arrowok="t" o:connecttype="custom" o:connectlocs="115236,61550;16522,1802;1802,5266;5265,19986;115236,87527;115236,61550" o:connectangles="0,0,0,0,0,0"/>
                  </v:shape>
                  <v:shape id="Freeform 339" o:spid="_x0000_s1364" style="position:absolute;left:38955;top:67643;width:2069;height:945;visibility:visible;mso-wrap-style:square;v-text-anchor:middle" coordsize="206872,945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" path="m201028,80667l15724,1003c10528,-1595,3601,1003,1003,7064v-2598,5196,,12123,6061,14721l175917,94521r30307,c207955,88460,206224,82399,201028,80667xe" filled="f" stroked="f" strokeweight=".24036mm">
                    <v:stroke joinstyle="miter"/>
                    <v:path arrowok="t" o:connecttype="custom" o:connectlocs="201028,80667;15724,1003;1003,7064;7064,21785;175917,94521;206224,94521;201028,80667" o:connectangles="0,0,0,0,0,0,0"/>
                  </v:shape>
                  <v:shape id="Freeform 340" o:spid="_x0000_s1365" style="position:absolute;left:50662;top:67833;width:1864;height:755;visibility:visible;mso-wrap-style:square;v-text-anchor:middle" coordsize="186307,754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" path="m15724,1003c10528,-1595,3601,1003,1003,7064v-2598,5196,,12123,6061,14721l130889,75471r55418,l15724,1003xe" filled="f" stroked="f" strokeweight=".24036mm">
                    <v:stroke joinstyle="miter"/>
                    <v:path arrowok="t" o:connecttype="custom" o:connectlocs="15724,1003;1003,7064;7064,21785;130889,75471;186307,75471;15724,1003" o:connectangles="0,0,0,0,0,0"/>
                  </v:shape>
                  <v:shape id="Freeform 341" o:spid="_x0000_s1366" style="position:absolute;left:52859;top:67586;width:134;height:275;visibility:visible;mso-wrap-style:square;v-text-anchor:middle" coordsize="13393,275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" path="m2137,4143c-1327,8473,-460,16266,3869,19729r9525,7794l13394,679c9064,-1052,4735,679,2137,4143xe" filled="f" stroked="f" strokeweight=".24036mm">
                    <v:stroke joinstyle="miter"/>
                    <v:path arrowok="t" o:connecttype="custom" o:connectlocs="2137,4143;3869,19729;13394,27523;13394,679;2137,4143" o:connectangles="0,0,0,0,0"/>
                  </v:shape>
                  <v:shape id="Freeform 342" o:spid="_x0000_s1367" style="position:absolute;left:52688;top:65573;width:305;height:539;visibility:visible;mso-wrap-style:square;v-text-anchor:middle" coordsize="30481,538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" path="m4504,2772c-691,6236,-1558,13163,2772,18359l30481,53861r,-35502l20090,4504c16627,-691,9699,-1558,4504,2772xe" filled="f" stroked="f" strokeweight=".24036mm">
                    <v:stroke joinstyle="miter"/>
                    <v:path arrowok="t" o:connecttype="custom" o:connectlocs="4504,2772;2772,18359;30481,53861;30481,18359;20090,4504;4504,2772" o:connectangles="0,0,0,0,0,0"/>
                  </v:shape>
                  <v:shape id="Freeform 343" o:spid="_x0000_s1368" style="position:absolute;top:60769;width:245;height:571;visibility:visible;mso-wrap-style:square;v-text-anchor:middle" coordsize="24573,57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" path="m4330,51955v1731,3463,6061,5195,9525,5195c15586,57150,17318,56284,19050,55418v5195,-3463,6927,-9525,4330,-14720l,,,44162r4330,7793xe" filled="f" stroked="f" strokeweight=".24036mm">
                    <v:stroke joinstyle="miter"/>
                    <v:path arrowok="t" o:connecttype="custom" o:connectlocs="4330,51955;13855,57150;19050,55418;23380,40698;0,0;0,44162;4330,51955" o:connectangles="0,0,0,0,0,0,0"/>
                  </v:shape>
                  <v:shape id="Freeform 344" o:spid="_x0000_s1369" style="position:absolute;left:52857;top:66697;width:145;height:298;visibility:visible;mso-wrap-style:square;v-text-anchor:middle" coordsize="14503,29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" path="m3247,2922v-4329,4330,-4329,11257,,15587l14504,29766r,-29441c10174,-541,5845,325,3247,2922xe" filled="f" stroked="f" strokeweight=".24036mm">
                    <v:stroke joinstyle="miter"/>
                    <v:path arrowok="t" o:connecttype="custom" o:connectlocs="3247,2922;3247,18509;14504,29766;14504,325;3247,2922" o:connectangles="0,0,0,0,0"/>
                  </v:shape>
                  <v:shape id="Freeform 345" o:spid="_x0000_s1370" style="position:absolute;left:12252;top:68237;width:1122;height:342;visibility:visible;mso-wrap-style:square;v-text-anchor:middle" coordsize="112228,342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" path="m104775,21309v6061,-1732,8659,-8660,6927,-13855c109970,1393,103043,-1205,97848,526l,34297r67541,l104775,21309xe" filled="f" stroked="f" strokeweight=".24036mm">
                    <v:stroke joinstyle="miter"/>
                    <v:path arrowok="t" o:connecttype="custom" o:connectlocs="104775,21309;111702,7454;97848,526;0,34297;67541,34297;104775,21309" o:connectangles="0,0,0,0,0,0"/>
                  </v:shape>
                  <v:shape id="Freeform 346" o:spid="_x0000_s1371" style="position:absolute;left:3640;top:68298;width:786;height:281;visibility:visible;mso-wrap-style:square;v-text-anchor:middle" coordsize="78546,281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" path="m71455,17769l14305,451c8244,-1281,2182,2182,450,7378v-1731,6061,1732,12123,6928,13855l30757,28160r47625,c79248,22964,76651,18635,71455,17769xe" filled="f" stroked="f" strokeweight=".24036mm">
                    <v:stroke joinstyle="miter"/>
                    <v:path arrowok="t" o:connecttype="custom" o:connectlocs="71455,17769;14305,451;450,7378;7378,21233;30757,28160;78382,28160;71455,17769" o:connectangles="0,0,0,0,0,0,0"/>
                  </v:shape>
                  <v:shape id="Freeform 347" o:spid="_x0000_s1372" style="position:absolute;top:67830;width:550;height:377;visibility:visible;mso-wrap-style:square;v-text-anchor:middle" coordsize="55078,377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" path="m47625,21308v6061,-1732,8659,-8659,6927,-13854c52820,1392,45893,-1205,40698,527l,14381,,37761,47625,21308xe" filled="f" stroked="f" strokeweight=".24036mm">
                    <v:stroke joinstyle="miter"/>
                    <v:path arrowok="t" o:connecttype="custom" o:connectlocs="47625,21308;54552,7454;40698,527;0,14381;0,37761;47625,21308" o:connectangles="0,0,0,0,0,0"/>
                  </v:shape>
                  <v:shape id="Freeform 348" o:spid="_x0000_s1373" style="position:absolute;left:23916;top:68358;width:767;height:221;visibility:visible;mso-wrap-style:square;v-text-anchor:middle" coordsize="76726,2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" path="m69273,21309v6061,-1732,8659,-8659,6927,-13855c74468,1392,67541,-1205,62345,527l,22174r67541,l69273,21309xe" filled="f" stroked="f" strokeweight=".24036mm">
                    <v:stroke joinstyle="miter"/>
                    <v:path arrowok="t" o:connecttype="custom" o:connectlocs="69273,21309;76200,7454;62345,527;0,22174;67541,22174;69273,21309" o:connectangles="0,0,0,0,0,0"/>
                  </v:shape>
                  <v:shape id="Freeform 349" o:spid="_x0000_s1374" style="position:absolute;left:26651;top:67885;width:1733;height:694;visibility:visible;mso-wrap-style:square;v-text-anchor:middle" coordsize="173318,694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" path="m15724,1003c10528,-1595,3601,1003,1003,7064v-2598,5196,,12123,6061,14721l117901,69410r55418,l15724,1003xe" filled="f" stroked="f" strokeweight=".24036mm">
                    <v:stroke joinstyle="miter"/>
                    <v:path arrowok="t" o:connecttype="custom" o:connectlocs="15724,1003;1003,7064;7064,21785;117901,69410;173319,69410;15724,1003" o:connectangles="0,0,0,0,0,0"/>
                  </v:shape>
                  <v:shape id="Freeform 350" o:spid="_x0000_s1375" style="position:absolute;left:27829;top:67592;width:1560;height:987;visibility:visible;mso-wrap-style:square;v-text-anchor:middle" coordsize="156003,98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" path="m154202,97918v3464,-5196,1732,-12123,-3464,-14720l16522,1802c11327,-1661,4400,70,1802,5266,-1662,10461,70,17388,5266,19986l134286,98784r19916,-866c154202,98784,154202,97918,154202,97918xe" filled="f" stroked="f" strokeweight=".24036mm">
                    <v:stroke joinstyle="miter"/>
                    <v:path arrowok="t" o:connecttype="custom" o:connectlocs="154202,97918;150738,83198;16522,1802;1802,5266;5266,19986;134286,98784;154202,97918;154202,97918" o:connectangles="0,0,0,0,0,0,0,0"/>
                  </v:shape>
                  <v:shape id="Freeform 351" o:spid="_x0000_s1376" style="position:absolute;left:1704;top:60456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" path="m11352,71099r,c17413,71099,22608,65904,22608,59842l21742,10486c21742,4424,17413,-771,10486,95,4424,95,-771,5290,95,11352l961,60708c95,65904,5290,71099,11352,71099xe" filled="f" stroked="f" strokeweight=".24036mm">
                    <v:stroke joinstyle="miter"/>
                    <v:path arrowok="t" o:connecttype="custom" o:connectlocs="11352,71099;11352,71099;22608,59842;21742,10486;10486,95;95,11352;961,60708;11352,71099" o:connectangles="0,0,0,0,0,0,0,0"/>
                  </v:shape>
                  <v:shape id="Freeform 352" o:spid="_x0000_s1377" style="position:absolute;left:7653;top:63790;width:366;height:1092;visibility:visible;mso-wrap-style:square;v-text-anchor:middle" coordsize="36588,1092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" path="m9635,131c3574,997,-756,7058,110,13119l13965,99710v866,5196,5195,9525,11257,9525c26088,109235,26088,109235,26953,109235v6062,-866,10391,-6927,9525,-12988l22624,9656c20892,2728,15697,-735,9635,131xe" filled="f" stroked="f" strokeweight=".24036mm">
                    <v:stroke joinstyle="miter"/>
                    <v:path arrowok="t" o:connecttype="custom" o:connectlocs="9635,131;110,13119;13965,99710;25222,109235;26953,109235;36478,96247;22624,9656;9635,131" o:connectangles="0,0,0,0,0,0,0,0"/>
                  </v:shape>
                  <v:shape id="Freeform 353" o:spid="_x0000_s1378" style="position:absolute;left:2921;top:67357;width:2076;height:1023;visibility:visible;mso-wrap-style:square;v-text-anchor:middle" coordsize="207623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" path="m6596,21785r185304,79663c193632,102314,194498,102314,196230,102314v4329,,8659,-2597,10391,-6927c209218,90192,206621,83264,200559,80667l15255,1003c10059,-1595,3132,1003,534,7064v-1732,6062,866,12123,6062,14721xe" filled="f" stroked="f" strokeweight=".24036mm">
                    <v:stroke joinstyle="miter"/>
                    <v:path arrowok="t" o:connecttype="custom" o:connectlocs="6596,21785;191900,101448;196230,102314;206621,95387;200559,80667;15255,1003;534,7064;6596,21785" o:connectangles="0,0,0,0,0,0,0,0"/>
                  </v:shape>
                  <v:shape id="Freeform 354" o:spid="_x0000_s1379" style="position:absolute;left:48202;top:55433;width:545;height:504;visibility:visible;mso-wrap-style:square;v-text-anchor:middle" coordsize="544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" path="m51337,3712c47008,-617,40081,-1483,35751,2847l3712,31421c-617,35751,-1483,42678,2847,47008v1731,2598,5195,3464,8659,3464l11506,50472v2597,,5195,-866,6927,-2598l50472,19299c55667,14969,55667,8042,51337,3712xe" filled="f" stroked="f" strokeweight=".24036mm">
                    <v:stroke joinstyle="miter"/>
                    <v:path arrowok="t" o:connecttype="custom" o:connectlocs="51337,3712;35751,2847;3712,31421;2847,47008;11506,50472;11506,50472;18433,47874;50472,19299;51337,3712" o:connectangles="0,0,0,0,0,0,0,0,0"/>
                  </v:shape>
                  <v:shape id="Freeform 355" o:spid="_x0000_s1380" style="position:absolute;left:2887;top:59302;width:251;height:376;visibility:visible;mso-wrap-style:square;v-text-anchor:middle" coordsize="25079,376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" path="m8239,37622v866,,1732,,2598,c16032,37622,20362,34158,21228,28963l24691,13377c26423,7315,22094,1254,16898,388,10837,-1344,4775,2986,3909,8181l446,23767v-1732,6061,1732,12123,7793,13855xe" filled="f" stroked="f" strokeweight=".24036mm">
                    <v:stroke joinstyle="miter"/>
                    <v:path arrowok="t" o:connecttype="custom" o:connectlocs="8239,37622;10837,37622;21228,28963;24691,13377;16898,388;3909,8181;446,23767;8239,37622" o:connectangles="0,0,0,0,0,0,0,0"/>
                  </v:shape>
                  <v:shape id="Freeform 356" o:spid="_x0000_s1381" style="position:absolute;left:4103;top:67072;width:1560;height:1031;visibility:visible;mso-wrap-style:square;v-text-anchor:middle" coordsize="156003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" path="m144677,103113v3464,,6927,-1732,9525,-5195c157666,92722,155934,85795,150738,83198l16522,1802c11327,-1661,4400,70,1802,5266,-1662,10461,70,17388,5266,19986r134216,81395c140347,102248,142079,103113,144677,103113xe" filled="f" stroked="f" strokeweight=".24036mm">
                    <v:stroke joinstyle="miter"/>
                    <v:path arrowok="t" o:connecttype="custom" o:connectlocs="144677,103113;154202,97918;150738,83198;16522,1802;1802,5266;5266,19986;139482,101381;144677,103113" o:connectangles="0,0,0,0,0,0,0,0"/>
                  </v:shape>
                  <v:shape id="Freeform 357" o:spid="_x0000_s1382" style="position:absolute;left:5113;top:67112;width:484;height:428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" path="m37640,42835v3463,,6927,-1732,8659,-4330c49762,33310,48896,26382,44567,22919l17724,2137c12528,-1326,6467,-461,2137,3869,-1326,9064,-461,15992,3869,19455l30712,40237v2598,1732,4330,2598,6928,2598xe" filled="f" stroked="f" strokeweight=".24036mm">
                    <v:stroke joinstyle="miter"/>
                    <v:path arrowok="t" o:connecttype="custom" o:connectlocs="37640,42835;46299,38505;44567,22919;17724,2137;2137,3869;3869,19455;30712,40237;37640,42835" o:connectangles="0,0,0,0,0,0,0,0"/>
                  </v:shape>
                  <v:shape id="Freeform 358" o:spid="_x0000_s1383" style="position:absolute;left:5682;top:66807;width:585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" path="m39615,56067v1732,2598,5196,3464,7794,3464c50006,59531,52604,58665,55202,56067v4329,-4329,4329,-11256,,-15586l18834,3247c14504,-1082,7577,-1082,3247,3247v-4329,4330,-4329,11257,,15586l39615,56067xe" filled="f" stroked="f" strokeweight=".24036mm">
                    <v:stroke joinstyle="miter"/>
                    <v:path arrowok="t" o:connecttype="custom" o:connectlocs="39615,56067;47409,59531;55202,56067;55202,40481;18834,3247;3247,3247;3247,18833;39615,56067" o:connectangles="0,0,0,0,0,0,0,0"/>
                  </v:shape>
                  <v:shape id="Freeform 359" o:spid="_x0000_s1384" style="position:absolute;left:5111;top:66226;width:575;height:587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" path="m54336,39615l18834,3247c14504,-1082,7577,-1082,3247,3247v-4329,4330,-4329,11257,,15586l38749,55202v2598,2597,5196,3463,7794,3463c49140,58665,51738,57799,54336,55202v4329,-4330,4329,-11257,,-15587xe" filled="f" stroked="f" strokeweight=".24036mm">
                    <v:stroke joinstyle="miter"/>
                    <v:path arrowok="t" o:connecttype="custom" o:connectlocs="54336,39615;18834,3247;3247,3247;3247,18833;38749,55202;46543,58665;54336,55202;54336,39615" o:connectangles="0,0,0,0,0,0,0,0"/>
                  </v:shape>
                  <v:shape id="Freeform 360" o:spid="_x0000_s1385" style="position:absolute;left:2602;top:59755;width:423;height:1101;visibility:visible;mso-wrap-style:square;v-text-anchor:middle" coordsize="42339,110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" path="m21170,8791l388,97114v-1732,6061,2598,12122,7793,12988c9047,110102,9913,110102,10779,110102v5195,,9525,-3463,10391,-8659l41951,13120c43683,7059,39354,998,34158,132,28963,-734,22901,2730,21170,8791xe" filled="f" stroked="f" strokeweight=".24036mm">
                    <v:stroke joinstyle="miter"/>
                    <v:path arrowok="t" o:connecttype="custom" o:connectlocs="21170,8791;388,97114;8181,110102;10779,110102;21170,101443;41951,13120;34158,132;21170,8791" o:connectangles="0,0,0,0,0,0,0,0"/>
                  </v:shape>
                  <v:shape id="Freeform 361" o:spid="_x0000_s1386" style="position:absolute;left:6074;top:54931;width:586;height:686;visibility:visible;mso-wrap-style:square;v-text-anchor:middle" coordsize="58595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" path="m2137,18358l38505,64252v1732,2597,5196,4329,8659,4329l47164,68581v2598,,4330,-866,6928,-2598c59287,62520,60153,55592,55824,50397l19455,4504c15992,-692,9064,-1557,3869,2772,-461,7102,-1326,14029,2137,18358xe" filled="f" stroked="f" strokeweight=".24036mm">
                    <v:stroke joinstyle="miter"/>
                    <v:path arrowok="t" o:connecttype="custom" o:connectlocs="2137,18358;38505,64252;47164,68581;47164,68581;54092,65983;55824,50397;19455,4504;3869,2772;2137,18358" o:connectangles="0,0,0,0,0,0,0,0,0"/>
                  </v:shape>
                  <v:shape id="Freeform 362" o:spid="_x0000_s1387" style="position:absolute;left:6196;top:53919;width:1054;height:1681;visibility:visible;mso-wrap-style:square;v-text-anchor:middle" coordsize="105430,1680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" path="m5523,1802c328,5265,-1404,11327,1193,16522l85187,162861v1731,3464,6061,5195,9525,5195c96443,168056,98175,167191,99907,166325v5196,-3464,6927,-9525,4330,-14721l20243,5265c17646,70,10719,-1662,5523,1802xe" filled="f" stroked="f" strokeweight=".24036mm">
                    <v:stroke joinstyle="miter"/>
                    <v:path arrowok="t" o:connecttype="custom" o:connectlocs="5523,1802;1193,16522;85187,162861;94712,168056;99907,166325;104237,151604;20243,5265;5523,1802" o:connectangles="0,0,0,0,0,0,0,0"/>
                  </v:shape>
                  <v:shape id="Freeform 363" o:spid="_x0000_s1388" style="position:absolute;left:2891;top:57503;width:833;height:322;visibility:visible;mso-wrap-style:square;v-text-anchor:middle" coordsize="83347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" path="m110,9636v-866,6061,3464,11256,9525,12988l70249,32149v866,,866,,1732,c77176,32149,82372,28686,83238,22624,84104,16563,79774,11368,73713,9636l13099,110c6172,-755,976,3574,110,9636xe" filled="f" stroked="f" strokeweight=".24036mm">
                    <v:stroke joinstyle="miter"/>
                    <v:path arrowok="t" o:connecttype="custom" o:connectlocs="110,9636;9635,22624;70249,32149;71981,32149;83238,22624;73713,9636;13099,110;110,9636" o:connectangles="0,0,0,0,0,0,0,0"/>
                  </v:shape>
                  <v:shape id="Freeform 364" o:spid="_x0000_s1389" style="position:absolute;left:5864;top:55426;width:584;height:589;visibility:visible;mso-wrap-style:square;v-text-anchor:middle" coordsize="58448,58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" path="m3247,2598v-4329,4329,-4329,11257,,15586l39615,55418v1732,2598,5196,3464,7794,3464c50006,58882,52604,58016,55202,55418v4329,-4329,4329,-11257,,-15586l18834,2598c14504,-866,7577,-866,3247,2598xe" filled="f" stroked="f" strokeweight=".24036mm">
                    <v:stroke joinstyle="miter"/>
                    <v:path arrowok="t" o:connecttype="custom" o:connectlocs="3247,2598;3247,18184;39615,55418;47409,58882;55202,55418;55202,39832;18834,2598;3247,2598" o:connectangles="0,0,0,0,0,0,0,0"/>
                  </v:shape>
                  <v:shape id="Freeform 365" o:spid="_x0000_s1390" style="position:absolute;left:3098;top:55975;width:2081;height:1019;visibility:visible;mso-wrap-style:square;v-text-anchor:middle" coordsize="208092,1018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" path="m1003,6596v-2598,5195,,12122,6061,14720l192369,100980v1732,866,2598,866,4330,866c201028,101846,205358,99248,207089,94919v2598,-5196,,-12123,-6061,-14721l15723,534c9662,-1198,3601,1400,1003,6596xe" filled="f" stroked="f" strokeweight=".24036mm">
                    <v:stroke joinstyle="miter"/>
                    <v:path arrowok="t" o:connecttype="custom" o:connectlocs="1003,6596;7064,21316;192369,100980;196699,101846;207089,94919;201028,80198;15723,534;1003,6596" o:connectangles="0,0,0,0,0,0,0,0"/>
                  </v:shape>
                  <v:shape id="Freeform 366" o:spid="_x0000_s1391" style="position:absolute;left:5124;top:53710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" path="m20090,4504c16627,-691,9699,-1558,4504,2772,-692,6236,-1557,13163,2772,18359r69273,89188c73777,110145,77240,111877,80704,111877v2598,,4329,-866,6927,-2598c92827,105815,93693,98888,89363,93692l20090,4504xe" filled="f" stroked="f" strokeweight=".24036mm">
                    <v:stroke joinstyle="miter"/>
                    <v:path arrowok="t" o:connecttype="custom" o:connectlocs="20090,4504;4504,2772;2772,18359;72045,107547;80704,111877;87631,109279;89363,93692;20090,4504" o:connectangles="0,0,0,0,0,0,0,0"/>
                  </v:shape>
                  <v:shape id="Freeform 367" o:spid="_x0000_s1392" style="position:absolute;left:4074;top:54775;width:1151;height:954;visibility:visible;mso-wrap-style:square;v-text-anchor:middle" coordsize="115110,954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" path="m2137,4504c-1326,9699,-461,16627,3869,20090l97387,92826v1732,1732,4330,2598,6927,2598l104314,95424v3464,,6928,-1731,8660,-4329c116437,85899,115571,78972,111242,75508l16858,2772c12528,-1557,5601,-692,2137,4504xe" filled="f" stroked="f" strokeweight=".24036mm">
                    <v:stroke joinstyle="miter"/>
                    <v:path arrowok="t" o:connecttype="custom" o:connectlocs="2137,4504;3869,20090;97387,92826;104314,95424;104314,95424;112974,91095;111242,75508;16858,2772;2137,4504" o:connectangles="0,0,0,0,0,0,0,0,0"/>
                  </v:shape>
                  <v:shape id="Freeform 368" o:spid="_x0000_s1393" style="position:absolute;left:7005;top:66077;width:86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369" o:spid="_x0000_s1394" style="position:absolute;left:7260;top:64990;width:485;height:1174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" path="m27289,109551v1732,5195,6061,7792,10391,7792c38546,117343,39412,117343,40278,117343v6061,-1731,9525,-7792,7793,-13854l22094,8239c20362,2178,14300,-1286,8239,446,2178,2178,-1286,8239,446,14301r26843,95250xe" filled="f" stroked="f" strokeweight=".24036mm">
                    <v:stroke joinstyle="miter"/>
                    <v:path arrowok="t" o:connecttype="custom" o:connectlocs="27289,109551;37680,117343;40278,117343;48071,103489;22094,8239;8239,446;446,14301;27289,109551" o:connectangles="0,0,0,0,0,0,0,0"/>
                  </v:shape>
                  <v:shape id="Freeform 370" o:spid="_x0000_s1395" style="position:absolute;left:7598;top:66237;width:303;height:489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" path="m9105,41144v1732,5195,6061,7793,10391,7793c20362,48937,21228,48937,22094,48937v6061,-1732,9525,-7793,7793,-13855l22094,8239c20362,2178,14300,-1286,8239,446,2178,2178,-1286,8239,446,14300l9105,41144xe" filled="f" stroked="f" strokeweight=".24036mm">
                    <v:stroke joinstyle="miter"/>
                    <v:path arrowok="t" o:connecttype="custom" o:connectlocs="9105,41144;19496,48937;22094,48937;29887,35082;22094,8239;8239,446;446,14300;9105,41144" o:connectangles="0,0,0,0,0,0,0,0"/>
                  </v:shape>
                  <v:shape id="Freeform 371" o:spid="_x0000_s1396" style="position:absolute;left:7442;top:53603;width:476;height:1174;visibility:visible;mso-wrap-style:square;v-text-anchor:middle" coordsize="47650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" path="m8239,446c2178,2178,-1286,8239,446,14301r25977,95250c28155,114746,32484,117343,36814,117343v866,,1732,,2598,c45473,115612,48937,109551,47205,103489l21228,8239c20362,2178,14300,-1286,8239,446xe" filled="f" stroked="f" strokeweight=".24036mm">
                    <v:stroke joinstyle="miter"/>
                    <v:path arrowok="t" o:connecttype="custom" o:connectlocs="8239,446;446,14301;26423,109551;36814,117343;39412,117343;47205,103489;21228,8239;8239,446" o:connectangles="0,0,0,0,0,0,0,0"/>
                  </v:shape>
                  <v:shape id="Freeform 372" o:spid="_x0000_s1397" style="position:absolute;left:2172;top:57989;width:418;height:2304;visibility:visible;mso-wrap-style:square;v-text-anchor:middle" coordsize="41784,23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" path="m32149,c26088,,20892,3463,20026,9525l110,218209v-866,6061,3464,11257,9525,12123c9635,230332,10501,230332,10501,230332r,c15697,230332,20892,226002,21758,220807l41674,12122c42540,5195,38210,,32149,xe" filled="f" stroked="f" strokeweight=".24036mm">
                    <v:stroke joinstyle="miter"/>
                    <v:path arrowok="t" o:connecttype="custom" o:connectlocs="32149,0;20026,9525;110,218209;9635,230332;10501,230332;10501,230332;21758,220807;41674,12122;32149,0" o:connectangles="0,0,0,0,0,0,0,0,0"/>
                  </v:shape>
                  <v:shape id="Freeform 373" o:spid="_x0000_s1398" style="position:absolute;left:7826;top:52387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" path="m26953,109104v6062,-865,10391,-6927,9525,-12988l22624,9525c21758,3464,16563,,9635,,3574,866,-756,6927,110,12989l13965,99580v866,5195,5195,9524,11257,9524c26088,109104,26953,109104,26953,109104xe" filled="f" stroked="f" strokeweight=".24036mm">
                    <v:stroke joinstyle="miter"/>
                    <v:path arrowok="t" o:connecttype="custom" o:connectlocs="26953,109104;36478,96116;22624,9525;9635,0;110,12989;13965,99580;25222,109104;26953,109104" o:connectangles="0,0,0,0,0,0,0,0"/>
                  </v:shape>
                  <v:shape id="Freeform 374" o:spid="_x0000_s1399" style="position:absolute;left:7844;top:64985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" path="m19160,71981v866,,866,,1732,c26953,71115,31283,65053,30417,58992l22624,9635c21758,3574,15697,-755,9635,110,3574,976,-756,7037,110,13099l7904,62456v865,5195,6061,9525,11256,9525xe" filled="f" stroked="f" strokeweight=".24036mm">
                    <v:stroke joinstyle="miter"/>
                    <v:path arrowok="t" o:connecttype="custom" o:connectlocs="19160,71981;20892,71981;30417,58992;22624,9635;9635,110;110,13099;7904,62456;19160,71981" o:connectangles="0,0,0,0,0,0,0,0"/>
                  </v:shape>
                  <v:shape id="Freeform 375" o:spid="_x0000_s1400" style="position:absolute;left:8025;top:53590;width:306;height:726;visibility:visible;mso-wrap-style:square;v-text-anchor:middle" coordsize="30527,726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" path="m20892,71981v6062,-866,10391,-6927,9525,-12989l22624,9635c21758,3574,15697,-756,9635,110,3574,976,-756,7038,110,13099l7904,62455v865,5196,5195,9526,11256,9526c19160,72846,20026,72846,20892,71981xe" filled="f" stroked="f" strokeweight=".24036mm">
                    <v:stroke joinstyle="miter"/>
                    <v:path arrowok="t" o:connecttype="custom" o:connectlocs="20892,71981;30417,58992;22624,9635;9635,110;110,13099;7904,62455;19160,71981;20892,71981" o:connectangles="0,0,0,0,0,0,0,0"/>
                  </v:shape>
                  <v:shape id="Freeform 376" o:spid="_x0000_s1401" style="position:absolute;left:7780;top:54850;width:303;height:490;visibility:visible;mso-wrap-style:square;v-text-anchor:middle" coordsize="30328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" path="m29887,35082l22094,8239c20362,2178,14300,-1286,8239,446,2178,2178,-1286,8239,446,14300l8239,41144v1732,5195,6061,7793,10391,7793c19496,48937,20362,48937,21228,48937v6927,-1732,10391,-7793,8659,-13855xe" filled="f" stroked="f" strokeweight=".24036mm">
                    <v:stroke joinstyle="miter"/>
                    <v:path arrowok="t" o:connecttype="custom" o:connectlocs="29887,35082;22094,8239;8239,446;446,14300;8239,41144;18630,48937;21228,48937;29887,35082" o:connectangles="0,0,0,0,0,0,0,0"/>
                  </v:shape>
                  <v:shape id="Freeform 377" o:spid="_x0000_s1402" style="position:absolute;left:2250;top:67548;width:235;height:503;visibility:visible;mso-wrap-style:square;v-text-anchor:middle" coordsize="23489,50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" path="m9635,131c3574,997,-756,6192,110,12254l4440,40829v866,5195,4329,8659,9525,9525c16563,39963,20026,29572,23490,20047l21758,9656c21758,2729,15697,-735,9635,131xe" filled="f" stroked="f" strokeweight=".24036mm">
                    <v:stroke joinstyle="miter"/>
                    <v:path arrowok="t" o:connecttype="custom" o:connectlocs="9635,131;110,12254;4440,40829;13965,50354;23490,20047;21758,9656;9635,131" o:connectangles="0,0,0,0,0,0,0"/>
                  </v:shape>
                  <v:shape id="Freeform 378" o:spid="_x0000_s1403" style="position:absolute;left:6411;top:52953;width:296;height:404;visibility:visible;mso-wrap-style:square;v-text-anchor:middle" coordsize="29643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" path="m21316,6596c18718,1400,12657,-1197,6596,534,1400,3132,-1197,9193,534,15255l8327,33439v1732,4330,6062,6927,10391,6927c20450,40366,21316,40366,23048,39500v5195,-2598,7793,-8659,6061,-14720l21316,6596xe" filled="f" stroked="f" strokeweight=".24036mm">
                    <v:stroke joinstyle="miter"/>
                    <v:path arrowok="t" o:connecttype="custom" o:connectlocs="21316,6596;6596,534;534,15255;8327,33439;18718,40366;23048,39500;29109,24780;21316,6596" o:connectangles="0,0,0,0,0,0,0,0"/>
                  </v:shape>
                  <v:shape id="Freeform 379" o:spid="_x0000_s1404" style="position:absolute;left:6237;top:64340;width:301;height:404;visibility:visible;mso-wrap-style:square;v-text-anchor:middle" coordsize="30112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" path="m29109,24780l21316,6596c18718,1400,12657,-1197,6596,534,1400,3132,-1197,9193,534,15255l8327,33439v1732,4330,6062,6927,10391,6927c20450,40366,21316,40366,23048,39500v6061,-2598,8659,-9525,6061,-14720xe" filled="f" stroked="f" strokeweight=".24036mm">
                    <v:stroke joinstyle="miter"/>
                    <v:path arrowok="t" o:connecttype="custom" o:connectlocs="29109,24780;21316,6596;6596,534;534,15255;8327,33439;18718,40366;23048,39500;29109,24780" o:connectangles="0,0,0,0,0,0,0,0"/>
                  </v:shape>
                  <v:shape id="Freeform 380" o:spid="_x0000_s1405" style="position:absolute;left:6454;top:64859;width:656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" path="m64612,106175l21316,6596c18718,1400,12657,-1197,6596,534,1400,3132,-1197,9193,534,15255r43296,99579c45562,119164,49891,121761,54221,121761v1731,,2597,,4329,-865c64612,118298,67209,111371,64612,106175xe" filled="f" stroked="f" strokeweight=".24036mm">
                    <v:stroke joinstyle="miter"/>
                    <v:path arrowok="t" o:connecttype="custom" o:connectlocs="64612,106175;21316,6596;6596,534;534,15255;43830,114834;54221,121761;58550,120896;64612,106175" o:connectangles="0,0,0,0,0,0,0,0"/>
                  </v:shape>
                  <v:shape id="Freeform 381" o:spid="_x0000_s1406" style="position:absolute;left:6425;top:64744;width:86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382" o:spid="_x0000_s1407" style="position:absolute;left:6112;top:62932;width:1459;height:495;visibility:visible;mso-wrap-style:square;v-text-anchor:middle" coordsize="145986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" path="m145604,8791c143873,2729,138677,-734,132616,132l8791,27841c2729,29573,-734,34768,132,40829v866,5196,6061,8660,10391,8660c11389,49489,12254,49489,13120,49489l136079,21779v6928,-1732,11257,-6927,9525,-12988xe" filled="f" stroked="f" strokeweight=".24036mm">
                    <v:stroke joinstyle="miter"/>
                    <v:path arrowok="t" o:connecttype="custom" o:connectlocs="145604,8791;132616,132;8791,27841;132,40829;10523,49489;13120,49489;136079,21779;145604,8791" o:connectangles="0,0,0,0,0,0,0,0"/>
                  </v:shape>
                  <v:shape id="Freeform 383" o:spid="_x0000_s1408" style="position:absolute;left:5584;top:61404;width:573;height:456;visibility:visible;mso-wrap-style:square;v-text-anchor:middle" coordsize="57290,4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" path="m1802,40384v1732,3464,5195,5196,9525,5196c13059,45580,15657,44714,17388,43848l52025,20469c57220,17005,58952,10078,55488,4882,52025,-313,45097,-1179,39902,1418l5266,24798c70,28262,-1662,35189,1802,40384xe" filled="f" stroked="f" strokeweight=".24036mm">
                    <v:stroke joinstyle="miter"/>
                    <v:path arrowok="t" o:connecttype="custom" o:connectlocs="1802,40384;11327,45580;17388,43848;52025,20469;55488,4882;39902,1418;5266,24798;1802,40384" o:connectangles="0,0,0,0,0,0,0,0"/>
                  </v:shape>
                  <v:shape id="Freeform 384" o:spid="_x0000_s1409" style="position:absolute;left:34932;top:54193;width:417;height:593;visibility:visible;mso-wrap-style:square;v-text-anchor:middle" coordsize="41736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" path="m5907,58343v1731,866,3463,866,5195,866c15432,59209,18895,57477,20627,53148l40543,15914c43141,10718,41409,3791,36213,1193,31018,-1404,24091,328,21493,5523l1577,42757c-1886,48818,711,55746,5907,58343xe" filled="f" stroked="f" strokeweight=".24036mm">
                    <v:stroke joinstyle="miter"/>
                    <v:path arrowok="t" o:connecttype="custom" o:connectlocs="5907,58343;11102,59209;20627,53148;40543,15914;36213,1193;21493,5523;1577,42757;5907,58343" o:connectangles="0,0,0,0,0,0,0,0"/>
                  </v:shape>
                  <v:shape id="Freeform 385" o:spid="_x0000_s1410" style="position:absolute;left:34736;top:65565;width:1061;height:1482;visibility:visible;mso-wrap-style:square;v-text-anchor:middle" coordsize="106106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" path="m4684,146449v1732,866,4330,1732,6061,1732c14209,148181,17673,146449,19405,142986l104264,17429v3463,-5196,1731,-12123,-2598,-15586c96470,-1621,89543,111,86080,4440l1220,129997v-2597,6062,-865,12989,3464,16452xe" filled="f" stroked="f" strokeweight=".24036mm">
                    <v:stroke joinstyle="miter"/>
                    <v:path arrowok="t" o:connecttype="custom" o:connectlocs="4684,146449;10745,148181;19405,142986;104264,17429;101666,1843;86080,4440;1220,129997;4684,146449" o:connectangles="0,0,0,0,0,0,0,0"/>
                  </v:shape>
                  <v:shape id="Freeform 386" o:spid="_x0000_s1411" style="position:absolute;left:35275;top:61417;width:586;height:685;visibility:visible;mso-wrap-style:square;v-text-anchor:middle" coordsize="58595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" path="m56458,51263l20090,4504c16627,-691,9699,-1558,4504,2772,-692,6236,-1557,13163,2772,18359l39140,64252v1732,2597,5196,4329,8659,4329l47799,68581v2598,,4330,-866,6928,-2597c59056,63386,59922,56458,56458,51263xe" filled="f" stroked="f" strokeweight=".24036mm">
                    <v:stroke joinstyle="miter"/>
                    <v:path arrowok="t" o:connecttype="custom" o:connectlocs="56458,51263;20090,4504;4504,2772;2772,18359;39140,64252;47799,68581;47799,68581;54727,65984;56458,51263" o:connectangles="0,0,0,0,0,0,0,0,0"/>
                  </v:shape>
                  <v:shape id="Freeform 387" o:spid="_x0000_s1412" style="position:absolute;left:35090;top:52217;width:391;height:690;visibility:visible;mso-wrap-style:square;v-text-anchor:middle" coordsize="39153,689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" path="m31699,526c25638,-1205,19577,1393,17845,7454l527,54213v-1732,6061,866,12123,6927,13855c8320,68068,10052,68934,10918,68934v4329,,8659,-2598,10391,-6928l38627,15247c40358,9186,37761,2258,31699,526xe" filled="f" stroked="f" strokeweight=".24036mm">
                    <v:stroke joinstyle="miter"/>
                    <v:path arrowok="t" o:connecttype="custom" o:connectlocs="31699,526;17845,7454;527,54213;7454,68068;10918,68934;21309,62006;38627,15247;31699,526" o:connectangles="0,0,0,0,0,0,0,0"/>
                  </v:shape>
                  <v:shape id="Freeform 388" o:spid="_x0000_s1413" style="position:absolute;left:34060;top:53416;width:424;height:1101;visibility:visible;mso-wrap-style:square;v-text-anchor:middle" coordsize="42339,110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" path="m21170,8791l388,97113v-1732,6062,2598,12123,7793,12989c9047,110102,9913,110102,10779,110102v5195,,9525,-3464,10391,-8659l41952,13120c43683,7059,39354,997,34158,132,28097,-734,22036,2729,21170,8791xe" filled="f" stroked="f" strokeweight=".24036mm">
                    <v:stroke joinstyle="miter"/>
                    <v:path arrowok="t" o:connecttype="custom" o:connectlocs="21170,8791;388,97113;8181,110102;10779,110102;21170,101443;41952,13120;34158,132;21170,8791" o:connectangles="0,0,0,0,0,0,0,0"/>
                  </v:shape>
                  <v:shape id="Freeform 389" o:spid="_x0000_s1414" style="position:absolute;left:34346;top:52963;width:251;height:368;visibility:visible;mso-wrap-style:square;v-text-anchor:middle" coordsize="25079,367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" path="m16840,388c10779,-1344,4717,2986,3851,8181l388,23768v-1732,6060,2598,12122,7793,12988c9047,36756,9913,36756,10779,36756v5195,,9525,-3464,10391,-8659l24633,12510c26365,7315,22901,1254,16840,388xe" filled="f" stroked="f" strokeweight=".24036mm">
                    <v:stroke joinstyle="miter"/>
                    <v:path arrowok="t" o:connecttype="custom" o:connectlocs="16840,388;3851,8181;388,23768;8181,36756;10779,36756;21170,28097;24633,12510;16840,388" o:connectangles="0,0,0,0,0,0,0,0"/>
                  </v:shape>
                  <v:shape id="Freeform 390" o:spid="_x0000_s1415" style="position:absolute;left:34587;top:53672;width:375;height:663;visibility:visible;mso-wrap-style:square;v-text-anchor:middle" coordsize="37421,66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" path="m29968,527c23906,-1205,17845,1392,16113,7454l527,51615v-1732,6062,866,12123,6927,13855c8320,65470,10052,66336,10918,66336v4329,,8659,-2598,10390,-6928l36895,15247c38627,9186,36029,3124,29968,527xe" filled="f" stroked="f" strokeweight=".24036mm">
                    <v:stroke joinstyle="miter"/>
                    <v:path arrowok="t" o:connecttype="custom" o:connectlocs="29968,527;16113,7454;527,51615;7454,65470;10918,66336;21308,59408;36895,15247;29968,527" o:connectangles="0,0,0,0,0,0,0,0"/>
                  </v:shape>
                  <v:shape id="Freeform 391" o:spid="_x0000_s1416" style="position:absolute;left:33939;top:63665;width:892;height:429;visibility:visible;mso-wrap-style:square;v-text-anchor:middle" coordsize="89223,4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" path="m78382,42880v4330,,8659,-3464,10391,-7793c90505,29025,87041,22964,81846,21233l14305,451c8244,-1281,2182,2182,451,7378v-1732,6061,1731,12123,6927,13855l74919,42014v1731,866,2597,866,3463,866xe" filled="f" stroked="f" strokeweight=".24036mm">
                    <v:stroke joinstyle="miter"/>
                    <v:path arrowok="t" o:connecttype="custom" o:connectlocs="78382,42880;88773,35087;81846,21233;14305,451;451,7378;7378,21233;74919,42014;78382,42880" o:connectangles="0,0,0,0,0,0,0,0"/>
                  </v:shape>
                  <v:shape id="Freeform 392" o:spid="_x0000_s1417" style="position:absolute;left:35265;top:53302;width:556;height:860;visibility:visible;mso-wrap-style:square;v-text-anchor:middle" coordsize="55591,86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" path="m49684,1193c44489,-1404,37562,327,34964,5523l1193,70466c-1404,75661,327,82589,5523,85187v1732,865,3464,865,5195,865c15048,86052,18512,84321,20244,79991l54014,15048c57478,10718,54880,3791,49684,1193xe" filled="f" stroked="f" strokeweight=".24036mm">
                    <v:stroke joinstyle="miter"/>
                    <v:path arrowok="t" o:connecttype="custom" o:connectlocs="49684,1193;34964,5523;1193,70466;5523,85187;10718,86052;20244,79991;54014,15048;49684,1193" o:connectangles="0,0,0,0,0,0,0,0"/>
                  </v:shape>
                  <v:shape id="Freeform 393" o:spid="_x0000_s1418" style="position:absolute;left:34198;top:64733;width:391;height:686;visibility:visible;mso-wrap-style:square;v-text-anchor:middle" coordsize="39153,685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" path="m17845,7064l527,53823v-1732,6062,866,12123,6927,13855c8320,67678,10052,68544,10918,68544v4329,,8659,-2598,10390,-6927l38627,14857c40359,8796,37761,2735,31700,1003v-5196,-2598,-12123,,-13855,6061xe" filled="f" stroked="f" strokeweight=".24036mm">
                    <v:stroke joinstyle="miter"/>
                    <v:path arrowok="t" o:connecttype="custom" o:connectlocs="17845,7064;527,53823;7454,67678;10918,68544;21308,61617;38627,14857;31700,1003;17845,7064" o:connectangles="0,0,0,0,0,0,0,0"/>
                  </v:shape>
                  <v:shape id="Freeform 394" o:spid="_x0000_s1419" style="position:absolute;left:33154;top:54119;width:227;height:710;visibility:visible;mso-wrap-style:square;v-text-anchor:middle" coordsize="22703,710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" path="m10486,c4424,,-771,5195,95,11257l961,60614v,6061,5195,10391,11256,10391l12217,71005v6062,,11257,-5196,10391,-11257l21743,10391c21743,4330,17413,,10486,xe" filled="f" stroked="f" strokeweight=".24036mm">
                    <v:stroke joinstyle="miter"/>
                    <v:path arrowok="t" o:connecttype="custom" o:connectlocs="10486,0;95,11257;961,60614;12217,71005;12217,71005;22608,59748;21743,10391;10486,0" o:connectangles="0,0,0,0,0,0,0,0"/>
                  </v:shape>
                  <v:shape id="Freeform 395" o:spid="_x0000_s1420" style="position:absolute;left:34502;top:62211;width:484;height:428;visibility:visible;mso-wrap-style:square;v-text-anchor:middle" coordsize="48435,4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" path="m17724,2137c12528,-1327,6467,-460,2137,3869,-1326,9064,-461,15992,3869,19455l30712,40237v1732,1732,4330,2598,6927,2598c41103,42835,44567,41103,46299,38506,49762,34176,48896,26383,44567,22919l17724,2137xe" filled="f" stroked="f" strokeweight=".24036mm">
                    <v:stroke joinstyle="miter"/>
                    <v:path arrowok="t" o:connecttype="custom" o:connectlocs="17724,2137;2137,3869;3869,19455;30712,40237;37639,42835;46299,38506;44567,22919;17724,2137" o:connectangles="0,0,0,0,0,0,0,0"/>
                  </v:shape>
                  <v:shape id="Freeform 396" o:spid="_x0000_s1421" style="position:absolute;left:34499;top:61325;width:576;height:587;visibility:visible;mso-wrap-style:square;v-text-anchor:middle" coordsize="57583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" path="m38749,55202v2598,2598,5196,3464,7794,3464c49141,58666,51738,57800,54336,55202v4330,-4330,4330,-11257,,-15587l18834,3247c14504,-1082,7577,-1082,3247,3247v-4329,4330,-4329,11257,,15587l38749,55202xe" filled="f" stroked="f" strokeweight=".24036mm">
                    <v:stroke joinstyle="miter"/>
                    <v:path arrowok="t" o:connecttype="custom" o:connectlocs="38749,55202;46543,58666;54336,55202;54336,39615;18834,3247;3247,3247;3247,18834;38749,55202" o:connectangles="0,0,0,0,0,0,0,0"/>
                  </v:shape>
                  <v:shape id="Freeform 397" o:spid="_x0000_s1422" style="position:absolute;left:35071;top:61914;width:584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" path="m3247,3247v-4329,4330,-4329,11257,,15586l39615,56067v1732,2598,5196,3464,7794,3464c50006,59531,52604,58665,55202,56067v4329,-4329,4329,-11256,,-15586l18834,3247c14504,-1082,7577,-1082,3247,3247xe" filled="f" stroked="f" strokeweight=".24036mm">
                    <v:stroke joinstyle="miter"/>
                    <v:path arrowok="t" o:connecttype="custom" o:connectlocs="3247,3247;3247,18833;39615,56067;47409,59531;55202,56067;55202,40481;18834,3247;3247,3247" o:connectangles="0,0,0,0,0,0,0,0"/>
                  </v:shape>
                  <v:shape id="Freeform 398" o:spid="_x0000_s1423" style="position:absolute;left:34331;top:60204;width:921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" path="m20090,4504c16627,-691,9700,-1558,4504,2772,-691,6236,-1557,13163,2772,18359r69273,89188c73777,110145,77240,111877,80704,111877v2598,,4329,-866,6927,-2598c92827,105815,93693,98888,89363,93692l20090,4504xe" filled="f" stroked="f" strokeweight=".24036mm">
                    <v:stroke joinstyle="miter"/>
                    <v:path arrowok="t" o:connecttype="custom" o:connectlocs="20090,4504;4504,2772;2772,18359;72045,107547;80704,111877;87631,109279;89363,93692;20090,4504" o:connectangles="0,0,0,0,0,0,0,0"/>
                  </v:shape>
                  <v:shape id="Freeform 399" o:spid="_x0000_s1424" style="position:absolute;left:33484;top:62171;width:1560;height:1031;visibility:visible;mso-wrap-style:square;v-text-anchor:middle" coordsize="156003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" path="m144677,103114v3464,,6927,-1732,9525,-5196c157666,92723,155934,85795,150738,83197l16522,1802c11327,-1662,4400,70,1802,5265,-1662,10461,70,17388,5266,19986r134215,81396c141213,102247,142945,103114,144677,103114xe" filled="f" stroked="f" strokeweight=".24036mm">
                    <v:stroke joinstyle="miter"/>
                    <v:path arrowok="t" o:connecttype="custom" o:connectlocs="144677,103114;154202,97918;150738,83197;16522,1802;1802,5265;5266,19986;139481,101382;144677,103114" o:connectangles="0,0,0,0,0,0,0,0"/>
                  </v:shape>
                  <v:shape id="Freeform 400" o:spid="_x0000_s1425" style="position:absolute;left:37917;top:61201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" path="m11352,71099r,c17413,71099,22608,65904,22608,59843l21743,10486c21743,4424,16547,-771,10486,95,4424,95,-771,5290,95,11351l961,60708v,6062,4329,10391,10391,10391xe" filled="f" stroked="f" strokeweight=".24036mm">
                    <v:stroke joinstyle="miter"/>
                    <v:path arrowok="t" o:connecttype="custom" o:connectlocs="11352,71099;11352,71099;22608,59843;21743,10486;10486,95;95,11351;961,60708;11352,71099" o:connectangles="0,0,0,0,0,0,0,0"/>
                  </v:shape>
                  <v:shape id="Freeform 401" o:spid="_x0000_s1426" style="position:absolute;left:37891;top:59920;width:234;height:1152;visibility:visible;mso-wrap-style:square;v-text-anchor:middle" coordsize="23474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" path="m12217,115166r,c18279,115166,23474,109971,23474,103909l21743,10391c21743,4330,16547,,10486,r,c4424,,-771,5195,95,11257r1731,93518c1826,110836,7022,115166,12217,115166xe" filled="f" stroked="f" strokeweight=".24036mm">
                    <v:stroke joinstyle="miter"/>
                    <v:path arrowok="t" o:connecttype="custom" o:connectlocs="12217,115166;12217,115166;23474,103909;21743,10391;10486,0;10486,0;95,11257;1826,104775;12217,115166" o:connectangles="0,0,0,0,0,0,0,0,0"/>
                  </v:shape>
                  <v:shape id="Freeform 402" o:spid="_x0000_s1427" style="position:absolute;left:36513;top:67637;width:1389;height:813;visibility:visible;mso-wrap-style:square;v-text-anchor:middle" coordsize="138851,81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" path="m10544,81241r,c12276,81241,14008,81241,15740,80375l132637,20627v5196,-2598,7793,-9525,5196,-14721c135235,711,128308,-1886,123112,1577l6215,61325c1019,63922,-1579,70850,1019,76045v1732,2598,5196,5196,9525,5196xe" filled="f" stroked="f" strokeweight=".24036mm">
                    <v:stroke joinstyle="miter"/>
                    <v:path arrowok="t" o:connecttype="custom" o:connectlocs="10544,81241;10544,81241;15740,80375;132637,20627;137833,5906;123112,1577;6215,61325;1019,76045;10544,81241" o:connectangles="0,0,0,0,0,0,0,0,0"/>
                  </v:shape>
                  <v:shape id="Freeform 403" o:spid="_x0000_s1428" style="position:absolute;left:37779;top:57418;width:641;height:260;visibility:visible;mso-wrap-style:square;v-text-anchor:middle" coordsize="64077,2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" path="m64077,10391c63212,4330,58016,,51955,l10391,3464c4330,4330,,9525,,15587v866,6061,5196,10390,11257,10390l11257,25977v,,866,,866,l53686,22514v6062,-866,10391,-6062,10391,-12123xe" filled="f" stroked="f" strokeweight=".24036mm">
                    <v:stroke joinstyle="miter"/>
                    <v:path arrowok="t" o:connecttype="custom" o:connectlocs="64077,10391;51955,0;10391,3464;0,15587;11257,25977;11257,25977;12123,25977;53686,22514;64077,10391" o:connectangles="0,0,0,0,0,0,0,0,0"/>
                  </v:shape>
                  <v:shape id="Freeform 404" o:spid="_x0000_s1429" style="position:absolute;left:38394;top:57998;width:1212;height:251;visibility:visible;mso-wrap-style:square;v-text-anchor:middle" coordsize="121227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" path="m109971,25112r,c116032,25112,121227,20782,121227,14721v,-6062,-4329,-11257,-10390,-11257l11257,c4330,,,4330,,10391v,6061,4330,11257,10391,11257l109971,25112r,xe" filled="f" stroked="f" strokeweight=".24036mm">
                    <v:stroke joinstyle="miter"/>
                    <v:path arrowok="t" o:connecttype="custom" o:connectlocs="109971,25112;109971,25112;121227,14721;110837,3464;11257,0;0,10391;10391,21648;109971,25112;109971,25112" o:connectangles="0,0,0,0,0,0,0,0,0"/>
                  </v:shape>
                  <v:shape id="Freeform 405" o:spid="_x0000_s1430" style="position:absolute;left:36142;top:67578;width:573;height:456;visibility:visible;mso-wrap-style:square;v-text-anchor:middle" coordsize="57290,4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" path="m11327,45580v1732,,4330,-866,6061,-1732l52025,20468c57220,17005,58952,10077,55488,4882,52025,-313,45097,-1179,39902,1418l5266,24798c70,28262,-1662,35189,1802,40384v2598,3464,6061,5196,9525,5196xe" filled="f" stroked="f" strokeweight=".24036mm">
                    <v:stroke joinstyle="miter"/>
                    <v:path arrowok="t" o:connecttype="custom" o:connectlocs="11327,45580;17388,43848;52025,20468;55488,4882;39902,1418;5266,24798;1802,40384;11327,45580" o:connectangles="0,0,0,0,0,0,0,0"/>
                  </v:shape>
                  <v:shape id="Freeform 406" o:spid="_x0000_s1431" style="position:absolute;left:37753;top:57981;width:511;height:225;visibility:visible;mso-wrap-style:square;v-text-anchor:middle" coordsize="51088,225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" path="m39832,22514v6061,,10391,-4330,11257,-10391c51089,6061,46759,866,40698,866l11257,r,c5196,,866,4330,,10391v,6061,4330,11257,10391,11257l39832,22514r,xe" filled="f" stroked="f" strokeweight=".24036mm">
                    <v:stroke joinstyle="miter"/>
                    <v:path arrowok="t" o:connecttype="custom" o:connectlocs="39832,22514;51089,12123;40698,866;11257,0;11257,0;0,10391;10391,21648;39832,22514;39832,22514" o:connectangles="0,0,0,0,0,0,0,0,0"/>
                  </v:shape>
                  <v:shape id="Freeform 407" o:spid="_x0000_s1432" style="position:absolute;left:35403;top:60411;width:1055;height:1683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" path="m94712,168314v1731,,3463,-866,5195,-1732c105103,163119,106834,157057,104237,151862l20244,5523c17646,328,10718,-1404,5523,1193,327,4657,-1404,10719,1193,15914l85187,162253v1731,3463,5195,6061,9525,6061xe" filled="f" stroked="f" strokeweight=".24036mm">
                    <v:stroke joinstyle="miter"/>
                    <v:path arrowok="t" o:connecttype="custom" o:connectlocs="94712,168314;99907,166582;104237,151862;20244,5523;5523,1193;1193,15914;85187,162253;94712,168314" o:connectangles="0,0,0,0,0,0,0,0"/>
                  </v:shape>
                  <v:shape id="Freeform 408" o:spid="_x0000_s1433" style="position:absolute;left:33446;top:65476;width:250;height:369;visibility:visible;mso-wrap-style:square;v-text-anchor:middle" coordsize="25021,3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" path="m21170,28963l24633,13377c26365,7315,22036,1254,16840,388,10779,-1344,4717,2986,3852,8181l388,23768v-1732,6060,2598,12122,7793,12988c9047,36756,9913,36756,10779,36756v5195,866,9525,-2598,10391,-7793xe" filled="f" stroked="f" strokeweight=".24036mm">
                    <v:stroke joinstyle="miter"/>
                    <v:path arrowok="t" o:connecttype="custom" o:connectlocs="21170,28963;24633,13377;16840,388;3852,8181;388,23768;8181,36756;10779,36756;21170,28963" o:connectangles="0,0,0,0,0,0,0,0"/>
                  </v:shape>
                  <v:shape id="Freeform 409" o:spid="_x0000_s1434" style="position:absolute;left:33168;top:65926;width:424;height:1104;visibility:visible;mso-wrap-style:square;v-text-anchor:middle" coordsize="42397,1103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" path="m8239,110358v866,,1732,,2598,c16032,110358,20362,106895,21228,101699l42009,13377c43741,7315,39412,1254,34216,388,28155,-1344,22094,2986,21228,8181l446,96504v-1732,6061,1732,12123,7793,13854xe" filled="f" stroked="f" strokeweight=".24036mm">
                    <v:stroke joinstyle="miter"/>
                    <v:path arrowok="t" o:connecttype="custom" o:connectlocs="8239,110358;10837,110358;21228,101699;42009,13377;34216,388;21228,8181;446,96504;8239,110358" o:connectangles="0,0,0,0,0,0,0,0"/>
                  </v:shape>
                  <v:shape id="Freeform 410" o:spid="_x0000_s1435" style="position:absolute;left:33029;top:63397;width:789;height:394;visibility:visible;mso-wrap-style:square;v-text-anchor:middle" coordsize="78832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" path="m67991,39416v5196,,8659,-3463,10391,-7793c80114,25562,76650,19501,71455,17769l14305,451c8244,-1281,2182,2182,451,7378v-1732,6061,1731,12123,6927,13854l64528,38550v1732,,2598,866,3463,866xe" filled="f" stroked="f" strokeweight=".24036mm">
                    <v:stroke joinstyle="miter"/>
                    <v:path arrowok="t" o:connecttype="custom" o:connectlocs="67991,39416;78382,31623;71455,17769;14305,451;451,7378;7378,21232;64528,38550;67991,39416" o:connectangles="0,0,0,0,0,0,0,0"/>
                  </v:shape>
                  <v:shape id="Freeform 411" o:spid="_x0000_s1436" style="position:absolute;left:34373;top:65805;width:552;height:863;visibility:visible;mso-wrap-style:square;v-text-anchor:middle" coordsize="55207,86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" path="m20243,80857l54014,15914c56612,10719,54880,3792,49685,1193,44489,-1404,37562,328,34964,5523l1194,70466c-1404,75662,328,82589,5523,85187v1732,866,3464,866,5196,866c14182,86919,18512,85187,20243,80857xe" filled="f" stroked="f" strokeweight=".24036mm">
                    <v:stroke joinstyle="miter"/>
                    <v:path arrowok="t" o:connecttype="custom" o:connectlocs="20243,80857;54014,15914;49685,1193;34964,5523;1194,70466;5523,85187;10719,86053;20243,80857" o:connectangles="0,0,0,0,0,0,0,0"/>
                  </v:shape>
                  <v:shape id="Freeform 412" o:spid="_x0000_s1437" style="position:absolute;left:33129;top:52829;width:235;height:1151;visibility:visible;mso-wrap-style:square;v-text-anchor:middle" coordsize="23474,1151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" path="m11257,r,c5196,,,5196,,11257r1732,93518c1732,110837,6927,115166,12989,115166r,c19050,115166,24245,109971,23379,103909l21648,10391c22514,4330,17318,,11257,xe" filled="f" stroked="f" strokeweight=".24036mm">
                    <v:stroke joinstyle="miter"/>
                    <v:path arrowok="t" o:connecttype="custom" o:connectlocs="11257,0;11257,0;0,11257;1732,104775;12989,115166;12989,115166;23379,103909;21648,10391;11257,0" o:connectangles="0,0,0,0,0,0,0,0,0"/>
                  </v:shape>
                  <v:shape id="Freeform 413" o:spid="_x0000_s1438" style="position:absolute;left:34040;top:66706;width:417;height:592;visibility:visible;mso-wrap-style:square;v-text-anchor:middle" coordsize="41736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" path="m5907,58343v1732,866,3463,866,5195,866c15432,59209,18895,57477,20627,53148l40543,15914c43141,10718,41409,3791,36213,1193,31018,-1404,24091,328,21493,5523l1577,42757c-1887,48818,711,54880,5907,58343xe" filled="f" stroked="f" strokeweight=".24036mm">
                    <v:stroke joinstyle="miter"/>
                    <v:path arrowok="t" o:connecttype="custom" o:connectlocs="5907,58343;11102,59209;20627,53148;40543,15914;36213,1193;21493,5523;1577,42757;5907,58343" o:connectangles="0,0,0,0,0,0,0,0"/>
                  </v:shape>
                  <v:shape id="Freeform 414" o:spid="_x0000_s1439" style="position:absolute;left:33687;top:66193;width:374;height:655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" path="m7454,64604v866,,2598,866,3463,866c15247,65470,19577,62872,21308,58543l36895,14381c38627,8320,36029,2259,29968,527,23906,-1205,17845,1392,16113,7454l527,51616v-1732,4329,866,10390,6927,12988xe" filled="f" stroked="f" strokeweight=".24036mm">
                    <v:stroke joinstyle="miter"/>
                    <v:path arrowok="t" o:connecttype="custom" o:connectlocs="7454,64604;10917,65470;21308,58543;36895,14381;29968,527;16113,7454;527,51616;7454,64604" o:connectangles="0,0,0,0,0,0,0,0"/>
                  </v:shape>
                  <v:shape id="Freeform 415" o:spid="_x0000_s1440" style="position:absolute;left:35814;top:59842;width:86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416" o:spid="_x0000_s1441" style="position:absolute;left:32297;top:62465;width:2080;height:1023;visibility:visible;mso-wrap-style:square;v-text-anchor:middle" coordsize="208092,1023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" path="m196699,102314v4329,,8659,-2597,10390,-6927c209687,90192,207089,83264,201028,80667l15723,1003c10528,-1595,3601,1003,1003,7064v-2598,5196,,12123,6061,14721l192369,101448v1732,,3464,866,4330,866xe" filled="f" stroked="f" strokeweight=".24036mm">
                    <v:stroke joinstyle="miter"/>
                    <v:path arrowok="t" o:connecttype="custom" o:connectlocs="196699,102314;207089,95387;201028,80667;15723,1003;1003,7064;7064,21785;192369,101448;196699,102314" o:connectangles="0,0,0,0,0,0,0,0"/>
                  </v:shape>
                  <v:shape id="Freeform 417" o:spid="_x0000_s1442" style="position:absolute;left:33630;top:51642;width:418;height:2305;visibility:visible;mso-wrap-style:square;v-text-anchor:middle" coordsize="41784,2304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" path="m21758,220807l41674,12122c42540,6061,38210,866,32149,,26088,,20892,3463,20026,9525l110,218209v-866,6061,3464,11257,9525,12123c9635,230332,10501,230332,10501,230332r,c16563,231197,20892,226868,21758,220807xe" filled="f" stroked="f" strokeweight=".24036mm">
                    <v:stroke joinstyle="miter"/>
                    <v:path arrowok="t" o:connecttype="custom" o:connectlocs="21758,220807;41674,12122;32149,0;20026,9525;110,218209;9635,230332;10501,230332;10501,230332;21758,220807" o:connectangles="0,0,0,0,0,0,0,0,0"/>
                  </v:shape>
                  <v:shape id="Freeform 418" o:spid="_x0000_s1443" style="position:absolute;left:32262;top:66630;width:226;height:711;visibility:visible;mso-wrap-style:square;v-text-anchor:middle" coordsize="22608,710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" path="m11351,71099r,c17413,71099,22608,65904,22608,59843l21743,10486c21743,4424,17413,-771,10486,95,4424,95,-771,5290,95,11351l961,60708v,5196,4329,10391,10390,10391xe" filled="f" stroked="f" strokeweight=".24036mm">
                    <v:stroke joinstyle="miter"/>
                    <v:path arrowok="t" o:connecttype="custom" o:connectlocs="11351,71099;11351,71099;22608,59843;21743,10486;10486,95;95,11351;961,60708;11351,71099" o:connectangles="0,0,0,0,0,0,0,0"/>
                  </v:shape>
                  <v:shape id="Freeform 419" o:spid="_x0000_s1444" style="position:absolute;left:37397;top:55125;width:1388;height:821;visibility:visible;mso-wrap-style:square;v-text-anchor:middle" coordsize="138851,820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" path="m123112,1551l6215,61299c1019,63897,-1579,70824,1019,76020v1732,3463,6062,6061,9525,6061l10544,82081v1732,,3464,,5196,-866l132637,21467v5196,-2598,7793,-9525,5196,-14720c135235,685,128308,-1912,123112,1551xe" filled="f" stroked="f" strokeweight=".24036mm">
                    <v:stroke joinstyle="miter"/>
                    <v:path arrowok="t" o:connecttype="custom" o:connectlocs="123112,1551;6215,61299;1019,76020;10544,82081;10544,82081;15740,81215;132637,21467;137833,6747;123112,1551" o:connectangles="0,0,0,0,0,0,0,0,0"/>
                  </v:shape>
                  <v:shape id="Freeform 420" o:spid="_x0000_s1445" style="position:absolute;left:33281;top:61267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" path="m2137,3869c-1326,9064,-461,15992,3869,19455l97387,92192v1732,1732,4330,2597,6927,2597l104314,94789v3464,,6928,-1731,8660,-4329c116437,85265,115571,78337,111242,74874l17724,2137c12528,-1326,5601,-461,2137,3869xe" filled="f" stroked="f" strokeweight=".24036mm">
                    <v:stroke joinstyle="miter"/>
                    <v:path arrowok="t" o:connecttype="custom" o:connectlocs="2137,3869;3869,19455;97387,92192;104314,94789;104314,94789;112974,90460;111242,74874;17724,2137;2137,3869" o:connectangles="0,0,0,0,0,0,0,0,0"/>
                  </v:shape>
                  <v:shape id="Freeform 421" o:spid="_x0000_s1446" style="position:absolute;left:37570;top:56594;width:1449;height:495;visibility:visible;mso-wrap-style:square;v-text-anchor:middle" coordsize="144870,494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" path="m132,40829v866,5196,6061,8660,10391,8660c11389,49489,12254,49489,13120,49489l136080,21779v6061,-1731,9525,-6927,8659,-12988c143007,2730,137811,-734,131750,132l8791,27841c2730,29573,-734,35634,132,40829xe" filled="f" stroked="f" strokeweight=".24036mm">
                    <v:stroke joinstyle="miter"/>
                    <v:path arrowok="t" o:connecttype="custom" o:connectlocs="132,40829;10523,49489;13120,49489;136080,21779;144739,8791;131750,132;8791,27841;132,40829" o:connectangles="0,0,0,0,0,0,0,0"/>
                  </v:shape>
                  <v:shape id="Freeform 422" o:spid="_x0000_s1447" style="position:absolute;left:32245;top:65350;width:235;height:1151;visibility:visible;mso-wrap-style:square;v-text-anchor:middle" coordsize="23474,115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" path="m12217,115166r,c18279,115166,23474,109971,23474,103909l21743,10391c21743,4330,16547,,10486,r,c4424,,-771,5195,95,11257r1732,93518c961,109971,6156,115166,12217,115166xe" filled="f" stroked="f" strokeweight=".24036mm">
                    <v:stroke joinstyle="miter"/>
                    <v:path arrowok="t" o:connecttype="custom" o:connectlocs="12217,115166;12217,115166;23474,103909;21743,10391;10486,0;10486,0;95,11257;1827,104775;12217,115166" o:connectangles="0,0,0,0,0,0,0,0,0"/>
                  </v:shape>
                  <v:shape id="Freeform 423" o:spid="_x0000_s1448" style="position:absolute;left:32470;top:53001;width:305;height:720;visibility:visible;mso-wrap-style:square;v-text-anchor:middle" coordsize="30527,7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" path="m19160,71981v866,,866,,1732,c26954,71115,31283,65053,30417,58993l22624,9636c21758,3574,15697,-755,9635,110,3574,977,-756,7038,110,13099l7903,62456v866,5196,6062,9525,11257,9525xe" filled="f" stroked="f" strokeweight=".24036mm">
                    <v:stroke joinstyle="miter"/>
                    <v:path arrowok="t" o:connecttype="custom" o:connectlocs="19160,71981;20892,71981;30417,58993;22624,9636;9635,110;110,13099;7903,62456;19160,71981" o:connectangles="0,0,0,0,0,0,0,0"/>
                  </v:shape>
                  <v:shape id="Freeform 424" o:spid="_x0000_s1449" style="position:absolute;left:31895;top:53006;width:477;height:1173;visibility:visible;mso-wrap-style:square;v-text-anchor:middle" coordsize="47650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" path="m8239,446c2178,2178,-1286,8239,446,14300r25977,95250c28155,114746,32484,117344,36814,117344v866,,1732,,2598,c45473,115612,48937,109550,47205,103489l21228,8239c19496,2178,13434,-1286,8239,446xe" filled="f" stroked="f" strokeweight=".24036mm">
                    <v:stroke joinstyle="miter"/>
                    <v:path arrowok="t" o:connecttype="custom" o:connectlocs="8239,446;446,14300;26423,109550;36814,117344;39412,117344;47205,103489;21228,8239;8239,446" o:connectangles="0,0,0,0,0,0,0,0"/>
                  </v:shape>
                  <v:shape id="Freeform 425" o:spid="_x0000_s1450" style="position:absolute;left:31839;top:60942;width:430;height:953;visibility:visible;mso-wrap-style:square;v-text-anchor:middle" coordsize="42963,952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" path="m42429,14738c44161,8676,41564,2615,36368,884,30307,-1715,24245,1749,22513,6945l,65827v4330,9525,8659,19916,12123,29440l42429,14738xe" filled="f" stroked="f" strokeweight=".24036mm">
                    <v:stroke joinstyle="miter"/>
                    <v:path arrowok="t" o:connecttype="custom" o:connectlocs="42429,14738;36368,884;22513,6945;0,65827;12123,95267;42429,14738" o:connectangles="0,0,0,0,0,0"/>
                  </v:shape>
                  <v:shape id="Freeform 426" o:spid="_x0000_s1451" style="position:absolute;left:31332;top:66765;width:304;height:490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" path="m9105,41143v1732,5196,6061,7794,10391,7794c20362,48937,21228,48937,22093,48937v6062,-1732,9526,-7794,7794,-13855l22093,8239c20362,2178,14300,-1286,8239,446,2178,2178,-1286,8239,446,14301l9105,41143xe" filled="f" stroked="f" strokeweight=".24036mm">
                    <v:stroke joinstyle="miter"/>
                    <v:path arrowok="t" o:connecttype="custom" o:connectlocs="9105,41143;19496,48937;22093,48937;29887,35082;22093,8239;8239,446;446,14301;9105,41143" o:connectangles="0,0,0,0,0,0,0,0"/>
                  </v:shape>
                  <v:shape id="Freeform 427" o:spid="_x0000_s1452" style="position:absolute;left:31578;top:65504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" path="m19160,71981v866,,866,,1732,c26953,71115,31283,65053,30417,58992l22624,9635c21758,3574,15697,-755,9635,110,3574,976,-756,7037,110,13099l7903,62456v866,6061,6062,9525,11257,9525xe" filled="f" stroked="f" strokeweight=".24036mm">
                    <v:stroke joinstyle="miter"/>
                    <v:path arrowok="t" o:connecttype="custom" o:connectlocs="19160,71981;20892,71981;30417,58992;22624,9635;9635,110;110,13099;7903,62456;19160,71981" o:connectangles="0,0,0,0,0,0,0,0"/>
                  </v:shape>
                  <v:shape id="Freeform 428" o:spid="_x0000_s1453" style="position:absolute;left:32279;top:51798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" path="m9635,c3574,866,-755,6927,110,12989l13965,99580v866,5195,5195,9524,11257,9524c26088,109104,26088,109104,26954,109104v6061,-865,10391,-6927,9525,-12988l22624,9525c20892,3463,15697,,9635,xe" filled="f" stroked="f" strokeweight=".24036mm">
                    <v:stroke joinstyle="miter"/>
                    <v:path arrowok="t" o:connecttype="custom" o:connectlocs="9635,0;110,12989;13965,99580;25222,109104;26954,109104;36479,96116;22624,9525;9635,0" o:connectangles="0,0,0,0,0,0,0,0"/>
                  </v:shape>
                  <v:shape id="Freeform 429" o:spid="_x0000_s1454" style="position:absolute;left:49156;top:59547;width:305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" path="m30417,58992l22624,9635c21758,3574,15697,-756,9635,110,3574,976,-756,7038,110,13099l7903,62456v866,5195,5196,9525,11258,9525c20026,71981,20026,71981,20892,71981v6061,-866,10391,-6927,9525,-12989xe" filled="f" stroked="f" strokeweight=".24036mm">
                    <v:stroke joinstyle="miter"/>
                    <v:path arrowok="t" o:connecttype="custom" o:connectlocs="30417,58992;22624,9635;9635,110;110,13099;7903,62456;19161,71981;20892,71981;30417,58992" o:connectangles="0,0,0,0,0,0,0,0"/>
                  </v:shape>
                  <v:shape id="Freeform 430" o:spid="_x0000_s1455" style="position:absolute;left:35631;top:53066;width:1058;height:1477;visibility:visible;mso-wrap-style:square;v-text-anchor:middle" coordsize="105862,147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" path="m86702,4882l1843,130439v-3464,5195,-1732,12123,2597,15586c6172,146891,8770,147757,10502,147757v3463,,6927,-1732,8659,-5195l104020,17005v3463,-5196,1732,-12123,-2598,-15587c97093,-1179,90165,-313,86702,4882xe" filled="f" stroked="f" strokeweight=".24036mm">
                    <v:stroke joinstyle="miter"/>
                    <v:path arrowok="t" o:connecttype="custom" o:connectlocs="86702,4882;1843,130439;4440,146025;10502,147757;19161,142562;104020,17005;101422,1418;86702,4882" o:connectangles="0,0,0,0,0,0,0,0"/>
                  </v:shape>
                  <v:shape id="Freeform 431" o:spid="_x0000_s1456" style="position:absolute;left:37352;top:53886;width:594;height:545;visibility:visible;mso-wrap-style:square;v-text-anchor:middle" coordsize="59379,544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" path="m40947,2498l3712,35403c-617,39733,-1483,46660,2847,50989v2597,2598,5195,3464,8659,3464c14103,54453,16701,53587,18433,51855l55667,18951c59996,14621,60862,7694,56533,3364,52203,-965,45276,-965,40947,2498xe" filled="f" stroked="f" strokeweight=".24036mm">
                    <v:stroke joinstyle="miter"/>
                    <v:path arrowok="t" o:connecttype="custom" o:connectlocs="40947,2498;3712,35403;2847,50989;11506,54453;18433,51855;55667,18951;56533,3364;40947,2498" o:connectangles="0,0,0,0,0,0,0,0"/>
                  </v:shape>
                  <v:shape id="Freeform 432" o:spid="_x0000_s1457" style="position:absolute;left:36455;top:66395;width:591;height:548;visibility:visible;mso-wrap-style:square;v-text-anchor:middle" coordsize="59031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" path="m2498,51338v2598,2597,5196,3463,8660,3463c13755,54801,16353,53935,18085,52203l55319,19299c59649,14969,60515,8042,56185,3713,51855,-617,44928,-1483,40599,2846l3364,35751c-965,40081,-965,47008,2498,51338xe" filled="f" stroked="f" strokeweight=".24036mm">
                    <v:stroke joinstyle="miter"/>
                    <v:path arrowok="t" o:connecttype="custom" o:connectlocs="2498,51338;11158,54801;18085,52203;55319,19299;56185,3713;40599,2846;3364,35751;2498,51338" o:connectangles="0,0,0,0,0,0,0,0"/>
                  </v:shape>
                  <v:shape id="Freeform 433" o:spid="_x0000_s1458" style="position:absolute;left:35984;top:55784;width:558;height:439;visibility:visible;mso-wrap-style:square;v-text-anchor:middle" coordsize="55782,4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" path="m2026,38653v1732,3463,5195,5195,9525,5195c13283,43848,15880,42982,17612,42116l50517,20468c55712,17005,57444,10078,53980,4882,50517,-313,43590,-1179,38394,1419l5490,23066c-572,26530,-1438,33457,2026,38653xe" filled="f" stroked="f" strokeweight=".24036mm">
                    <v:stroke joinstyle="miter"/>
                    <v:path arrowok="t" o:connecttype="custom" o:connectlocs="2026,38653;11551,43848;17612,42116;50517,20468;53980,4882;38394,1419;5490,23066;2026,38653" o:connectangles="0,0,0,0,0,0,0,0"/>
                  </v:shape>
                  <v:shape id="Freeform 434" o:spid="_x0000_s1459" style="position:absolute;left:37040;top:55066;width:575;height:456;visibility:visible;mso-wrap-style:square;v-text-anchor:middle" coordsize="57514,455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" path="m2026,40384v1732,3464,5195,5196,9525,5196c13283,45580,15880,44714,17612,43848l52248,20468c57444,17005,59176,10077,55712,4882,52248,-313,45321,-1179,40126,1418l5489,24798c-572,29128,-1438,35189,2026,40384xe" filled="f" stroked="f" strokeweight=".24036mm">
                    <v:stroke joinstyle="miter"/>
                    <v:path arrowok="t" o:connecttype="custom" o:connectlocs="2026,40384;11551,45580;17612,43848;52248,20468;55712,4882;40126,1418;5489,24798;2026,40384" o:connectangles="0,0,0,0,0,0,0,0"/>
                  </v:shape>
                  <v:shape id="Freeform 435" o:spid="_x0000_s1460" style="position:absolute;left:36244;top:54913;width:538;height:505;visibility:visible;mso-wrap-style:square;v-text-anchor:middle" coordsize="53835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" path="m51337,3712c47008,-617,40081,-1483,35751,2847l3712,31421c-617,35751,-1483,42678,2846,47008v1732,2598,5196,3464,8660,3464l11506,50472v2597,,5195,-866,6927,-2598l50471,19299c54801,14969,54801,8042,51337,3712xe" filled="f" stroked="f" strokeweight=".24036mm">
                    <v:stroke joinstyle="miter"/>
                    <v:path arrowok="t" o:connecttype="custom" o:connectlocs="51337,3712;35751,2847;3712,31421;2846,47008;11506,50472;11506,50472;18433,47874;50471,19299;51337,3712" o:connectangles="0,0,0,0,0,0,0,0,0"/>
                  </v:shape>
                  <v:shape id="Freeform 436" o:spid="_x0000_s1461" style="position:absolute;left:35534;top:53969;width:1399;height:1518;visibility:visible;mso-wrap-style:square;v-text-anchor:middle" coordsize="139908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" path="m120610,3713l2847,133599v-4330,4329,-3464,11257,865,15586c5444,150917,8908,151783,11506,151783r,c14103,151783,17567,150917,19299,148319l137062,18433v4330,-4329,3464,-11257,-865,-15587c131867,-1483,124940,-617,120610,3713xe" filled="f" stroked="f" strokeweight=".24036mm">
                    <v:stroke joinstyle="miter"/>
                    <v:path arrowok="t" o:connecttype="custom" o:connectlocs="120610,3713;2847,133599;3712,149185;11506,151783;11506,151783;19299,148319;137062,18433;136197,2846;120610,3713" o:connectangles="0,0,0,0,0,0,0,0,0"/>
                  </v:shape>
                  <v:shape id="Freeform 437" o:spid="_x0000_s1462" style="position:absolute;left:36987;top:61336;width:303;height:489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" path="m19496,48937v866,,1732,,2598,c28155,47205,31618,41143,29887,35082l22094,8239c20362,2177,14300,-1286,8239,446,2178,2177,-1286,8239,446,14300l8239,41143v1732,5196,6061,7794,11257,7794xe" filled="f" stroked="f" strokeweight=".24036mm">
                    <v:stroke joinstyle="miter"/>
                    <v:path arrowok="t" o:connecttype="custom" o:connectlocs="19496,48937;22094,48937;29887,35082;22094,8239;8239,446;446,14300;8239,41143;19496,48937" o:connectangles="0,0,0,0,0,0,0,0"/>
                  </v:shape>
                  <v:shape id="Freeform 438" o:spid="_x0000_s1463" style="position:absolute;left:37232;top:60084;width:306;height:720;visibility:visible;mso-wrap-style:square;v-text-anchor:middle" coordsize="30527,71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" path="m19160,71981v866,,866,,1732,c26954,71115,31283,65054,30417,58992l22624,9635c21758,3574,15697,-756,9635,110,3574,976,-756,7038,110,13099l7903,62455v866,6062,5196,9526,11257,9526xe" filled="f" stroked="f" strokeweight=".24036mm">
                    <v:stroke joinstyle="miter"/>
                    <v:path arrowok="t" o:connecttype="custom" o:connectlocs="19160,71981;20892,71981;30417,58992;22624,9635;9635,110;110,13099;7903,62455;19160,71981" o:connectangles="0,0,0,0,0,0,0,0"/>
                  </v:shape>
                  <v:shape id="Freeform 439" o:spid="_x0000_s1464" style="position:absolute;left:36550;top:57522;width:580;height:251;visibility:visible;mso-wrap-style:square;v-text-anchor:middle" coordsize="58015,25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" path="m45893,l10391,2598c4330,3464,,8659,,14721v,6061,5196,10391,11257,10391l11257,25112v,,866,,866,l47625,22514v6061,-866,10391,-6062,10391,-12123c57150,4330,51955,,45893,xe" filled="f" stroked="f" strokeweight=".24036mm">
                    <v:stroke joinstyle="miter"/>
                    <v:path arrowok="t" o:connecttype="custom" o:connectlocs="45893,0;10391,2598;0,14721;11257,25112;11257,25112;12123,25112;47625,22514;58016,10391;45893,0" o:connectangles="0,0,0,0,0,0,0,0,0"/>
                  </v:shape>
                  <v:shape id="Freeform 440" o:spid="_x0000_s1465" style="position:absolute;left:35843;top:59958;width:656;height:1218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" path="m64612,106175l21316,6596c18718,1400,12657,-1198,6596,534,1400,3132,-1198,9193,534,15255r43296,99579c45562,119164,49891,121762,54221,121762v1731,,2597,,4329,-866c64612,118298,67209,111371,64612,106175xe" filled="f" stroked="f" strokeweight=".24036mm">
                    <v:stroke joinstyle="miter"/>
                    <v:path arrowok="t" o:connecttype="custom" o:connectlocs="64612,106175;21316,6596;6596,534;534,15255;43830,114834;54221,121762;58550,120896;64612,106175" o:connectangles="0,0,0,0,0,0,0,0"/>
                  </v:shape>
                  <v:shape id="Freeform 441" o:spid="_x0000_s1466" style="position:absolute;left:36385;top:61176;width:87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442" o:spid="_x0000_s1467" style="position:absolute;left:36580;top:56252;width:1412;height:638;visibility:visible;mso-wrap-style:square;v-text-anchor:middle" coordsize="141254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" path="m451,55945v1731,4329,6061,7793,10391,7793c11707,63738,13439,63738,14305,62872l133800,21308v6062,-1731,8660,-8659,6928,-13854c138996,1392,132069,-1205,126873,527l7378,42090c2182,43822,-1281,49884,451,55945xe" filled="f" stroked="f" strokeweight=".24036mm">
                    <v:stroke joinstyle="miter"/>
                    <v:path arrowok="t" o:connecttype="custom" o:connectlocs="451,55945;10842,63738;14305,62872;133800,21308;140728,7454;126873,527;7378,42090;451,55945" o:connectangles="0,0,0,0,0,0,0,0"/>
                  </v:shape>
                  <v:shape id="Freeform 443" o:spid="_x0000_s1468" style="position:absolute;left:37033;top:58881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" path="m25222,109104v866,,866,,1731,c33015,108239,37344,102177,36478,96116l22624,9525c21758,3464,16563,,9635,,3574,866,-756,6927,110,12989l13965,99580v1732,5195,6061,9524,11257,9524xe" filled="f" stroked="f" strokeweight=".24036mm">
                    <v:stroke joinstyle="miter"/>
                    <v:path arrowok="t" o:connecttype="custom" o:connectlocs="25222,109104;26953,109104;36478,96116;22624,9525;9635,0;110,12989;13965,99580;25222,109104" o:connectangles="0,0,0,0,0,0,0,0"/>
                  </v:shape>
                  <v:shape id="Freeform 444" o:spid="_x0000_s1469" style="position:absolute;left:36649;top:60089;width:476;height:1174;visibility:visible;mso-wrap-style:square;v-text-anchor:middle" coordsize="47650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" path="m8239,446c2178,2178,-1286,8239,446,14300r25977,95250c28155,114746,32484,117344,36814,117344v866,,1732,,2598,c45473,115612,48937,109550,47205,103489l21228,8239c20362,2178,14300,-1286,8239,446xe" filled="f" stroked="f" strokeweight=".24036mm">
                    <v:stroke joinstyle="miter"/>
                    <v:path arrowok="t" o:connecttype="custom" o:connectlocs="8239,446;446,14300;26423,109550;36814,117344;39412,117344;47205,103489;21228,8239;8239,446" o:connectangles="0,0,0,0,0,0,0,0"/>
                  </v:shape>
                  <v:shape id="Freeform 445" o:spid="_x0000_s1470" style="position:absolute;left:43589;top:54612;width:9;height:87;visibility:visible;mso-wrap-style:square;v-text-anchor:middle" coordsize="865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" path="m866,r,l,,866,xe" filled="f" stroked="f" strokeweight=".24036mm">
                    <v:stroke joinstyle="miter"/>
                    <v:path arrowok="t" o:connecttype="custom" o:connectlocs="866,0;866,0;0,0" o:connectangles="0,0,0"/>
                  </v:shape>
                  <v:shape id="Freeform 446" o:spid="_x0000_s1471" style="position:absolute;left:35618;top:59439;width:301;height:403;visibility:visible;mso-wrap-style:square;v-text-anchor:middle" coordsize="30112,40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" path="m29109,24780l21316,6596c18718,1400,12657,-1198,6596,534,1400,3132,-1197,9193,534,15255l8327,33439v1732,4329,6062,6927,10391,6927c20450,40366,21316,40366,23048,39500v6061,-2597,8659,-8659,6061,-14720xe" filled="f" stroked="f" strokeweight=".24036mm">
                    <v:stroke joinstyle="miter"/>
                    <v:path arrowok="t" o:connecttype="custom" o:connectlocs="29109,24780;21316,6596;6596,534;534,15255;8327,33439;18718,40366;23048,39500;29109,24780" o:connectangles="0,0,0,0,0,0,0,0"/>
                  </v:shape>
                  <v:shape id="Freeform 447" o:spid="_x0000_s1472" style="position:absolute;left:32233;top:54253;width:294;height:489;visibility:visible;mso-wrap-style:square;v-text-anchor:middle" coordsize="29466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" path="m8239,446c2178,2178,-1286,8239,446,14301l8239,41143v1732,5196,6061,7794,10391,7794c19496,48937,20362,48937,21228,48937v6061,-1732,9525,-7794,7793,-13855l21228,8239c20362,2178,14300,-1286,8239,446xe" filled="f" stroked="f" strokeweight=".24036mm">
                    <v:stroke joinstyle="miter"/>
                    <v:path arrowok="t" o:connecttype="custom" o:connectlocs="8239,446;446,14301;8239,41143;18630,48937;21228,48937;29021,35082;21228,8239;8239,446" o:connectangles="0,0,0,0,0,0,0,0"/>
                  </v:shape>
                  <v:shape id="Freeform 448" o:spid="_x0000_s1473" style="position:absolute;left:43299;top:65267;width:485;height:1174;visibility:visible;mso-wrap-style:square;v-text-anchor:middle" coordsize="48516,1173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" path="m27289,109551v1732,5195,6061,7793,10391,7793c38546,117344,39412,117344,40278,117344v6061,-1732,9525,-7793,7793,-13855l22094,8239c20362,2178,14300,-1286,8239,446,2178,2178,-1286,8239,446,14301r26843,95250xe" filled="f" stroked="f" strokeweight=".24036mm">
                    <v:stroke joinstyle="miter"/>
                    <v:path arrowok="t" o:connecttype="custom" o:connectlocs="27289,109551;37680,117344;40278,117344;48071,103489;22094,8239;8239,446;446,14301;27289,109551" o:connectangles="0,0,0,0,0,0,0,0"/>
                  </v:shape>
                  <v:shape id="Freeform 449" o:spid="_x0000_s1474" style="position:absolute;left:42053;top:65580;width:1055;height:1683;visibility:visible;mso-wrap-style:square;v-text-anchor:middle" coordsize="105430,1683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" path="m94712,168314v1731,,3463,-866,5195,-1732c105102,163119,106834,157057,104237,151862l20243,5523c17646,328,10718,-1404,5523,1193,328,4657,-1404,10718,1193,15914l85187,162252v2597,4330,6061,6062,9525,6062xe" filled="f" stroked="f" strokeweight=".24036mm">
                    <v:stroke joinstyle="miter"/>
                    <v:path arrowok="t" o:connecttype="custom" o:connectlocs="94712,168314;99907,166582;104237,151862;20243,5523;5523,1193;1193,15914;85187,162252;94712,168314" o:connectangles="0,0,0,0,0,0,0,0"/>
                  </v:shape>
                  <v:shape id="Freeform 450" o:spid="_x0000_s1475" style="position:absolute;left:41150;top:66503;width:575;height:587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" path="m54336,39615l18833,3247c14504,-1082,7577,-1082,3247,3247v-4329,4330,-4329,11257,,15586l38749,55202v2598,2597,5196,3463,7794,3463c49140,58665,51738,57799,54336,55202v4329,-4330,4329,-11258,,-15587xe" filled="f" stroked="f" strokeweight=".24036mm">
                    <v:stroke joinstyle="miter"/>
                    <v:path arrowok="t" o:connecttype="custom" o:connectlocs="54336,39615;18833,3247;3247,3247;3247,18833;38749,55202;46543,58665;54336,55202;54336,39615" o:connectangles="0,0,0,0,0,0,0,0"/>
                  </v:shape>
                  <v:shape id="Freeform 451" o:spid="_x0000_s1476" style="position:absolute;left:42150;top:62205;width:1394;height:815;visibility:visible;mso-wrap-style:square;v-text-anchor:middle" coordsize="139384,815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" path="m137833,6214c135235,1019,128308,-1579,123112,1019l6215,60767c1019,63365,-1579,70292,1019,75487v1732,3464,6062,6062,9525,6062l10544,81549v1732,,3464,,5196,-866l132637,20935v6062,-2598,8659,-8659,5196,-14721xe" filled="f" stroked="f" strokeweight=".24036mm">
                    <v:stroke joinstyle="miter"/>
                    <v:path arrowok="t" o:connecttype="custom" o:connectlocs="137833,6214;123112,1019;6215,60767;1019,75487;10544,81549;10544,81549;15740,80683;132637,20935;137833,6214" o:connectangles="0,0,0,0,0,0,0,0,0"/>
                  </v:shape>
                  <v:shape id="Freeform 452" o:spid="_x0000_s1477" style="position:absolute;left:41152;top:67380;width:484;height:429;visibility:visible;mso-wrap-style:square;v-text-anchor:middle" coordsize="48435,428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" path="m37639,42835v3464,,6928,-1732,8660,-4330c49762,34176,48896,26383,44567,22919l17723,2137c12528,-1326,6467,-461,2137,3869,-1326,9065,-460,15992,3869,19456l30712,40237v1732,2598,4330,2598,6927,2598xe" filled="f" stroked="f" strokeweight=".24036mm">
                    <v:stroke joinstyle="miter"/>
                    <v:path arrowok="t" o:connecttype="custom" o:connectlocs="37639,42835;46299,38505;44567,22919;17723,2137;2137,3869;3869,19456;30712,40237;37639,42835" o:connectangles="0,0,0,0,0,0,0,0"/>
                  </v:shape>
                  <v:shape id="Freeform 453" o:spid="_x0000_s1478" style="position:absolute;left:43044;top:66345;width:86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454" o:spid="_x0000_s1479" style="position:absolute;left:42493;top:65128;width:656;height:1217;visibility:visible;mso-wrap-style:square;v-text-anchor:middle" coordsize="65614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" path="m64612,106175l21316,6596c18718,1400,12657,-1198,6596,534,1400,3132,-1197,9193,534,15255r43296,99579c45562,119164,49891,121762,54221,121762v1732,,2597,,4329,-867c64612,118298,67209,112236,64612,106175xe" filled="f" stroked="f" strokeweight=".24036mm">
                    <v:stroke joinstyle="miter"/>
                    <v:path arrowok="t" o:connecttype="custom" o:connectlocs="64612,106175;21316,6596;6596,534;534,15255;43830,114834;54221,121762;58550,120895;64612,106175" o:connectangles="0,0,0,0,0,0,0,0"/>
                  </v:shape>
                  <v:shape id="Freeform 455" o:spid="_x0000_s1480" style="position:absolute;left:41713;top:67084;width:584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" path="m39615,56068v1732,2598,5196,3463,7794,3463c50006,59531,52604,58666,55202,56068v4329,-4330,4329,-11257,,-15586l18833,3247c14504,-1082,7577,-1082,3247,3247v-4329,4330,-4329,11257,,15587l39615,56068xe" filled="f" stroked="f" strokeweight=".24036mm">
                    <v:stroke joinstyle="miter"/>
                    <v:path arrowok="t" o:connecttype="custom" o:connectlocs="39615,56068;47409,59531;55202,56068;55202,40482;18833,3247;3247,3247;3247,18834;39615,56068" o:connectangles="0,0,0,0,0,0,0,0"/>
                  </v:shape>
                  <v:shape id="Freeform 456" o:spid="_x0000_s1481" style="position:absolute;left:38814;top:60497;width:424;height:1103;visibility:visible;mso-wrap-style:square;v-text-anchor:middle" coordsize="42339,1103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" path="m8181,110358v866,,1732,,2598,c15974,110358,20304,106895,21170,101699l41952,13377c43683,7315,39354,1254,34158,388,28097,-1344,22036,2986,21170,8181l388,96504v-1732,6927,2598,12988,7793,13854xe" filled="f" stroked="f" strokeweight=".24036mm">
                    <v:stroke joinstyle="miter"/>
                    <v:path arrowok="t" o:connecttype="custom" o:connectlocs="8181,110358;10779,110358;21170,101699;41952,13377;34158,388;21170,8181;388,96504;8181,110358" o:connectangles="0,0,0,0,0,0,0,0"/>
                  </v:shape>
                  <v:shape id="Freeform 457" o:spid="_x0000_s1482" style="position:absolute;left:39537;top:55904;width:2053;height:1020;visibility:visible;mso-wrap-style:square;v-text-anchor:middle" coordsize="205357,101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" path="m,4143v1732,6061,3464,11257,5196,17318l189634,101125v1732,866,2598,866,4330,866c198293,101991,202623,99393,204355,95063v2597,-5195,,-12122,-6062,-14720l12989,679c7793,-1052,2598,679,,4143xe" filled="f" stroked="f" strokeweight=".24036mm">
                    <v:stroke joinstyle="miter"/>
                    <v:path arrowok="t" o:connecttype="custom" o:connectlocs="0,4143;5196,21461;189634,101125;193964,101991;204355,95063;198293,80343;12989,679;0,4143" o:connectangles="0,0,0,0,0,0,0,0"/>
                  </v:shape>
                  <v:shape id="Freeform 458" o:spid="_x0000_s1483" style="position:absolute;left:39100;top:60055;width:250;height:369;visibility:visible;mso-wrap-style:square;v-text-anchor:middle" coordsize="25021,36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" path="m21170,28963l24633,13376c26365,7315,22036,1254,16840,388,10779,-1344,4717,2986,3851,8181l388,23767v-1732,6062,2598,12123,7793,12989c9047,36756,9913,36756,10779,36756v5195,866,9525,-2598,10391,-7793xe" filled="f" stroked="f" strokeweight=".24036mm">
                    <v:stroke joinstyle="miter"/>
                    <v:path arrowok="t" o:connecttype="custom" o:connectlocs="21170,28963;24633,13376;16840,388;3851,8181;388,23767;8181,36756;10779,36756;21170,28963" o:connectangles="0,0,0,0,0,0,0,0"/>
                  </v:shape>
                  <v:shape id="Freeform 459" o:spid="_x0000_s1484" style="position:absolute;left:39341;top:60764;width:374;height:654;visibility:visible;mso-wrap-style:square;v-text-anchor:middle" coordsize="37421,65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" path="m7454,64604v866,,2598,866,3464,866c15247,65470,19577,62872,21308,58543l36895,14382c38627,8320,36029,2259,29967,527,23906,-1205,17845,1393,16113,7454l527,51616v-1732,5195,866,11256,6927,12988xe" filled="f" stroked="f" strokeweight=".24036mm">
                    <v:stroke joinstyle="miter"/>
                    <v:path arrowok="t" o:connecttype="custom" o:connectlocs="7454,64604;10918,65470;21308,58543;36895,14382;29967,527;16113,7454;527,51616;7454,64604" o:connectangles="0,0,0,0,0,0,0,0"/>
                  </v:shape>
                  <v:shape id="Freeform 460" o:spid="_x0000_s1485" style="position:absolute;left:39931;top:66437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" path="m97387,92192v1732,1731,4330,2598,6928,2598l104315,94790v3463,,6927,-1732,8659,-4330c116437,85264,115571,78337,111242,74874l17724,2137c12528,-1327,5601,-460,2137,3869,-1326,9064,-460,15992,3869,19455l97387,92192xe" filled="f" stroked="f" strokeweight=".24036mm">
                    <v:stroke joinstyle="miter"/>
                    <v:path arrowok="t" o:connecttype="custom" o:connectlocs="97387,92192;104315,94790;104315,94790;112974,90460;111242,74874;17724,2137;2137,3869;3869,19455;97387,92192" o:connectangles="0,0,0,0,0,0,0,0,0"/>
                  </v:shape>
                  <v:shape id="Freeform 461" o:spid="_x0000_s1486" style="position:absolute;left:39692;top:61277;width:420;height:592;visibility:visible;mso-wrap-style:square;v-text-anchor:middle" coordsize="41924,592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" path="m6095,58344v1732,865,3463,865,5195,865c15620,59209,19083,57477,20815,53148l40731,15914c43329,10719,41597,3791,36402,1193,31206,-1404,24279,328,21681,5523l1765,42757c-1698,48818,33,55746,6095,58344xe" filled="f" stroked="f" strokeweight=".24036mm">
                    <v:stroke joinstyle="miter"/>
                    <v:path arrowok="t" o:connecttype="custom" o:connectlocs="6095,58344;11290,59209;20815,53148;40731,15914;36402,1193;21681,5523;1765,42757;6095,58344" o:connectangles="0,0,0,0,0,0,0,0"/>
                  </v:shape>
                  <v:shape id="Freeform 462" o:spid="_x0000_s1487" style="position:absolute;left:40136;top:67341;width:1566;height:1031;visibility:visible;mso-wrap-style:square;v-text-anchor:middle" coordsize="156655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" path="m5052,19986r134216,81396c140999,102247,142731,103113,145329,103113v3464,,6927,-1731,9525,-5195c158317,92723,156586,85795,151390,83197l17174,1802c11979,-1662,5052,70,2454,5265,-1876,10461,-144,16522,5052,19986xe" filled="f" stroked="f" strokeweight=".24036mm">
                    <v:stroke joinstyle="miter"/>
                    <v:path arrowok="t" o:connecttype="custom" o:connectlocs="5052,19986;139268,101382;145329,103113;154854,97918;151390,83197;17174,1802;2454,5265;5052,19986" o:connectangles="0,0,0,0,0,0,0,0"/>
                  </v:shape>
                  <v:shape id="Freeform 463" o:spid="_x0000_s1488" style="position:absolute;left:45597;top:52171;width:418;height:2303;visibility:visible;mso-wrap-style:square;v-text-anchor:middle" coordsize="41784,2303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" path="m21758,220807l41674,12123c42540,6061,38210,866,32149,,26088,,20892,3464,20027,9525l110,218209v-865,6062,3464,11257,9526,12123c9636,230332,10501,230332,10501,230332r,c15697,230332,20892,226002,21758,220807xe" filled="f" stroked="f" strokeweight=".24036mm">
                    <v:stroke joinstyle="miter"/>
                    <v:path arrowok="t" o:connecttype="custom" o:connectlocs="21758,220807;41674,12123;32149,0;20027,9525;110,218209;9636,230332;10501,230332;10501,230332;21758,220807" o:connectangles="0,0,0,0,0,0,0,0,0"/>
                  </v:shape>
                  <v:shape id="Freeform 464" o:spid="_x0000_s1489" style="position:absolute;left:49001;top:55594;width:572;height:456;visibility:visible;mso-wrap-style:square;v-text-anchor:middle" coordsize="57290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" path="m1802,40384v1732,3464,5196,5196,9525,5196c13059,45580,15657,44714,17389,43848l52025,20469c57220,17005,58952,10078,55488,4882,52025,-313,45097,-1179,39902,1418l5266,24798c70,28261,-1662,35189,1802,40384xe" filled="f" stroked="f" strokeweight=".24036mm">
                    <v:stroke joinstyle="miter"/>
                    <v:path arrowok="t" o:connecttype="custom" o:connectlocs="1802,40384;11327,45580;17389,43848;52025,20469;55488,4882;39902,1418;5266,24798;1802,40384" o:connectangles="0,0,0,0,0,0,0,0"/>
                  </v:shape>
                  <v:shape id="Freeform 465" o:spid="_x0000_s1490" style="position:absolute;left:48546;top:56772;width:1413;height:637;visibility:visible;mso-wrap-style:square;v-text-anchor:middle" coordsize="141330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" path="m527,55945v1732,4329,6061,7793,10391,7793c11783,63738,13515,63738,14381,62872l133876,21308v6062,-1731,8660,-8659,6928,-13854c139072,1392,132145,-1205,126949,527l7454,42090c1392,43822,-1205,49884,527,55945xe" filled="f" stroked="f" strokeweight=".24036mm">
                    <v:stroke joinstyle="miter"/>
                    <v:path arrowok="t" o:connecttype="custom" o:connectlocs="527,55945;10918,63738;14381,62872;133876,21308;140804,7454;126949,527;7454,42090;527,55945" o:connectangles="0,0,0,0,0,0,0,0"/>
                  </v:shape>
                  <v:shape id="Freeform 466" o:spid="_x0000_s1491" style="position:absolute;left:49311;top:54411;width:593;height:548;visibility:visible;mso-wrap-style:square;v-text-anchor:middle" coordsize="59379,5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" path="m18433,52203l55667,19299c59997,14969,60862,8042,56533,3712,52203,-617,45276,-1483,40947,2847l3713,35751c-617,40081,-1483,47008,2846,51337v2598,2598,5196,3464,8659,3464c14103,54801,16701,53935,18433,52203xe" filled="f" stroked="f" strokeweight=".24036mm">
                    <v:stroke joinstyle="miter"/>
                    <v:path arrowok="t" o:connecttype="custom" o:connectlocs="18433,52203;55667,19299;56533,3712;40947,2847;3713,35751;2846,51337;11505,54801;18433,52203" o:connectangles="0,0,0,0,0,0,0,0"/>
                  </v:shape>
                  <v:shape id="Freeform 467" o:spid="_x0000_s1492" style="position:absolute;left:48966;top:58344;width:365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" path="m26953,109105v6062,-866,10391,-6928,9526,-12989l22624,9525c21758,3464,16563,,9635,,3574,866,-755,6927,110,12989l13965,99580v866,5195,5195,9525,11257,9525c26088,109105,26953,109105,26953,109105xe" filled="f" stroked="f" strokeweight=".24036mm">
                    <v:stroke joinstyle="miter"/>
                    <v:path arrowok="t" o:connecttype="custom" o:connectlocs="26953,109105;36479,96116;22624,9525;9635,0;110,12989;13965,99580;25222,109105;26953,109105" o:connectangles="0,0,0,0,0,0,0,0"/>
                  </v:shape>
                  <v:shape id="Freeform 468" o:spid="_x0000_s1493" style="position:absolute;left:48756;top:66152;width:594;height:548;visibility:visible;mso-wrap-style:square;v-text-anchor:middle" coordsize="59379,54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" path="m11506,54801v2597,,5195,-866,6927,-2598l55667,19299c59996,14969,60862,8042,56532,3713,52203,-617,45276,-1483,40946,2846l3712,35751c-617,40080,-1483,47008,2847,51338v2597,1731,5195,3463,8659,3463xe" filled="f" stroked="f" strokeweight=".24036mm">
                    <v:stroke joinstyle="miter"/>
                    <v:path arrowok="t" o:connecttype="custom" o:connectlocs="11506,54801;18433,52203;55667,19299;56532,3713;40946,2846;3712,35751;2847,51338;11506,54801" o:connectangles="0,0,0,0,0,0,0,0"/>
                  </v:shape>
                  <v:shape id="Freeform 469" o:spid="_x0000_s1494" style="position:absolute;left:48581;top:59553;width:477;height:1173;visibility:visible;mso-wrap-style:square;v-text-anchor:middle" coordsize="47650,1172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" path="m8239,388c2178,2120,-1286,8181,446,14243r25977,95250c28155,114688,32484,117286,36814,117286v866,,1732,,2598,c45473,115554,48937,109493,47205,103431l21228,8181c20362,2986,14301,-1344,8239,388xe" filled="f" stroked="f" strokeweight=".24036mm">
                    <v:stroke joinstyle="miter"/>
                    <v:path arrowok="t" o:connecttype="custom" o:connectlocs="8239,388;446,14243;26423,109493;36814,117286;39412,117286;47205,103431;21228,8181;8239,388" o:connectangles="0,0,0,0,0,0,0,0"/>
                  </v:shape>
                  <v:shape id="Freeform 470" o:spid="_x0000_s1495" style="position:absolute;left:48928;top:60799;width:294;height:490;visibility:visible;mso-wrap-style:square;v-text-anchor:middle" coordsize="29466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" path="m8239,446c2178,2178,-1286,8239,446,14300l8239,41144v1732,5195,6062,7793,10391,7793c19496,48937,20362,48937,21228,48937v6061,-1732,9524,-7793,7793,-13855l21228,8239c20362,2178,14301,-1286,8239,446xe" filled="f" stroked="f" strokeweight=".24036mm">
                    <v:stroke joinstyle="miter"/>
                    <v:path arrowok="t" o:connecttype="custom" o:connectlocs="8239,446;446,14300;8239,41144;18630,48937;21228,48937;29021,35082;21228,8239;8239,446" o:connectangles="0,0,0,0,0,0,0,0"/>
                  </v:shape>
                  <v:shape id="Freeform 471" o:spid="_x0000_s1496" style="position:absolute;left:44246;top:52325;width:366;height:1092;visibility:visible;mso-wrap-style:square;v-text-anchor:middle" coordsize="36588,109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" path="m9635,110c3574,977,-756,7037,110,13099l13965,99690v866,5196,5195,9525,11257,9525c26088,109215,26088,109215,26953,109215v6062,-866,10391,-6928,9526,-12988l22624,9636c20892,3574,15697,-755,9635,110xe" filled="f" stroked="f" strokeweight=".24036mm">
                    <v:stroke joinstyle="miter"/>
                    <v:path arrowok="t" o:connecttype="custom" o:connectlocs="9635,110;110,13099;13965,99690;25222,109215;26953,109215;36479,96227;22624,9636;9635,110" o:connectangles="0,0,0,0,0,0,0,0"/>
                  </v:shape>
                  <v:shape id="Freeform 472" o:spid="_x0000_s1497" style="position:absolute;left:43853;top:53526;width:486;height:1179;visibility:visible;mso-wrap-style:square;v-text-anchor:middle" coordsize="48516,117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" path="m40278,117344v6061,-1732,9525,-7794,7793,-13855l22094,8239c20362,2178,14300,-1286,8239,446,2178,2178,-1286,8239,446,14300r25977,95250c28155,114746,32485,117344,36814,117344v1732,865,2598,865,3464,xe" filled="f" stroked="f" strokeweight=".24036mm">
                    <v:stroke joinstyle="miter"/>
                    <v:path arrowok="t" o:connecttype="custom" o:connectlocs="40278,117344;48071,103489;22094,8239;8239,446;446,14300;26423,109550;36814,117344;40278,117344" o:connectangles="0,0,0,0,0,0,0,0"/>
                  </v:shape>
                  <v:shape id="Freeform 473" o:spid="_x0000_s1498" style="position:absolute;left:43883;top:65253;width:305;height:720;visibility:visible;mso-wrap-style:square;v-text-anchor:middle" coordsize="30527,7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" path="m19160,71981v866,,866,,1732,c26954,71115,31283,65053,30417,58993l22624,9636c21758,3574,15697,-755,9635,110,3574,977,-755,7038,110,13099l7904,62456v865,6061,6061,9525,11256,9525xe" filled="f" stroked="f" strokeweight=".24036mm">
                    <v:stroke joinstyle="miter"/>
                    <v:path arrowok="t" o:connecttype="custom" o:connectlocs="19160,71981;20892,71981;30417,58993;22624,9636;9635,110;110,13099;7904,62456;19160,71981" o:connectangles="0,0,0,0,0,0,0,0"/>
                  </v:shape>
                  <v:shape id="Freeform 474" o:spid="_x0000_s1499" style="position:absolute;left:45213;top:60730;width:1151;height:948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" path="m2137,3869c-1326,9065,-461,15992,3869,19455l97387,92192v1732,1732,4330,2597,6928,2597l104315,94789v3463,,6927,-1731,8659,-4329c116437,85265,115571,78337,111242,74874l17724,2137c12528,-1326,5601,-461,2137,3869xe" filled="f" stroked="f" strokeweight=".24036mm">
                    <v:stroke joinstyle="miter"/>
                    <v:path arrowok="t" o:connecttype="custom" o:connectlocs="2137,3869;3869,19455;97387,92192;104315,94789;104315,94789;112974,90460;111242,74874;17724,2137;2137,3869" o:connectangles="0,0,0,0,0,0,0,0,0"/>
                  </v:shape>
                  <v:shape id="Freeform 475" o:spid="_x0000_s1500" style="position:absolute;left:43637;top:66514;width:303;height:490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" path="m9105,41144v1732,5195,6061,7793,10391,7793c20362,48937,21228,48937,22094,48937v6061,-1732,9525,-7793,7793,-13855l22094,8239c20362,2178,14300,-1286,8239,446,2178,2178,-1286,8239,446,14300l9105,41144xe" filled="f" stroked="f" strokeweight=".24036mm">
                    <v:stroke joinstyle="miter"/>
                    <v:path arrowok="t" o:connecttype="custom" o:connectlocs="9105,41144;19496,48937;22094,48937;29887,35082;22094,8239;8239,446;446,14300;9105,41144" o:connectangles="0,0,0,0,0,0,0,0"/>
                  </v:shape>
                  <v:shape id="Freeform 476" o:spid="_x0000_s1501" style="position:absolute;left:40485;top:54704;width:1151;height:947;visibility:visible;mso-wrap-style:square;v-text-anchor:middle" coordsize="115110,947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" path="m2137,3869c-1326,9064,-460,15992,3869,19455l97387,92192v1732,1731,4330,2598,6928,2598l104315,94790v3463,,6927,-1732,8659,-4330c116437,85264,115571,78337,111242,74874l17724,2137c12528,-1327,5601,-460,2137,3869xe" filled="f" stroked="f" strokeweight=".24036mm">
                    <v:stroke joinstyle="miter"/>
                    <v:path arrowok="t" o:connecttype="custom" o:connectlocs="2137,3869;3869,19455;97387,92192;104315,94790;104315,94790;112974,90460;111242,74874;17724,2137;2137,3869" o:connectangles="0,0,0,0,0,0,0,0,0"/>
                  </v:shape>
                  <v:shape id="Freeform 477" o:spid="_x0000_s1502" style="position:absolute;left:44191;top:54772;width:303;height:490;visibility:visible;mso-wrap-style:square;v-text-anchor:middle" coordsize="30332,489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" path="m9105,41143v1732,5196,6061,7794,10391,7794c20362,48937,21228,48937,22094,48937v6061,-1732,9525,-7794,7793,-13855l22094,8239c20362,2178,14300,-1286,8239,446,2178,2178,-1286,8239,446,14301l9105,41143xe" filled="f" stroked="f" strokeweight=".24036mm">
                    <v:stroke joinstyle="miter"/>
                    <v:path arrowok="t" o:connecttype="custom" o:connectlocs="9105,41143;19496,48937;22094,48937;29887,35082;22094,8239;8239,446;446,14301;9105,41143" o:connectangles="0,0,0,0,0,0,0,0"/>
                  </v:shape>
                  <v:shape id="Freeform 478" o:spid="_x0000_s1503" style="position:absolute;left:44437;top:53520;width:305;height:720;visibility:visible;mso-wrap-style:square;v-text-anchor:middle" coordsize="30527,719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" path="m110,13099l7903,62456v866,5196,5196,9525,11258,9525c20026,71981,20026,71981,20892,71981v6061,-866,10391,-6928,9525,-12988l22624,9636c21758,3574,15697,-755,9635,110,3574,1842,-756,7038,110,13099xe" filled="f" stroked="f" strokeweight=".24036mm">
                    <v:stroke joinstyle="miter"/>
                    <v:path arrowok="t" o:connecttype="custom" o:connectlocs="110,13099;7903,62456;19161,71981;20892,71981;30417,58993;22624,9636;9635,110;110,13099" o:connectangles="0,0,0,0,0,0,0,0"/>
                  </v:shape>
                  <v:shape id="Freeform 479" o:spid="_x0000_s1504" style="position:absolute;left:40688;top:55599;width:1569;height:1031;visibility:visible;mso-wrap-style:square;v-text-anchor:middle" coordsize="156869,1031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" path="m1802,5266c-1662,10461,70,17388,5266,19986r134216,81395c141213,102248,142945,103113,145543,103113v3464,,6927,-1732,9525,-5195c158532,92722,156800,85795,151604,83198l17388,1802c12193,-1661,5266,70,1802,5266xe" filled="f" stroked="f" strokeweight=".24036mm">
                    <v:stroke joinstyle="miter"/>
                    <v:path arrowok="t" o:connecttype="custom" o:connectlocs="1802,5266;5266,19986;139482,101381;145543,103113;155068,97918;151604,83198;17388,1802;1802,5266" o:connectangles="0,0,0,0,0,0,0,0"/>
                  </v:shape>
                  <v:shape id="Freeform 480" o:spid="_x0000_s1505" style="position:absolute;left:39823;top:57487;width:312;height:260;visibility:visible;mso-wrap-style:square;v-text-anchor:middle" coordsize="31283,259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" path="m19916,25977v5195,,10391,-3464,11257,-9525c32039,10390,27709,5195,21648,3463l,c,7793,866,14720,866,22513r18184,2598c18184,25977,19050,25977,19916,25977xe" filled="f" stroked="f" strokeweight=".24036mm">
                    <v:stroke joinstyle="miter"/>
                    <v:path arrowok="t" o:connecttype="custom" o:connectlocs="19916,25977;31173,16452;21648,3463;0,0;866,22513;19050,25111;19916,25977" o:connectangles="0,0,0,0,0,0,0"/>
                  </v:shape>
                  <v:shape id="Freeform 481" o:spid="_x0000_s1506" style="position:absolute;left:42277;top:64617;width:301;height:404;visibility:visible;mso-wrap-style:square;v-text-anchor:middle" coordsize="30112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" path="m29109,24780l21316,6596c18718,1401,12657,-1198,6596,534,1400,3132,-1197,9193,534,15255l8328,33439v1731,4329,6061,6927,10390,6927c20450,40366,21316,40366,23048,39500v6061,-2597,8659,-9525,6061,-14720xe" filled="f" stroked="f" strokeweight=".24036mm">
                    <v:stroke joinstyle="miter"/>
                    <v:path arrowok="t" o:connecttype="custom" o:connectlocs="29109,24780;21316,6596;6596,534;534,15255;8328,33439;18718,40366;23048,39500;29109,24780" o:connectangles="0,0,0,0,0,0,0,0"/>
                  </v:shape>
                  <v:shape id="Freeform 482" o:spid="_x0000_s1507" style="position:absolute;left:41535;top:53641;width:922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" path="m20090,4504c16627,-691,9699,-1558,4504,2772,-691,6236,-1557,13163,2772,18358r69273,89189c73777,110145,77240,111877,80704,111877v2598,,4329,-866,6927,-2598c92827,105815,93693,98888,89363,93692l20090,4504xe" filled="f" stroked="f" strokeweight=".24036mm">
                    <v:stroke joinstyle="miter"/>
                    <v:path arrowok="t" o:connecttype="custom" o:connectlocs="20090,4504;4504,2772;2772,18358;72045,107547;80704,111877;87631,109279;89363,93692;20090,4504" o:connectangles="0,0,0,0,0,0,0,0"/>
                  </v:shape>
                  <v:shape id="Freeform 483" o:spid="_x0000_s1508" style="position:absolute;left:39852;top:59318;width:392;height:680;visibility:visible;mso-wrap-style:square;v-text-anchor:middle" coordsize="39153,680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" path="m7454,67202v866,,2598,866,3464,866c15247,68068,19577,65470,21309,61140l38627,14381c40358,8320,37761,2258,31699,526,25638,-1205,19577,1393,17845,7454l527,54213v-1732,4330,866,10391,6927,12989xe" filled="f" stroked="f" strokeweight=".24036mm">
                    <v:stroke joinstyle="miter"/>
                    <v:path arrowok="t" o:connecttype="custom" o:connectlocs="7454,67202;10918,68068;21309,61140;38627,14381;31699,526;17845,7454;527,54213;7454,67202" o:connectangles="0,0,0,0,0,0,0,0"/>
                  </v:shape>
                  <v:shape id="Freeform 484" o:spid="_x0000_s1509" style="position:absolute;left:41704;top:54770;width:576;height:587;visibility:visible;mso-wrap-style:square;v-text-anchor:middle" coordsize="57582,58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" path="m54336,39615l18833,3247c14504,-1082,7577,-1082,3247,3247v-4329,4330,-4329,11257,,15586l38749,55202v2598,2597,5196,3463,7794,3463c49140,58665,51738,57799,54336,55202v4329,-4330,4329,-11258,,-15587xe" filled="f" stroked="f" strokeweight=".24036mm">
                    <v:stroke joinstyle="miter"/>
                    <v:path arrowok="t" o:connecttype="custom" o:connectlocs="54336,39615;18833,3247;3247,3247;3247,18833;38749,55202;46543,58665;54336,55202;54336,39615" o:connectangles="0,0,0,0,0,0,0,0"/>
                  </v:shape>
                  <v:shape id="Freeform 485" o:spid="_x0000_s1510" style="position:absolute;left:43047;top:53395;width:652;height:1217;visibility:visible;mso-wrap-style:square;v-text-anchor:middle" coordsize="65145,121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" path="m21316,6596c18718,1400,12657,-1198,6596,534,1400,3132,-1198,9193,534,15255r43296,99579c45561,119164,49891,121762,54221,121762v1732,,2597,,4329,-867c63746,118298,66343,112236,64612,106175l21316,6596xe" filled="f" stroked="f" strokeweight=".24036mm">
                    <v:stroke joinstyle="miter"/>
                    <v:path arrowok="t" o:connecttype="custom" o:connectlocs="21316,6596;6596,534;534,15255;43830,114834;54221,121762;58550,120895;64612,106175;21316,6596" o:connectangles="0,0,0,0,0,0,0,0"/>
                  </v:shape>
                  <v:shape id="Freeform 486" o:spid="_x0000_s1511" style="position:absolute;left:41706;top:55656;width:485;height:428;visibility:visible;mso-wrap-style:square;v-text-anchor:middle" coordsize="48435,428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" path="m17724,2137c12528,-1327,6467,-460,2137,3869,-1326,8199,-460,15992,3869,19455l30712,40237v1732,1732,4330,2598,6927,2598c41103,42835,44567,41103,46299,38506,49762,33310,48896,26383,44567,22919l17724,2137xe" filled="f" stroked="f" strokeweight=".24036mm">
                    <v:stroke joinstyle="miter"/>
                    <v:path arrowok="t" o:connecttype="custom" o:connectlocs="17724,2137;2137,3869;3869,19455;30712,40237;37639,42835;46299,38506;44567,22919;17724,2137" o:connectangles="0,0,0,0,0,0,0,0"/>
                  </v:shape>
                  <v:shape id="Freeform 487" o:spid="_x0000_s1512" style="position:absolute;left:42608;top:53847;width:1054;height:1675;visibility:visible;mso-wrap-style:square;v-text-anchor:middle" coordsize="105430,1674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" path="m5523,1220c328,4684,-1404,10745,1194,15941l85187,162279v1732,3464,6061,5196,9525,5196c96444,167475,98175,166609,99907,165743v5196,-3464,6927,-9525,4330,-14720l20243,4684c17646,355,10718,-1377,5523,1220xe" filled="f" stroked="f" strokeweight=".24036mm">
                    <v:stroke joinstyle="miter"/>
                    <v:path arrowok="t" o:connecttype="custom" o:connectlocs="5523,1220;1194,15941;85187,162279;94712,167475;99907,165743;104237,151023;20243,4684;5523,1220" o:connectangles="0,0,0,0,0,0,0,0"/>
                  </v:shape>
                  <v:shape id="Freeform 488" o:spid="_x0000_s1513" style="position:absolute;left:43018;top:53279;width:86;height:86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489" o:spid="_x0000_s1514" style="position:absolute;left:42464;top:65012;width:86;height:87;visibility:visible;mso-wrap-style:square;v-text-anchor:middle" coordsize="8659,86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" path="m,l,,,xe" filled="f" stroked="f" strokeweight=".24036mm">
                    <v:stroke joinstyle="miter"/>
                    <v:path arrowok="t" o:connecttype="custom" o:connectlocs="0,0;0,0;0,0" o:connectangles="0,0,0"/>
                  </v:shape>
                  <v:shape id="Freeform 490" o:spid="_x0000_s1515" style="position:absolute;left:42831;top:52884;width:296;height:404;visibility:visible;mso-wrap-style:square;v-text-anchor:middle" coordsize="29643,403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" path="m21316,6596c18718,1401,12657,-1198,6596,534,1400,3132,-1198,9193,534,15255l8327,33439v1732,4329,6062,6927,10391,6927c20450,40366,21316,40366,23048,39500v5195,-2597,7793,-8659,6061,-14720l21316,6596xe" filled="f" stroked="f" strokeweight=".24036mm">
                    <v:stroke joinstyle="miter"/>
                    <v:path arrowok="t" o:connecttype="custom" o:connectlocs="21316,6596;6596,534;534,15255;8327,33439;18718,40366;23048,39500;29109,24780;21316,6596" o:connectangles="0,0,0,0,0,0,0,0"/>
                  </v:shape>
                  <v:shape id="Freeform 491" o:spid="_x0000_s1516" style="position:absolute;left:43692;top:64051;width:366;height:1091;visibility:visible;mso-wrap-style:square;v-text-anchor:middle" coordsize="36588,1091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" path="m25222,109104v866,,866,,1732,c33015,108239,37344,102177,36478,96116l22624,9525c21758,3463,16563,,9635,,3574,866,-756,6927,110,12989l13965,99580v866,6061,5195,9524,11257,9524xe" filled="f" stroked="f" strokeweight=".24036mm">
                    <v:stroke joinstyle="miter"/>
                    <v:path arrowok="t" o:connecttype="custom" o:connectlocs="25222,109104;26954,109104;36478,96116;22624,9525;9635,0;110,12989;13965,99580;25222,109104" o:connectangles="0,0,0,0,0,0,0,0"/>
                  </v:shape>
                  <v:shape id="Freeform 492" o:spid="_x0000_s1517" style="position:absolute;left:40391;top:60144;width:1069;height:1482;visibility:visible;mso-wrap-style:square;v-text-anchor:middle" coordsize="106963,1481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" path="m4676,146449v1732,866,4329,1732,6061,1732c14201,148181,17665,146449,20262,142986l105121,17429v3464,-5196,1732,-12123,-2597,-15587c97328,-1621,90401,111,86937,4440l2078,129997v-3464,6061,-2598,12989,2598,16452xe" filled="f" stroked="f" strokeweight=".24036mm">
                    <v:stroke joinstyle="miter"/>
                    <v:path arrowok="t" o:connecttype="custom" o:connectlocs="4676,146449;10737,148181;20262,142986;105121,17429;102524,1842;86937,4440;2078,129997;4676,146449" o:connectangles="0,0,0,0,0,0,0,0"/>
                  </v:shape>
                  <v:shape id="Freeform 493" o:spid="_x0000_s1518" style="position:absolute;left:42275;top:55351;width:585;height:595;visibility:visible;mso-wrap-style:square;v-text-anchor:middle" coordsize="58448,595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" path="m3247,3247v-4329,4330,-4329,11257,,15587l39615,56068v1732,2598,5196,3463,7794,3463c50006,59531,52604,58666,55202,56068v4329,-4330,4329,-11257,,-15586l18833,3247c14504,-1082,7577,-1082,3247,3247xe" filled="f" stroked="f" strokeweight=".24036mm">
                    <v:stroke joinstyle="miter"/>
                    <v:path arrowok="t" o:connecttype="custom" o:connectlocs="3247,3247;3247,18834;39615,56068;47409,59531;55202,56068;55202,40482;18833,3247;3247,3247" o:connectangles="0,0,0,0,0,0,0,0"/>
                  </v:shape>
                  <v:shape id="Freeform 494" o:spid="_x0000_s1519" style="position:absolute;left:42488;top:54862;width:592;height:686;visibility:visible;mso-wrap-style:square;v-text-anchor:middle" coordsize="59230,685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" path="m2772,18358l39140,64252v1732,2597,5196,4329,8659,4329l47799,68581v2598,,4330,-866,6928,-2598c59922,62520,60788,55592,56459,50397l20090,4504c16627,-692,9699,-1557,4504,2772,-691,6236,-1557,13163,2772,18358xe" filled="f" stroked="f" strokeweight=".24036mm">
                    <v:stroke joinstyle="miter"/>
                    <v:path arrowok="t" o:connecttype="custom" o:connectlocs="2772,18358;39140,64252;47799,68581;47799,68581;54727,65983;56459,50397;20090,4504;4504,2772;2772,18358" o:connectangles="0,0,0,0,0,0,0,0,0"/>
                  </v:shape>
                  <v:shape id="Freeform 495" o:spid="_x0000_s1520" style="position:absolute;left:41341;top:63335;width:1414;height:638;visibility:visible;mso-wrap-style:square;v-text-anchor:middle" coordsize="141330,637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" path="m140804,7454c139072,1392,132145,-1205,126950,527l7454,42090c1393,43822,-1205,50749,527,55945v1732,4330,6061,7793,10391,7793c11783,63738,13515,63738,14381,62872l133877,21309v6061,-1732,8659,-7794,6927,-13855xe" filled="f" stroked="f" strokeweight=".24036mm">
                    <v:stroke joinstyle="miter"/>
                    <v:path arrowok="t" o:connecttype="custom" o:connectlocs="140804,7454;126950,527;7454,42090;527,55945;10918,63738;14381,62872;133877,21309;140804,7454" o:connectangles="0,0,0,0,0,0,0,0"/>
                  </v:shape>
                  <v:shape id="Freeform 496" o:spid="_x0000_s1521" style="position:absolute;left:40998;top:61996;width:542;height:505;visibility:visible;mso-wrap-style:square;v-text-anchor:middle" coordsize="54183,50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" path="m35751,2846l3712,31421c-617,35751,-1483,42678,2846,47008v1732,2598,5196,3463,8660,3463l11506,50471v2597,,5195,-865,6927,-2597l50471,19299c54801,14969,55667,8042,51337,3713,47874,-617,40947,-1483,35751,2846xe" filled="f" stroked="f" strokeweight=".24036mm">
                    <v:stroke joinstyle="miter"/>
                    <v:path arrowok="t" o:connecttype="custom" o:connectlocs="35751,2846;3712,31421;2846,47008;11506,50471;11506,50471;18433,47874;50471,19299;51337,3713;35751,2846" o:connectangles="0,0,0,0,0,0,0,0,0"/>
                  </v:shape>
                  <v:shape id="Freeform 497" o:spid="_x0000_s1522" style="position:absolute;left:40288;top:61052;width:1399;height:1518;visibility:visible;mso-wrap-style:square;v-text-anchor:middle" coordsize="139908,151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" path="m11506,151783r,c14969,151783,17567,150917,19299,148319l137062,18433v4330,-4330,3464,-11257,-866,-15586c131867,-1483,124940,-617,120610,3712l2846,133599v-4329,4329,-3463,11256,866,15586c6310,150917,8908,151783,11506,151783xe" filled="f" stroked="f" strokeweight=".24036mm">
                    <v:stroke joinstyle="miter"/>
                    <v:path arrowok="t" o:connecttype="custom" o:connectlocs="11506,151783;11506,151783;19299,148319;137062,18433;136196,2847;120610,3712;2846,133599;3712,149185;11506,151783" o:connectangles="0,0,0,0,0,0,0,0,0"/>
                  </v:shape>
                  <v:shape id="Freeform 498" o:spid="_x0000_s1523" style="position:absolute;left:40740;top:62868;width:555;height:438;visibility:visible;mso-wrap-style:square;v-text-anchor:middle" coordsize="55558,438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" path="m11327,43848v1732,,4329,-866,6061,-1732l50293,20469c55488,17005,57220,10078,53757,4882,50293,-313,43366,-1179,38170,1418l5266,23066c70,26530,-1662,33457,1802,38652v1732,3464,6061,5196,9525,5196xe" filled="f" stroked="f" strokeweight=".24036mm">
                    <v:stroke joinstyle="miter"/>
                    <v:path arrowok="t" o:connecttype="custom" o:connectlocs="11327,43848;17388,42116;50293,20469;53757,4882;38170,1418;5266,23066;1802,38652;11327,43848" o:connectangles="0,0,0,0,0,0,0,0"/>
                  </v:shape>
                  <v:shape id="Freeform 499" o:spid="_x0000_s1524" style="position:absolute;left:41796;top:62158;width:569;height:455;visibility:visible;mso-wrap-style:square;v-text-anchor:middle" coordsize="56906,455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" path="m55488,4882c52025,-313,45097,-1179,39902,1418l5266,24798c70,28261,-1662,35189,1802,40384v1732,3464,5195,5196,9525,5196c13059,45580,15657,44714,17388,43848l52025,20469c57220,17005,58086,10078,55488,4882xe" filled="f" stroked="f" strokeweight=".24036mm">
                    <v:stroke joinstyle="miter"/>
                    <v:path arrowok="t" o:connecttype="custom" o:connectlocs="55488,4882;39902,1418;5266,24798;1802,40384;11327,45580;17388,43848;52025,20469;55488,4882" o:connectangles="0,0,0,0,0,0,0,0"/>
                  </v:shape>
                  <v:shape id="Freeform 500" o:spid="_x0000_s1525" style="position:absolute;left:42106;top:60974;width:594;height:548;visibility:visible;mso-wrap-style:square;v-text-anchor:middle" coordsize="59379,548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" path="m56533,3712c52203,-617,45276,-1483,40946,2847l3712,35751c-617,40081,-1483,47008,2846,51337v2598,2598,5196,3464,8660,3464c14103,54801,16701,53935,18433,52203l55667,19299c59996,14969,60862,8042,56533,3712xe" filled="f" stroked="f" strokeweight=".24036mm">
                    <v:stroke joinstyle="miter"/>
                    <v:path arrowok="t" o:connecttype="custom" o:connectlocs="56533,3712;40946,2847;3712,35751;2846,51337;11506,54801;18433,52203;55667,19299;56533,3712" o:connectangles="0,0,0,0,0,0,0,0"/>
                  </v:shape>
                  <v:shape id="Freeform 501" o:spid="_x0000_s1526" style="position:absolute;left:40981;top:65365;width:922;height:1119;visibility:visible;mso-wrap-style:square;v-text-anchor:middle" coordsize="92135,1118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" path="m72045,107547v1732,2598,5195,4330,8659,4330c83302,111877,85033,111011,87631,109279v5196,-3464,6062,-10391,1732,-15586l20090,4504c16627,-692,9699,-1557,4504,2772,-691,6235,-1557,13163,2772,18358r69273,89189xe" filled="f" stroked="f" strokeweight=".24036mm">
                    <v:stroke joinstyle="miter"/>
                    <v:path arrowok="t" o:connecttype="custom" o:connectlocs="72045,107547;80704,111877;87631,109279;89363,93693;20090,4504;4504,2772;2772,18358;72045,107547" o:connectangles="0,0,0,0,0,0,0,0"/>
                  </v:shape>
                  <v:shape id="Freeform 502" o:spid="_x0000_s1527" style="position:absolute;left:40325;top:58785;width:694;height:235;visibility:visible;mso-wrap-style:square;v-text-anchor:middle" coordsize="69383,23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" path="m69273,9635c68407,3574,63211,-756,57150,110l,5306v14720,5195,29441,11256,43295,18184l59748,21758v6061,-866,10390,-6061,9525,-12123xe" filled="f" stroked="f" strokeweight=".24036mm">
                    <v:stroke joinstyle="miter"/>
                    <v:path arrowok="t" o:connecttype="custom" o:connectlocs="69273,9635;57150,110;0,5306;43295,23490;59748,21758;69273,9635" o:connectangles="0,0,0,0,0,0"/>
                  </v:shape>
                  <v:shape id="Freeform 503" o:spid="_x0000_s1528" style="position:absolute;left:40021;top:60376;width:558;height:869;visibility:visible;mso-wrap-style:square;v-text-anchor:middle" coordsize="55779,869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" path="m6095,86053v1732,865,3463,865,5195,865c15620,86918,19083,85186,20815,80857l54586,15914c57183,10719,55452,3791,50256,1194,45061,-1404,38134,328,35536,5523l1765,70466c-1698,76527,34,83455,6095,86053xe" filled="f" stroked="f" strokeweight=".24036mm">
                    <v:stroke joinstyle="miter"/>
                    <v:path arrowok="t" o:connecttype="custom" o:connectlocs="6095,86053;11290,86918;20815,80857;54586,15914;50256,1194;35536,5523;1765,70466;6095,86053" o:connectangles="0,0,0,0,0,0,0,0"/>
                  </v:shape>
                  <v:shape id="Freeform 504" o:spid="_x0000_s1529" style="position:absolute;left:41152;top:57110;width:892;height:429;visibility:visible;mso-wrap-style:square;v-text-anchor:middle" coordsize="89223,428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" path="m450,7378v-1731,6061,1732,12122,6928,13854l74919,42014v866,,1732,866,3463,866c82712,42880,87041,39416,88773,35087,90505,29026,87041,22964,81846,21232l14305,450c8244,-1281,2182,2182,450,7378xe" filled="f" stroked="f" strokeweight=".24036mm">
                    <v:stroke joinstyle="miter"/>
                    <v:path arrowok="t" o:connecttype="custom" o:connectlocs="450,7378;7378,21232;74919,42014;78382,42880;88773,35087;81846,21232;14305,450;450,7378" o:connectangles="0,0,0,0,0,0,0,0"/>
                  </v:shape>
                  <v:shape id="Freeform 505" o:spid="_x0000_s1530" style="position:absolute;left:41399;top:58170;width:779;height:244;visibility:visible;mso-wrap-style:square;v-text-anchor:middle" coordsize="77931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" path="m66675,24340v6061,,10391,-4329,11257,-10390c77932,7888,73602,2692,67541,2692l11257,95c5196,-771,,4424,,10486v,6061,4330,11256,10391,11256l66675,24340v,,,,,xe" filled="f" stroked="f" strokeweight=".24036mm">
                    <v:stroke joinstyle="miter"/>
                    <v:path arrowok="t" o:connecttype="custom" o:connectlocs="66675,24340;77932,13950;67541,2692;11257,95;0,10486;10391,21742;66675,24340;66675,24340" o:connectangles="0,0,0,0,0,0,0,0"/>
                  </v:shape>
                  <v:shape id="Freeform 506" o:spid="_x0000_s1531" style="position:absolute;left:40234;top:56833;width:792;height:394;visibility:visible;mso-wrap-style:square;v-text-anchor:middle" coordsize="79254,39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" path="m71455,17769l14305,451c8244,-1281,2182,2182,451,7378v-1732,6061,1731,12122,6927,13854l64528,38550v866,,1731,866,3463,866c73187,39416,76650,35953,78382,31623,80980,25562,77516,19500,71455,17769xe" filled="f" stroked="f" strokeweight=".24036mm">
                    <v:stroke joinstyle="miter"/>
                    <v:path arrowok="t" o:connecttype="custom" o:connectlocs="71455,17769;14305,451;451,7378;7378,21232;64528,38550;67991,39416;78382,31623;71455,17769" o:connectangles="0,0,0,0,0,0,0,0"/>
                  </v:shape>
                  <v:shape id="Freeform 507" o:spid="_x0000_s1532" style="position:absolute;left:41208;top:59062;width:757;height:313;visibility:visible;mso-wrap-style:square;v-text-anchor:middle" coordsize="75721,313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" path="m75334,8791c74468,2730,68407,-734,62346,132l7793,11389c4330,12255,1732,14852,,18316v7793,4330,14721,8659,22514,12989l67541,21779v5195,-865,9525,-6927,7793,-12988xe" filled="f" stroked="f" strokeweight=".24036mm">
                    <v:stroke joinstyle="miter"/>
                    <v:path arrowok="t" o:connecttype="custom" o:connectlocs="75334,8791;62346,132;7793,11389;0,18316;22514,31305;67541,21779;75334,8791" o:connectangles="0,0,0,0,0,0,0"/>
                  </v:shape>
                  <v:shape id="Freeform 508" o:spid="_x0000_s1533" style="position:absolute;left:40263;top:57590;width:842;height:321;visibility:visible;mso-wrap-style:square;v-text-anchor:middle" coordsize="84213,32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" path="m74579,9636l13099,110c7038,-755,1842,3574,110,9636v-866,6061,3464,11256,9525,12988l71115,32149v866,,866,,1732,c78042,32149,83238,28686,84104,22624,84969,15697,80640,10501,74579,9636xe" filled="f" stroked="f" strokeweight=".24036mm">
                    <v:stroke joinstyle="miter"/>
                    <v:path arrowok="t" o:connecttype="custom" o:connectlocs="74579,9636;13099,110;110,9636;9635,22624;71115,32149;72847,32149;84104,22624;74579,9636" o:connectangles="0,0,0,0,0,0,0,0"/>
                  </v:shape>
                  <v:shape id="Freeform 509" o:spid="_x0000_s1534" style="position:absolute;left:40403;top:58127;width:840;height:243;visibility:visible;mso-wrap-style:square;v-text-anchor:middle" coordsize="83993,243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" path="m11257,95c4330,-771,,4424,,10486v,6061,4330,11256,10391,11256l71870,24340v,,866,,866,c78798,24340,83127,20011,83993,13950,83993,7888,79663,2692,73602,2692l11257,95xe" filled="f" stroked="f" strokeweight=".24036mm">
                    <v:stroke joinstyle="miter"/>
                    <v:path arrowok="t" o:connecttype="custom" o:connectlocs="11257,95;0,10486;10391,21742;71870,24340;72736,24340;83993,13950;73602,2692;11257,95" o:connectangles="0,0,0,0,0,0,0,0"/>
                  </v:shape>
                </v:group>
                <w10:anchorlock/>
              </v:group>
            </w:pict>
          </mc:Fallback>
        </mc:AlternateContent>
      </w:r>
    </w:p>
    <w:tbl>
      <w:tblPr>
        <w:tblW w:w="0" w:type="auto"/>
        <w:tblLook w:val="0600" w:firstRow="0" w:lastRow="0" w:firstColumn="0" w:lastColumn="0" w:noHBand="1" w:noVBand="1"/>
      </w:tblPr>
      <w:tblGrid>
        <w:gridCol w:w="7109"/>
        <w:gridCol w:w="277"/>
        <w:gridCol w:w="1974"/>
      </w:tblGrid>
      <w:tr w:rsidR="002C3880" w14:paraId="58458D16" w14:textId="77777777" w:rsidTr="0093005D">
        <w:trPr>
          <w:trHeight w:val="1350"/>
        </w:trPr>
        <w:tc>
          <w:tcPr>
            <w:tcW w:w="7110" w:type="dxa"/>
            <w:vMerge w:val="restart"/>
          </w:tcPr>
          <w:p w14:paraId="42463591" w14:textId="77777777" w:rsidR="002C3880" w:rsidRPr="00641A10" w:rsidRDefault="00000000" w:rsidP="0093005D">
            <w:pPr>
              <w:pStyle w:val="Title"/>
            </w:pPr>
            <w:sdt>
              <w:sdtPr>
                <w:id w:val="-1495789777"/>
                <w:placeholder>
                  <w:docPart w:val="0ABDF4AF35894D88B4F783E987F7BAB3"/>
                </w:placeholder>
                <w:temporary/>
                <w:showingPlcHdr/>
                <w15:appearance w15:val="hidden"/>
              </w:sdtPr>
              <w:sdtContent>
                <w:r w:rsidR="00F1189B">
                  <w:t>Francis</w:t>
                </w:r>
              </w:sdtContent>
            </w:sdt>
          </w:p>
          <w:p w14:paraId="1A81E0C2" w14:textId="77777777" w:rsidR="002C3880" w:rsidRPr="00641A10" w:rsidRDefault="00000000" w:rsidP="0093005D">
            <w:pPr>
              <w:pStyle w:val="Title"/>
            </w:pPr>
            <w:sdt>
              <w:sdtPr>
                <w:id w:val="1006333712"/>
                <w:placeholder>
                  <w:docPart w:val="F648739C6BAF495D9F801D135C60E731"/>
                </w:placeholder>
                <w:temporary/>
                <w:showingPlcHdr/>
                <w15:appearance w15:val="hidden"/>
              </w:sdtPr>
              <w:sdtContent>
                <w:r w:rsidR="00F1189B" w:rsidRPr="00641A10">
                  <w:t>Ribeiro</w:t>
                </w:r>
              </w:sdtContent>
            </w:sdt>
          </w:p>
          <w:p w14:paraId="0398273B" w14:textId="77777777" w:rsidR="002C3880" w:rsidRDefault="00F1189B" w:rsidP="007E32CC">
            <w:r>
              <w:rPr>
                <w:noProof/>
                <w:lang w:val="en-AU" w:eastAsia="en-AU"/>
              </w:rPr>
              <mc:AlternateContent>
                <mc:Choice Requires="wps">
                  <w:drawing>
                    <wp:inline distT="0" distB="0" distL="0" distR="0" wp14:anchorId="78770B51" wp14:editId="09FA16CB">
                      <wp:extent cx="4337986" cy="27432"/>
                      <wp:effectExtent l="0" t="0" r="5715" b="0"/>
                      <wp:docPr id="511" name="Rectangle 51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37986" cy="2743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60000"/>
                                  <a:lumOff val="4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724C3254" id="Rectangle 511" o:spid="_x0000_s1026" alt="Decorative" style="width:341.55pt;height:2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" fillcolor="#98a692 [1940]" stroked="f" strokeweight="1pt">
                      <w10:anchorlock/>
                    </v:rect>
                  </w:pict>
                </mc:Fallback>
              </mc:AlternateContent>
            </w:r>
          </w:p>
        </w:tc>
        <w:tc>
          <w:tcPr>
            <w:tcW w:w="258" w:type="dxa"/>
          </w:tcPr>
          <w:p w14:paraId="7F25B11C" w14:textId="77777777" w:rsidR="002C3880" w:rsidRPr="00E14CA6" w:rsidRDefault="002C3880" w:rsidP="007E32CC">
            <w:pPr>
              <w:rPr>
                <w:rFonts w:ascii="Gill Sans Nova Light" w:hAnsi="Gill Sans Nova Light"/>
                <w:szCs w:val="22"/>
              </w:rPr>
            </w:pPr>
          </w:p>
        </w:tc>
        <w:tc>
          <w:tcPr>
            <w:tcW w:w="1992" w:type="dxa"/>
          </w:tcPr>
          <w:p w14:paraId="64088597" w14:textId="77777777" w:rsidR="002C3880" w:rsidRPr="00921EC0" w:rsidRDefault="00000000" w:rsidP="00921EC0">
            <w:sdt>
              <w:sdtPr>
                <w:id w:val="-1157527116"/>
                <w:placeholder>
                  <w:docPart w:val="3EB4BB0F000B4AB3BDDE498A25ABB240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Francis Ribeiro</w:t>
                </w:r>
              </w:sdtContent>
            </w:sdt>
          </w:p>
          <w:p w14:paraId="35F9ECF7" w14:textId="77777777" w:rsidR="002C3880" w:rsidRPr="00921EC0" w:rsidRDefault="00000000" w:rsidP="00921EC0">
            <w:sdt>
              <w:sdtPr>
                <w:id w:val="1706909293"/>
                <w:placeholder>
                  <w:docPart w:val="7397288EBDFF422CBFFC24E0B2994DFC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456 East 78th Ave</w:t>
                </w:r>
              </w:sdtContent>
            </w:sdt>
          </w:p>
          <w:p w14:paraId="500483EA" w14:textId="77777777" w:rsidR="002C3880" w:rsidRPr="00E14CA6" w:rsidRDefault="00000000" w:rsidP="00921EC0">
            <w:pPr>
              <w:rPr>
                <w:rFonts w:ascii="Gill Sans Nova Light" w:hAnsi="Gill Sans Nova Light"/>
                <w:szCs w:val="22"/>
              </w:rPr>
            </w:pPr>
            <w:sdt>
              <w:sdtPr>
                <w:id w:val="1358702309"/>
                <w:placeholder>
                  <w:docPart w:val="F3D2B8F912B8410FA40784409376E2B3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Denver, CO 12345</w:t>
                </w:r>
              </w:sdtContent>
            </w:sdt>
          </w:p>
        </w:tc>
      </w:tr>
      <w:tr w:rsidR="002C3880" w14:paraId="1730E180" w14:textId="77777777" w:rsidTr="0093005D">
        <w:trPr>
          <w:trHeight w:val="1539"/>
        </w:trPr>
        <w:tc>
          <w:tcPr>
            <w:tcW w:w="7110" w:type="dxa"/>
            <w:vMerge/>
          </w:tcPr>
          <w:p w14:paraId="7F42601A" w14:textId="77777777" w:rsidR="002C3880" w:rsidRDefault="002C3880" w:rsidP="007E32CC"/>
        </w:tc>
        <w:tc>
          <w:tcPr>
            <w:tcW w:w="258" w:type="dxa"/>
          </w:tcPr>
          <w:p w14:paraId="306DC0DA" w14:textId="77777777" w:rsidR="002C3880" w:rsidRPr="00E14CA6" w:rsidRDefault="002C3880" w:rsidP="007E32CC">
            <w:pPr>
              <w:rPr>
                <w:rFonts w:ascii="Gill Sans Nova Light" w:hAnsi="Gill Sans Nova Light"/>
                <w:szCs w:val="22"/>
              </w:rPr>
            </w:pPr>
          </w:p>
        </w:tc>
        <w:tc>
          <w:tcPr>
            <w:tcW w:w="1992" w:type="dxa"/>
            <w:vMerge w:val="restart"/>
          </w:tcPr>
          <w:p w14:paraId="7D8C4B53" w14:textId="77777777" w:rsidR="002C3880" w:rsidRPr="00921EC0" w:rsidRDefault="00000000" w:rsidP="00921EC0">
            <w:sdt>
              <w:sdtPr>
                <w:id w:val="290332383"/>
                <w:placeholder>
                  <w:docPart w:val="A355B482F2E54F9FA6216F9C689FBE97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Darnell Grau</w:t>
                </w:r>
              </w:sdtContent>
            </w:sdt>
          </w:p>
          <w:p w14:paraId="0A32B115" w14:textId="77777777" w:rsidR="002C3880" w:rsidRPr="00921EC0" w:rsidRDefault="00000000" w:rsidP="00921EC0">
            <w:sdt>
              <w:sdtPr>
                <w:id w:val="-532723349"/>
                <w:placeholder>
                  <w:docPart w:val="A80D9AAEC3D947709D1F4A30432A226A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Hiring Manager</w:t>
                </w:r>
              </w:sdtContent>
            </w:sdt>
          </w:p>
          <w:p w14:paraId="55C024E8" w14:textId="77777777" w:rsidR="002C3880" w:rsidRPr="00921EC0" w:rsidRDefault="00000000" w:rsidP="00921EC0">
            <w:sdt>
              <w:sdtPr>
                <w:id w:val="316073936"/>
                <w:placeholder>
                  <w:docPart w:val="68B0E2F273C247F9A98DA5789B940260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Lamneros Solar</w:t>
                </w:r>
              </w:sdtContent>
            </w:sdt>
          </w:p>
          <w:p w14:paraId="4754AD8D" w14:textId="77777777" w:rsidR="002C3880" w:rsidRPr="00921EC0" w:rsidRDefault="00000000" w:rsidP="00921EC0">
            <w:sdt>
              <w:sdtPr>
                <w:id w:val="-414936398"/>
                <w:placeholder>
                  <w:docPart w:val="51CC1A19CC8F4B0BAE0BA7D10E1DB5FC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321 Sycamore</w:t>
                </w:r>
              </w:sdtContent>
            </w:sdt>
          </w:p>
          <w:p w14:paraId="1692C8D3" w14:textId="77777777" w:rsidR="002C3880" w:rsidRPr="00921EC0" w:rsidRDefault="00000000" w:rsidP="00921EC0">
            <w:sdt>
              <w:sdtPr>
                <w:id w:val="611171676"/>
                <w:placeholder>
                  <w:docPart w:val="B2E54C895FCB46C6AB67E87DD0BDB3C3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Albany, NY 34567</w:t>
                </w:r>
              </w:sdtContent>
            </w:sdt>
          </w:p>
          <w:p w14:paraId="182F0EE3" w14:textId="77777777" w:rsidR="002C3880" w:rsidRPr="00921EC0" w:rsidRDefault="002C3880" w:rsidP="00921EC0"/>
          <w:p w14:paraId="605AD1D6" w14:textId="77777777" w:rsidR="002C3880" w:rsidRPr="00E14CA6" w:rsidRDefault="00000000" w:rsidP="00921EC0">
            <w:pPr>
              <w:rPr>
                <w:rFonts w:ascii="Gill Sans Nova Light" w:hAnsi="Gill Sans Nova Light"/>
                <w:szCs w:val="22"/>
              </w:rPr>
            </w:pPr>
            <w:sdt>
              <w:sdtPr>
                <w:id w:val="2100211214"/>
                <w:placeholder>
                  <w:docPart w:val="9D1557B26012461E9AAD0B5E5CBA3410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7-15-20XX</w:t>
                </w:r>
              </w:sdtContent>
            </w:sdt>
          </w:p>
        </w:tc>
      </w:tr>
      <w:tr w:rsidR="002C3880" w14:paraId="77E9875C" w14:textId="77777777" w:rsidTr="0093005D">
        <w:trPr>
          <w:trHeight w:val="8550"/>
        </w:trPr>
        <w:tc>
          <w:tcPr>
            <w:tcW w:w="7110" w:type="dxa"/>
          </w:tcPr>
          <w:p w14:paraId="4947AE69" w14:textId="77777777" w:rsidR="002C3880" w:rsidRPr="00E14CA6" w:rsidRDefault="00000000" w:rsidP="007E32CC">
            <w:pPr>
              <w:rPr>
                <w:rFonts w:ascii="Gill Sans Nova Light" w:hAnsi="Gill Sans Nova Light"/>
                <w:szCs w:val="22"/>
              </w:rPr>
            </w:pPr>
            <w:sdt>
              <w:sdtPr>
                <w:rPr>
                  <w:rFonts w:ascii="Gill Sans Nova Light" w:hAnsi="Gill Sans Nova Light"/>
                  <w:szCs w:val="22"/>
                </w:rPr>
                <w:id w:val="1260797839"/>
                <w:placeholder>
                  <w:docPart w:val="70980D572C844CB1BFEC63AB412459EE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Dear Darnell Grau,</w:t>
                </w:r>
              </w:sdtContent>
            </w:sdt>
          </w:p>
          <w:p w14:paraId="5DFAD3D9" w14:textId="77777777" w:rsidR="002C3880" w:rsidRPr="00921EC0" w:rsidRDefault="002C3880" w:rsidP="00921EC0"/>
          <w:sdt>
            <w:sdtPr>
              <w:id w:val="-188691234"/>
              <w:placeholder>
                <w:docPart w:val="3F34DD58B47D426B8A82DE132AC86611"/>
              </w:placeholder>
              <w:temporary/>
              <w:showingPlcHdr/>
              <w15:appearance w15:val="hidden"/>
            </w:sdtPr>
            <w:sdtContent>
              <w:p w14:paraId="7A9E26A3" w14:textId="77777777" w:rsidR="00F1189B" w:rsidRPr="00921EC0" w:rsidRDefault="00F1189B" w:rsidP="00921EC0">
                <w:r w:rsidRPr="00921EC0">
                  <w:t>I am writing to express my interest in the open business position at your company. With my extensive experience in project management, budgeting, and team leadership, I am confident that I can make a valuable contribution to your team.</w:t>
                </w:r>
              </w:p>
              <w:p w14:paraId="203D3041" w14:textId="77777777" w:rsidR="00F1189B" w:rsidRPr="00921EC0" w:rsidRDefault="00F1189B" w:rsidP="00921EC0"/>
              <w:p w14:paraId="6670FCF6" w14:textId="77777777" w:rsidR="00F1189B" w:rsidRPr="00921EC0" w:rsidRDefault="00F1189B" w:rsidP="00921EC0">
                <w:r w:rsidRPr="00921EC0">
                  <w:t xml:space="preserve">As a highly motivated individual with a strong work ethic, I am committed to achieving excellence in all aspects of my work. My background in business has given me a deep understanding of how to create and execute effective strategies, manage complex projects, and ensure optimal outcomes for clients. </w:t>
                </w:r>
              </w:p>
              <w:p w14:paraId="17A550EC" w14:textId="77777777" w:rsidR="00F1189B" w:rsidRPr="00921EC0" w:rsidRDefault="00F1189B" w:rsidP="00921EC0">
                <w:r w:rsidRPr="00921EC0">
                  <w:t xml:space="preserve">I would appreciate the opportunity to discuss my qualifications further and learn more about your organization. Thank you for considering my application. I look forward to hearing from you soon. </w:t>
                </w:r>
              </w:p>
            </w:sdtContent>
          </w:sdt>
          <w:p w14:paraId="3C1E2242" w14:textId="77777777" w:rsidR="002C3880" w:rsidRPr="00921EC0" w:rsidRDefault="002C3880" w:rsidP="00921EC0"/>
          <w:p w14:paraId="6B15247A" w14:textId="77777777" w:rsidR="002C3880" w:rsidRPr="00921EC0" w:rsidRDefault="00000000" w:rsidP="00921EC0">
            <w:sdt>
              <w:sdtPr>
                <w:id w:val="9120533"/>
                <w:placeholder>
                  <w:docPart w:val="E417C012F39F467A9BE043DD4CD6D31E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Sincerely,</w:t>
                </w:r>
              </w:sdtContent>
            </w:sdt>
          </w:p>
          <w:p w14:paraId="252548BE" w14:textId="77777777" w:rsidR="002C3880" w:rsidRPr="00921EC0" w:rsidRDefault="002C3880" w:rsidP="00921EC0"/>
          <w:p w14:paraId="22647492" w14:textId="77777777" w:rsidR="002C3880" w:rsidRPr="00921EC0" w:rsidRDefault="002C3880" w:rsidP="00921EC0"/>
          <w:p w14:paraId="02D8CCD3" w14:textId="77777777" w:rsidR="002C3880" w:rsidRPr="00921EC0" w:rsidRDefault="002C3880" w:rsidP="00921EC0"/>
          <w:p w14:paraId="52366E94" w14:textId="77777777" w:rsidR="002C3880" w:rsidRPr="00921EC0" w:rsidRDefault="00000000" w:rsidP="00921EC0">
            <w:sdt>
              <w:sdtPr>
                <w:id w:val="1252328153"/>
                <w:placeholder>
                  <w:docPart w:val="1A648B1EE56D4C30B6DCDAF9177585CE"/>
                </w:placeholder>
                <w:temporary/>
                <w:showingPlcHdr/>
                <w15:appearance w15:val="hidden"/>
              </w:sdtPr>
              <w:sdtContent>
                <w:r w:rsidR="00F1189B" w:rsidRPr="00921EC0">
                  <w:t>Francis Ribeiro</w:t>
                </w:r>
              </w:sdtContent>
            </w:sdt>
          </w:p>
          <w:p w14:paraId="0D3CF8E4" w14:textId="77777777" w:rsidR="002C3880" w:rsidRDefault="002C3880" w:rsidP="007E32CC"/>
        </w:tc>
        <w:tc>
          <w:tcPr>
            <w:tcW w:w="258" w:type="dxa"/>
          </w:tcPr>
          <w:p w14:paraId="7724F421" w14:textId="77777777" w:rsidR="002C3880" w:rsidRDefault="002C3880" w:rsidP="007E32CC"/>
        </w:tc>
        <w:tc>
          <w:tcPr>
            <w:tcW w:w="1992" w:type="dxa"/>
            <w:vMerge/>
          </w:tcPr>
          <w:p w14:paraId="5FB683C2" w14:textId="77777777" w:rsidR="002C3880" w:rsidRDefault="002C3880" w:rsidP="007E32CC"/>
        </w:tc>
      </w:tr>
      <w:tr w:rsidR="002C3880" w14:paraId="0A5B88C2" w14:textId="77777777" w:rsidTr="0093005D">
        <w:trPr>
          <w:trHeight w:val="118"/>
        </w:trPr>
        <w:tc>
          <w:tcPr>
            <w:tcW w:w="7110" w:type="dxa"/>
          </w:tcPr>
          <w:p w14:paraId="54FAC51D" w14:textId="77777777" w:rsidR="002C3880" w:rsidRDefault="002C3880" w:rsidP="007E32CC"/>
        </w:tc>
        <w:tc>
          <w:tcPr>
            <w:tcW w:w="258" w:type="dxa"/>
          </w:tcPr>
          <w:p w14:paraId="3368CA92" w14:textId="77777777" w:rsidR="002C3880" w:rsidRDefault="002C3880" w:rsidP="007E32CC"/>
        </w:tc>
        <w:tc>
          <w:tcPr>
            <w:tcW w:w="1992" w:type="dxa"/>
          </w:tcPr>
          <w:p w14:paraId="562FFF21" w14:textId="77777777" w:rsidR="002C3880" w:rsidRDefault="002C3880" w:rsidP="007E32CC"/>
        </w:tc>
      </w:tr>
    </w:tbl>
    <w:p w14:paraId="749A1FF0" w14:textId="77777777" w:rsidR="002C3880" w:rsidRDefault="002C3880"/>
    <w:sectPr w:rsidR="002C3880" w:rsidSect="0093005D">
      <w:pgSz w:w="12240" w:h="15840"/>
      <w:pgMar w:top="1080" w:right="1440" w:bottom="1440" w:left="144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AD8D89" w14:textId="77777777" w:rsidR="00F02D37" w:rsidRDefault="00F02D37" w:rsidP="0093005D">
      <w:r>
        <w:separator/>
      </w:r>
    </w:p>
  </w:endnote>
  <w:endnote w:type="continuationSeparator" w:id="0">
    <w:p w14:paraId="38CA192C" w14:textId="77777777" w:rsidR="00F02D37" w:rsidRDefault="00F02D37" w:rsidP="009300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01B6C" w14:textId="77777777" w:rsidR="00F02D37" w:rsidRDefault="00F02D37" w:rsidP="0093005D">
      <w:r>
        <w:separator/>
      </w:r>
    </w:p>
  </w:footnote>
  <w:footnote w:type="continuationSeparator" w:id="0">
    <w:p w14:paraId="79E3E030" w14:textId="77777777" w:rsidR="00F02D37" w:rsidRDefault="00F02D37" w:rsidP="009300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90F"/>
    <w:rsid w:val="00045D26"/>
    <w:rsid w:val="000816AC"/>
    <w:rsid w:val="000A3D97"/>
    <w:rsid w:val="000E2CB1"/>
    <w:rsid w:val="0019056C"/>
    <w:rsid w:val="00230F4E"/>
    <w:rsid w:val="0024563F"/>
    <w:rsid w:val="00270D4A"/>
    <w:rsid w:val="002C3880"/>
    <w:rsid w:val="004A619C"/>
    <w:rsid w:val="00567365"/>
    <w:rsid w:val="00575303"/>
    <w:rsid w:val="00641A10"/>
    <w:rsid w:val="00643503"/>
    <w:rsid w:val="006A4F61"/>
    <w:rsid w:val="007F090F"/>
    <w:rsid w:val="00802B08"/>
    <w:rsid w:val="00910E97"/>
    <w:rsid w:val="00921EC0"/>
    <w:rsid w:val="0093005D"/>
    <w:rsid w:val="00A3558E"/>
    <w:rsid w:val="00A51153"/>
    <w:rsid w:val="00A81E44"/>
    <w:rsid w:val="00DB7DF6"/>
    <w:rsid w:val="00DC7B0E"/>
    <w:rsid w:val="00E14CA6"/>
    <w:rsid w:val="00E419EF"/>
    <w:rsid w:val="00E46104"/>
    <w:rsid w:val="00E86E6D"/>
    <w:rsid w:val="00F02D37"/>
    <w:rsid w:val="00F1189B"/>
    <w:rsid w:val="00F6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2B9AE6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semiHidden="1" w:uiPriority="9" w:qFormat="1"/>
    <w:lsdException w:name="heading 2" w:semiHidden="1" w:uiPriority="9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semiHidden="1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/>
    <w:lsdException w:name="FollowedHyperlink" w:semiHidden="1"/>
    <w:lsdException w:name="Strong" w:semiHidden="1" w:uiPriority="22" w:qFormat="1"/>
    <w:lsdException w:name="Emphasis" w:semiHidden="1" w:uiPriority="20" w:qFormat="1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/>
    <w:lsdException w:name="TOC Heading" w:semiHidden="1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1EC0"/>
    <w:rPr>
      <w:color w:val="000000" w:themeColor="text1"/>
      <w:sz w:val="2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qFormat/>
    <w:rsid w:val="00802B08"/>
    <w:pPr>
      <w:keepNext/>
      <w:keepLines/>
      <w:spacing w:before="40" w:line="288" w:lineRule="auto"/>
      <w:outlineLvl w:val="2"/>
    </w:pPr>
    <w:rPr>
      <w:rFonts w:asciiTheme="majorHAnsi" w:eastAsiaTheme="majorEastAsia" w:hAnsiTheme="majorHAnsi" w:cstheme="majorBidi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3005D"/>
    <w:rPr>
      <w:rFonts w:asciiTheme="majorHAnsi" w:eastAsiaTheme="majorEastAsia" w:hAnsiTheme="majorHAnsi" w:cstheme="majorBidi"/>
      <w:color w:val="000000" w:themeColor="text1"/>
      <w:sz w:val="20"/>
    </w:rPr>
  </w:style>
  <w:style w:type="table" w:styleId="TableGrid">
    <w:name w:val="Table Grid"/>
    <w:basedOn w:val="TableNormal"/>
    <w:uiPriority w:val="39"/>
    <w:rsid w:val="0019056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semiHidden/>
    <w:rsid w:val="0093005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3005D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93005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3005D"/>
    <w:rPr>
      <w:color w:val="000000" w:themeColor="text1"/>
    </w:rPr>
  </w:style>
  <w:style w:type="paragraph" w:styleId="Title">
    <w:name w:val="Title"/>
    <w:basedOn w:val="Normal"/>
    <w:next w:val="Normal"/>
    <w:link w:val="TitleChar"/>
    <w:uiPriority w:val="10"/>
    <w:qFormat/>
    <w:rsid w:val="0093005D"/>
    <w:rPr>
      <w:rFonts w:asciiTheme="majorHAnsi" w:eastAsiaTheme="majorEastAsia" w:hAnsiTheme="majorHAnsi" w:cstheme="majorBidi"/>
      <w:color w:val="auto"/>
      <w:kern w:val="28"/>
      <w:sz w:val="9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005D"/>
    <w:rPr>
      <w:rFonts w:asciiTheme="majorHAnsi" w:eastAsiaTheme="majorEastAsia" w:hAnsiTheme="majorHAnsi" w:cstheme="majorBidi"/>
      <w:kern w:val="28"/>
      <w:sz w:val="96"/>
      <w:szCs w:val="56"/>
    </w:rPr>
  </w:style>
  <w:style w:type="character" w:styleId="PlaceholderText">
    <w:name w:val="Placeholder Text"/>
    <w:basedOn w:val="DefaultParagraphFont"/>
    <w:uiPriority w:val="99"/>
    <w:semiHidden/>
    <w:rsid w:val="00F1189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M\AppData\Roaming\Microsoft\Templates\Formal%20business%20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0ABDF4AF35894D88B4F783E987F7B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273135-50E4-494A-A808-89A517258198}"/>
      </w:docPartPr>
      <w:docPartBody>
        <w:p w:rsidR="00000000" w:rsidRDefault="00000000">
          <w:pPr>
            <w:pStyle w:val="0ABDF4AF35894D88B4F783E987F7BAB3"/>
          </w:pPr>
          <w:r>
            <w:t>Francis</w:t>
          </w:r>
        </w:p>
      </w:docPartBody>
    </w:docPart>
    <w:docPart>
      <w:docPartPr>
        <w:name w:val="F648739C6BAF495D9F801D135C60E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60365C-D9EA-454F-B64C-1C37246E1C79}"/>
      </w:docPartPr>
      <w:docPartBody>
        <w:p w:rsidR="00000000" w:rsidRDefault="00000000">
          <w:pPr>
            <w:pStyle w:val="F648739C6BAF495D9F801D135C60E731"/>
          </w:pPr>
          <w:r w:rsidRPr="00641A10">
            <w:t>Ribeiro</w:t>
          </w:r>
        </w:p>
      </w:docPartBody>
    </w:docPart>
    <w:docPart>
      <w:docPartPr>
        <w:name w:val="3EB4BB0F000B4AB3BDDE498A25ABB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42599A-404D-4057-9E17-74E9A71B2BA4}"/>
      </w:docPartPr>
      <w:docPartBody>
        <w:p w:rsidR="00000000" w:rsidRDefault="00000000">
          <w:pPr>
            <w:pStyle w:val="3EB4BB0F000B4AB3BDDE498A25ABB240"/>
          </w:pPr>
          <w:r w:rsidRPr="00921EC0">
            <w:t>Francis Ribeiro</w:t>
          </w:r>
        </w:p>
      </w:docPartBody>
    </w:docPart>
    <w:docPart>
      <w:docPartPr>
        <w:name w:val="7397288EBDFF422CBFFC24E0B2994D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F9671B-A630-4B4C-9F0D-995276B6CACC}"/>
      </w:docPartPr>
      <w:docPartBody>
        <w:p w:rsidR="00000000" w:rsidRDefault="00000000">
          <w:pPr>
            <w:pStyle w:val="7397288EBDFF422CBFFC24E0B2994DFC"/>
          </w:pPr>
          <w:r w:rsidRPr="00921EC0">
            <w:t>456 East 78th Ave</w:t>
          </w:r>
        </w:p>
      </w:docPartBody>
    </w:docPart>
    <w:docPart>
      <w:docPartPr>
        <w:name w:val="F3D2B8F912B8410FA40784409376E2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CEAFBD-D2FD-4AED-8774-890AB9B20647}"/>
      </w:docPartPr>
      <w:docPartBody>
        <w:p w:rsidR="00000000" w:rsidRDefault="00000000">
          <w:pPr>
            <w:pStyle w:val="F3D2B8F912B8410FA40784409376E2B3"/>
          </w:pPr>
          <w:r w:rsidRPr="00921EC0">
            <w:t>Denver, CO 12345</w:t>
          </w:r>
        </w:p>
      </w:docPartBody>
    </w:docPart>
    <w:docPart>
      <w:docPartPr>
        <w:name w:val="A355B482F2E54F9FA6216F9C689FBE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964D99-D41B-4BE9-9860-A2D8F37BCD27}"/>
      </w:docPartPr>
      <w:docPartBody>
        <w:p w:rsidR="00000000" w:rsidRDefault="00000000">
          <w:pPr>
            <w:pStyle w:val="A355B482F2E54F9FA6216F9C689FBE97"/>
          </w:pPr>
          <w:r w:rsidRPr="00921EC0">
            <w:t>Darnell Grau</w:t>
          </w:r>
        </w:p>
      </w:docPartBody>
    </w:docPart>
    <w:docPart>
      <w:docPartPr>
        <w:name w:val="A80D9AAEC3D947709D1F4A30432A22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B22DE1-0ABB-4C81-959D-8CEC136111D5}"/>
      </w:docPartPr>
      <w:docPartBody>
        <w:p w:rsidR="00000000" w:rsidRDefault="00000000">
          <w:pPr>
            <w:pStyle w:val="A80D9AAEC3D947709D1F4A30432A226A"/>
          </w:pPr>
          <w:r w:rsidRPr="00921EC0">
            <w:t>Hiring Manager</w:t>
          </w:r>
        </w:p>
      </w:docPartBody>
    </w:docPart>
    <w:docPart>
      <w:docPartPr>
        <w:name w:val="68B0E2F273C247F9A98DA5789B9402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1EA6F4-2712-4E02-A9BA-45168693FD6D}"/>
      </w:docPartPr>
      <w:docPartBody>
        <w:p w:rsidR="00000000" w:rsidRDefault="00000000">
          <w:pPr>
            <w:pStyle w:val="68B0E2F273C247F9A98DA5789B940260"/>
          </w:pPr>
          <w:r w:rsidRPr="00921EC0">
            <w:t>Lamneros Solar</w:t>
          </w:r>
        </w:p>
      </w:docPartBody>
    </w:docPart>
    <w:docPart>
      <w:docPartPr>
        <w:name w:val="51CC1A19CC8F4B0BAE0BA7D10E1DB5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95F094-74DC-4449-90B6-C1C41C322774}"/>
      </w:docPartPr>
      <w:docPartBody>
        <w:p w:rsidR="00000000" w:rsidRDefault="00000000">
          <w:pPr>
            <w:pStyle w:val="51CC1A19CC8F4B0BAE0BA7D10E1DB5FC"/>
          </w:pPr>
          <w:r w:rsidRPr="00921EC0">
            <w:t>321 Sycamore</w:t>
          </w:r>
        </w:p>
      </w:docPartBody>
    </w:docPart>
    <w:docPart>
      <w:docPartPr>
        <w:name w:val="B2E54C895FCB46C6AB67E87DD0BDB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3CD62-A4D9-43D0-8E8D-01D55A52B725}"/>
      </w:docPartPr>
      <w:docPartBody>
        <w:p w:rsidR="00000000" w:rsidRDefault="00000000">
          <w:pPr>
            <w:pStyle w:val="B2E54C895FCB46C6AB67E87DD0BDB3C3"/>
          </w:pPr>
          <w:r w:rsidRPr="00921EC0">
            <w:t>Albany, NY 34567</w:t>
          </w:r>
        </w:p>
      </w:docPartBody>
    </w:docPart>
    <w:docPart>
      <w:docPartPr>
        <w:name w:val="9D1557B26012461E9AAD0B5E5CBA34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0B2B3-FAC0-4D51-B359-1451C2811D9A}"/>
      </w:docPartPr>
      <w:docPartBody>
        <w:p w:rsidR="00000000" w:rsidRDefault="00000000">
          <w:pPr>
            <w:pStyle w:val="9D1557B26012461E9AAD0B5E5CBA3410"/>
          </w:pPr>
          <w:r w:rsidRPr="00921EC0">
            <w:t>7-15-20XX</w:t>
          </w:r>
        </w:p>
      </w:docPartBody>
    </w:docPart>
    <w:docPart>
      <w:docPartPr>
        <w:name w:val="70980D572C844CB1BFEC63AB412459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339F2-196B-415D-A334-449C77222789}"/>
      </w:docPartPr>
      <w:docPartBody>
        <w:p w:rsidR="00000000" w:rsidRDefault="00000000">
          <w:pPr>
            <w:pStyle w:val="70980D572C844CB1BFEC63AB412459EE"/>
          </w:pPr>
          <w:r w:rsidRPr="00921EC0">
            <w:t>Dear Darnell Grau,</w:t>
          </w:r>
        </w:p>
      </w:docPartBody>
    </w:docPart>
    <w:docPart>
      <w:docPartPr>
        <w:name w:val="3F34DD58B47D426B8A82DE132AC866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4F387D-72C7-4AD8-8CC5-7ACB84DA5D6D}"/>
      </w:docPartPr>
      <w:docPartBody>
        <w:p w:rsidR="00000000" w:rsidRPr="00921EC0" w:rsidRDefault="00000000" w:rsidP="00921EC0">
          <w:r w:rsidRPr="00921EC0">
            <w:t xml:space="preserve">I am writing to express my interest in the open business position at your </w:t>
          </w:r>
          <w:r w:rsidRPr="00921EC0">
            <w:t>company. With my extensive experience in project management, budgeting, and team leadership, I am confident that I can make a valuable contribution to your team.</w:t>
          </w:r>
        </w:p>
        <w:p w:rsidR="00000000" w:rsidRPr="00921EC0" w:rsidRDefault="00000000" w:rsidP="00921EC0"/>
        <w:p w:rsidR="00000000" w:rsidRPr="00921EC0" w:rsidRDefault="00000000" w:rsidP="00921EC0">
          <w:r w:rsidRPr="00921EC0">
            <w:t>As a highly motivated individual with a strong work ethic, I am committed to achieving excell</w:t>
          </w:r>
          <w:r w:rsidRPr="00921EC0">
            <w:t xml:space="preserve">ence in all aspects of my work. My background in business has given me a deep understanding of how to create and execute effective strategies, manage complex projects, and ensure optimal outcomes for clients. </w:t>
          </w:r>
        </w:p>
        <w:p w:rsidR="00000000" w:rsidRDefault="00000000">
          <w:pPr>
            <w:pStyle w:val="3F34DD58B47D426B8A82DE132AC86611"/>
          </w:pPr>
          <w:r w:rsidRPr="00921EC0">
            <w:t xml:space="preserve">I would appreciate the opportunity to discuss </w:t>
          </w:r>
          <w:r w:rsidRPr="00921EC0">
            <w:t xml:space="preserve">my qualifications further and learn more about your organization. Thank you for considering my application. I look forward to hearing from you soon. </w:t>
          </w:r>
        </w:p>
      </w:docPartBody>
    </w:docPart>
    <w:docPart>
      <w:docPartPr>
        <w:name w:val="E417C012F39F467A9BE043DD4CD6D3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B38E2A-A18E-4372-8980-B36D5F68211E}"/>
      </w:docPartPr>
      <w:docPartBody>
        <w:p w:rsidR="00000000" w:rsidRDefault="00000000">
          <w:pPr>
            <w:pStyle w:val="E417C012F39F467A9BE043DD4CD6D31E"/>
          </w:pPr>
          <w:r w:rsidRPr="00921EC0">
            <w:t>Sincerely,</w:t>
          </w:r>
        </w:p>
      </w:docPartBody>
    </w:docPart>
    <w:docPart>
      <w:docPartPr>
        <w:name w:val="1A648B1EE56D4C30B6DCDAF9177585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0AF93-0762-4651-A15C-D8BDAD7934DD}"/>
      </w:docPartPr>
      <w:docPartBody>
        <w:p w:rsidR="00000000" w:rsidRDefault="00000000">
          <w:pPr>
            <w:pStyle w:val="1A648B1EE56D4C30B6DCDAF9177585CE"/>
          </w:pPr>
          <w:r w:rsidRPr="00921EC0">
            <w:t>Francis Ribeiro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ill Sans Nova Light">
    <w:charset w:val="00"/>
    <w:family w:val="swiss"/>
    <w:pitch w:val="variable"/>
    <w:sig w:usb0="80000287" w:usb1="00000002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27E"/>
    <w:rsid w:val="0033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M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M" w:eastAsia="en-CM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ABDF4AF35894D88B4F783E987F7BAB3">
    <w:name w:val="0ABDF4AF35894D88B4F783E987F7BAB3"/>
  </w:style>
  <w:style w:type="paragraph" w:customStyle="1" w:styleId="F648739C6BAF495D9F801D135C60E731">
    <w:name w:val="F648739C6BAF495D9F801D135C60E731"/>
  </w:style>
  <w:style w:type="paragraph" w:customStyle="1" w:styleId="3EB4BB0F000B4AB3BDDE498A25ABB240">
    <w:name w:val="3EB4BB0F000B4AB3BDDE498A25ABB240"/>
  </w:style>
  <w:style w:type="paragraph" w:customStyle="1" w:styleId="7397288EBDFF422CBFFC24E0B2994DFC">
    <w:name w:val="7397288EBDFF422CBFFC24E0B2994DFC"/>
  </w:style>
  <w:style w:type="paragraph" w:customStyle="1" w:styleId="F3D2B8F912B8410FA40784409376E2B3">
    <w:name w:val="F3D2B8F912B8410FA40784409376E2B3"/>
  </w:style>
  <w:style w:type="paragraph" w:customStyle="1" w:styleId="A355B482F2E54F9FA6216F9C689FBE97">
    <w:name w:val="A355B482F2E54F9FA6216F9C689FBE97"/>
  </w:style>
  <w:style w:type="paragraph" w:customStyle="1" w:styleId="A80D9AAEC3D947709D1F4A30432A226A">
    <w:name w:val="A80D9AAEC3D947709D1F4A30432A226A"/>
  </w:style>
  <w:style w:type="paragraph" w:customStyle="1" w:styleId="68B0E2F273C247F9A98DA5789B940260">
    <w:name w:val="68B0E2F273C247F9A98DA5789B940260"/>
  </w:style>
  <w:style w:type="paragraph" w:customStyle="1" w:styleId="51CC1A19CC8F4B0BAE0BA7D10E1DB5FC">
    <w:name w:val="51CC1A19CC8F4B0BAE0BA7D10E1DB5FC"/>
  </w:style>
  <w:style w:type="paragraph" w:customStyle="1" w:styleId="B2E54C895FCB46C6AB67E87DD0BDB3C3">
    <w:name w:val="B2E54C895FCB46C6AB67E87DD0BDB3C3"/>
  </w:style>
  <w:style w:type="paragraph" w:customStyle="1" w:styleId="9D1557B26012461E9AAD0B5E5CBA3410">
    <w:name w:val="9D1557B26012461E9AAD0B5E5CBA3410"/>
  </w:style>
  <w:style w:type="paragraph" w:customStyle="1" w:styleId="70980D572C844CB1BFEC63AB412459EE">
    <w:name w:val="70980D572C844CB1BFEC63AB412459EE"/>
  </w:style>
  <w:style w:type="paragraph" w:customStyle="1" w:styleId="3F34DD58B47D426B8A82DE132AC86611">
    <w:name w:val="3F34DD58B47D426B8A82DE132AC86611"/>
  </w:style>
  <w:style w:type="paragraph" w:customStyle="1" w:styleId="E417C012F39F467A9BE043DD4CD6D31E">
    <w:name w:val="E417C012F39F467A9BE043DD4CD6D31E"/>
  </w:style>
  <w:style w:type="paragraph" w:customStyle="1" w:styleId="1A648B1EE56D4C30B6DCDAF9177585CE">
    <w:name w:val="1A648B1EE56D4C30B6DCDAF9177585C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TF00002133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76351"/>
      </a:accent1>
      <a:accent2>
        <a:srgbClr val="F4F3F0"/>
      </a:accent2>
      <a:accent3>
        <a:srgbClr val="E2F1E1"/>
      </a:accent3>
      <a:accent4>
        <a:srgbClr val="B9D9BE"/>
      </a:accent4>
      <a:accent5>
        <a:srgbClr val="7AB38B"/>
      </a:accent5>
      <a:accent6>
        <a:srgbClr val="368652"/>
      </a:accent6>
      <a:hlink>
        <a:srgbClr val="0563C1"/>
      </a:hlink>
      <a:folHlink>
        <a:srgbClr val="954F72"/>
      </a:folHlink>
    </a:clrScheme>
    <a:fontScheme name="Custom 125">
      <a:majorFont>
        <a:latin typeface="Century Gothic"/>
        <a:ea typeface=""/>
        <a:cs typeface=""/>
      </a:majorFont>
      <a:minorFont>
        <a:latin typeface="Gill Sans Nova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D4943F-AF98-4E6B-85B9-AA29B836C4A2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2.xml><?xml version="1.0" encoding="utf-8"?>
<ds:datastoreItem xmlns:ds="http://schemas.openxmlformats.org/officeDocument/2006/customXml" ds:itemID="{77852CA7-6197-4B18-90ED-CD9826E0A3B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FFB4F89-E5D6-47A1-B15E-5153AB5157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>
  <clbl:label id="{1a19d03a-48bc-4359-8038-5b5f6d5847c3}" enabled="1" method="Standar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Formal business letter</Template>
  <TotalTime>0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2023-09-27T10:52:00Z</dcterms:created>
  <dcterms:modified xsi:type="dcterms:W3CDTF">2023-09-27T10:54:00Z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