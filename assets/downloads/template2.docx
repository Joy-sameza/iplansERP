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A2DF" w14:textId="142D0AFB" w:rsidR="00752FC4" w:rsidRPr="0009288C" w:rsidRDefault="0009288C" w:rsidP="005125BB">
      <w:pPr>
        <w:pStyle w:val="Date"/>
      </w:pPr>
      <w:r w:rsidRPr="0009288C">
        <w:t xml:space="preserve">28 </w:t>
      </w:r>
      <w:proofErr w:type="gramStart"/>
      <w:r w:rsidRPr="0009288C">
        <w:t>sept</w:t>
      </w:r>
      <w:proofErr w:type="gramEnd"/>
      <w:r w:rsidRPr="0009288C">
        <w:t>. 23</w:t>
      </w:r>
    </w:p>
    <w:p w14:paraId="7AED5086" w14:textId="77777777" w:rsidR="00752FC4" w:rsidRDefault="00752FC4" w:rsidP="008D0AA7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1586728313"/>
          <w:placeholder>
            <w:docPart w:val="1F4005E66B814ED4A7FE6E6B33F65EF1"/>
          </w:placeholder>
          <w:temporary/>
          <w:showingPlcHdr/>
          <w15:appearance w15:val="hidden"/>
          <w:text/>
        </w:sdtPr>
        <w:sdtContent>
          <w:r>
            <w:t>Recipient</w:t>
          </w:r>
        </w:sdtContent>
      </w:sdt>
      <w:r>
        <w:t>,</w:t>
      </w:r>
    </w:p>
    <w:sdt>
      <w:sdtPr>
        <w:alias w:val="Enter letter body:"/>
        <w:tag w:val="Enter letter body:"/>
        <w:id w:val="413980692"/>
        <w:placeholder>
          <w:docPart w:val="61CC68C0D6BC413FBF8DE6D1D1652A7E"/>
        </w:placeholder>
        <w:temporary/>
        <w:showingPlcHdr/>
        <w15:appearance w15:val="hidden"/>
      </w:sdtPr>
      <w:sdtContent>
        <w:p w14:paraId="7D372D45" w14:textId="77777777" w:rsidR="00752FC4" w:rsidRDefault="00752FC4" w:rsidP="005125BB">
          <w:r>
            <w:t>We love the look of this stationery just the way it is. But you can add your own personal touch in almost no time.</w:t>
          </w:r>
        </w:p>
        <w:p w14:paraId="48D0B55D" w14:textId="77777777" w:rsidR="00752FC4" w:rsidRDefault="00752FC4" w:rsidP="005125BB">
          <w:r>
            <w:t>On the Design tab of the ribbon, check out the Themes, Colors, and Fonts galleries to preview different looks from a variety of choices. Then just click to apply the one you like.</w:t>
          </w:r>
        </w:p>
        <w:p w14:paraId="09CA9006" w14:textId="77777777" w:rsidR="00752FC4" w:rsidRDefault="00752FC4" w:rsidP="005125BB">
          <w:r>
            <w:t>We’ve also created styles that let you match the formatting you see in this letter with just a click. On the Home tab of the ribbon, check out the Styles gallery for all styles used in this letter.</w:t>
          </w:r>
        </w:p>
        <w:p w14:paraId="3B03E47C" w14:textId="77777777" w:rsidR="00752FC4" w:rsidRDefault="00752FC4" w:rsidP="005125BB">
          <w:r>
            <w:t>Find even more easy-to-use tools on the Insert tab, such as to add a hyperlink or insert a comment.</w:t>
          </w:r>
        </w:p>
      </w:sdtContent>
    </w:sdt>
    <w:sdt>
      <w:sdtPr>
        <w:alias w:val="Sincerely:"/>
        <w:tag w:val="Sincerely:"/>
        <w:id w:val="379681130"/>
        <w:placeholder>
          <w:docPart w:val="F3AF4D34B60E4C7EBD010AF5C1741A99"/>
        </w:placeholder>
        <w:temporary/>
        <w:showingPlcHdr/>
        <w15:appearance w15:val="hidden"/>
      </w:sdtPr>
      <w:sdtContent>
        <w:p w14:paraId="1F614CA1" w14:textId="77777777" w:rsidR="00752FC4" w:rsidRDefault="00A316D3" w:rsidP="00200635">
          <w:pPr>
            <w:pStyle w:val="Closing"/>
          </w:pPr>
          <w:r>
            <w:t>Sincerely</w:t>
          </w:r>
          <w:r w:rsidR="00752FC4">
            <w:t>,</w:t>
          </w:r>
        </w:p>
      </w:sdtContent>
    </w:sdt>
    <w:sdt>
      <w:sdtPr>
        <w:id w:val="1225174961"/>
        <w:placeholder>
          <w:docPart w:val="A7398E69D18547D2A695FAC2F3374867"/>
        </w:placeholder>
        <w:temporary/>
        <w:showingPlcHdr/>
        <w15:appearance w15:val="hidden"/>
      </w:sdtPr>
      <w:sdtContent>
        <w:p w14:paraId="72C57F52" w14:textId="77777777" w:rsidR="000F7122" w:rsidRDefault="009425D9" w:rsidP="000F7122">
          <w:pPr>
            <w:pStyle w:val="Signature"/>
          </w:pPr>
          <w:r>
            <w:t>Your Name</w:t>
          </w:r>
        </w:p>
      </w:sdtContent>
    </w:sdt>
    <w:sectPr w:rsidR="000F7122" w:rsidSect="00E073C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2275" w:right="1296" w:bottom="1411" w:left="1584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420C" w14:textId="77777777" w:rsidR="00274A48" w:rsidRDefault="00274A48">
      <w:pPr>
        <w:spacing w:after="0"/>
      </w:pPr>
      <w:r>
        <w:separator/>
      </w:r>
    </w:p>
    <w:p w14:paraId="2FEBC357" w14:textId="77777777" w:rsidR="00274A48" w:rsidRDefault="00274A48"/>
  </w:endnote>
  <w:endnote w:type="continuationSeparator" w:id="0">
    <w:p w14:paraId="7727FAA3" w14:textId="77777777" w:rsidR="00274A48" w:rsidRDefault="00274A48">
      <w:pPr>
        <w:spacing w:after="0"/>
      </w:pPr>
      <w:r>
        <w:continuationSeparator/>
      </w:r>
    </w:p>
    <w:p w14:paraId="53C723B2" w14:textId="77777777" w:rsidR="00274A48" w:rsidRDefault="00274A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8A663" w14:textId="77777777" w:rsidR="00E073C9" w:rsidRDefault="00000000" w:rsidP="00E073C9">
    <w:pPr>
      <w:pStyle w:val="Footer"/>
    </w:pPr>
    <w:sdt>
      <w:sdtPr>
        <w:id w:val="-1746793705"/>
        <w:placeholder/>
        <w:temporary/>
        <w:showingPlcHdr/>
        <w15:appearance w15:val="hidden"/>
      </w:sdtPr>
      <w:sdtContent>
        <w:r w:rsidR="00722CC5">
          <w:t>5432 Any Street West</w:t>
        </w:r>
      </w:sdtContent>
    </w:sdt>
  </w:p>
  <w:p w14:paraId="4863F111" w14:textId="77777777" w:rsidR="00E073C9" w:rsidRDefault="00000000" w:rsidP="00E073C9">
    <w:pPr>
      <w:pStyle w:val="ContactInfo"/>
    </w:pPr>
    <w:sdt>
      <w:sdtPr>
        <w:id w:val="-1438140559"/>
        <w:placeholder/>
        <w:temporary/>
        <w:showingPlcHdr/>
        <w15:appearance w15:val="hidden"/>
      </w:sdtPr>
      <w:sdtContent>
        <w:r w:rsidR="00E073C9">
          <w:t>Townsville, State 54321 USA</w:t>
        </w:r>
      </w:sdtContent>
    </w:sdt>
  </w:p>
  <w:p w14:paraId="3D23EF7E" w14:textId="77777777" w:rsidR="00E073C9" w:rsidRDefault="00000000" w:rsidP="00E073C9">
    <w:pPr>
      <w:pStyle w:val="Footer"/>
    </w:pPr>
    <w:sdt>
      <w:sdtPr>
        <w:id w:val="-599248549"/>
        <w:placeholder/>
        <w:temporary/>
        <w:showingPlcHdr/>
        <w15:appearance w15:val="hidden"/>
      </w:sdtPr>
      <w:sdtContent>
        <w:r w:rsidR="00E073C9">
          <w:t>(543) 543-5432  (800) 543-5432</w:t>
        </w:r>
      </w:sdtContent>
    </w:sdt>
  </w:p>
  <w:p w14:paraId="26A79835" w14:textId="77777777" w:rsidR="00E073C9" w:rsidRDefault="00000000" w:rsidP="00E073C9">
    <w:pPr>
      <w:pStyle w:val="Footer"/>
    </w:pPr>
    <w:sdt>
      <w:sdtPr>
        <w:id w:val="-785882795"/>
        <w:placeholder/>
        <w:temporary/>
        <w:showingPlcHdr/>
        <w15:appearance w15:val="hidden"/>
      </w:sdtPr>
      <w:sdtContent>
        <w:r w:rsidR="00E073C9">
          <w:t>(543) 543-5433 fax</w:t>
        </w:r>
      </w:sdtContent>
    </w:sdt>
  </w:p>
  <w:p w14:paraId="0686DE28" w14:textId="77777777" w:rsidR="00E63A04" w:rsidRPr="00E073C9" w:rsidRDefault="00000000" w:rsidP="00E073C9">
    <w:pPr>
      <w:pStyle w:val="Footer"/>
    </w:pPr>
    <w:sdt>
      <w:sdtPr>
        <w:id w:val="1338732848"/>
        <w:placeholder/>
        <w:temporary/>
        <w:showingPlcHdr/>
        <w15:appearance w15:val="hidden"/>
      </w:sdtPr>
      <w:sdtContent>
        <w:r w:rsidR="00E073C9">
          <w:t>www.yourwebsitehere.com</w:t>
        </w:r>
      </w:sdtContent>
    </w:sdt>
    <w:r w:rsidR="00E073C9" w:rsidRPr="0031278C">
      <w:rPr>
        <w:noProof/>
      </w:rPr>
      <mc:AlternateContent>
        <mc:Choice Requires="wpg">
          <w:drawing>
            <wp:anchor distT="0" distB="0" distL="114300" distR="114300" simplePos="0" relativeHeight="251665407" behindDoc="1" locked="0" layoutInCell="1" allowOverlap="1" wp14:anchorId="06E96EA3" wp14:editId="44460F9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7342505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19" name="Group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D7EAE2" id="Group 19" o:spid="_x0000_s1026" alt="&quot;&quot;" style="position:absolute;margin-left:0;margin-top:0;width:576.7pt;height:198pt;z-index:-251651073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">
              <v:shape id="Free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BC61" w14:textId="77777777" w:rsidR="004C287B" w:rsidRDefault="00000000" w:rsidP="00936859">
    <w:pPr>
      <w:pStyle w:val="Footer"/>
    </w:pPr>
    <w:sdt>
      <w:sdtPr>
        <w:id w:val="-728384629"/>
        <w:placeholder/>
        <w:temporary/>
        <w:showingPlcHdr/>
        <w15:appearance w15:val="hidden"/>
      </w:sdtPr>
      <w:sdtContent>
        <w:r w:rsidR="00936859">
          <w:t>5432 Any Street West</w:t>
        </w:r>
      </w:sdtContent>
    </w:sdt>
  </w:p>
  <w:p w14:paraId="54009959" w14:textId="77777777" w:rsidR="00936859" w:rsidRDefault="00000000" w:rsidP="00936859">
    <w:pPr>
      <w:pStyle w:val="ContactInfo"/>
    </w:pPr>
    <w:sdt>
      <w:sdtPr>
        <w:id w:val="1668832742"/>
        <w:placeholder/>
        <w:temporary/>
        <w:showingPlcHdr/>
        <w15:appearance w15:val="hidden"/>
      </w:sdtPr>
      <w:sdtContent>
        <w:r w:rsidR="00936859">
          <w:t>Townsville, State 54321 USA</w:t>
        </w:r>
      </w:sdtContent>
    </w:sdt>
  </w:p>
  <w:p w14:paraId="3607C971" w14:textId="77777777" w:rsidR="00936859" w:rsidRDefault="00000000" w:rsidP="00936859">
    <w:pPr>
      <w:pStyle w:val="Footer"/>
    </w:pPr>
    <w:sdt>
      <w:sdtPr>
        <w:id w:val="-1152596164"/>
        <w:placeholder/>
        <w:temporary/>
        <w:showingPlcHdr/>
        <w15:appearance w15:val="hidden"/>
      </w:sdtPr>
      <w:sdtContent>
        <w:r w:rsidR="00936859">
          <w:t>(543) 543-5432  (800) 543-5432</w:t>
        </w:r>
      </w:sdtContent>
    </w:sdt>
  </w:p>
  <w:p w14:paraId="63C7D348" w14:textId="77777777" w:rsidR="00936859" w:rsidRDefault="00000000" w:rsidP="00936859">
    <w:pPr>
      <w:pStyle w:val="Footer"/>
    </w:pPr>
    <w:sdt>
      <w:sdtPr>
        <w:id w:val="-101340984"/>
        <w:placeholder/>
        <w:temporary/>
        <w:showingPlcHdr/>
        <w15:appearance w15:val="hidden"/>
      </w:sdtPr>
      <w:sdtContent>
        <w:r w:rsidR="00936859">
          <w:t>(543) 543-5433 fax</w:t>
        </w:r>
      </w:sdtContent>
    </w:sdt>
  </w:p>
  <w:p w14:paraId="04016C31" w14:textId="77777777" w:rsidR="008B0076" w:rsidRPr="008B0076" w:rsidRDefault="00000000" w:rsidP="00936859">
    <w:pPr>
      <w:pStyle w:val="Footer"/>
    </w:pPr>
    <w:sdt>
      <w:sdtPr>
        <w:id w:val="1647011317"/>
        <w:placeholder>
          <w:docPart w:val="A7398E69D18547D2A695FAC2F3374867"/>
        </w:placeholder>
        <w:temporary/>
        <w:showingPlcHdr/>
        <w15:appearance w15:val="hidden"/>
      </w:sdtPr>
      <w:sdtContent>
        <w:r w:rsidR="00936859">
          <w:t>www.yourwebsitehere.com</w:t>
        </w:r>
      </w:sdtContent>
    </w:sdt>
    <w:r w:rsidR="00A62C23" w:rsidRPr="0031278C">
      <w:rPr>
        <w:noProof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33D731CC" wp14:editId="619E202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7342505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F0AC68" id="Group 5" o:spid="_x0000_s1026" alt="&quot;&quot;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">
              <v:shape id="Free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578B8" w14:textId="77777777" w:rsidR="00274A48" w:rsidRDefault="00274A48">
      <w:pPr>
        <w:spacing w:after="0"/>
      </w:pPr>
      <w:r>
        <w:separator/>
      </w:r>
    </w:p>
    <w:p w14:paraId="4DE52CFE" w14:textId="77777777" w:rsidR="00274A48" w:rsidRDefault="00274A48"/>
  </w:footnote>
  <w:footnote w:type="continuationSeparator" w:id="0">
    <w:p w14:paraId="3CA8D653" w14:textId="77777777" w:rsidR="00274A48" w:rsidRDefault="00274A48">
      <w:pPr>
        <w:spacing w:after="0"/>
      </w:pPr>
      <w:r>
        <w:continuationSeparator/>
      </w:r>
    </w:p>
    <w:p w14:paraId="34330200" w14:textId="77777777" w:rsidR="00274A48" w:rsidRDefault="00274A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88FE" w14:textId="77777777" w:rsidR="00E63A04" w:rsidRDefault="00E073C9" w:rsidP="00E073C9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6606B467" wp14:editId="2A43D259">
              <wp:extent cx="2057400" cy="1057275"/>
              <wp:effectExtent l="0" t="0" r="0" b="9525"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8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441EC2" w14:textId="77777777" w:rsidR="00E073C9" w:rsidRPr="001439FF" w:rsidRDefault="00E073C9" w:rsidP="00E073C9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val="en"/>
                              </w:rPr>
                              <w:t>Financial Consultation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6606B467" id="Group 13" o:spid="_x0000_s1026" alt="&quot;&quot;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">
              <v:group id="Group 14" o:spid="_x0000_s1027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 13" o:spid="_x0000_s1028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eform 14" o:spid="_x0000_s1029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eform 15" o:spid="_x0000_s1030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" filled="f" fillcolor="#fffffe" stroked="f" strokecolor="#212120" insetpen="t">
                <v:textbox inset="2.88pt,2.88pt,2.88pt,2.88pt">
                  <w:txbxContent>
                    <w:p w14:paraId="0A441EC2" w14:textId="77777777" w:rsidR="00E073C9" w:rsidRPr="001439FF" w:rsidRDefault="00E073C9" w:rsidP="00E073C9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val="en"/>
                        </w:rPr>
                        <w:t>Financial Consultation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CC6A0" w14:textId="77777777" w:rsidR="00E62294" w:rsidRPr="00A62C23" w:rsidRDefault="00A62C23" w:rsidP="00A62C23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4ED04242" wp14:editId="268ABF3C">
              <wp:extent cx="2057400" cy="1057275"/>
              <wp:effectExtent l="0" t="0" r="0" b="9525"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F7D3A" w14:textId="77777777" w:rsidR="00A62C23" w:rsidRPr="001439FF" w:rsidRDefault="00A62C23" w:rsidP="00A62C23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val="en"/>
                              </w:rPr>
                              <w:t>Financial Consultation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ED04242" id="Group 2" o:spid="_x0000_s1032" alt="&quot;&quot;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">
              <v:group id="Group 9" o:spid="_x0000_s1033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reeform 13" o:spid="_x0000_s1034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eform 14" o:spid="_x0000_s1035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eform 15" o:spid="_x0000_s1036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7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14:paraId="6B5F7D3A" w14:textId="77777777" w:rsidR="00A62C23" w:rsidRPr="001439FF" w:rsidRDefault="00A62C23" w:rsidP="00A62C23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val="en"/>
                        </w:rPr>
                        <w:t>Financial Consultation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7204661">
    <w:abstractNumId w:val="9"/>
  </w:num>
  <w:num w:numId="2" w16cid:durableId="663321430">
    <w:abstractNumId w:val="7"/>
  </w:num>
  <w:num w:numId="3" w16cid:durableId="365525674">
    <w:abstractNumId w:val="6"/>
  </w:num>
  <w:num w:numId="4" w16cid:durableId="243612103">
    <w:abstractNumId w:val="5"/>
  </w:num>
  <w:num w:numId="5" w16cid:durableId="395670981">
    <w:abstractNumId w:val="4"/>
  </w:num>
  <w:num w:numId="6" w16cid:durableId="979966888">
    <w:abstractNumId w:val="8"/>
  </w:num>
  <w:num w:numId="7" w16cid:durableId="1462966608">
    <w:abstractNumId w:val="3"/>
  </w:num>
  <w:num w:numId="8" w16cid:durableId="678435228">
    <w:abstractNumId w:val="2"/>
  </w:num>
  <w:num w:numId="9" w16cid:durableId="1568876533">
    <w:abstractNumId w:val="1"/>
  </w:num>
  <w:num w:numId="10" w16cid:durableId="205947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8C"/>
    <w:rsid w:val="000115CE"/>
    <w:rsid w:val="000828F4"/>
    <w:rsid w:val="0009288C"/>
    <w:rsid w:val="000C41F2"/>
    <w:rsid w:val="000F51EC"/>
    <w:rsid w:val="000F7122"/>
    <w:rsid w:val="00177783"/>
    <w:rsid w:val="001B4EEF"/>
    <w:rsid w:val="001B689C"/>
    <w:rsid w:val="00200635"/>
    <w:rsid w:val="00254E0D"/>
    <w:rsid w:val="00274A48"/>
    <w:rsid w:val="002810E3"/>
    <w:rsid w:val="00283073"/>
    <w:rsid w:val="00334B25"/>
    <w:rsid w:val="00344525"/>
    <w:rsid w:val="00356101"/>
    <w:rsid w:val="0038000D"/>
    <w:rsid w:val="00385ACF"/>
    <w:rsid w:val="00422757"/>
    <w:rsid w:val="00475D96"/>
    <w:rsid w:val="00477474"/>
    <w:rsid w:val="00480B7F"/>
    <w:rsid w:val="004A1893"/>
    <w:rsid w:val="004C287B"/>
    <w:rsid w:val="004C4A44"/>
    <w:rsid w:val="004F71EA"/>
    <w:rsid w:val="005125BB"/>
    <w:rsid w:val="005264AB"/>
    <w:rsid w:val="00537F9C"/>
    <w:rsid w:val="00572222"/>
    <w:rsid w:val="005D3057"/>
    <w:rsid w:val="005D3DA6"/>
    <w:rsid w:val="006379BC"/>
    <w:rsid w:val="00642E91"/>
    <w:rsid w:val="006C6CAD"/>
    <w:rsid w:val="00722CC5"/>
    <w:rsid w:val="00744EA9"/>
    <w:rsid w:val="00752FC4"/>
    <w:rsid w:val="00757E9C"/>
    <w:rsid w:val="007B4C91"/>
    <w:rsid w:val="007C253C"/>
    <w:rsid w:val="007D70F7"/>
    <w:rsid w:val="007F3D55"/>
    <w:rsid w:val="00830C5F"/>
    <w:rsid w:val="00834A33"/>
    <w:rsid w:val="00851B43"/>
    <w:rsid w:val="00896EE1"/>
    <w:rsid w:val="008B0076"/>
    <w:rsid w:val="008C1482"/>
    <w:rsid w:val="008C2737"/>
    <w:rsid w:val="008D0AA7"/>
    <w:rsid w:val="00912A0A"/>
    <w:rsid w:val="00936859"/>
    <w:rsid w:val="009425D9"/>
    <w:rsid w:val="009468D3"/>
    <w:rsid w:val="009521C2"/>
    <w:rsid w:val="0099390D"/>
    <w:rsid w:val="009A039F"/>
    <w:rsid w:val="00A17117"/>
    <w:rsid w:val="00A316D3"/>
    <w:rsid w:val="00A5578C"/>
    <w:rsid w:val="00A62C23"/>
    <w:rsid w:val="00A763AE"/>
    <w:rsid w:val="00AC1A6E"/>
    <w:rsid w:val="00B63133"/>
    <w:rsid w:val="00BC0F0A"/>
    <w:rsid w:val="00C11980"/>
    <w:rsid w:val="00C37964"/>
    <w:rsid w:val="00C948EA"/>
    <w:rsid w:val="00CB0809"/>
    <w:rsid w:val="00D04123"/>
    <w:rsid w:val="00D06525"/>
    <w:rsid w:val="00D149F1"/>
    <w:rsid w:val="00D36106"/>
    <w:rsid w:val="00D66793"/>
    <w:rsid w:val="00DC7840"/>
    <w:rsid w:val="00E073C9"/>
    <w:rsid w:val="00E5646A"/>
    <w:rsid w:val="00E62294"/>
    <w:rsid w:val="00E63A04"/>
    <w:rsid w:val="00E64688"/>
    <w:rsid w:val="00F71D73"/>
    <w:rsid w:val="00F7204C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BFA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en-US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6D3"/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Footer">
    <w:name w:val="footer"/>
    <w:basedOn w:val="Normal"/>
    <w:link w:val="FooterChar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073C9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BD1633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">
    <w:name w:val="Logo"/>
    <w:basedOn w:val="Normal"/>
    <w:link w:val="LogoChar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LogoChar">
    <w:name w:val="Logo Char"/>
    <w:basedOn w:val="DefaultParagraphFont"/>
    <w:link w:val="Log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Financial%20busines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4005E66B814ED4A7FE6E6B33F65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256C7-9180-424C-9D77-9BA69ECA1FA8}"/>
      </w:docPartPr>
      <w:docPartBody>
        <w:p w:rsidR="00000000" w:rsidRDefault="00000000">
          <w:pPr>
            <w:pStyle w:val="1F4005E66B814ED4A7FE6E6B33F65EF1"/>
          </w:pPr>
          <w:r>
            <w:t>Recipient</w:t>
          </w:r>
        </w:p>
      </w:docPartBody>
    </w:docPart>
    <w:docPart>
      <w:docPartPr>
        <w:name w:val="61CC68C0D6BC413FBF8DE6D1D1652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36ECA-BCFF-421C-8906-871C7B0C7883}"/>
      </w:docPartPr>
      <w:docPartBody>
        <w:p w:rsidR="00000000" w:rsidRDefault="00000000" w:rsidP="005125BB">
          <w:r>
            <w:t>We love the look of this stationery just the way it is. But you can add your own personal touch in almost no time.</w:t>
          </w:r>
        </w:p>
        <w:p w:rsidR="00000000" w:rsidRDefault="00000000" w:rsidP="005125BB">
          <w:r>
            <w:t xml:space="preserve">On the Design tab of the ribbon, check out the Themes, Colors, and Fonts galleries to </w:t>
          </w:r>
          <w:r>
            <w:t>preview different looks from a variety of choices. Then just click to apply the one you like.</w:t>
          </w:r>
        </w:p>
        <w:p w:rsidR="00000000" w:rsidRDefault="00000000" w:rsidP="005125BB">
          <w:r>
            <w:t xml:space="preserve">We’ve also created styles that let you match the formatting you see in this letter with just a click. On the Home tab of the ribbon, check out the Styles gallery </w:t>
          </w:r>
          <w:r>
            <w:t>for all styles used in this letter.</w:t>
          </w:r>
        </w:p>
        <w:p w:rsidR="00000000" w:rsidRDefault="00000000">
          <w:pPr>
            <w:pStyle w:val="61CC68C0D6BC413FBF8DE6D1D1652A7E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F3AF4D34B60E4C7EBD010AF5C1741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48A0B-C9DE-4772-91B1-AF965372ADC4}"/>
      </w:docPartPr>
      <w:docPartBody>
        <w:p w:rsidR="00000000" w:rsidRDefault="00000000">
          <w:pPr>
            <w:pStyle w:val="F3AF4D34B60E4C7EBD010AF5C1741A99"/>
          </w:pPr>
          <w:r>
            <w:t>Sincerely</w:t>
          </w:r>
          <w:r>
            <w:t>,</w:t>
          </w:r>
        </w:p>
      </w:docPartBody>
    </w:docPart>
    <w:docPart>
      <w:docPartPr>
        <w:name w:val="A7398E69D18547D2A695FAC2F3374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22EFF-9E04-4320-9721-DAE72ABCFF9D}"/>
      </w:docPartPr>
      <w:docPartBody>
        <w:p w:rsidR="00000000" w:rsidRDefault="00000000">
          <w:pPr>
            <w:pStyle w:val="A7398E69D18547D2A695FAC2F337486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F2"/>
    <w:rsid w:val="0099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M" w:eastAsia="en-CM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2E74B5" w:themeColor="accent5" w:themeShade="BF"/>
      <w:sz w:val="22"/>
    </w:rPr>
  </w:style>
  <w:style w:type="paragraph" w:customStyle="1" w:styleId="3C87DA9093D947A89C9EDD7894321B18">
    <w:name w:val="3C87DA9093D947A89C9EDD7894321B18"/>
  </w:style>
  <w:style w:type="paragraph" w:customStyle="1" w:styleId="1F4005E66B814ED4A7FE6E6B33F65EF1">
    <w:name w:val="1F4005E66B814ED4A7FE6E6B33F65EF1"/>
  </w:style>
  <w:style w:type="paragraph" w:customStyle="1" w:styleId="61CC68C0D6BC413FBF8DE6D1D1652A7E">
    <w:name w:val="61CC68C0D6BC413FBF8DE6D1D1652A7E"/>
  </w:style>
  <w:style w:type="paragraph" w:customStyle="1" w:styleId="F3AF4D34B60E4C7EBD010AF5C1741A99">
    <w:name w:val="F3AF4D34B60E4C7EBD010AF5C1741A99"/>
  </w:style>
  <w:style w:type="paragraph" w:customStyle="1" w:styleId="A7398E69D18547D2A695FAC2F3374867">
    <w:name w:val="A7398E69D18547D2A695FAC2F33748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97E587-E97E-45D8-B33B-19069FF2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Financial business letterhead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2023-09-28T13:34:00Z</dcterms:created>
  <dcterms:modified xsi:type="dcterms:W3CDTF">2023-09-28T13:35:00Z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